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D06063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F7109">
            <w:rPr>
              <w:rFonts w:cs="Arial"/>
              <w:lang w:val="es-ES"/>
            </w:rPr>
            <w:t xml:space="preserve">Sistema de </w:t>
          </w:r>
          <w:r w:rsidR="00167DEA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D06063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C757D">
            <w:rPr>
              <w:rFonts w:cs="Arial"/>
            </w:rPr>
            <w:t>Especificación de Caso de Uso de Sistema: CU.15.01 Consultar Solicitudes por Estatus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363C7" w:rsidP="009A1A4B">
      <w:pPr>
        <w:pStyle w:val="Ttulo"/>
        <w:rPr>
          <w:rFonts w:cs="Arial"/>
        </w:rPr>
      </w:pPr>
      <w:r>
        <w:rPr>
          <w:rFonts w:cs="Arial"/>
        </w:rPr>
        <w:t>2</w:t>
      </w:r>
      <w:r w:rsidR="00D64FEE">
        <w:rPr>
          <w:rFonts w:cs="Arial"/>
        </w:rPr>
        <w:t>9</w:t>
      </w:r>
      <w:r w:rsidR="00D5202E">
        <w:rPr>
          <w:rFonts w:cs="Arial"/>
        </w:rPr>
        <w:t>/</w:t>
      </w:r>
      <w:r w:rsidR="00167DEA">
        <w:rPr>
          <w:rFonts w:cs="Arial"/>
        </w:rPr>
        <w:t>12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363C7" w:rsidP="00D64FEE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64FEE">
              <w:rPr>
                <w:rFonts w:cs="Arial"/>
              </w:rPr>
              <w:t>9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173D6F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949313" w:history="1">
        <w:r w:rsidR="00173D6F" w:rsidRPr="00DF5232">
          <w:rPr>
            <w:rStyle w:val="Hipervnculo"/>
            <w:noProof/>
          </w:rPr>
          <w:t>1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Introducción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_Toc312949313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4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14" w:history="1">
        <w:r w:rsidR="00173D6F" w:rsidRPr="00DF5232">
          <w:rPr>
            <w:rStyle w:val="Hipervnculo"/>
            <w:noProof/>
          </w:rPr>
          <w:t>1.1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Objetivo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_Toc312949314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4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15" w:history="1">
        <w:r w:rsidR="00173D6F" w:rsidRPr="00DF5232">
          <w:rPr>
            <w:rStyle w:val="Hipervnculo"/>
            <w:noProof/>
          </w:rPr>
          <w:t>1.2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Definiciones, acrónimos y abreviaturas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_Toc312949315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4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16" w:history="1">
        <w:r w:rsidR="00173D6F" w:rsidRPr="00DF5232">
          <w:rPr>
            <w:rStyle w:val="Hipervnculo"/>
            <w:noProof/>
          </w:rPr>
          <w:t>1.3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Referencias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_Toc312949316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4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17" w:history="1">
        <w:r w:rsidR="00173D6F" w:rsidRPr="00DF5232">
          <w:rPr>
            <w:rStyle w:val="Hipervnculo"/>
            <w:noProof/>
          </w:rPr>
          <w:t>1.4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Diagrama de Casos de Uso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_Toc312949317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4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18" w:history="1">
        <w:r w:rsidR="00173D6F" w:rsidRPr="00DF5232">
          <w:rPr>
            <w:rStyle w:val="Hipervnculo"/>
            <w:noProof/>
          </w:rPr>
          <w:t>2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CU.15.01.01 – BuscarSolicitudesPorEstatus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_Toc312949318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5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19" w:history="1">
        <w:r w:rsidR="00173D6F" w:rsidRPr="00DF5232">
          <w:rPr>
            <w:rStyle w:val="Hipervnculo"/>
            <w:noProof/>
          </w:rPr>
          <w:t>2.1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Descripción Breve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_Toc312949319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5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20" w:history="1">
        <w:r w:rsidR="00173D6F" w:rsidRPr="00DF5232">
          <w:rPr>
            <w:rStyle w:val="Hipervnculo"/>
            <w:noProof/>
          </w:rPr>
          <w:t>2.2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Actores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_Toc312949320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5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21" w:history="1">
        <w:r w:rsidR="00173D6F" w:rsidRPr="00DF5232">
          <w:rPr>
            <w:rStyle w:val="Hipervnculo"/>
            <w:noProof/>
          </w:rPr>
          <w:t>2.3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Condiciones Previas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_Toc312949321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5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9322" w:history="1">
        <w:r w:rsidR="00173D6F" w:rsidRPr="00DF5232">
          <w:rPr>
            <w:rStyle w:val="Hipervnculo"/>
          </w:rPr>
          <w:t>2.3.1</w:t>
        </w:r>
        <w:r w:rsidR="00173D6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</w:rPr>
          <w:t>El usuario deberá iniciar sesión en el sistema.</w:t>
        </w:r>
        <w:r w:rsidR="00173D6F">
          <w:rPr>
            <w:webHidden/>
          </w:rPr>
          <w:tab/>
        </w:r>
        <w:r w:rsidR="00173D6F">
          <w:rPr>
            <w:webHidden/>
          </w:rPr>
          <w:fldChar w:fldCharType="begin"/>
        </w:r>
        <w:r w:rsidR="00173D6F">
          <w:rPr>
            <w:webHidden/>
          </w:rPr>
          <w:instrText xml:space="preserve"> PAGEREF _Toc312949322 \h </w:instrText>
        </w:r>
        <w:r w:rsidR="00173D6F">
          <w:rPr>
            <w:webHidden/>
          </w:rPr>
        </w:r>
        <w:r w:rsidR="00173D6F">
          <w:rPr>
            <w:webHidden/>
          </w:rPr>
          <w:fldChar w:fldCharType="separate"/>
        </w:r>
        <w:r w:rsidR="00173D6F">
          <w:rPr>
            <w:webHidden/>
          </w:rPr>
          <w:t>5</w:t>
        </w:r>
        <w:r w:rsidR="00173D6F">
          <w:rPr>
            <w:webHidden/>
          </w:rPr>
          <w:fldChar w:fldCharType="end"/>
        </w:r>
      </w:hyperlink>
    </w:p>
    <w:p w:rsidR="00173D6F" w:rsidRDefault="00D0606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9323" w:history="1">
        <w:r w:rsidR="00173D6F" w:rsidRPr="00DF5232">
          <w:rPr>
            <w:rStyle w:val="Hipervnculo"/>
          </w:rPr>
          <w:t>2.3.2</w:t>
        </w:r>
        <w:r w:rsidR="00173D6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</w:rPr>
          <w:t>El usuario deberá ubicarse en la pantalla indicada.</w:t>
        </w:r>
        <w:r w:rsidR="00173D6F">
          <w:rPr>
            <w:webHidden/>
          </w:rPr>
          <w:tab/>
        </w:r>
        <w:r w:rsidR="00173D6F">
          <w:rPr>
            <w:webHidden/>
          </w:rPr>
          <w:fldChar w:fldCharType="begin"/>
        </w:r>
        <w:r w:rsidR="00173D6F">
          <w:rPr>
            <w:webHidden/>
          </w:rPr>
          <w:instrText xml:space="preserve"> PAGEREF _Toc312949323 \h </w:instrText>
        </w:r>
        <w:r w:rsidR="00173D6F">
          <w:rPr>
            <w:webHidden/>
          </w:rPr>
        </w:r>
        <w:r w:rsidR="00173D6F">
          <w:rPr>
            <w:webHidden/>
          </w:rPr>
          <w:fldChar w:fldCharType="separate"/>
        </w:r>
        <w:r w:rsidR="00173D6F">
          <w:rPr>
            <w:webHidden/>
          </w:rPr>
          <w:t>5</w:t>
        </w:r>
        <w:r w:rsidR="00173D6F">
          <w:rPr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24" w:history="1">
        <w:r w:rsidR="00173D6F" w:rsidRPr="00DF5232">
          <w:rPr>
            <w:rStyle w:val="Hipervnculo"/>
            <w:noProof/>
          </w:rPr>
          <w:t>2.4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Flujo de Eventos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_Toc312949324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5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949325" w:history="1">
        <w:r w:rsidR="00173D6F" w:rsidRPr="00DF5232">
          <w:rPr>
            <w:rStyle w:val="Hipervnculo"/>
          </w:rPr>
          <w:t>2.4.1</w:t>
        </w:r>
        <w:r w:rsidR="00173D6F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</w:rPr>
          <w:t>Flujo Básico</w:t>
        </w:r>
        <w:r w:rsidR="00173D6F">
          <w:rPr>
            <w:webHidden/>
          </w:rPr>
          <w:tab/>
        </w:r>
        <w:r w:rsidR="00173D6F">
          <w:rPr>
            <w:webHidden/>
          </w:rPr>
          <w:fldChar w:fldCharType="begin"/>
        </w:r>
        <w:r w:rsidR="00173D6F">
          <w:rPr>
            <w:webHidden/>
          </w:rPr>
          <w:instrText xml:space="preserve"> PAGEREF _Toc312949325 \h </w:instrText>
        </w:r>
        <w:r w:rsidR="00173D6F">
          <w:rPr>
            <w:webHidden/>
          </w:rPr>
        </w:r>
        <w:r w:rsidR="00173D6F">
          <w:rPr>
            <w:webHidden/>
          </w:rPr>
          <w:fldChar w:fldCharType="separate"/>
        </w:r>
        <w:r w:rsidR="00173D6F">
          <w:rPr>
            <w:webHidden/>
          </w:rPr>
          <w:t>5</w:t>
        </w:r>
        <w:r w:rsidR="00173D6F">
          <w:rPr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26" w:history="1">
        <w:r w:rsidR="00173D6F" w:rsidRPr="00DF5232">
          <w:rPr>
            <w:rStyle w:val="Hipervnculo"/>
            <w:noProof/>
          </w:rPr>
          <w:t>2.5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Flujos alternos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_Toc312949326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5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27" w:history="1">
        <w:r w:rsidR="00173D6F" w:rsidRPr="00DF5232">
          <w:rPr>
            <w:rStyle w:val="Hipervnculo"/>
            <w:noProof/>
          </w:rPr>
          <w:t>2.6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Condiciones Posteriores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_Toc312949327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5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28" w:history="1">
        <w:r w:rsidR="00173D6F" w:rsidRPr="00DF5232">
          <w:rPr>
            <w:rStyle w:val="Hipervnculo"/>
            <w:noProof/>
          </w:rPr>
          <w:t>2.7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Diagrama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_Toc312949328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6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29" w:history="1">
        <w:r w:rsidR="00173D6F" w:rsidRPr="00DF5232">
          <w:rPr>
            <w:rStyle w:val="Hipervnculo"/>
            <w:noProof/>
          </w:rPr>
          <w:t>2.8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Observaciones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_Toc312949329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6</w:t>
        </w:r>
        <w:r w:rsidR="00173D6F">
          <w:rPr>
            <w:noProof/>
            <w:webHidden/>
          </w:rPr>
          <w:fldChar w:fldCharType="end"/>
        </w:r>
      </w:hyperlink>
    </w:p>
    <w:p w:rsidR="00173D6F" w:rsidRDefault="00D0606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949330" w:history="1">
        <w:r w:rsidR="00173D6F" w:rsidRPr="00DF5232">
          <w:rPr>
            <w:rStyle w:val="Hipervnculo"/>
            <w:noProof/>
          </w:rPr>
          <w:t>3</w:t>
        </w:r>
        <w:r w:rsidR="00173D6F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73D6F" w:rsidRPr="00DF5232">
          <w:rPr>
            <w:rStyle w:val="Hipervnculo"/>
            <w:noProof/>
          </w:rPr>
          <w:t>Firmas de elaboración, revisión y aprobación</w:t>
        </w:r>
        <w:r w:rsidR="00173D6F">
          <w:rPr>
            <w:noProof/>
            <w:webHidden/>
          </w:rPr>
          <w:tab/>
        </w:r>
        <w:r w:rsidR="00173D6F">
          <w:rPr>
            <w:noProof/>
            <w:webHidden/>
          </w:rPr>
          <w:fldChar w:fldCharType="begin"/>
        </w:r>
        <w:r w:rsidR="00173D6F">
          <w:rPr>
            <w:noProof/>
            <w:webHidden/>
          </w:rPr>
          <w:instrText xml:space="preserve"> PAGEREF _Toc312949330 \h </w:instrText>
        </w:r>
        <w:r w:rsidR="00173D6F">
          <w:rPr>
            <w:noProof/>
            <w:webHidden/>
          </w:rPr>
        </w:r>
        <w:r w:rsidR="00173D6F">
          <w:rPr>
            <w:noProof/>
            <w:webHidden/>
          </w:rPr>
          <w:fldChar w:fldCharType="separate"/>
        </w:r>
        <w:r w:rsidR="00173D6F">
          <w:rPr>
            <w:noProof/>
            <w:webHidden/>
          </w:rPr>
          <w:t>6</w:t>
        </w:r>
        <w:r w:rsidR="00173D6F">
          <w:rPr>
            <w:noProof/>
            <w:webHidden/>
          </w:rPr>
          <w:fldChar w:fldCharType="end"/>
        </w:r>
      </w:hyperlink>
    </w:p>
    <w:p w:rsidR="000E24A9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0E24A9" w:rsidRDefault="000E24A9">
      <w:r>
        <w:br w:type="page"/>
      </w:r>
    </w:p>
    <w:p w:rsidR="00AE37D5" w:rsidRPr="008B14EA" w:rsidRDefault="00D06063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4FEE">
            <w:rPr>
              <w:rFonts w:ascii="Arial" w:hAnsi="Arial" w:cs="Arial"/>
              <w:szCs w:val="36"/>
            </w:rPr>
            <w:t>Especificación de Caso de Uso de Sistema: CU.15.01 Consultar Solicitudes por Estatus</w:t>
          </w:r>
        </w:sdtContent>
      </w:sdt>
    </w:p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2949313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2949314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F363C7">
        <w:rPr>
          <w:rFonts w:cs="Arial"/>
        </w:rPr>
        <w:t xml:space="preserve">Consulta de </w:t>
      </w:r>
      <w:r w:rsidR="00833A0F">
        <w:rPr>
          <w:rFonts w:cs="Arial"/>
        </w:rPr>
        <w:t xml:space="preserve">Solicitudes </w:t>
      </w:r>
      <w:r w:rsidR="00D64FEE">
        <w:rPr>
          <w:rFonts w:cs="Arial"/>
        </w:rPr>
        <w:t>por Estatus</w:t>
      </w:r>
      <w:r w:rsidR="00F363C7">
        <w:rPr>
          <w:rFonts w:cs="Arial"/>
        </w:rPr>
        <w:t xml:space="preserve"> dentro del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2949315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2949316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E6034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19" w:name="_Toc312949317"/>
      <w:r>
        <w:t>Diagrama de Casos de Uso</w:t>
      </w:r>
      <w:bookmarkEnd w:id="19"/>
    </w:p>
    <w:p w:rsidR="001F1C75" w:rsidRDefault="00042984" w:rsidP="00E62224">
      <w:pPr>
        <w:jc w:val="center"/>
      </w:pPr>
      <w:r>
        <w:rPr>
          <w:noProof/>
          <w:lang w:eastAsia="es-MX"/>
        </w:rPr>
        <w:drawing>
          <wp:inline distT="0" distB="0" distL="0" distR="0" wp14:anchorId="1196F704" wp14:editId="678F0C1F">
            <wp:extent cx="3667125" cy="1247775"/>
            <wp:effectExtent l="19050" t="19050" r="28575" b="2857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.15.01 ConsultarSolicitudesEstatu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7B8" w:rsidRDefault="004137B8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D8045C" w:rsidRPr="002511BD" w:rsidRDefault="00D8045C" w:rsidP="00D8045C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042984" w:rsidRPr="00042984">
        <w:t>CU.15.01.01-BuscarSolicitudesPorEstatus</w:t>
      </w:r>
    </w:p>
    <w:p w:rsidR="00D8045C" w:rsidRPr="00041EBD" w:rsidRDefault="00D8045C" w:rsidP="00D8045C">
      <w:pPr>
        <w:pStyle w:val="Ttulo1"/>
      </w:pPr>
      <w:bookmarkStart w:id="20" w:name="_CU.13.01.01_–_SeleccionarTrámiteMod"/>
      <w:bookmarkStart w:id="21" w:name="_CU.14.01.01_–_BuscarListadoSolicitu"/>
      <w:bookmarkStart w:id="22" w:name="_Toc312949318"/>
      <w:bookmarkEnd w:id="20"/>
      <w:bookmarkEnd w:id="21"/>
      <w:r>
        <w:t>CU.1</w:t>
      </w:r>
      <w:r w:rsidR="00042984">
        <w:t>5</w:t>
      </w:r>
      <w:r>
        <w:t xml:space="preserve">.01.01 – </w:t>
      </w:r>
      <w:proofErr w:type="spellStart"/>
      <w:r w:rsidR="00FE6846">
        <w:t>Buscar</w:t>
      </w:r>
      <w:r w:rsidR="00042984">
        <w:t>SolicitudesPorEstatus</w:t>
      </w:r>
      <w:bookmarkEnd w:id="22"/>
      <w:proofErr w:type="spellEnd"/>
    </w:p>
    <w:p w:rsidR="00D8045C" w:rsidRPr="00D702C4" w:rsidRDefault="00D8045C" w:rsidP="00D8045C">
      <w:pPr>
        <w:pStyle w:val="Ttulo2"/>
      </w:pPr>
      <w:bookmarkStart w:id="23" w:name="_Toc312949319"/>
      <w:r w:rsidRPr="00D702C4">
        <w:t>Descripción Breve</w:t>
      </w:r>
      <w:bookmarkEnd w:id="23"/>
    </w:p>
    <w:p w:rsidR="00D8045C" w:rsidRPr="00BE728C" w:rsidRDefault="00D8045C" w:rsidP="00D8045C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9753B4">
        <w:rPr>
          <w:rFonts w:cs="Arial"/>
        </w:rPr>
        <w:t xml:space="preserve">genera la búsqueda de solicitudes de </w:t>
      </w:r>
      <w:r w:rsidR="002F2C8E">
        <w:rPr>
          <w:rFonts w:cs="Arial"/>
        </w:rPr>
        <w:t xml:space="preserve">por estatus </w:t>
      </w:r>
      <w:r>
        <w:rPr>
          <w:rFonts w:cs="Arial"/>
        </w:rPr>
        <w:t>dentro del sistema de Gestión de Trámites.</w:t>
      </w:r>
    </w:p>
    <w:p w:rsidR="00D8045C" w:rsidRPr="00D702C4" w:rsidRDefault="00D8045C" w:rsidP="00D8045C">
      <w:pPr>
        <w:pStyle w:val="Ttulo2"/>
      </w:pPr>
      <w:bookmarkStart w:id="24" w:name="_Toc312949320"/>
      <w:r w:rsidRPr="00D702C4">
        <w:t>Actores</w:t>
      </w:r>
      <w:bookmarkEnd w:id="24"/>
    </w:p>
    <w:p w:rsidR="00D8045C" w:rsidRPr="002029C4" w:rsidRDefault="00D8045C" w:rsidP="00D8045C">
      <w:pPr>
        <w:rPr>
          <w:rFonts w:cs="Arial"/>
        </w:rPr>
      </w:pPr>
      <w:r>
        <w:t>Todos los roles dados de alta podrá</w:t>
      </w:r>
      <w:r w:rsidR="003E003C">
        <w:t>n realizar las consultas de los t</w:t>
      </w:r>
      <w:r>
        <w:t>rámites dentro del sistema de Gestión de Trámites. A</w:t>
      </w:r>
      <w:r w:rsidRPr="002029C4">
        <w:rPr>
          <w:rFonts w:cs="Arial"/>
        </w:rPr>
        <w:t>l conjunto de los actores en lo subsecuente se les denominará USUARIO.</w:t>
      </w:r>
    </w:p>
    <w:p w:rsidR="00D8045C" w:rsidRPr="00D702C4" w:rsidRDefault="00D8045C" w:rsidP="00D8045C">
      <w:pPr>
        <w:pStyle w:val="Ttulo2"/>
      </w:pPr>
      <w:bookmarkStart w:id="25" w:name="_Toc312949321"/>
      <w:r w:rsidRPr="00D702C4">
        <w:t>Condiciones Previas</w:t>
      </w:r>
      <w:bookmarkEnd w:id="25"/>
    </w:p>
    <w:p w:rsidR="00D8045C" w:rsidRPr="00D702C4" w:rsidRDefault="00D8045C" w:rsidP="00D8045C">
      <w:pPr>
        <w:pStyle w:val="Ttulo3"/>
      </w:pPr>
      <w:bookmarkStart w:id="26" w:name="_Toc312949322"/>
      <w:r w:rsidRPr="00D702C4">
        <w:t>El usuario deberá iniciar sesión en el sistema.</w:t>
      </w:r>
      <w:bookmarkEnd w:id="26"/>
    </w:p>
    <w:p w:rsidR="00D8045C" w:rsidRPr="00D702C4" w:rsidRDefault="00D8045C" w:rsidP="00D8045C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D8045C" w:rsidRPr="00D702C4" w:rsidRDefault="00D8045C" w:rsidP="00D8045C">
      <w:pPr>
        <w:pStyle w:val="Ttulo3"/>
      </w:pPr>
      <w:bookmarkStart w:id="27" w:name="_Toc312949323"/>
      <w:r w:rsidRPr="00D702C4">
        <w:t xml:space="preserve">El usuario deberá ubicarse en la pantalla </w:t>
      </w:r>
      <w:r>
        <w:t>indicada.</w:t>
      </w:r>
      <w:bookmarkEnd w:id="27"/>
    </w:p>
    <w:p w:rsidR="00D8045C" w:rsidRPr="00D702C4" w:rsidRDefault="00D8045C" w:rsidP="00D8045C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Consultas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 w:rsidR="000C757D">
        <w:rPr>
          <w:rFonts w:cs="Arial"/>
        </w:rPr>
        <w:t>Consulta de Solicitudes por Estatus</w:t>
      </w:r>
      <w:r w:rsidRPr="00D702C4">
        <w:rPr>
          <w:rFonts w:cs="Arial"/>
        </w:rPr>
        <w:t xml:space="preserve">”, al realizar esto, el sistema presentará al usuario la pantalla </w:t>
      </w:r>
      <w:r>
        <w:rPr>
          <w:rFonts w:cs="Arial"/>
        </w:rPr>
        <w:t>con la opción seleccionada.</w:t>
      </w:r>
    </w:p>
    <w:p w:rsidR="00D8045C" w:rsidRPr="00D702C4" w:rsidRDefault="00D8045C" w:rsidP="00D8045C">
      <w:pPr>
        <w:pStyle w:val="Ttulo2"/>
      </w:pPr>
      <w:bookmarkStart w:id="28" w:name="_Toc312949324"/>
      <w:r w:rsidRPr="00D702C4">
        <w:t>Flujo de Eventos</w:t>
      </w:r>
      <w:bookmarkEnd w:id="28"/>
    </w:p>
    <w:p w:rsidR="00D8045C" w:rsidRPr="005068E0" w:rsidRDefault="00D8045C" w:rsidP="00D8045C">
      <w:pPr>
        <w:pStyle w:val="Ttulo3"/>
      </w:pPr>
      <w:bookmarkStart w:id="29" w:name="_Toc312949325"/>
      <w:r w:rsidRPr="00D702C4">
        <w:t>Flujo Básico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D8045C" w:rsidRPr="00934325" w:rsidTr="00167DEA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8045C" w:rsidRPr="00934325" w:rsidRDefault="00D8045C" w:rsidP="00167DEA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D8045C" w:rsidRPr="00D00A56" w:rsidTr="00167DEA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D8045C" w:rsidRPr="00D00A56" w:rsidRDefault="00D8045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D8045C" w:rsidRPr="00D00A56" w:rsidRDefault="00D8045C" w:rsidP="00167DEA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20568A" w:rsidRPr="00D702C4" w:rsidTr="00167DEA">
        <w:tc>
          <w:tcPr>
            <w:tcW w:w="382" w:type="pct"/>
            <w:vAlign w:val="center"/>
          </w:tcPr>
          <w:p w:rsidR="0020568A" w:rsidRPr="00D702C4" w:rsidRDefault="0020568A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20568A" w:rsidRPr="00796885" w:rsidRDefault="0020568A" w:rsidP="00BD3407">
            <w:pPr>
              <w:rPr>
                <w:rFonts w:cs="Arial"/>
              </w:rPr>
            </w:pPr>
            <w:r w:rsidRPr="00796885">
              <w:rPr>
                <w:rFonts w:cs="Arial"/>
              </w:rPr>
              <w:t>El caso de uso inicia cuando introduce los criterios de búsqueda y selecciona la opción “Buscar”.</w:t>
            </w:r>
          </w:p>
        </w:tc>
        <w:tc>
          <w:tcPr>
            <w:tcW w:w="303" w:type="pct"/>
            <w:vAlign w:val="center"/>
          </w:tcPr>
          <w:p w:rsidR="0020568A" w:rsidRDefault="0020568A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20568A" w:rsidRPr="00D702C4" w:rsidRDefault="0020568A" w:rsidP="00D62282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20568A" w:rsidRPr="00D702C4" w:rsidRDefault="0020568A" w:rsidP="00D6228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  <w:p w:rsidR="0020568A" w:rsidRDefault="0020568A" w:rsidP="00D62282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el sistema encuentra datos:</w:t>
            </w:r>
          </w:p>
          <w:p w:rsidR="0020568A" w:rsidRDefault="0020568A" w:rsidP="00D6228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los datos del </w:t>
            </w:r>
            <w:r>
              <w:rPr>
                <w:rFonts w:cs="Arial"/>
              </w:rPr>
              <w:t xml:space="preserve">filtro </w:t>
            </w:r>
            <w:r w:rsidRPr="00D702C4">
              <w:rPr>
                <w:rFonts w:cs="Arial"/>
              </w:rPr>
              <w:t>indicado por el usuario.</w:t>
            </w:r>
          </w:p>
          <w:p w:rsidR="0020568A" w:rsidRDefault="0020568A" w:rsidP="00D62282">
            <w:pPr>
              <w:spacing w:before="240"/>
              <w:rPr>
                <w:rFonts w:cs="Arial"/>
              </w:rPr>
            </w:pPr>
            <w:r w:rsidRPr="00075FDE">
              <w:rPr>
                <w:rFonts w:cs="Arial"/>
              </w:rPr>
              <w:t xml:space="preserve">Si el </w:t>
            </w:r>
            <w:r w:rsidRPr="00D702C4">
              <w:rPr>
                <w:rFonts w:cs="Arial"/>
              </w:rPr>
              <w:t>siste</w:t>
            </w:r>
            <w:r>
              <w:rPr>
                <w:rFonts w:cs="Arial"/>
              </w:rPr>
              <w:t>ma no encuentre datos del filtro</w:t>
            </w:r>
            <w:r w:rsidRPr="00D702C4">
              <w:rPr>
                <w:rFonts w:cs="Arial"/>
              </w:rPr>
              <w:t xml:space="preserve"> indicado</w:t>
            </w:r>
            <w:r>
              <w:rPr>
                <w:rFonts w:cs="Arial"/>
              </w:rPr>
              <w:t>:</w:t>
            </w:r>
          </w:p>
          <w:p w:rsidR="0020568A" w:rsidRDefault="0020568A" w:rsidP="0020568A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un mensaje. </w:t>
            </w: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MSG27</w:t>
            </w:r>
            <w:r w:rsidRPr="00D702C4">
              <w:rPr>
                <w:rFonts w:cs="Arial"/>
              </w:rPr>
              <w:t>).</w:t>
            </w:r>
          </w:p>
          <w:p w:rsidR="00B909AC" w:rsidRDefault="00B909AC" w:rsidP="00E3642D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E3642D">
              <w:rPr>
                <w:rFonts w:cs="Arial"/>
              </w:rPr>
              <w:t>3</w:t>
            </w:r>
            <w:r>
              <w:rPr>
                <w:rFonts w:cs="Arial"/>
              </w:rPr>
              <w:t>.</w:t>
            </w:r>
          </w:p>
        </w:tc>
      </w:tr>
      <w:tr w:rsidR="003E003C" w:rsidRPr="00D702C4" w:rsidTr="00167DEA">
        <w:tc>
          <w:tcPr>
            <w:tcW w:w="382" w:type="pct"/>
            <w:vAlign w:val="center"/>
          </w:tcPr>
          <w:p w:rsidR="003E003C" w:rsidRDefault="003E003C" w:rsidP="00167D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BD3407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3E003C" w:rsidRDefault="003E003C" w:rsidP="00167DEA">
            <w:pPr>
              <w:rPr>
                <w:rFonts w:cs="Arial"/>
              </w:rPr>
            </w:pPr>
            <w:r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3E003C" w:rsidRDefault="003E003C" w:rsidP="00167DEA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E003C" w:rsidRDefault="003E003C" w:rsidP="00167DEA">
            <w:pPr>
              <w:rPr>
                <w:rFonts w:cs="Arial"/>
              </w:rPr>
            </w:pPr>
          </w:p>
        </w:tc>
      </w:tr>
    </w:tbl>
    <w:p w:rsidR="00D8045C" w:rsidRDefault="00D8045C" w:rsidP="00D8045C">
      <w:pPr>
        <w:pStyle w:val="Ttulo2"/>
      </w:pPr>
      <w:bookmarkStart w:id="30" w:name="_Toc312949326"/>
      <w:r>
        <w:t>Flujos alternos</w:t>
      </w:r>
      <w:bookmarkEnd w:id="30"/>
    </w:p>
    <w:p w:rsidR="00D8045C" w:rsidRDefault="00D8045C" w:rsidP="00D8045C">
      <w:pPr>
        <w:rPr>
          <w:rFonts w:cs="Arial"/>
        </w:rPr>
      </w:pPr>
      <w:r>
        <w:rPr>
          <w:rFonts w:cs="Arial"/>
        </w:rPr>
        <w:t>No aplica.</w:t>
      </w:r>
    </w:p>
    <w:p w:rsidR="00D8045C" w:rsidRPr="00D702C4" w:rsidRDefault="00D8045C" w:rsidP="00D8045C">
      <w:pPr>
        <w:pStyle w:val="Ttulo2"/>
      </w:pPr>
      <w:bookmarkStart w:id="31" w:name="_Toc312949327"/>
      <w:r w:rsidRPr="00D702C4">
        <w:t>Condiciones Posteriores</w:t>
      </w:r>
      <w:bookmarkEnd w:id="31"/>
    </w:p>
    <w:p w:rsidR="00D8045C" w:rsidRPr="00D702C4" w:rsidRDefault="00D8045C" w:rsidP="00D8045C">
      <w:pPr>
        <w:rPr>
          <w:rFonts w:cs="Arial"/>
        </w:rPr>
      </w:pPr>
      <w:r w:rsidRPr="00D702C4">
        <w:rPr>
          <w:rFonts w:cs="Arial"/>
        </w:rPr>
        <w:t>No aplica.</w:t>
      </w:r>
    </w:p>
    <w:p w:rsidR="00D8045C" w:rsidRPr="00BE728C" w:rsidRDefault="00D8045C" w:rsidP="00D8045C">
      <w:pPr>
        <w:pStyle w:val="Ttulo2"/>
      </w:pPr>
      <w:bookmarkStart w:id="32" w:name="_Toc312949328"/>
      <w:r w:rsidRPr="00D702C4">
        <w:lastRenderedPageBreak/>
        <w:t>Diagrama</w:t>
      </w:r>
      <w:bookmarkEnd w:id="32"/>
    </w:p>
    <w:p w:rsidR="00D8045C" w:rsidRPr="00D702C4" w:rsidRDefault="00F87949" w:rsidP="00D8045C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528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15.01.01 BuscarSolicitudesPorEstatu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5C" w:rsidRPr="00D702C4" w:rsidRDefault="00D8045C" w:rsidP="00D8045C">
      <w:pPr>
        <w:pStyle w:val="Ttulo2"/>
      </w:pPr>
      <w:bookmarkStart w:id="33" w:name="_Toc312949329"/>
      <w:r w:rsidRPr="00D702C4">
        <w:t>Observaciones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D8045C" w:rsidRPr="00003628" w:rsidTr="00167DEA">
        <w:tc>
          <w:tcPr>
            <w:tcW w:w="1771" w:type="dxa"/>
            <w:shd w:val="clear" w:color="auto" w:fill="C2D69B" w:themeFill="accent3" w:themeFillTint="99"/>
          </w:tcPr>
          <w:p w:rsidR="00D8045C" w:rsidRPr="00003628" w:rsidRDefault="00D8045C" w:rsidP="00167DEA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D8045C" w:rsidRPr="00003628" w:rsidRDefault="00D8045C" w:rsidP="00167DEA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D8045C" w:rsidRPr="00D702C4" w:rsidTr="00167DEA">
        <w:tc>
          <w:tcPr>
            <w:tcW w:w="1771" w:type="dxa"/>
          </w:tcPr>
          <w:p w:rsidR="00D8045C" w:rsidRPr="00D702C4" w:rsidRDefault="00D8045C" w:rsidP="00167DE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D8045C" w:rsidRPr="00D702C4" w:rsidRDefault="00D8045C" w:rsidP="00167DEA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34" w:name="_Toc288154824"/>
      <w:bookmarkStart w:id="35" w:name="_Toc288210691"/>
      <w:bookmarkStart w:id="36" w:name="_Toc288661805"/>
      <w:bookmarkStart w:id="37" w:name="_Toc306206237"/>
      <w:bookmarkStart w:id="38" w:name="_Toc310346767"/>
      <w:bookmarkStart w:id="39" w:name="_Toc312949330"/>
      <w:bookmarkEnd w:id="3"/>
      <w:bookmarkEnd w:id="4"/>
      <w:bookmarkEnd w:id="5"/>
      <w:bookmarkEnd w:id="10"/>
      <w:r w:rsidRPr="0004119B">
        <w:t>Firmas de elaboración, revisión y aprobación</w:t>
      </w:r>
      <w:bookmarkEnd w:id="34"/>
      <w:bookmarkEnd w:id="35"/>
      <w:bookmarkEnd w:id="36"/>
      <w:bookmarkEnd w:id="37"/>
      <w:bookmarkEnd w:id="38"/>
      <w:bookmarkEnd w:id="3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63" w:rsidRDefault="00D06063">
      <w:r>
        <w:separator/>
      </w:r>
    </w:p>
  </w:endnote>
  <w:endnote w:type="continuationSeparator" w:id="0">
    <w:p w:rsidR="00D06063" w:rsidRDefault="00D0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2282" w:rsidRDefault="00D6228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D62282" w:rsidRPr="00522A53" w:rsidTr="00242741">
      <w:tc>
        <w:tcPr>
          <w:tcW w:w="1667" w:type="pct"/>
          <w:vAlign w:val="center"/>
        </w:tcPr>
        <w:p w:rsidR="00D62282" w:rsidRPr="00522A53" w:rsidRDefault="00D62282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D62282" w:rsidRPr="00522A53" w:rsidRDefault="00D62282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D62282" w:rsidRPr="00522A53" w:rsidRDefault="00D62282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D62282" w:rsidRDefault="00D6228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63" w:rsidRDefault="00D06063">
      <w:r>
        <w:separator/>
      </w:r>
    </w:p>
  </w:footnote>
  <w:footnote w:type="continuationSeparator" w:id="0">
    <w:p w:rsidR="00D06063" w:rsidRDefault="00D06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D62282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28A59904" wp14:editId="73EBEA18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62282" w:rsidRPr="00EE517E" w:rsidRDefault="00D62282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62282" w:rsidRPr="00EE517E" w:rsidRDefault="00D62282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2282" w:rsidRPr="00EE517E" w:rsidRDefault="00D62282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D62282" w:rsidRPr="00EE517E" w:rsidRDefault="00D62282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141465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141465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D62282" w:rsidRPr="00EE517E" w:rsidRDefault="00D62282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D62282" w:rsidRPr="00EE517E" w:rsidRDefault="00D62282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62282" w:rsidRPr="00EE517E" w:rsidRDefault="00D62282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D62282" w:rsidRPr="00EE517E" w:rsidRDefault="00D62282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62282" w:rsidRPr="00EE517E" w:rsidRDefault="008F7109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62282" w:rsidRPr="00EE517E" w:rsidRDefault="00D62282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D62282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62282" w:rsidRPr="00EE517E" w:rsidRDefault="00D62282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62282" w:rsidRPr="00EE517E" w:rsidRDefault="000C757D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CU.15.01 Consultar Solicitudes por Estatus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62282" w:rsidRPr="00EE517E" w:rsidRDefault="00D62282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D62282" w:rsidRDefault="00D62282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282" w:rsidRDefault="00D622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8B2120"/>
    <w:multiLevelType w:val="hybridMultilevel"/>
    <w:tmpl w:val="DD583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76"/>
    <w:rsid w:val="000070AC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3700F"/>
    <w:rsid w:val="00040B15"/>
    <w:rsid w:val="00041EBD"/>
    <w:rsid w:val="00042984"/>
    <w:rsid w:val="00046BFF"/>
    <w:rsid w:val="00051056"/>
    <w:rsid w:val="0005449C"/>
    <w:rsid w:val="00054546"/>
    <w:rsid w:val="00054696"/>
    <w:rsid w:val="00055F8D"/>
    <w:rsid w:val="00056B23"/>
    <w:rsid w:val="0005703B"/>
    <w:rsid w:val="00057A92"/>
    <w:rsid w:val="00057D8B"/>
    <w:rsid w:val="0006005C"/>
    <w:rsid w:val="00061A51"/>
    <w:rsid w:val="00064D5A"/>
    <w:rsid w:val="00065DC4"/>
    <w:rsid w:val="00066EA0"/>
    <w:rsid w:val="00075FDE"/>
    <w:rsid w:val="00076DB1"/>
    <w:rsid w:val="00081F67"/>
    <w:rsid w:val="000833D9"/>
    <w:rsid w:val="00083CD7"/>
    <w:rsid w:val="00083FA3"/>
    <w:rsid w:val="00085D5C"/>
    <w:rsid w:val="000862C9"/>
    <w:rsid w:val="00091DAC"/>
    <w:rsid w:val="0009477A"/>
    <w:rsid w:val="00095411"/>
    <w:rsid w:val="00095EEA"/>
    <w:rsid w:val="000A28C9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4FA4"/>
    <w:rsid w:val="000B5223"/>
    <w:rsid w:val="000B7111"/>
    <w:rsid w:val="000B7CFD"/>
    <w:rsid w:val="000C17BA"/>
    <w:rsid w:val="000C1A7E"/>
    <w:rsid w:val="000C2C62"/>
    <w:rsid w:val="000C4704"/>
    <w:rsid w:val="000C48C6"/>
    <w:rsid w:val="000C5E7F"/>
    <w:rsid w:val="000C757D"/>
    <w:rsid w:val="000D2B8B"/>
    <w:rsid w:val="000E13AA"/>
    <w:rsid w:val="000E24A9"/>
    <w:rsid w:val="000E508A"/>
    <w:rsid w:val="000E6034"/>
    <w:rsid w:val="000E6C5E"/>
    <w:rsid w:val="000E7564"/>
    <w:rsid w:val="000E7F4C"/>
    <w:rsid w:val="000F269F"/>
    <w:rsid w:val="000F3623"/>
    <w:rsid w:val="000F4EB0"/>
    <w:rsid w:val="000F52C3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17A24"/>
    <w:rsid w:val="00120E46"/>
    <w:rsid w:val="00124262"/>
    <w:rsid w:val="001300A5"/>
    <w:rsid w:val="00130FF9"/>
    <w:rsid w:val="00134126"/>
    <w:rsid w:val="0013670B"/>
    <w:rsid w:val="00141465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3948"/>
    <w:rsid w:val="001648F6"/>
    <w:rsid w:val="00167A04"/>
    <w:rsid w:val="00167DEA"/>
    <w:rsid w:val="00170420"/>
    <w:rsid w:val="00173D6F"/>
    <w:rsid w:val="00175695"/>
    <w:rsid w:val="0017652C"/>
    <w:rsid w:val="00177DE5"/>
    <w:rsid w:val="00180976"/>
    <w:rsid w:val="001811E3"/>
    <w:rsid w:val="00183AD9"/>
    <w:rsid w:val="00184EF1"/>
    <w:rsid w:val="00184FFE"/>
    <w:rsid w:val="0018618C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2AF5"/>
    <w:rsid w:val="001C2E1D"/>
    <w:rsid w:val="001C3A95"/>
    <w:rsid w:val="001C4945"/>
    <w:rsid w:val="001C7245"/>
    <w:rsid w:val="001C76A5"/>
    <w:rsid w:val="001D2A19"/>
    <w:rsid w:val="001D4B6B"/>
    <w:rsid w:val="001D585D"/>
    <w:rsid w:val="001E1E0F"/>
    <w:rsid w:val="001E21E6"/>
    <w:rsid w:val="001E2249"/>
    <w:rsid w:val="001E27A0"/>
    <w:rsid w:val="001E3FB4"/>
    <w:rsid w:val="001E48CC"/>
    <w:rsid w:val="001E7742"/>
    <w:rsid w:val="001F18D4"/>
    <w:rsid w:val="001F1C75"/>
    <w:rsid w:val="001F2E48"/>
    <w:rsid w:val="001F6344"/>
    <w:rsid w:val="001F6724"/>
    <w:rsid w:val="00200190"/>
    <w:rsid w:val="00200CBD"/>
    <w:rsid w:val="0020568A"/>
    <w:rsid w:val="002117BC"/>
    <w:rsid w:val="002120A2"/>
    <w:rsid w:val="00217F02"/>
    <w:rsid w:val="00222C55"/>
    <w:rsid w:val="0023308E"/>
    <w:rsid w:val="002355A7"/>
    <w:rsid w:val="00240D03"/>
    <w:rsid w:val="00240E61"/>
    <w:rsid w:val="00242003"/>
    <w:rsid w:val="00242741"/>
    <w:rsid w:val="00242B29"/>
    <w:rsid w:val="0024507A"/>
    <w:rsid w:val="0024611B"/>
    <w:rsid w:val="00247CB6"/>
    <w:rsid w:val="002502ED"/>
    <w:rsid w:val="00251CE1"/>
    <w:rsid w:val="00251E9B"/>
    <w:rsid w:val="00261100"/>
    <w:rsid w:val="002628B1"/>
    <w:rsid w:val="002656E6"/>
    <w:rsid w:val="00267E23"/>
    <w:rsid w:val="00271A81"/>
    <w:rsid w:val="0027293F"/>
    <w:rsid w:val="00274F8D"/>
    <w:rsid w:val="00275198"/>
    <w:rsid w:val="002802BB"/>
    <w:rsid w:val="00284FDE"/>
    <w:rsid w:val="002857CC"/>
    <w:rsid w:val="00286ADD"/>
    <w:rsid w:val="00286C2E"/>
    <w:rsid w:val="00291AA6"/>
    <w:rsid w:val="00291AF0"/>
    <w:rsid w:val="002949A9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2F2C8E"/>
    <w:rsid w:val="002F5E00"/>
    <w:rsid w:val="002F7346"/>
    <w:rsid w:val="00304489"/>
    <w:rsid w:val="0030684F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44B77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1E33"/>
    <w:rsid w:val="0038229B"/>
    <w:rsid w:val="003841E7"/>
    <w:rsid w:val="00384B3E"/>
    <w:rsid w:val="00386BFD"/>
    <w:rsid w:val="00392B5E"/>
    <w:rsid w:val="00393AFE"/>
    <w:rsid w:val="00396869"/>
    <w:rsid w:val="00396E1F"/>
    <w:rsid w:val="003A1856"/>
    <w:rsid w:val="003A42A8"/>
    <w:rsid w:val="003A7C5C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3B2"/>
    <w:rsid w:val="003D08E2"/>
    <w:rsid w:val="003D20A1"/>
    <w:rsid w:val="003D2DDE"/>
    <w:rsid w:val="003D4EDB"/>
    <w:rsid w:val="003D53E7"/>
    <w:rsid w:val="003D7BB3"/>
    <w:rsid w:val="003D7F38"/>
    <w:rsid w:val="003E003C"/>
    <w:rsid w:val="003E0F5A"/>
    <w:rsid w:val="003E1D7A"/>
    <w:rsid w:val="003F02D4"/>
    <w:rsid w:val="003F0303"/>
    <w:rsid w:val="003F2BA6"/>
    <w:rsid w:val="003F2D0A"/>
    <w:rsid w:val="003F5772"/>
    <w:rsid w:val="00401421"/>
    <w:rsid w:val="00402295"/>
    <w:rsid w:val="004052B8"/>
    <w:rsid w:val="00407A12"/>
    <w:rsid w:val="00412325"/>
    <w:rsid w:val="004137B8"/>
    <w:rsid w:val="0041612A"/>
    <w:rsid w:val="00427316"/>
    <w:rsid w:val="00432B7B"/>
    <w:rsid w:val="00434103"/>
    <w:rsid w:val="00435B60"/>
    <w:rsid w:val="00435CB5"/>
    <w:rsid w:val="004360C5"/>
    <w:rsid w:val="00442EB8"/>
    <w:rsid w:val="0044349B"/>
    <w:rsid w:val="004473E5"/>
    <w:rsid w:val="00450D46"/>
    <w:rsid w:val="00451C35"/>
    <w:rsid w:val="004570AA"/>
    <w:rsid w:val="0046014A"/>
    <w:rsid w:val="00462728"/>
    <w:rsid w:val="00463046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45F1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B44"/>
    <w:rsid w:val="004D615A"/>
    <w:rsid w:val="004E7914"/>
    <w:rsid w:val="004F0780"/>
    <w:rsid w:val="004F1684"/>
    <w:rsid w:val="004F1B8E"/>
    <w:rsid w:val="004F2E61"/>
    <w:rsid w:val="004F45EE"/>
    <w:rsid w:val="004F7B1C"/>
    <w:rsid w:val="00501E0C"/>
    <w:rsid w:val="00503C47"/>
    <w:rsid w:val="00504CEB"/>
    <w:rsid w:val="005068E0"/>
    <w:rsid w:val="0051059B"/>
    <w:rsid w:val="005123CC"/>
    <w:rsid w:val="005167A8"/>
    <w:rsid w:val="00517367"/>
    <w:rsid w:val="005178C0"/>
    <w:rsid w:val="0052168A"/>
    <w:rsid w:val="00521983"/>
    <w:rsid w:val="00522A53"/>
    <w:rsid w:val="00524F65"/>
    <w:rsid w:val="00527153"/>
    <w:rsid w:val="00527D09"/>
    <w:rsid w:val="005308BC"/>
    <w:rsid w:val="005359B1"/>
    <w:rsid w:val="00536430"/>
    <w:rsid w:val="0054060C"/>
    <w:rsid w:val="005409FB"/>
    <w:rsid w:val="00541BAE"/>
    <w:rsid w:val="0054286C"/>
    <w:rsid w:val="005455B8"/>
    <w:rsid w:val="005503EC"/>
    <w:rsid w:val="00550A75"/>
    <w:rsid w:val="00552535"/>
    <w:rsid w:val="005538A2"/>
    <w:rsid w:val="00554304"/>
    <w:rsid w:val="005550F3"/>
    <w:rsid w:val="0055558E"/>
    <w:rsid w:val="00560338"/>
    <w:rsid w:val="0056204D"/>
    <w:rsid w:val="00564334"/>
    <w:rsid w:val="00567BF4"/>
    <w:rsid w:val="005706DE"/>
    <w:rsid w:val="00571E6F"/>
    <w:rsid w:val="00571F59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ABC"/>
    <w:rsid w:val="005B319D"/>
    <w:rsid w:val="005B7566"/>
    <w:rsid w:val="005C0B31"/>
    <w:rsid w:val="005C1677"/>
    <w:rsid w:val="005C2814"/>
    <w:rsid w:val="005D1049"/>
    <w:rsid w:val="005D10DF"/>
    <w:rsid w:val="005D3AEC"/>
    <w:rsid w:val="005D3AF8"/>
    <w:rsid w:val="005D4902"/>
    <w:rsid w:val="005D6478"/>
    <w:rsid w:val="005E05A8"/>
    <w:rsid w:val="005E1698"/>
    <w:rsid w:val="005E3993"/>
    <w:rsid w:val="005E5190"/>
    <w:rsid w:val="005E5656"/>
    <w:rsid w:val="005F5BAD"/>
    <w:rsid w:val="005F66A1"/>
    <w:rsid w:val="005F6A48"/>
    <w:rsid w:val="006015A2"/>
    <w:rsid w:val="00602115"/>
    <w:rsid w:val="00602D83"/>
    <w:rsid w:val="00604E7D"/>
    <w:rsid w:val="006067AB"/>
    <w:rsid w:val="00614836"/>
    <w:rsid w:val="00620C60"/>
    <w:rsid w:val="0062310A"/>
    <w:rsid w:val="00624C0F"/>
    <w:rsid w:val="00627C74"/>
    <w:rsid w:val="00632C8C"/>
    <w:rsid w:val="00635A02"/>
    <w:rsid w:val="00635AAA"/>
    <w:rsid w:val="00635D12"/>
    <w:rsid w:val="006368D1"/>
    <w:rsid w:val="00636BDF"/>
    <w:rsid w:val="00640634"/>
    <w:rsid w:val="00641E68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3D5A"/>
    <w:rsid w:val="006657D7"/>
    <w:rsid w:val="00671BA4"/>
    <w:rsid w:val="00672F38"/>
    <w:rsid w:val="00680A79"/>
    <w:rsid w:val="006843FC"/>
    <w:rsid w:val="006859F4"/>
    <w:rsid w:val="00685CE2"/>
    <w:rsid w:val="006868EF"/>
    <w:rsid w:val="006875CF"/>
    <w:rsid w:val="00687B56"/>
    <w:rsid w:val="006940DA"/>
    <w:rsid w:val="00695702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D0A7C"/>
    <w:rsid w:val="006D39BC"/>
    <w:rsid w:val="006D72FA"/>
    <w:rsid w:val="006E2C6C"/>
    <w:rsid w:val="006E30C6"/>
    <w:rsid w:val="006E312D"/>
    <w:rsid w:val="006F058E"/>
    <w:rsid w:val="006F214E"/>
    <w:rsid w:val="006F4C45"/>
    <w:rsid w:val="006F4DA1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27305"/>
    <w:rsid w:val="00730992"/>
    <w:rsid w:val="007332D5"/>
    <w:rsid w:val="0073570A"/>
    <w:rsid w:val="00736075"/>
    <w:rsid w:val="00740446"/>
    <w:rsid w:val="00744DCD"/>
    <w:rsid w:val="00746204"/>
    <w:rsid w:val="00746D57"/>
    <w:rsid w:val="00753296"/>
    <w:rsid w:val="007533C1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77F9E"/>
    <w:rsid w:val="00783B56"/>
    <w:rsid w:val="00786F9B"/>
    <w:rsid w:val="00792476"/>
    <w:rsid w:val="00794754"/>
    <w:rsid w:val="00795508"/>
    <w:rsid w:val="007956CD"/>
    <w:rsid w:val="00796885"/>
    <w:rsid w:val="007A13FB"/>
    <w:rsid w:val="007A4CD2"/>
    <w:rsid w:val="007A6870"/>
    <w:rsid w:val="007B01B4"/>
    <w:rsid w:val="007B08BB"/>
    <w:rsid w:val="007B186D"/>
    <w:rsid w:val="007B2B9C"/>
    <w:rsid w:val="007B6CE2"/>
    <w:rsid w:val="007C44D5"/>
    <w:rsid w:val="007C4937"/>
    <w:rsid w:val="007C5EFD"/>
    <w:rsid w:val="007D26BD"/>
    <w:rsid w:val="007E1088"/>
    <w:rsid w:val="007E4BA1"/>
    <w:rsid w:val="007E67B4"/>
    <w:rsid w:val="007E7EF9"/>
    <w:rsid w:val="007F16D9"/>
    <w:rsid w:val="007F2377"/>
    <w:rsid w:val="007F269E"/>
    <w:rsid w:val="007F66E7"/>
    <w:rsid w:val="00802E48"/>
    <w:rsid w:val="00803B76"/>
    <w:rsid w:val="00805C3F"/>
    <w:rsid w:val="008075E4"/>
    <w:rsid w:val="008077B1"/>
    <w:rsid w:val="008118C9"/>
    <w:rsid w:val="0081294E"/>
    <w:rsid w:val="00815315"/>
    <w:rsid w:val="00821DA6"/>
    <w:rsid w:val="00823F69"/>
    <w:rsid w:val="00825576"/>
    <w:rsid w:val="0083028A"/>
    <w:rsid w:val="008312CF"/>
    <w:rsid w:val="00833A0F"/>
    <w:rsid w:val="00835E7A"/>
    <w:rsid w:val="00836113"/>
    <w:rsid w:val="00836786"/>
    <w:rsid w:val="008408AE"/>
    <w:rsid w:val="0084251C"/>
    <w:rsid w:val="008428A5"/>
    <w:rsid w:val="00843903"/>
    <w:rsid w:val="008440ED"/>
    <w:rsid w:val="008509EB"/>
    <w:rsid w:val="008510D8"/>
    <w:rsid w:val="008511CF"/>
    <w:rsid w:val="00853BCE"/>
    <w:rsid w:val="00854EE3"/>
    <w:rsid w:val="00860106"/>
    <w:rsid w:val="0087154B"/>
    <w:rsid w:val="00872E87"/>
    <w:rsid w:val="0087372C"/>
    <w:rsid w:val="00877845"/>
    <w:rsid w:val="008802C2"/>
    <w:rsid w:val="008811C5"/>
    <w:rsid w:val="00882CDA"/>
    <w:rsid w:val="00884ADA"/>
    <w:rsid w:val="008903A7"/>
    <w:rsid w:val="00890CA0"/>
    <w:rsid w:val="0089341A"/>
    <w:rsid w:val="00893567"/>
    <w:rsid w:val="008951AB"/>
    <w:rsid w:val="00895349"/>
    <w:rsid w:val="0089596D"/>
    <w:rsid w:val="008A0D3E"/>
    <w:rsid w:val="008A730C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22FC"/>
    <w:rsid w:val="008E3CBF"/>
    <w:rsid w:val="008E4AA1"/>
    <w:rsid w:val="008E5B85"/>
    <w:rsid w:val="008F0231"/>
    <w:rsid w:val="008F2B68"/>
    <w:rsid w:val="008F365A"/>
    <w:rsid w:val="008F429C"/>
    <w:rsid w:val="008F455B"/>
    <w:rsid w:val="008F4FF3"/>
    <w:rsid w:val="008F7109"/>
    <w:rsid w:val="0090569A"/>
    <w:rsid w:val="00906D49"/>
    <w:rsid w:val="009104FD"/>
    <w:rsid w:val="00911042"/>
    <w:rsid w:val="0091105A"/>
    <w:rsid w:val="009112C8"/>
    <w:rsid w:val="0091175C"/>
    <w:rsid w:val="0091313A"/>
    <w:rsid w:val="009147E3"/>
    <w:rsid w:val="00915390"/>
    <w:rsid w:val="00916167"/>
    <w:rsid w:val="00916554"/>
    <w:rsid w:val="00921050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2F43"/>
    <w:rsid w:val="0097319C"/>
    <w:rsid w:val="009753B4"/>
    <w:rsid w:val="00976D0F"/>
    <w:rsid w:val="00977143"/>
    <w:rsid w:val="00981693"/>
    <w:rsid w:val="00982085"/>
    <w:rsid w:val="00982934"/>
    <w:rsid w:val="00984112"/>
    <w:rsid w:val="0098726E"/>
    <w:rsid w:val="0099523E"/>
    <w:rsid w:val="009A0907"/>
    <w:rsid w:val="009A1A4B"/>
    <w:rsid w:val="009A6EC1"/>
    <w:rsid w:val="009A73F3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5A19"/>
    <w:rsid w:val="00A07FD5"/>
    <w:rsid w:val="00A143D0"/>
    <w:rsid w:val="00A1518F"/>
    <w:rsid w:val="00A15572"/>
    <w:rsid w:val="00A16800"/>
    <w:rsid w:val="00A16F23"/>
    <w:rsid w:val="00A22736"/>
    <w:rsid w:val="00A23184"/>
    <w:rsid w:val="00A23BD7"/>
    <w:rsid w:val="00A24A3A"/>
    <w:rsid w:val="00A26398"/>
    <w:rsid w:val="00A27137"/>
    <w:rsid w:val="00A27FC9"/>
    <w:rsid w:val="00A30E96"/>
    <w:rsid w:val="00A32E99"/>
    <w:rsid w:val="00A40300"/>
    <w:rsid w:val="00A41D30"/>
    <w:rsid w:val="00A50A87"/>
    <w:rsid w:val="00A51194"/>
    <w:rsid w:val="00A57F4D"/>
    <w:rsid w:val="00A601AB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352"/>
    <w:rsid w:val="00A839DC"/>
    <w:rsid w:val="00A85C7E"/>
    <w:rsid w:val="00A877FD"/>
    <w:rsid w:val="00A97324"/>
    <w:rsid w:val="00AA1B47"/>
    <w:rsid w:val="00AA3DB3"/>
    <w:rsid w:val="00AA58EC"/>
    <w:rsid w:val="00AA7492"/>
    <w:rsid w:val="00AB08ED"/>
    <w:rsid w:val="00AB2AB8"/>
    <w:rsid w:val="00AB3D75"/>
    <w:rsid w:val="00AB5CE9"/>
    <w:rsid w:val="00AC0A67"/>
    <w:rsid w:val="00AC0DF5"/>
    <w:rsid w:val="00AC29A4"/>
    <w:rsid w:val="00AC31F8"/>
    <w:rsid w:val="00AD1648"/>
    <w:rsid w:val="00AD2916"/>
    <w:rsid w:val="00AD4814"/>
    <w:rsid w:val="00AD58A7"/>
    <w:rsid w:val="00AD621C"/>
    <w:rsid w:val="00AD6CFC"/>
    <w:rsid w:val="00AD6D9B"/>
    <w:rsid w:val="00AD6FC8"/>
    <w:rsid w:val="00AE045D"/>
    <w:rsid w:val="00AE1FC9"/>
    <w:rsid w:val="00AE37D5"/>
    <w:rsid w:val="00AE3B0F"/>
    <w:rsid w:val="00AE6B76"/>
    <w:rsid w:val="00AE6BCE"/>
    <w:rsid w:val="00AF1544"/>
    <w:rsid w:val="00AF1D05"/>
    <w:rsid w:val="00AF1EC5"/>
    <w:rsid w:val="00AF4501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6809"/>
    <w:rsid w:val="00B404EF"/>
    <w:rsid w:val="00B40BC7"/>
    <w:rsid w:val="00B41C94"/>
    <w:rsid w:val="00B43BDA"/>
    <w:rsid w:val="00B4772D"/>
    <w:rsid w:val="00B51048"/>
    <w:rsid w:val="00B521B1"/>
    <w:rsid w:val="00B56BF2"/>
    <w:rsid w:val="00B57438"/>
    <w:rsid w:val="00B6006E"/>
    <w:rsid w:val="00B6350A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86AFC"/>
    <w:rsid w:val="00B909AC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B7421"/>
    <w:rsid w:val="00BC1662"/>
    <w:rsid w:val="00BC2AD9"/>
    <w:rsid w:val="00BC5648"/>
    <w:rsid w:val="00BC6051"/>
    <w:rsid w:val="00BC6082"/>
    <w:rsid w:val="00BC631D"/>
    <w:rsid w:val="00BC7FDF"/>
    <w:rsid w:val="00BD2345"/>
    <w:rsid w:val="00BD2D36"/>
    <w:rsid w:val="00BD2E2D"/>
    <w:rsid w:val="00BD3407"/>
    <w:rsid w:val="00BD39D7"/>
    <w:rsid w:val="00BD5D0B"/>
    <w:rsid w:val="00BD7ECB"/>
    <w:rsid w:val="00BE0C13"/>
    <w:rsid w:val="00BE1917"/>
    <w:rsid w:val="00BE2AB6"/>
    <w:rsid w:val="00BE31A8"/>
    <w:rsid w:val="00BE4AFB"/>
    <w:rsid w:val="00BE5935"/>
    <w:rsid w:val="00BE6B94"/>
    <w:rsid w:val="00BE7202"/>
    <w:rsid w:val="00BE728C"/>
    <w:rsid w:val="00BE777E"/>
    <w:rsid w:val="00BF17BB"/>
    <w:rsid w:val="00BF3598"/>
    <w:rsid w:val="00BF6C58"/>
    <w:rsid w:val="00C03AF9"/>
    <w:rsid w:val="00C05B07"/>
    <w:rsid w:val="00C06224"/>
    <w:rsid w:val="00C07A6D"/>
    <w:rsid w:val="00C13082"/>
    <w:rsid w:val="00C13292"/>
    <w:rsid w:val="00C1371A"/>
    <w:rsid w:val="00C13F85"/>
    <w:rsid w:val="00C22B51"/>
    <w:rsid w:val="00C23DC5"/>
    <w:rsid w:val="00C259A3"/>
    <w:rsid w:val="00C30A90"/>
    <w:rsid w:val="00C32D7E"/>
    <w:rsid w:val="00C32DCA"/>
    <w:rsid w:val="00C32EE8"/>
    <w:rsid w:val="00C3333F"/>
    <w:rsid w:val="00C363F2"/>
    <w:rsid w:val="00C40A14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249F"/>
    <w:rsid w:val="00C87314"/>
    <w:rsid w:val="00C9027A"/>
    <w:rsid w:val="00C91310"/>
    <w:rsid w:val="00CA78F2"/>
    <w:rsid w:val="00CB2645"/>
    <w:rsid w:val="00CB3C0E"/>
    <w:rsid w:val="00CB3DD6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6D90"/>
    <w:rsid w:val="00CE7C31"/>
    <w:rsid w:val="00CF0619"/>
    <w:rsid w:val="00CF2083"/>
    <w:rsid w:val="00CF2577"/>
    <w:rsid w:val="00CF2654"/>
    <w:rsid w:val="00CF2761"/>
    <w:rsid w:val="00CF3942"/>
    <w:rsid w:val="00CF63A1"/>
    <w:rsid w:val="00CF7565"/>
    <w:rsid w:val="00D00A56"/>
    <w:rsid w:val="00D01ACA"/>
    <w:rsid w:val="00D0339F"/>
    <w:rsid w:val="00D049B5"/>
    <w:rsid w:val="00D05DD3"/>
    <w:rsid w:val="00D06063"/>
    <w:rsid w:val="00D0622F"/>
    <w:rsid w:val="00D066BC"/>
    <w:rsid w:val="00D06CB1"/>
    <w:rsid w:val="00D10A71"/>
    <w:rsid w:val="00D114EC"/>
    <w:rsid w:val="00D117BE"/>
    <w:rsid w:val="00D1215E"/>
    <w:rsid w:val="00D122AB"/>
    <w:rsid w:val="00D134F1"/>
    <w:rsid w:val="00D13A65"/>
    <w:rsid w:val="00D13EC8"/>
    <w:rsid w:val="00D15B04"/>
    <w:rsid w:val="00D17324"/>
    <w:rsid w:val="00D20751"/>
    <w:rsid w:val="00D21145"/>
    <w:rsid w:val="00D22A23"/>
    <w:rsid w:val="00D24E09"/>
    <w:rsid w:val="00D24E39"/>
    <w:rsid w:val="00D31BA6"/>
    <w:rsid w:val="00D32433"/>
    <w:rsid w:val="00D32755"/>
    <w:rsid w:val="00D349C0"/>
    <w:rsid w:val="00D41B2E"/>
    <w:rsid w:val="00D42023"/>
    <w:rsid w:val="00D4333B"/>
    <w:rsid w:val="00D440C1"/>
    <w:rsid w:val="00D44968"/>
    <w:rsid w:val="00D5202E"/>
    <w:rsid w:val="00D52C86"/>
    <w:rsid w:val="00D57AD7"/>
    <w:rsid w:val="00D616EC"/>
    <w:rsid w:val="00D62282"/>
    <w:rsid w:val="00D625D9"/>
    <w:rsid w:val="00D6419D"/>
    <w:rsid w:val="00D64FEE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1BC"/>
    <w:rsid w:val="00D8045C"/>
    <w:rsid w:val="00D80DEF"/>
    <w:rsid w:val="00D813AA"/>
    <w:rsid w:val="00D818CE"/>
    <w:rsid w:val="00D82339"/>
    <w:rsid w:val="00D826B0"/>
    <w:rsid w:val="00D85019"/>
    <w:rsid w:val="00D902DA"/>
    <w:rsid w:val="00D9052F"/>
    <w:rsid w:val="00D90A81"/>
    <w:rsid w:val="00D925E3"/>
    <w:rsid w:val="00D936C8"/>
    <w:rsid w:val="00D9608B"/>
    <w:rsid w:val="00DB225F"/>
    <w:rsid w:val="00DB36CA"/>
    <w:rsid w:val="00DB4C60"/>
    <w:rsid w:val="00DB5526"/>
    <w:rsid w:val="00DC0C88"/>
    <w:rsid w:val="00DC4494"/>
    <w:rsid w:val="00DC72E1"/>
    <w:rsid w:val="00DD0FD7"/>
    <w:rsid w:val="00DD6528"/>
    <w:rsid w:val="00DD68C3"/>
    <w:rsid w:val="00DE1A02"/>
    <w:rsid w:val="00DE4E52"/>
    <w:rsid w:val="00DE664D"/>
    <w:rsid w:val="00DE77A2"/>
    <w:rsid w:val="00DF2D04"/>
    <w:rsid w:val="00DF5FB2"/>
    <w:rsid w:val="00DF61D1"/>
    <w:rsid w:val="00DF679E"/>
    <w:rsid w:val="00DF6A49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0EB"/>
    <w:rsid w:val="00E332ED"/>
    <w:rsid w:val="00E36166"/>
    <w:rsid w:val="00E3642D"/>
    <w:rsid w:val="00E4019A"/>
    <w:rsid w:val="00E40B05"/>
    <w:rsid w:val="00E431F3"/>
    <w:rsid w:val="00E46C20"/>
    <w:rsid w:val="00E503D7"/>
    <w:rsid w:val="00E569E9"/>
    <w:rsid w:val="00E62224"/>
    <w:rsid w:val="00E62A2F"/>
    <w:rsid w:val="00E7022A"/>
    <w:rsid w:val="00E73C95"/>
    <w:rsid w:val="00E74FE0"/>
    <w:rsid w:val="00E86A1A"/>
    <w:rsid w:val="00E872C3"/>
    <w:rsid w:val="00E91C0D"/>
    <w:rsid w:val="00E92F94"/>
    <w:rsid w:val="00E960DE"/>
    <w:rsid w:val="00E9655A"/>
    <w:rsid w:val="00E96E62"/>
    <w:rsid w:val="00E971DC"/>
    <w:rsid w:val="00EA0B6E"/>
    <w:rsid w:val="00EA0F5F"/>
    <w:rsid w:val="00EA4868"/>
    <w:rsid w:val="00EA664A"/>
    <w:rsid w:val="00EA6823"/>
    <w:rsid w:val="00EB0590"/>
    <w:rsid w:val="00EB0B90"/>
    <w:rsid w:val="00EB0DDF"/>
    <w:rsid w:val="00EB2AB4"/>
    <w:rsid w:val="00EB3DE0"/>
    <w:rsid w:val="00EB4AF1"/>
    <w:rsid w:val="00EC380B"/>
    <w:rsid w:val="00EC38DE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16FF6"/>
    <w:rsid w:val="00F2325A"/>
    <w:rsid w:val="00F24D77"/>
    <w:rsid w:val="00F274FA"/>
    <w:rsid w:val="00F303A3"/>
    <w:rsid w:val="00F307B6"/>
    <w:rsid w:val="00F33101"/>
    <w:rsid w:val="00F34DAE"/>
    <w:rsid w:val="00F35870"/>
    <w:rsid w:val="00F35BE5"/>
    <w:rsid w:val="00F360F4"/>
    <w:rsid w:val="00F363C7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DBA"/>
    <w:rsid w:val="00F81E4E"/>
    <w:rsid w:val="00F82F80"/>
    <w:rsid w:val="00F83619"/>
    <w:rsid w:val="00F85C7A"/>
    <w:rsid w:val="00F87208"/>
    <w:rsid w:val="00F87949"/>
    <w:rsid w:val="00F91A84"/>
    <w:rsid w:val="00FA03F8"/>
    <w:rsid w:val="00FA1DC5"/>
    <w:rsid w:val="00FA373C"/>
    <w:rsid w:val="00FA3B31"/>
    <w:rsid w:val="00FA784E"/>
    <w:rsid w:val="00FA7E6F"/>
    <w:rsid w:val="00FB1795"/>
    <w:rsid w:val="00FB1EF9"/>
    <w:rsid w:val="00FB3255"/>
    <w:rsid w:val="00FB38F6"/>
    <w:rsid w:val="00FB390D"/>
    <w:rsid w:val="00FB3F94"/>
    <w:rsid w:val="00FB5878"/>
    <w:rsid w:val="00FB5B0F"/>
    <w:rsid w:val="00FC1342"/>
    <w:rsid w:val="00FC1D9B"/>
    <w:rsid w:val="00FC208E"/>
    <w:rsid w:val="00FC2904"/>
    <w:rsid w:val="00FC5955"/>
    <w:rsid w:val="00FC678B"/>
    <w:rsid w:val="00FC6C3F"/>
    <w:rsid w:val="00FC734A"/>
    <w:rsid w:val="00FD221D"/>
    <w:rsid w:val="00FD4C01"/>
    <w:rsid w:val="00FD4F4F"/>
    <w:rsid w:val="00FD657D"/>
    <w:rsid w:val="00FE0E60"/>
    <w:rsid w:val="00FE14B7"/>
    <w:rsid w:val="00FE4072"/>
    <w:rsid w:val="00FE5D7B"/>
    <w:rsid w:val="00FE6846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423FE"/>
    <w:rsid w:val="000C3B21"/>
    <w:rsid w:val="001215E4"/>
    <w:rsid w:val="00145868"/>
    <w:rsid w:val="001C10C3"/>
    <w:rsid w:val="001D1723"/>
    <w:rsid w:val="002A7BC5"/>
    <w:rsid w:val="002B080D"/>
    <w:rsid w:val="002B3E63"/>
    <w:rsid w:val="002D42FC"/>
    <w:rsid w:val="003137C8"/>
    <w:rsid w:val="00331668"/>
    <w:rsid w:val="003D07BE"/>
    <w:rsid w:val="00402871"/>
    <w:rsid w:val="00460DC6"/>
    <w:rsid w:val="004A7DCE"/>
    <w:rsid w:val="004B0ACC"/>
    <w:rsid w:val="005E20A2"/>
    <w:rsid w:val="007519B3"/>
    <w:rsid w:val="008E5F8D"/>
    <w:rsid w:val="00925747"/>
    <w:rsid w:val="009F44F8"/>
    <w:rsid w:val="00A33F38"/>
    <w:rsid w:val="00AC092B"/>
    <w:rsid w:val="00BA265C"/>
    <w:rsid w:val="00C81C6A"/>
    <w:rsid w:val="00D34411"/>
    <w:rsid w:val="00DF74B9"/>
    <w:rsid w:val="00E61BE9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1D6F3-892A-46F5-A9FC-588F3847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29</TotalTime>
  <Pages>6</Pages>
  <Words>659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CU.15.01 Consultar Solicitudes por Estatus</vt:lpstr>
      <vt:lpstr>&lt;Nombre del Proyecto&gt;</vt:lpstr>
    </vt:vector>
  </TitlesOfParts>
  <Manager>OFICIALÍA MAYOR</Manager>
  <Company>SECRETARÍA DE COMUNICACIONES Y TRANSPORTES</Company>
  <LinksUpToDate>false</LinksUpToDate>
  <CharactersWithSpaces>4280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CU.15.01 Consultar Solicitudes por Estatus</dc:title>
  <dc:subject>UNIDAD DE TECNOLOGÍAS DE INFORMACIÓN Y COMUNICACIONES</dc:subject>
  <dc:creator>admin</dc:creator>
  <cp:keywords>Sistema de Gestión de Trámites</cp:keywords>
  <cp:lastModifiedBy>admin</cp:lastModifiedBy>
  <cp:revision>14</cp:revision>
  <cp:lastPrinted>2010-10-19T18:40:00Z</cp:lastPrinted>
  <dcterms:created xsi:type="dcterms:W3CDTF">2011-12-30T00:47:00Z</dcterms:created>
  <dcterms:modified xsi:type="dcterms:W3CDTF">2012-11-23T00:09:00Z</dcterms:modified>
</cp:coreProperties>
</file>