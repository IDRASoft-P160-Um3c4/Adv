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-2042434019"/>
        <w:placeholder>
          <w:docPart w:val="5EE9FBC172BA4ABFAD7BDD7CCFB1147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8B14EA" w:rsidRDefault="00A964A6" w:rsidP="00AC29A4">
          <w:pPr>
            <w:pStyle w:val="Ttulo"/>
            <w:ind w:left="720" w:hanging="720"/>
            <w:rPr>
              <w:rFonts w:cs="Arial"/>
              <w:lang w:val="es-ES"/>
            </w:rPr>
          </w:pPr>
          <w:r w:rsidRPr="006248E1">
            <w:rPr>
              <w:rFonts w:cs="Arial"/>
              <w:lang w:val="es-ES"/>
            </w:rPr>
            <w:t xml:space="preserve">Sistema </w:t>
          </w:r>
          <w:r w:rsidR="00715030">
            <w:rPr>
              <w:rFonts w:cs="Arial"/>
              <w:lang w:val="es-ES"/>
            </w:rPr>
            <w:t>de Gestión de Trámites</w:t>
          </w:r>
        </w:p>
      </w:sdtContent>
    </w:sdt>
    <w:sdt>
      <w:sdtPr>
        <w:rPr>
          <w:rFonts w:cs="Arial"/>
        </w:rPr>
        <w:alias w:val="Título"/>
        <w:tag w:val=""/>
        <w:id w:val="-617525483"/>
        <w:placeholder>
          <w:docPart w:val="BF277D8B1F5E4D3894A338B71311AC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E1931" w:rsidRPr="008B14EA" w:rsidRDefault="0049717D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Especificación</w:t>
          </w:r>
          <w:r w:rsidR="00A964A6">
            <w:rPr>
              <w:rFonts w:cs="Arial"/>
            </w:rPr>
            <w:t xml:space="preserve"> de Caso de Uso de Sistema:</w:t>
          </w:r>
          <w:r w:rsidR="00D5202E">
            <w:rPr>
              <w:rFonts w:cs="Arial"/>
            </w:rPr>
            <w:t xml:space="preserve"> </w:t>
          </w:r>
          <w:r w:rsidR="00950559">
            <w:rPr>
              <w:rFonts w:cs="Arial"/>
            </w:rPr>
            <w:t xml:space="preserve">DSTCUS.00.00- Gestionar Búsqueda </w:t>
          </w:r>
        </w:p>
      </w:sdtContent>
    </w:sdt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950559">
        <w:rPr>
          <w:rFonts w:cs="Arial"/>
        </w:rPr>
        <w:t>1.</w:t>
      </w:r>
      <w:r w:rsidR="00D753CA">
        <w:rPr>
          <w:rFonts w:cs="Arial"/>
        </w:rPr>
        <w:t>2</w:t>
      </w:r>
    </w:p>
    <w:p w:rsidR="00DE664D" w:rsidRPr="008B14EA" w:rsidRDefault="00D753CA" w:rsidP="009A1A4B">
      <w:pPr>
        <w:pStyle w:val="Ttulo"/>
        <w:rPr>
          <w:rFonts w:cs="Arial"/>
        </w:rPr>
      </w:pPr>
      <w:r>
        <w:rPr>
          <w:rFonts w:cs="Arial"/>
        </w:rPr>
        <w:t>10</w:t>
      </w:r>
      <w:r w:rsidR="00D5202E">
        <w:rPr>
          <w:rFonts w:cs="Arial"/>
        </w:rPr>
        <w:t>/</w:t>
      </w:r>
      <w:r w:rsidR="00950559">
        <w:rPr>
          <w:rFonts w:cs="Arial"/>
        </w:rPr>
        <w:t>0</w:t>
      </w:r>
      <w:r w:rsidR="00F7633E">
        <w:rPr>
          <w:rFonts w:cs="Arial"/>
        </w:rPr>
        <w:t>1</w:t>
      </w:r>
      <w:r w:rsidR="00950559">
        <w:rPr>
          <w:rFonts w:cs="Arial"/>
        </w:rPr>
        <w:t>/2012</w:t>
      </w:r>
    </w:p>
    <w:p w:rsidR="008B14EA" w:rsidRPr="00A964A6" w:rsidRDefault="008B14EA" w:rsidP="00A964A6">
      <w:pPr>
        <w:pStyle w:val="InfoBlue"/>
        <w:rPr>
          <w:rFonts w:ascii="Arial" w:hAnsi="Arial" w:cs="Arial"/>
        </w:rPr>
        <w:sectPr w:rsidR="008B14EA" w:rsidRPr="00A964A6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950559" w:rsidRPr="008B14EA" w:rsidTr="00C849EC">
        <w:trPr>
          <w:trHeight w:val="23"/>
        </w:trPr>
        <w:tc>
          <w:tcPr>
            <w:tcW w:w="723" w:type="pct"/>
          </w:tcPr>
          <w:p w:rsidR="00950559" w:rsidRPr="00D702C4" w:rsidRDefault="00950559" w:rsidP="00C849EC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01/05</w:t>
            </w:r>
            <w:r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2</w:t>
            </w:r>
          </w:p>
        </w:tc>
        <w:tc>
          <w:tcPr>
            <w:tcW w:w="517" w:type="pct"/>
          </w:tcPr>
          <w:p w:rsidR="00950559" w:rsidRPr="00D702C4" w:rsidRDefault="00950559" w:rsidP="00C849EC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925" w:type="pct"/>
          </w:tcPr>
          <w:p w:rsidR="00950559" w:rsidRPr="00D702C4" w:rsidRDefault="00950559" w:rsidP="00C849EC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Modificación al flujo del proceso</w:t>
            </w:r>
          </w:p>
        </w:tc>
        <w:tc>
          <w:tcPr>
            <w:tcW w:w="1835" w:type="pct"/>
          </w:tcPr>
          <w:p w:rsidR="00950559" w:rsidRPr="00D702C4" w:rsidRDefault="00950559" w:rsidP="00C849EC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D753CA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10/01/2012</w:t>
            </w:r>
          </w:p>
        </w:tc>
        <w:tc>
          <w:tcPr>
            <w:tcW w:w="517" w:type="pct"/>
            <w:vAlign w:val="center"/>
          </w:tcPr>
          <w:p w:rsidR="00B654BD" w:rsidRPr="008B14EA" w:rsidRDefault="00D753CA" w:rsidP="0049717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925" w:type="pct"/>
            <w:vAlign w:val="center"/>
          </w:tcPr>
          <w:p w:rsidR="00B654BD" w:rsidRPr="008B14EA" w:rsidRDefault="00D753CA" w:rsidP="0049717D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flujo descrito</w:t>
            </w:r>
          </w:p>
        </w:tc>
        <w:tc>
          <w:tcPr>
            <w:tcW w:w="1835" w:type="pct"/>
            <w:vAlign w:val="center"/>
          </w:tcPr>
          <w:p w:rsidR="00B654BD" w:rsidRPr="008B14EA" w:rsidRDefault="00D753CA" w:rsidP="0049717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Montellano.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867920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7870898" w:history="1">
        <w:r w:rsidR="00867920" w:rsidRPr="000260CA">
          <w:rPr>
            <w:rStyle w:val="Hipervnculo"/>
            <w:noProof/>
          </w:rPr>
          <w:t>1</w:t>
        </w:r>
        <w:r w:rsidR="0086792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  <w:noProof/>
          </w:rPr>
          <w:t>Introducción</w:t>
        </w:r>
        <w:r w:rsidR="00867920">
          <w:rPr>
            <w:noProof/>
            <w:webHidden/>
          </w:rPr>
          <w:tab/>
        </w:r>
        <w:r w:rsidR="00867920">
          <w:rPr>
            <w:noProof/>
            <w:webHidden/>
          </w:rPr>
          <w:fldChar w:fldCharType="begin"/>
        </w:r>
        <w:r w:rsidR="00867920">
          <w:rPr>
            <w:noProof/>
            <w:webHidden/>
          </w:rPr>
          <w:instrText xml:space="preserve"> PAGEREF _Toc317870898 \h </w:instrText>
        </w:r>
        <w:r w:rsidR="00867920">
          <w:rPr>
            <w:noProof/>
            <w:webHidden/>
          </w:rPr>
        </w:r>
        <w:r w:rsidR="00867920">
          <w:rPr>
            <w:noProof/>
            <w:webHidden/>
          </w:rPr>
          <w:fldChar w:fldCharType="separate"/>
        </w:r>
        <w:r w:rsidR="00867920">
          <w:rPr>
            <w:noProof/>
            <w:webHidden/>
          </w:rPr>
          <w:t>4</w:t>
        </w:r>
        <w:r w:rsidR="00867920">
          <w:rPr>
            <w:noProof/>
            <w:webHidden/>
          </w:rPr>
          <w:fldChar w:fldCharType="end"/>
        </w:r>
      </w:hyperlink>
    </w:p>
    <w:p w:rsidR="00867920" w:rsidRDefault="006244A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70899" w:history="1">
        <w:r w:rsidR="00867920" w:rsidRPr="000260CA">
          <w:rPr>
            <w:rStyle w:val="Hipervnculo"/>
            <w:noProof/>
          </w:rPr>
          <w:t>1.1</w:t>
        </w:r>
        <w:r w:rsidR="0086792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  <w:noProof/>
          </w:rPr>
          <w:t>Objetivo</w:t>
        </w:r>
        <w:r w:rsidR="00867920">
          <w:rPr>
            <w:noProof/>
            <w:webHidden/>
          </w:rPr>
          <w:tab/>
        </w:r>
        <w:r w:rsidR="00867920">
          <w:rPr>
            <w:noProof/>
            <w:webHidden/>
          </w:rPr>
          <w:fldChar w:fldCharType="begin"/>
        </w:r>
        <w:r w:rsidR="00867920">
          <w:rPr>
            <w:noProof/>
            <w:webHidden/>
          </w:rPr>
          <w:instrText xml:space="preserve"> PAGEREF _Toc317870899 \h </w:instrText>
        </w:r>
        <w:r w:rsidR="00867920">
          <w:rPr>
            <w:noProof/>
            <w:webHidden/>
          </w:rPr>
        </w:r>
        <w:r w:rsidR="00867920">
          <w:rPr>
            <w:noProof/>
            <w:webHidden/>
          </w:rPr>
          <w:fldChar w:fldCharType="separate"/>
        </w:r>
        <w:r w:rsidR="00867920">
          <w:rPr>
            <w:noProof/>
            <w:webHidden/>
          </w:rPr>
          <w:t>4</w:t>
        </w:r>
        <w:r w:rsidR="00867920">
          <w:rPr>
            <w:noProof/>
            <w:webHidden/>
          </w:rPr>
          <w:fldChar w:fldCharType="end"/>
        </w:r>
      </w:hyperlink>
    </w:p>
    <w:p w:rsidR="00867920" w:rsidRDefault="006244A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70900" w:history="1">
        <w:r w:rsidR="00867920" w:rsidRPr="000260CA">
          <w:rPr>
            <w:rStyle w:val="Hipervnculo"/>
            <w:noProof/>
          </w:rPr>
          <w:t>1.2</w:t>
        </w:r>
        <w:r w:rsidR="0086792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  <w:noProof/>
          </w:rPr>
          <w:t>Definiciones, acrónimos y abreviaturas</w:t>
        </w:r>
        <w:r w:rsidR="00867920">
          <w:rPr>
            <w:noProof/>
            <w:webHidden/>
          </w:rPr>
          <w:tab/>
        </w:r>
        <w:r w:rsidR="00867920">
          <w:rPr>
            <w:noProof/>
            <w:webHidden/>
          </w:rPr>
          <w:fldChar w:fldCharType="begin"/>
        </w:r>
        <w:r w:rsidR="00867920">
          <w:rPr>
            <w:noProof/>
            <w:webHidden/>
          </w:rPr>
          <w:instrText xml:space="preserve"> PAGEREF _Toc317870900 \h </w:instrText>
        </w:r>
        <w:r w:rsidR="00867920">
          <w:rPr>
            <w:noProof/>
            <w:webHidden/>
          </w:rPr>
        </w:r>
        <w:r w:rsidR="00867920">
          <w:rPr>
            <w:noProof/>
            <w:webHidden/>
          </w:rPr>
          <w:fldChar w:fldCharType="separate"/>
        </w:r>
        <w:r w:rsidR="00867920">
          <w:rPr>
            <w:noProof/>
            <w:webHidden/>
          </w:rPr>
          <w:t>4</w:t>
        </w:r>
        <w:r w:rsidR="00867920">
          <w:rPr>
            <w:noProof/>
            <w:webHidden/>
          </w:rPr>
          <w:fldChar w:fldCharType="end"/>
        </w:r>
      </w:hyperlink>
    </w:p>
    <w:p w:rsidR="00867920" w:rsidRDefault="006244A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70901" w:history="1">
        <w:r w:rsidR="00867920" w:rsidRPr="000260CA">
          <w:rPr>
            <w:rStyle w:val="Hipervnculo"/>
            <w:noProof/>
          </w:rPr>
          <w:t>1.3</w:t>
        </w:r>
        <w:r w:rsidR="0086792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  <w:noProof/>
          </w:rPr>
          <w:t>Referencias</w:t>
        </w:r>
        <w:r w:rsidR="00867920">
          <w:rPr>
            <w:noProof/>
            <w:webHidden/>
          </w:rPr>
          <w:tab/>
        </w:r>
        <w:r w:rsidR="00867920">
          <w:rPr>
            <w:noProof/>
            <w:webHidden/>
          </w:rPr>
          <w:fldChar w:fldCharType="begin"/>
        </w:r>
        <w:r w:rsidR="00867920">
          <w:rPr>
            <w:noProof/>
            <w:webHidden/>
          </w:rPr>
          <w:instrText xml:space="preserve"> PAGEREF _Toc317870901 \h </w:instrText>
        </w:r>
        <w:r w:rsidR="00867920">
          <w:rPr>
            <w:noProof/>
            <w:webHidden/>
          </w:rPr>
        </w:r>
        <w:r w:rsidR="00867920">
          <w:rPr>
            <w:noProof/>
            <w:webHidden/>
          </w:rPr>
          <w:fldChar w:fldCharType="separate"/>
        </w:r>
        <w:r w:rsidR="00867920">
          <w:rPr>
            <w:noProof/>
            <w:webHidden/>
          </w:rPr>
          <w:t>4</w:t>
        </w:r>
        <w:r w:rsidR="00867920">
          <w:rPr>
            <w:noProof/>
            <w:webHidden/>
          </w:rPr>
          <w:fldChar w:fldCharType="end"/>
        </w:r>
      </w:hyperlink>
    </w:p>
    <w:p w:rsidR="00867920" w:rsidRDefault="006244A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70902" w:history="1">
        <w:r w:rsidR="00867920" w:rsidRPr="000260CA">
          <w:rPr>
            <w:rStyle w:val="Hipervnculo"/>
            <w:noProof/>
          </w:rPr>
          <w:t>1.4</w:t>
        </w:r>
        <w:r w:rsidR="0086792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  <w:noProof/>
          </w:rPr>
          <w:t>Diagrama de Casos de Uso</w:t>
        </w:r>
        <w:r w:rsidR="00867920">
          <w:rPr>
            <w:noProof/>
            <w:webHidden/>
          </w:rPr>
          <w:tab/>
        </w:r>
        <w:r w:rsidR="00867920">
          <w:rPr>
            <w:noProof/>
            <w:webHidden/>
          </w:rPr>
          <w:fldChar w:fldCharType="begin"/>
        </w:r>
        <w:r w:rsidR="00867920">
          <w:rPr>
            <w:noProof/>
            <w:webHidden/>
          </w:rPr>
          <w:instrText xml:space="preserve"> PAGEREF _Toc317870902 \h </w:instrText>
        </w:r>
        <w:r w:rsidR="00867920">
          <w:rPr>
            <w:noProof/>
            <w:webHidden/>
          </w:rPr>
        </w:r>
        <w:r w:rsidR="00867920">
          <w:rPr>
            <w:noProof/>
            <w:webHidden/>
          </w:rPr>
          <w:fldChar w:fldCharType="separate"/>
        </w:r>
        <w:r w:rsidR="00867920">
          <w:rPr>
            <w:noProof/>
            <w:webHidden/>
          </w:rPr>
          <w:t>4</w:t>
        </w:r>
        <w:r w:rsidR="00867920">
          <w:rPr>
            <w:noProof/>
            <w:webHidden/>
          </w:rPr>
          <w:fldChar w:fldCharType="end"/>
        </w:r>
      </w:hyperlink>
    </w:p>
    <w:p w:rsidR="00867920" w:rsidRDefault="006244A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70903" w:history="1">
        <w:r w:rsidR="00867920" w:rsidRPr="000260CA">
          <w:rPr>
            <w:rStyle w:val="Hipervnculo"/>
            <w:noProof/>
          </w:rPr>
          <w:t>2</w:t>
        </w:r>
        <w:r w:rsidR="0086792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  <w:noProof/>
          </w:rPr>
          <w:t xml:space="preserve">CU.00.00.01 </w:t>
        </w:r>
        <w:r w:rsidR="00867920" w:rsidRPr="000260CA">
          <w:rPr>
            <w:rStyle w:val="Hipervnculo"/>
            <w:noProof/>
            <w:lang w:val="es-ES"/>
          </w:rPr>
          <w:t>Buscar Solicitud</w:t>
        </w:r>
        <w:r w:rsidR="00867920">
          <w:rPr>
            <w:noProof/>
            <w:webHidden/>
          </w:rPr>
          <w:tab/>
        </w:r>
        <w:r w:rsidR="00867920">
          <w:rPr>
            <w:noProof/>
            <w:webHidden/>
          </w:rPr>
          <w:fldChar w:fldCharType="begin"/>
        </w:r>
        <w:r w:rsidR="00867920">
          <w:rPr>
            <w:noProof/>
            <w:webHidden/>
          </w:rPr>
          <w:instrText xml:space="preserve"> PAGEREF _Toc317870903 \h </w:instrText>
        </w:r>
        <w:r w:rsidR="00867920">
          <w:rPr>
            <w:noProof/>
            <w:webHidden/>
          </w:rPr>
        </w:r>
        <w:r w:rsidR="00867920">
          <w:rPr>
            <w:noProof/>
            <w:webHidden/>
          </w:rPr>
          <w:fldChar w:fldCharType="separate"/>
        </w:r>
        <w:r w:rsidR="00867920">
          <w:rPr>
            <w:noProof/>
            <w:webHidden/>
          </w:rPr>
          <w:t>5</w:t>
        </w:r>
        <w:r w:rsidR="00867920">
          <w:rPr>
            <w:noProof/>
            <w:webHidden/>
          </w:rPr>
          <w:fldChar w:fldCharType="end"/>
        </w:r>
      </w:hyperlink>
    </w:p>
    <w:p w:rsidR="00867920" w:rsidRDefault="006244A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70904" w:history="1">
        <w:r w:rsidR="00867920" w:rsidRPr="000260CA">
          <w:rPr>
            <w:rStyle w:val="Hipervnculo"/>
            <w:noProof/>
          </w:rPr>
          <w:t>2.1</w:t>
        </w:r>
        <w:r w:rsidR="0086792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  <w:noProof/>
          </w:rPr>
          <w:t>Descripción Breve</w:t>
        </w:r>
        <w:r w:rsidR="00867920">
          <w:rPr>
            <w:noProof/>
            <w:webHidden/>
          </w:rPr>
          <w:tab/>
        </w:r>
        <w:r w:rsidR="00867920">
          <w:rPr>
            <w:noProof/>
            <w:webHidden/>
          </w:rPr>
          <w:fldChar w:fldCharType="begin"/>
        </w:r>
        <w:r w:rsidR="00867920">
          <w:rPr>
            <w:noProof/>
            <w:webHidden/>
          </w:rPr>
          <w:instrText xml:space="preserve"> PAGEREF _Toc317870904 \h </w:instrText>
        </w:r>
        <w:r w:rsidR="00867920">
          <w:rPr>
            <w:noProof/>
            <w:webHidden/>
          </w:rPr>
        </w:r>
        <w:r w:rsidR="00867920">
          <w:rPr>
            <w:noProof/>
            <w:webHidden/>
          </w:rPr>
          <w:fldChar w:fldCharType="separate"/>
        </w:r>
        <w:r w:rsidR="00867920">
          <w:rPr>
            <w:noProof/>
            <w:webHidden/>
          </w:rPr>
          <w:t>5</w:t>
        </w:r>
        <w:r w:rsidR="00867920">
          <w:rPr>
            <w:noProof/>
            <w:webHidden/>
          </w:rPr>
          <w:fldChar w:fldCharType="end"/>
        </w:r>
      </w:hyperlink>
    </w:p>
    <w:p w:rsidR="00867920" w:rsidRDefault="006244A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70905" w:history="1">
        <w:r w:rsidR="00867920" w:rsidRPr="000260CA">
          <w:rPr>
            <w:rStyle w:val="Hipervnculo"/>
            <w:noProof/>
          </w:rPr>
          <w:t>2.2</w:t>
        </w:r>
        <w:r w:rsidR="0086792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  <w:noProof/>
          </w:rPr>
          <w:t>Actores</w:t>
        </w:r>
        <w:r w:rsidR="00867920">
          <w:rPr>
            <w:noProof/>
            <w:webHidden/>
          </w:rPr>
          <w:tab/>
        </w:r>
        <w:r w:rsidR="00867920">
          <w:rPr>
            <w:noProof/>
            <w:webHidden/>
          </w:rPr>
          <w:fldChar w:fldCharType="begin"/>
        </w:r>
        <w:r w:rsidR="00867920">
          <w:rPr>
            <w:noProof/>
            <w:webHidden/>
          </w:rPr>
          <w:instrText xml:space="preserve"> PAGEREF _Toc317870905 \h </w:instrText>
        </w:r>
        <w:r w:rsidR="00867920">
          <w:rPr>
            <w:noProof/>
            <w:webHidden/>
          </w:rPr>
        </w:r>
        <w:r w:rsidR="00867920">
          <w:rPr>
            <w:noProof/>
            <w:webHidden/>
          </w:rPr>
          <w:fldChar w:fldCharType="separate"/>
        </w:r>
        <w:r w:rsidR="00867920">
          <w:rPr>
            <w:noProof/>
            <w:webHidden/>
          </w:rPr>
          <w:t>5</w:t>
        </w:r>
        <w:r w:rsidR="00867920">
          <w:rPr>
            <w:noProof/>
            <w:webHidden/>
          </w:rPr>
          <w:fldChar w:fldCharType="end"/>
        </w:r>
      </w:hyperlink>
    </w:p>
    <w:p w:rsidR="00867920" w:rsidRDefault="006244A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70906" w:history="1">
        <w:r w:rsidR="00867920" w:rsidRPr="000260CA">
          <w:rPr>
            <w:rStyle w:val="Hipervnculo"/>
            <w:noProof/>
          </w:rPr>
          <w:t>2.3</w:t>
        </w:r>
        <w:r w:rsidR="0086792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  <w:noProof/>
          </w:rPr>
          <w:t>Condiciones Previas</w:t>
        </w:r>
        <w:r w:rsidR="00867920">
          <w:rPr>
            <w:noProof/>
            <w:webHidden/>
          </w:rPr>
          <w:tab/>
        </w:r>
        <w:r w:rsidR="00867920">
          <w:rPr>
            <w:noProof/>
            <w:webHidden/>
          </w:rPr>
          <w:fldChar w:fldCharType="begin"/>
        </w:r>
        <w:r w:rsidR="00867920">
          <w:rPr>
            <w:noProof/>
            <w:webHidden/>
          </w:rPr>
          <w:instrText xml:space="preserve"> PAGEREF _Toc317870906 \h </w:instrText>
        </w:r>
        <w:r w:rsidR="00867920">
          <w:rPr>
            <w:noProof/>
            <w:webHidden/>
          </w:rPr>
        </w:r>
        <w:r w:rsidR="00867920">
          <w:rPr>
            <w:noProof/>
            <w:webHidden/>
          </w:rPr>
          <w:fldChar w:fldCharType="separate"/>
        </w:r>
        <w:r w:rsidR="00867920">
          <w:rPr>
            <w:noProof/>
            <w:webHidden/>
          </w:rPr>
          <w:t>5</w:t>
        </w:r>
        <w:r w:rsidR="00867920">
          <w:rPr>
            <w:noProof/>
            <w:webHidden/>
          </w:rPr>
          <w:fldChar w:fldCharType="end"/>
        </w:r>
      </w:hyperlink>
    </w:p>
    <w:p w:rsidR="00867920" w:rsidRDefault="006244A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870907" w:history="1">
        <w:r w:rsidR="00867920" w:rsidRPr="000260CA">
          <w:rPr>
            <w:rStyle w:val="Hipervnculo"/>
          </w:rPr>
          <w:t>2.3.1</w:t>
        </w:r>
        <w:r w:rsidR="0086792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</w:rPr>
          <w:t>El usuario deberá iniciar sesión en el sistema.</w:t>
        </w:r>
        <w:r w:rsidR="00867920">
          <w:rPr>
            <w:webHidden/>
          </w:rPr>
          <w:tab/>
        </w:r>
        <w:r w:rsidR="00867920">
          <w:rPr>
            <w:webHidden/>
          </w:rPr>
          <w:fldChar w:fldCharType="begin"/>
        </w:r>
        <w:r w:rsidR="00867920">
          <w:rPr>
            <w:webHidden/>
          </w:rPr>
          <w:instrText xml:space="preserve"> PAGEREF _Toc317870907 \h </w:instrText>
        </w:r>
        <w:r w:rsidR="00867920">
          <w:rPr>
            <w:webHidden/>
          </w:rPr>
        </w:r>
        <w:r w:rsidR="00867920">
          <w:rPr>
            <w:webHidden/>
          </w:rPr>
          <w:fldChar w:fldCharType="separate"/>
        </w:r>
        <w:r w:rsidR="00867920">
          <w:rPr>
            <w:webHidden/>
          </w:rPr>
          <w:t>5</w:t>
        </w:r>
        <w:r w:rsidR="00867920">
          <w:rPr>
            <w:webHidden/>
          </w:rPr>
          <w:fldChar w:fldCharType="end"/>
        </w:r>
      </w:hyperlink>
    </w:p>
    <w:p w:rsidR="00867920" w:rsidRDefault="006244A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870908" w:history="1">
        <w:r w:rsidR="00867920" w:rsidRPr="000260CA">
          <w:rPr>
            <w:rStyle w:val="Hipervnculo"/>
          </w:rPr>
          <w:t>2.3.2</w:t>
        </w:r>
        <w:r w:rsidR="0086792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</w:rPr>
          <w:t>El usuario deberá ubicarse en la pantalla indicada.</w:t>
        </w:r>
        <w:r w:rsidR="00867920">
          <w:rPr>
            <w:webHidden/>
          </w:rPr>
          <w:tab/>
        </w:r>
        <w:r w:rsidR="00867920">
          <w:rPr>
            <w:webHidden/>
          </w:rPr>
          <w:fldChar w:fldCharType="begin"/>
        </w:r>
        <w:r w:rsidR="00867920">
          <w:rPr>
            <w:webHidden/>
          </w:rPr>
          <w:instrText xml:space="preserve"> PAGEREF _Toc317870908 \h </w:instrText>
        </w:r>
        <w:r w:rsidR="00867920">
          <w:rPr>
            <w:webHidden/>
          </w:rPr>
        </w:r>
        <w:r w:rsidR="00867920">
          <w:rPr>
            <w:webHidden/>
          </w:rPr>
          <w:fldChar w:fldCharType="separate"/>
        </w:r>
        <w:r w:rsidR="00867920">
          <w:rPr>
            <w:webHidden/>
          </w:rPr>
          <w:t>5</w:t>
        </w:r>
        <w:r w:rsidR="00867920">
          <w:rPr>
            <w:webHidden/>
          </w:rPr>
          <w:fldChar w:fldCharType="end"/>
        </w:r>
      </w:hyperlink>
    </w:p>
    <w:p w:rsidR="00867920" w:rsidRDefault="006244A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70909" w:history="1">
        <w:r w:rsidR="00867920" w:rsidRPr="000260CA">
          <w:rPr>
            <w:rStyle w:val="Hipervnculo"/>
            <w:noProof/>
          </w:rPr>
          <w:t>2.4</w:t>
        </w:r>
        <w:r w:rsidR="0086792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  <w:noProof/>
          </w:rPr>
          <w:t>Flujo de Eventos</w:t>
        </w:r>
        <w:r w:rsidR="00867920">
          <w:rPr>
            <w:noProof/>
            <w:webHidden/>
          </w:rPr>
          <w:tab/>
        </w:r>
        <w:r w:rsidR="00867920">
          <w:rPr>
            <w:noProof/>
            <w:webHidden/>
          </w:rPr>
          <w:fldChar w:fldCharType="begin"/>
        </w:r>
        <w:r w:rsidR="00867920">
          <w:rPr>
            <w:noProof/>
            <w:webHidden/>
          </w:rPr>
          <w:instrText xml:space="preserve"> PAGEREF _Toc317870909 \h </w:instrText>
        </w:r>
        <w:r w:rsidR="00867920">
          <w:rPr>
            <w:noProof/>
            <w:webHidden/>
          </w:rPr>
        </w:r>
        <w:r w:rsidR="00867920">
          <w:rPr>
            <w:noProof/>
            <w:webHidden/>
          </w:rPr>
          <w:fldChar w:fldCharType="separate"/>
        </w:r>
        <w:r w:rsidR="00867920">
          <w:rPr>
            <w:noProof/>
            <w:webHidden/>
          </w:rPr>
          <w:t>5</w:t>
        </w:r>
        <w:r w:rsidR="00867920">
          <w:rPr>
            <w:noProof/>
            <w:webHidden/>
          </w:rPr>
          <w:fldChar w:fldCharType="end"/>
        </w:r>
      </w:hyperlink>
    </w:p>
    <w:p w:rsidR="00867920" w:rsidRDefault="006244A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870910" w:history="1">
        <w:r w:rsidR="00867920" w:rsidRPr="000260CA">
          <w:rPr>
            <w:rStyle w:val="Hipervnculo"/>
          </w:rPr>
          <w:t>2.4.1</w:t>
        </w:r>
        <w:r w:rsidR="0086792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</w:rPr>
          <w:t>Flujo Básico</w:t>
        </w:r>
        <w:r w:rsidR="00867920">
          <w:rPr>
            <w:webHidden/>
          </w:rPr>
          <w:tab/>
        </w:r>
        <w:r w:rsidR="00867920">
          <w:rPr>
            <w:webHidden/>
          </w:rPr>
          <w:fldChar w:fldCharType="begin"/>
        </w:r>
        <w:r w:rsidR="00867920">
          <w:rPr>
            <w:webHidden/>
          </w:rPr>
          <w:instrText xml:space="preserve"> PAGEREF _Toc317870910 \h </w:instrText>
        </w:r>
        <w:r w:rsidR="00867920">
          <w:rPr>
            <w:webHidden/>
          </w:rPr>
        </w:r>
        <w:r w:rsidR="00867920">
          <w:rPr>
            <w:webHidden/>
          </w:rPr>
          <w:fldChar w:fldCharType="separate"/>
        </w:r>
        <w:r w:rsidR="00867920">
          <w:rPr>
            <w:webHidden/>
          </w:rPr>
          <w:t>5</w:t>
        </w:r>
        <w:r w:rsidR="00867920">
          <w:rPr>
            <w:webHidden/>
          </w:rPr>
          <w:fldChar w:fldCharType="end"/>
        </w:r>
      </w:hyperlink>
    </w:p>
    <w:p w:rsidR="00867920" w:rsidRDefault="006244A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70911" w:history="1">
        <w:r w:rsidR="00867920" w:rsidRPr="000260CA">
          <w:rPr>
            <w:rStyle w:val="Hipervnculo"/>
            <w:noProof/>
          </w:rPr>
          <w:t>2.5</w:t>
        </w:r>
        <w:r w:rsidR="0086792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  <w:noProof/>
          </w:rPr>
          <w:t>Flujos alternos</w:t>
        </w:r>
        <w:r w:rsidR="00867920">
          <w:rPr>
            <w:noProof/>
            <w:webHidden/>
          </w:rPr>
          <w:tab/>
        </w:r>
        <w:r w:rsidR="00867920">
          <w:rPr>
            <w:noProof/>
            <w:webHidden/>
          </w:rPr>
          <w:fldChar w:fldCharType="begin"/>
        </w:r>
        <w:r w:rsidR="00867920">
          <w:rPr>
            <w:noProof/>
            <w:webHidden/>
          </w:rPr>
          <w:instrText xml:space="preserve"> PAGEREF _Toc317870911 \h </w:instrText>
        </w:r>
        <w:r w:rsidR="00867920">
          <w:rPr>
            <w:noProof/>
            <w:webHidden/>
          </w:rPr>
        </w:r>
        <w:r w:rsidR="00867920">
          <w:rPr>
            <w:noProof/>
            <w:webHidden/>
          </w:rPr>
          <w:fldChar w:fldCharType="separate"/>
        </w:r>
        <w:r w:rsidR="00867920">
          <w:rPr>
            <w:noProof/>
            <w:webHidden/>
          </w:rPr>
          <w:t>5</w:t>
        </w:r>
        <w:r w:rsidR="00867920">
          <w:rPr>
            <w:noProof/>
            <w:webHidden/>
          </w:rPr>
          <w:fldChar w:fldCharType="end"/>
        </w:r>
      </w:hyperlink>
    </w:p>
    <w:p w:rsidR="00867920" w:rsidRDefault="006244A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70912" w:history="1">
        <w:r w:rsidR="00867920" w:rsidRPr="000260CA">
          <w:rPr>
            <w:rStyle w:val="Hipervnculo"/>
            <w:noProof/>
          </w:rPr>
          <w:t>2.6</w:t>
        </w:r>
        <w:r w:rsidR="0086792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  <w:noProof/>
          </w:rPr>
          <w:t>Condiciones Posteriores</w:t>
        </w:r>
        <w:r w:rsidR="00867920">
          <w:rPr>
            <w:noProof/>
            <w:webHidden/>
          </w:rPr>
          <w:tab/>
        </w:r>
        <w:r w:rsidR="00867920">
          <w:rPr>
            <w:noProof/>
            <w:webHidden/>
          </w:rPr>
          <w:fldChar w:fldCharType="begin"/>
        </w:r>
        <w:r w:rsidR="00867920">
          <w:rPr>
            <w:noProof/>
            <w:webHidden/>
          </w:rPr>
          <w:instrText xml:space="preserve"> PAGEREF _Toc317870912 \h </w:instrText>
        </w:r>
        <w:r w:rsidR="00867920">
          <w:rPr>
            <w:noProof/>
            <w:webHidden/>
          </w:rPr>
        </w:r>
        <w:r w:rsidR="00867920">
          <w:rPr>
            <w:noProof/>
            <w:webHidden/>
          </w:rPr>
          <w:fldChar w:fldCharType="separate"/>
        </w:r>
        <w:r w:rsidR="00867920">
          <w:rPr>
            <w:noProof/>
            <w:webHidden/>
          </w:rPr>
          <w:t>6</w:t>
        </w:r>
        <w:r w:rsidR="00867920">
          <w:rPr>
            <w:noProof/>
            <w:webHidden/>
          </w:rPr>
          <w:fldChar w:fldCharType="end"/>
        </w:r>
      </w:hyperlink>
    </w:p>
    <w:p w:rsidR="00867920" w:rsidRDefault="006244A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70913" w:history="1">
        <w:r w:rsidR="00867920" w:rsidRPr="000260CA">
          <w:rPr>
            <w:rStyle w:val="Hipervnculo"/>
            <w:noProof/>
          </w:rPr>
          <w:t>2.7</w:t>
        </w:r>
        <w:r w:rsidR="0086792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  <w:noProof/>
          </w:rPr>
          <w:t>Diagrama</w:t>
        </w:r>
        <w:r w:rsidR="00867920">
          <w:rPr>
            <w:noProof/>
            <w:webHidden/>
          </w:rPr>
          <w:tab/>
        </w:r>
        <w:r w:rsidR="00867920">
          <w:rPr>
            <w:noProof/>
            <w:webHidden/>
          </w:rPr>
          <w:fldChar w:fldCharType="begin"/>
        </w:r>
        <w:r w:rsidR="00867920">
          <w:rPr>
            <w:noProof/>
            <w:webHidden/>
          </w:rPr>
          <w:instrText xml:space="preserve"> PAGEREF _Toc317870913 \h </w:instrText>
        </w:r>
        <w:r w:rsidR="00867920">
          <w:rPr>
            <w:noProof/>
            <w:webHidden/>
          </w:rPr>
        </w:r>
        <w:r w:rsidR="00867920">
          <w:rPr>
            <w:noProof/>
            <w:webHidden/>
          </w:rPr>
          <w:fldChar w:fldCharType="separate"/>
        </w:r>
        <w:r w:rsidR="00867920">
          <w:rPr>
            <w:noProof/>
            <w:webHidden/>
          </w:rPr>
          <w:t>6</w:t>
        </w:r>
        <w:r w:rsidR="00867920">
          <w:rPr>
            <w:noProof/>
            <w:webHidden/>
          </w:rPr>
          <w:fldChar w:fldCharType="end"/>
        </w:r>
      </w:hyperlink>
    </w:p>
    <w:p w:rsidR="00867920" w:rsidRDefault="006244A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70914" w:history="1">
        <w:r w:rsidR="00867920" w:rsidRPr="000260CA">
          <w:rPr>
            <w:rStyle w:val="Hipervnculo"/>
            <w:noProof/>
          </w:rPr>
          <w:t>2.8</w:t>
        </w:r>
        <w:r w:rsidR="0086792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  <w:noProof/>
          </w:rPr>
          <w:t>Observaciones</w:t>
        </w:r>
        <w:r w:rsidR="00867920">
          <w:rPr>
            <w:noProof/>
            <w:webHidden/>
          </w:rPr>
          <w:tab/>
        </w:r>
        <w:r w:rsidR="00867920">
          <w:rPr>
            <w:noProof/>
            <w:webHidden/>
          </w:rPr>
          <w:fldChar w:fldCharType="begin"/>
        </w:r>
        <w:r w:rsidR="00867920">
          <w:rPr>
            <w:noProof/>
            <w:webHidden/>
          </w:rPr>
          <w:instrText xml:space="preserve"> PAGEREF _Toc317870914 \h </w:instrText>
        </w:r>
        <w:r w:rsidR="00867920">
          <w:rPr>
            <w:noProof/>
            <w:webHidden/>
          </w:rPr>
        </w:r>
        <w:r w:rsidR="00867920">
          <w:rPr>
            <w:noProof/>
            <w:webHidden/>
          </w:rPr>
          <w:fldChar w:fldCharType="separate"/>
        </w:r>
        <w:r w:rsidR="00867920">
          <w:rPr>
            <w:noProof/>
            <w:webHidden/>
          </w:rPr>
          <w:t>6</w:t>
        </w:r>
        <w:r w:rsidR="00867920">
          <w:rPr>
            <w:noProof/>
            <w:webHidden/>
          </w:rPr>
          <w:fldChar w:fldCharType="end"/>
        </w:r>
      </w:hyperlink>
    </w:p>
    <w:p w:rsidR="00867920" w:rsidRDefault="006244A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870915" w:history="1">
        <w:r w:rsidR="00867920" w:rsidRPr="000260CA">
          <w:rPr>
            <w:rStyle w:val="Hipervnculo"/>
            <w:noProof/>
          </w:rPr>
          <w:t>3</w:t>
        </w:r>
        <w:r w:rsidR="0086792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67920" w:rsidRPr="000260CA">
          <w:rPr>
            <w:rStyle w:val="Hipervnculo"/>
            <w:noProof/>
          </w:rPr>
          <w:t>Firmas de elaboración, revisión y aprobación</w:t>
        </w:r>
        <w:r w:rsidR="00867920">
          <w:rPr>
            <w:noProof/>
            <w:webHidden/>
          </w:rPr>
          <w:tab/>
        </w:r>
        <w:r w:rsidR="00867920">
          <w:rPr>
            <w:noProof/>
            <w:webHidden/>
          </w:rPr>
          <w:fldChar w:fldCharType="begin"/>
        </w:r>
        <w:r w:rsidR="00867920">
          <w:rPr>
            <w:noProof/>
            <w:webHidden/>
          </w:rPr>
          <w:instrText xml:space="preserve"> PAGEREF _Toc317870915 \h </w:instrText>
        </w:r>
        <w:r w:rsidR="00867920">
          <w:rPr>
            <w:noProof/>
            <w:webHidden/>
          </w:rPr>
        </w:r>
        <w:r w:rsidR="00867920">
          <w:rPr>
            <w:noProof/>
            <w:webHidden/>
          </w:rPr>
          <w:fldChar w:fldCharType="separate"/>
        </w:r>
        <w:r w:rsidR="00867920">
          <w:rPr>
            <w:noProof/>
            <w:webHidden/>
          </w:rPr>
          <w:t>6</w:t>
        </w:r>
        <w:r w:rsidR="00867920"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950559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Sistema: DSTCUS.00.00- Gestionar Búsqueda </w:t>
          </w:r>
        </w:p>
      </w:sdtContent>
    </w:sdt>
    <w:p w:rsidR="00A964A6" w:rsidRPr="0004119B" w:rsidRDefault="00A964A6" w:rsidP="00A964A6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0" w:name="_Toc306206219"/>
      <w:bookmarkStart w:id="1" w:name="_Toc310346751"/>
      <w:bookmarkStart w:id="2" w:name="_Toc317870898"/>
      <w:bookmarkStart w:id="3" w:name="_Toc250373386"/>
      <w:bookmarkStart w:id="4" w:name="_Toc263244842"/>
      <w:bookmarkStart w:id="5" w:name="_Toc288663442"/>
      <w:r w:rsidRPr="0004119B">
        <w:t>Introducción</w:t>
      </w:r>
      <w:bookmarkEnd w:id="0"/>
      <w:bookmarkEnd w:id="1"/>
      <w:bookmarkEnd w:id="2"/>
    </w:p>
    <w:p w:rsidR="00A964A6" w:rsidRPr="0004119B" w:rsidRDefault="00A964A6" w:rsidP="00A964A6">
      <w:pPr>
        <w:pStyle w:val="Ttulo2"/>
        <w:widowControl w:val="0"/>
        <w:spacing w:before="120" w:after="0"/>
        <w:ind w:left="0" w:firstLine="0"/>
        <w:jc w:val="both"/>
      </w:pPr>
      <w:bookmarkStart w:id="6" w:name="_Toc288661800"/>
      <w:bookmarkStart w:id="7" w:name="_Toc306206220"/>
      <w:bookmarkStart w:id="8" w:name="_Toc310346752"/>
      <w:bookmarkStart w:id="9" w:name="_Toc317870899"/>
      <w:bookmarkStart w:id="10" w:name="_Toc94609180"/>
      <w:r w:rsidRPr="0004119B">
        <w:t>Objetivo</w:t>
      </w:r>
      <w:bookmarkEnd w:id="6"/>
      <w:bookmarkEnd w:id="7"/>
      <w:bookmarkEnd w:id="8"/>
      <w:bookmarkEnd w:id="9"/>
    </w:p>
    <w:p w:rsidR="00A964A6" w:rsidRPr="0004119B" w:rsidRDefault="00A964A6" w:rsidP="00A964A6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>
        <w:rPr>
          <w:rFonts w:cs="Arial"/>
        </w:rPr>
        <w:t xml:space="preserve">para realizar la búsqueda de </w:t>
      </w:r>
      <w:r w:rsidR="00A577E3">
        <w:rPr>
          <w:rFonts w:cs="Arial"/>
        </w:rPr>
        <w:t>registros</w:t>
      </w:r>
      <w:r>
        <w:rPr>
          <w:rFonts w:cs="Arial"/>
        </w:rPr>
        <w:t xml:space="preserve"> </w:t>
      </w:r>
      <w:r w:rsidR="00715030">
        <w:rPr>
          <w:rFonts w:cs="Arial"/>
        </w:rPr>
        <w:t>de Solicitudes dentro del sistema de Gestión de T</w:t>
      </w:r>
      <w:r w:rsidR="00070CA4">
        <w:rPr>
          <w:rFonts w:cs="Arial"/>
        </w:rPr>
        <w:t>rámites.</w:t>
      </w:r>
      <w:r w:rsidR="0065789D">
        <w:rPr>
          <w:rFonts w:cs="Arial"/>
        </w:rPr>
        <w:t xml:space="preserve"> </w:t>
      </w:r>
    </w:p>
    <w:p w:rsidR="00A964A6" w:rsidRDefault="00A964A6" w:rsidP="00A964A6">
      <w:pPr>
        <w:pStyle w:val="Ttulo2"/>
        <w:widowControl w:val="0"/>
        <w:spacing w:before="120" w:after="0"/>
        <w:ind w:left="0" w:firstLine="0"/>
        <w:jc w:val="both"/>
      </w:pPr>
      <w:bookmarkStart w:id="11" w:name="_Toc288661801"/>
      <w:bookmarkStart w:id="12" w:name="_Toc306206221"/>
      <w:bookmarkStart w:id="13" w:name="_Toc310346753"/>
      <w:bookmarkStart w:id="14" w:name="_Toc317870900"/>
      <w:r w:rsidRPr="0004119B">
        <w:t>Definiciones, acrónimos y abreviaturas</w:t>
      </w:r>
      <w:bookmarkEnd w:id="11"/>
      <w:bookmarkEnd w:id="12"/>
      <w:bookmarkEnd w:id="13"/>
      <w:bookmarkEnd w:id="14"/>
    </w:p>
    <w:p w:rsidR="00A964A6" w:rsidRPr="004F3352" w:rsidRDefault="00A964A6" w:rsidP="00A964A6">
      <w:pPr>
        <w:rPr>
          <w:lang w:val="es-ES"/>
        </w:rPr>
      </w:pPr>
      <w:r>
        <w:rPr>
          <w:lang w:val="es-ES"/>
        </w:rPr>
        <w:t>N/A</w:t>
      </w:r>
    </w:p>
    <w:p w:rsidR="00A964A6" w:rsidRPr="0004119B" w:rsidRDefault="00A964A6" w:rsidP="00A964A6">
      <w:pPr>
        <w:pStyle w:val="Ttulo2"/>
        <w:widowControl w:val="0"/>
        <w:spacing w:before="120" w:after="0"/>
        <w:ind w:left="0" w:firstLine="0"/>
        <w:jc w:val="both"/>
      </w:pPr>
      <w:bookmarkStart w:id="15" w:name="_Toc288661802"/>
      <w:bookmarkStart w:id="16" w:name="_Toc306206222"/>
      <w:bookmarkStart w:id="17" w:name="_Toc310346754"/>
      <w:bookmarkStart w:id="18" w:name="_Toc317870901"/>
      <w:r w:rsidRPr="0004119B">
        <w:t>Referencias</w:t>
      </w:r>
      <w:bookmarkEnd w:id="15"/>
      <w:bookmarkEnd w:id="16"/>
      <w:bookmarkEnd w:id="17"/>
      <w:bookmarkEnd w:id="18"/>
    </w:p>
    <w:p w:rsidR="00B645CC" w:rsidRDefault="00B645CC" w:rsidP="006244A1">
      <w:pPr>
        <w:pStyle w:val="Prrafodelista"/>
        <w:numPr>
          <w:ilvl w:val="0"/>
          <w:numId w:val="4"/>
        </w:numPr>
        <w:rPr>
          <w:rFonts w:cs="Arial"/>
          <w:lang w:val="es-ES"/>
        </w:rPr>
      </w:pPr>
      <w:bookmarkStart w:id="19" w:name="_Toc313370921"/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B645CC" w:rsidRDefault="00B645CC" w:rsidP="006244A1">
      <w:pPr>
        <w:pStyle w:val="Prrafodelista"/>
        <w:numPr>
          <w:ilvl w:val="0"/>
          <w:numId w:val="4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B645CC" w:rsidRDefault="00B645CC" w:rsidP="00B645CC">
      <w:pPr>
        <w:pStyle w:val="Ttulo2"/>
      </w:pPr>
      <w:bookmarkStart w:id="20" w:name="_Toc317870902"/>
      <w:r>
        <w:t>Diagrama de Casos de Uso</w:t>
      </w:r>
      <w:bookmarkEnd w:id="19"/>
      <w:bookmarkEnd w:id="20"/>
    </w:p>
    <w:p w:rsidR="00B645CC" w:rsidRDefault="00B645CC" w:rsidP="00B645CC">
      <w:pPr>
        <w:jc w:val="center"/>
        <w:rPr>
          <w:rFonts w:cs="Arial"/>
          <w:lang w:val="es-ES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438775" cy="15716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0.00.01 Buscar Solicitud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CC" w:rsidRDefault="00B645CC" w:rsidP="00B645CC">
      <w:pPr>
        <w:jc w:val="center"/>
        <w:rPr>
          <w:rFonts w:cs="Arial"/>
          <w:lang w:val="es-ES"/>
        </w:rPr>
      </w:pPr>
    </w:p>
    <w:p w:rsidR="00B645CC" w:rsidRDefault="00B645CC" w:rsidP="00B645CC">
      <w:pPr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</w:p>
    <w:p w:rsidR="00B645CC" w:rsidRPr="002511BD" w:rsidRDefault="00B645CC" w:rsidP="00B645CC">
      <w:pPr>
        <w:pStyle w:val="Subttulo"/>
      </w:pPr>
      <w:r w:rsidRPr="002511BD">
        <w:lastRenderedPageBreak/>
        <w:t>Especificación de C</w:t>
      </w:r>
      <w:r>
        <w:t>asos de Uso de Sistema: CU.00.00</w:t>
      </w:r>
      <w:r w:rsidRPr="008D03C3">
        <w:t>.01-</w:t>
      </w:r>
      <w:r>
        <w:t>BuscarSolicitud</w:t>
      </w:r>
    </w:p>
    <w:p w:rsidR="00A964A6" w:rsidRPr="0004119B" w:rsidRDefault="00B645CC" w:rsidP="00A964A6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21" w:name="_CU.02.01.01_–_Buscar"/>
      <w:bookmarkStart w:id="22" w:name="_CU.03.01.01_–_Generar"/>
      <w:bookmarkStart w:id="23" w:name="_Toc317870903"/>
      <w:bookmarkEnd w:id="21"/>
      <w:bookmarkEnd w:id="22"/>
      <w:r>
        <w:t xml:space="preserve">CU.00.00.01 </w:t>
      </w:r>
      <w:r w:rsidR="00A964A6">
        <w:rPr>
          <w:lang w:val="es-ES"/>
        </w:rPr>
        <w:t>Buscar Solicitud</w:t>
      </w:r>
      <w:bookmarkEnd w:id="23"/>
    </w:p>
    <w:p w:rsidR="00B654BD" w:rsidRPr="00D702C4" w:rsidRDefault="00B654BD" w:rsidP="00F747FA">
      <w:pPr>
        <w:pStyle w:val="Ttulo2"/>
      </w:pPr>
      <w:bookmarkStart w:id="24" w:name="_Toc317870904"/>
      <w:bookmarkEnd w:id="10"/>
      <w:r w:rsidRPr="00D702C4">
        <w:t>Descripción Breve</w:t>
      </w:r>
      <w:bookmarkEnd w:id="3"/>
      <w:bookmarkEnd w:id="4"/>
      <w:bookmarkEnd w:id="24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A964A6">
        <w:rPr>
          <w:rFonts w:cs="Arial"/>
        </w:rPr>
        <w:t>realiza búsquedas rápidas</w:t>
      </w:r>
      <w:r w:rsidRPr="00D702C4">
        <w:rPr>
          <w:rFonts w:cs="Arial"/>
        </w:rPr>
        <w:t xml:space="preserve"> de </w:t>
      </w:r>
      <w:r w:rsidR="00A577E3">
        <w:rPr>
          <w:rFonts w:cs="Arial"/>
        </w:rPr>
        <w:t>registros</w:t>
      </w:r>
      <w:r w:rsidRPr="00D702C4">
        <w:rPr>
          <w:rFonts w:cs="Arial"/>
        </w:rPr>
        <w:t xml:space="preserve"> </w:t>
      </w:r>
      <w:r w:rsidR="00715030">
        <w:rPr>
          <w:rFonts w:cs="Arial"/>
        </w:rPr>
        <w:t xml:space="preserve">de solicitudes </w:t>
      </w:r>
      <w:r w:rsidR="00F7633E">
        <w:rPr>
          <w:rFonts w:cs="Arial"/>
        </w:rPr>
        <w:t>en el sistema.</w:t>
      </w:r>
    </w:p>
    <w:p w:rsidR="00B654BD" w:rsidRPr="00D702C4" w:rsidRDefault="00B654BD" w:rsidP="00F747FA">
      <w:pPr>
        <w:pStyle w:val="Ttulo2"/>
      </w:pPr>
      <w:bookmarkStart w:id="25" w:name="_Toc250373387"/>
      <w:bookmarkStart w:id="26" w:name="_Toc263244843"/>
      <w:bookmarkStart w:id="27" w:name="_Toc317870905"/>
      <w:r w:rsidRPr="00D702C4">
        <w:t>Actores</w:t>
      </w:r>
      <w:bookmarkEnd w:id="25"/>
      <w:bookmarkEnd w:id="26"/>
      <w:bookmarkEnd w:id="27"/>
    </w:p>
    <w:p w:rsidR="00822EE7" w:rsidRDefault="00B654BD" w:rsidP="00B654BD">
      <w:pPr>
        <w:spacing w:line="276" w:lineRule="auto"/>
        <w:rPr>
          <w:rFonts w:cs="Arial"/>
        </w:rPr>
      </w:pPr>
      <w:bookmarkStart w:id="28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822EE7">
        <w:rPr>
          <w:rFonts w:cs="Arial"/>
        </w:rPr>
        <w:t>rales y funcionales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</w:t>
      </w:r>
      <w:r w:rsidR="007674AB">
        <w:rPr>
          <w:rFonts w:cs="Arial"/>
        </w:rPr>
        <w:t xml:space="preserve"> búsqueda de solicitudes en el sistema</w:t>
      </w:r>
      <w:r w:rsidR="00056B23">
        <w:rPr>
          <w:rFonts w:cs="Arial"/>
        </w:rPr>
        <w:t>.</w:t>
      </w:r>
    </w:p>
    <w:p w:rsidR="00F84E63" w:rsidRDefault="00715030" w:rsidP="00B654BD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="007674AB" w:rsidRPr="00D702C4">
        <w:rPr>
          <w:rFonts w:cs="Arial"/>
        </w:rPr>
        <w:t>Es la</w:t>
      </w:r>
      <w:r w:rsidR="007674AB">
        <w:rPr>
          <w:rFonts w:cs="Arial"/>
        </w:rPr>
        <w:t xml:space="preserve"> persona autorizada para realizar búsqueda de solicitudes en el sistema.</w:t>
      </w: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9" w:name="_Toc263244844"/>
      <w:bookmarkStart w:id="30" w:name="_Toc317870906"/>
      <w:r w:rsidRPr="00D702C4">
        <w:t>Condiciones Previas</w:t>
      </w:r>
      <w:bookmarkEnd w:id="28"/>
      <w:bookmarkEnd w:id="29"/>
      <w:bookmarkEnd w:id="30"/>
    </w:p>
    <w:p w:rsidR="00B654BD" w:rsidRPr="00D702C4" w:rsidRDefault="00B654BD" w:rsidP="00F747FA">
      <w:pPr>
        <w:pStyle w:val="Ttulo3"/>
      </w:pPr>
      <w:bookmarkStart w:id="31" w:name="_Toc250373390"/>
      <w:bookmarkStart w:id="32" w:name="_Toc263244846"/>
      <w:bookmarkStart w:id="33" w:name="_Toc317870908"/>
      <w:r w:rsidRPr="00D702C4">
        <w:t xml:space="preserve">El usuario deberá ubicarse en la pantalla </w:t>
      </w:r>
      <w:bookmarkEnd w:id="31"/>
      <w:bookmarkEnd w:id="32"/>
      <w:r w:rsidR="00855BA3">
        <w:t>indicad</w:t>
      </w:r>
      <w:r w:rsidR="00A964A6">
        <w:t>a</w:t>
      </w:r>
      <w:r w:rsidR="00855BA3">
        <w:t>.</w:t>
      </w:r>
      <w:bookmarkEnd w:id="33"/>
    </w:p>
    <w:p w:rsidR="00822EE7" w:rsidRPr="00D702C4" w:rsidRDefault="00D753CA" w:rsidP="00770F63">
      <w:pPr>
        <w:rPr>
          <w:rFonts w:cs="Arial"/>
        </w:rPr>
      </w:pPr>
      <w:bookmarkStart w:id="34" w:name="_Toc250373391"/>
      <w:bookmarkStart w:id="35" w:name="_Toc263244848"/>
      <w:r>
        <w:rPr>
          <w:rFonts w:cs="Arial"/>
        </w:rPr>
        <w:t>Existen procesos los cuales llaman a esta interfaz de búsqueda de solicitudes</w:t>
      </w:r>
      <w:r w:rsidR="00A964A6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36" w:name="_Toc317870909"/>
      <w:r w:rsidRPr="00D702C4">
        <w:t>Flujo de Eventos</w:t>
      </w:r>
      <w:bookmarkEnd w:id="34"/>
      <w:bookmarkEnd w:id="35"/>
      <w:bookmarkEnd w:id="36"/>
    </w:p>
    <w:p w:rsidR="00B654BD" w:rsidRPr="00D702C4" w:rsidRDefault="00B654BD" w:rsidP="00F747FA">
      <w:pPr>
        <w:pStyle w:val="Ttulo3"/>
      </w:pPr>
      <w:bookmarkStart w:id="37" w:name="_Toc250373392"/>
      <w:bookmarkStart w:id="38" w:name="_Toc263244849"/>
      <w:bookmarkStart w:id="39" w:name="_Toc317870910"/>
      <w:r w:rsidRPr="00D702C4">
        <w:t>Flujo Básico</w:t>
      </w:r>
      <w:bookmarkEnd w:id="37"/>
      <w:bookmarkEnd w:id="38"/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5"/>
        <w:gridCol w:w="4155"/>
        <w:gridCol w:w="556"/>
        <w:gridCol w:w="4084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D05DD3" w:rsidRPr="00D702C4" w:rsidTr="00D00A56">
        <w:tc>
          <w:tcPr>
            <w:tcW w:w="382" w:type="pct"/>
            <w:vAlign w:val="center"/>
          </w:tcPr>
          <w:p w:rsidR="00D05DD3" w:rsidRPr="00D702C4" w:rsidRDefault="008E5F05" w:rsidP="00FD17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D05DD3" w:rsidRPr="00D702C4" w:rsidRDefault="008E5F05" w:rsidP="008E5F05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D05DD3" w:rsidRPr="00D702C4" w:rsidRDefault="008E5F05" w:rsidP="00FD17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2E000C" w:rsidRDefault="00F52796" w:rsidP="003C1539">
            <w:pPr>
              <w:rPr>
                <w:rFonts w:cs="Arial"/>
              </w:rPr>
            </w:pPr>
            <w:r>
              <w:rPr>
                <w:rFonts w:cs="Arial"/>
              </w:rPr>
              <w:t>Muestra</w:t>
            </w:r>
            <w:r w:rsidR="00934F32">
              <w:rPr>
                <w:rFonts w:cs="Arial"/>
              </w:rPr>
              <w:t xml:space="preserve"> </w:t>
            </w:r>
            <w:r w:rsidR="003C1539">
              <w:rPr>
                <w:rFonts w:cs="Arial"/>
              </w:rPr>
              <w:t xml:space="preserve">datos del </w:t>
            </w:r>
            <w:r w:rsidR="00934F32">
              <w:rPr>
                <w:rFonts w:cs="Arial"/>
              </w:rPr>
              <w:t>filtro</w:t>
            </w:r>
            <w:r w:rsidR="008E5F05">
              <w:rPr>
                <w:rFonts w:cs="Arial"/>
              </w:rPr>
              <w:t xml:space="preserve"> indicados por el usuario.</w:t>
            </w:r>
          </w:p>
          <w:p w:rsidR="003D7D4F" w:rsidRDefault="00FB2A6F" w:rsidP="006244A1">
            <w:pPr>
              <w:pStyle w:val="Prrafodelista"/>
              <w:numPr>
                <w:ilvl w:val="0"/>
                <w:numId w:val="5"/>
              </w:numPr>
              <w:rPr>
                <w:rFonts w:cs="Arial"/>
              </w:rPr>
            </w:pPr>
            <w:r w:rsidRPr="003D7D4F">
              <w:rPr>
                <w:rFonts w:cs="Arial"/>
              </w:rPr>
              <w:t xml:space="preserve">En caso de que no se encuentren datos, se muestra mensaje. </w:t>
            </w:r>
          </w:p>
          <w:p w:rsidR="00FB2A6F" w:rsidRDefault="00FB2A6F" w:rsidP="003D7D4F">
            <w:pPr>
              <w:pStyle w:val="Prrafodelista"/>
              <w:rPr>
                <w:rFonts w:cs="Arial"/>
              </w:rPr>
            </w:pPr>
            <w:r w:rsidRPr="003D7D4F">
              <w:rPr>
                <w:rFonts w:cs="Arial"/>
              </w:rPr>
              <w:t>Ver documento DSTMSG-</w:t>
            </w:r>
            <w:proofErr w:type="gramStart"/>
            <w:r w:rsidRPr="003D7D4F">
              <w:rPr>
                <w:rFonts w:cs="Arial"/>
              </w:rPr>
              <w:t>MensajesDelSistema.docx(</w:t>
            </w:r>
            <w:proofErr w:type="gramEnd"/>
            <w:r w:rsidR="003D7D4F">
              <w:rPr>
                <w:rFonts w:cs="Arial"/>
              </w:rPr>
              <w:t>MSG2</w:t>
            </w:r>
            <w:r w:rsidR="008958D8">
              <w:rPr>
                <w:rFonts w:cs="Arial"/>
              </w:rPr>
              <w:t>7</w:t>
            </w:r>
            <w:r w:rsidRPr="003D7D4F">
              <w:rPr>
                <w:rFonts w:cs="Arial"/>
              </w:rPr>
              <w:t>).</w:t>
            </w:r>
          </w:p>
          <w:p w:rsidR="003D7D4F" w:rsidRPr="003D7D4F" w:rsidRDefault="003D7D4F" w:rsidP="003D7D4F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 paso 06.</w:t>
            </w: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8E5F05" w:rsidP="00FD17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B654BD" w:rsidRPr="00D702C4" w:rsidRDefault="00352DD4" w:rsidP="003C1539">
            <w:pPr>
              <w:rPr>
                <w:rFonts w:cs="Arial"/>
              </w:rPr>
            </w:pPr>
            <w:r>
              <w:rPr>
                <w:rFonts w:cs="Arial"/>
              </w:rPr>
              <w:t xml:space="preserve">Selecciona </w:t>
            </w:r>
            <w:r w:rsidR="003C1539">
              <w:rPr>
                <w:rFonts w:cs="Arial"/>
              </w:rPr>
              <w:t>el registro</w:t>
            </w:r>
            <w:r w:rsidR="00934F32">
              <w:rPr>
                <w:rFonts w:cs="Arial"/>
              </w:rPr>
              <w:t xml:space="preserve"> </w:t>
            </w:r>
            <w:r w:rsidR="003D7D4F">
              <w:rPr>
                <w:rFonts w:cs="Arial"/>
              </w:rPr>
              <w:t>de la s</w:t>
            </w:r>
            <w:r w:rsidR="008E5F05">
              <w:rPr>
                <w:rFonts w:cs="Arial"/>
              </w:rPr>
              <w:t xml:space="preserve">olicitud </w:t>
            </w:r>
            <w:r w:rsidR="00934F32">
              <w:rPr>
                <w:rFonts w:cs="Arial"/>
              </w:rPr>
              <w:t>correspondiente</w:t>
            </w:r>
            <w:r w:rsidR="008E5F05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B654BD" w:rsidRPr="00D702C4" w:rsidRDefault="00B654BD" w:rsidP="00FD1708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654BD" w:rsidRPr="00D702C4" w:rsidRDefault="00B654BD" w:rsidP="003C1539">
            <w:pPr>
              <w:rPr>
                <w:rFonts w:cs="Arial"/>
              </w:rPr>
            </w:pPr>
          </w:p>
        </w:tc>
      </w:tr>
      <w:tr w:rsidR="008E5F05" w:rsidRPr="00D702C4" w:rsidTr="00D00A56">
        <w:tc>
          <w:tcPr>
            <w:tcW w:w="382" w:type="pct"/>
            <w:vAlign w:val="center"/>
          </w:tcPr>
          <w:p w:rsidR="008E5F05" w:rsidRDefault="008E5F05" w:rsidP="00FD17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8E5F05" w:rsidRDefault="008E5F05" w:rsidP="003C1539">
            <w:pPr>
              <w:rPr>
                <w:rFonts w:cs="Arial"/>
              </w:rPr>
            </w:pPr>
            <w:r>
              <w:rPr>
                <w:rFonts w:cs="Arial"/>
              </w:rPr>
              <w:t>Selecciona opción “Seleccionar”.</w:t>
            </w:r>
          </w:p>
        </w:tc>
        <w:tc>
          <w:tcPr>
            <w:tcW w:w="303" w:type="pct"/>
            <w:vAlign w:val="center"/>
          </w:tcPr>
          <w:p w:rsidR="008E5F05" w:rsidRPr="00D702C4" w:rsidRDefault="008E5F05" w:rsidP="00FD17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8E5F05" w:rsidRPr="00D702C4" w:rsidRDefault="00003305" w:rsidP="003C1539">
            <w:pPr>
              <w:rPr>
                <w:rFonts w:cs="Arial"/>
              </w:rPr>
            </w:pPr>
            <w:r>
              <w:rPr>
                <w:rFonts w:cs="Arial"/>
              </w:rPr>
              <w:t>Muestra información de la s</w:t>
            </w:r>
            <w:r w:rsidR="008E5F05">
              <w:rPr>
                <w:rFonts w:cs="Arial"/>
              </w:rPr>
              <w:t>olicitud en pantalla correspondiente.</w:t>
            </w:r>
          </w:p>
        </w:tc>
      </w:tr>
      <w:tr w:rsidR="00C25069" w:rsidRPr="00D702C4" w:rsidTr="00D00A56">
        <w:tc>
          <w:tcPr>
            <w:tcW w:w="382" w:type="pct"/>
            <w:vAlign w:val="center"/>
          </w:tcPr>
          <w:p w:rsidR="00C25069" w:rsidRDefault="00934F32" w:rsidP="00FD17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8E5F05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C25069" w:rsidRPr="00D702C4" w:rsidRDefault="00692762" w:rsidP="005A1684">
            <w:pPr>
              <w:rPr>
                <w:rFonts w:cs="Arial"/>
              </w:rPr>
            </w:pPr>
            <w:r>
              <w:rPr>
                <w:rFonts w:cs="Arial"/>
              </w:rPr>
              <w:t>Fin de caso</w:t>
            </w:r>
          </w:p>
        </w:tc>
        <w:tc>
          <w:tcPr>
            <w:tcW w:w="303" w:type="pct"/>
            <w:vAlign w:val="center"/>
          </w:tcPr>
          <w:p w:rsidR="00C25069" w:rsidRDefault="00C25069" w:rsidP="00FD1708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25069" w:rsidRDefault="00C25069" w:rsidP="0070442C">
            <w:pPr>
              <w:ind w:left="720"/>
              <w:rPr>
                <w:rFonts w:cs="Arial"/>
              </w:rPr>
            </w:pPr>
          </w:p>
        </w:tc>
      </w:tr>
    </w:tbl>
    <w:p w:rsidR="00BF3598" w:rsidRDefault="00AB2AB8" w:rsidP="00ED5579">
      <w:pPr>
        <w:pStyle w:val="Ttulo2"/>
      </w:pPr>
      <w:bookmarkStart w:id="40" w:name="_Toc317870911"/>
      <w:r>
        <w:t>Flujos alternos</w:t>
      </w:r>
      <w:bookmarkEnd w:id="40"/>
    </w:p>
    <w:p w:rsidR="00AB2AB8" w:rsidRDefault="00ED5579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1" w:name="_Toc317870912"/>
      <w:r w:rsidRPr="00D702C4">
        <w:t>Condiciones Posteriores</w:t>
      </w:r>
      <w:bookmarkEnd w:id="41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B654BD" w:rsidRDefault="00B654BD" w:rsidP="00A964A6">
      <w:pPr>
        <w:pStyle w:val="Ttulo2"/>
      </w:pPr>
      <w:bookmarkStart w:id="42" w:name="_Toc250373395"/>
      <w:bookmarkStart w:id="43" w:name="_Toc263244851"/>
      <w:bookmarkStart w:id="44" w:name="_Toc317870913"/>
      <w:r w:rsidRPr="00D702C4">
        <w:lastRenderedPageBreak/>
        <w:t>Diagrama</w:t>
      </w:r>
      <w:bookmarkEnd w:id="42"/>
      <w:bookmarkEnd w:id="43"/>
      <w:bookmarkEnd w:id="44"/>
    </w:p>
    <w:p w:rsidR="00890F8B" w:rsidRPr="00890F8B" w:rsidRDefault="00B645CC" w:rsidP="00B645CC">
      <w:pPr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5943600" cy="4034155"/>
            <wp:effectExtent l="0" t="0" r="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0.01 BuscarSolicitud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D" w:rsidRPr="00D702C4" w:rsidRDefault="00B654BD" w:rsidP="00F747FA">
      <w:pPr>
        <w:pStyle w:val="Ttulo2"/>
      </w:pPr>
      <w:bookmarkStart w:id="45" w:name="_Toc250373396"/>
      <w:bookmarkStart w:id="46" w:name="_Toc263244852"/>
      <w:bookmarkStart w:id="47" w:name="_Toc317870914"/>
      <w:r w:rsidRPr="00D702C4">
        <w:t>Observaciones</w:t>
      </w:r>
      <w:bookmarkEnd w:id="45"/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</w:tbl>
    <w:p w:rsidR="001C15A4" w:rsidRPr="0004119B" w:rsidRDefault="001C15A4" w:rsidP="00003305">
      <w:pPr>
        <w:pStyle w:val="Ttulo1"/>
        <w:spacing w:before="240"/>
      </w:pPr>
      <w:bookmarkStart w:id="48" w:name="_Toc288154824"/>
      <w:bookmarkStart w:id="49" w:name="_Toc288210691"/>
      <w:bookmarkStart w:id="50" w:name="_Toc288661805"/>
      <w:bookmarkStart w:id="51" w:name="_Toc306206237"/>
      <w:bookmarkStart w:id="52" w:name="_Toc310346767"/>
      <w:bookmarkStart w:id="53" w:name="_Toc310348736"/>
      <w:bookmarkStart w:id="54" w:name="_Toc317870915"/>
      <w:bookmarkStart w:id="55" w:name="_GoBack"/>
      <w:bookmarkEnd w:id="5"/>
      <w:bookmarkEnd w:id="55"/>
      <w:r w:rsidRPr="0004119B">
        <w:t>Firmas de elaboración, revisión y aprobación</w:t>
      </w:r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1C15A4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1C15A4" w:rsidRPr="0004119B" w:rsidRDefault="001C15A4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1C15A4" w:rsidRPr="0004119B" w:rsidRDefault="001C15A4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1C15A4" w:rsidRPr="0004119B" w:rsidRDefault="001C15A4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1C15A4" w:rsidRPr="0004119B" w:rsidTr="00FE0260">
        <w:trPr>
          <w:trHeight w:val="851"/>
        </w:trPr>
        <w:tc>
          <w:tcPr>
            <w:tcW w:w="1666" w:type="pct"/>
            <w:vAlign w:val="center"/>
          </w:tcPr>
          <w:p w:rsidR="001C15A4" w:rsidRPr="0004119B" w:rsidRDefault="001C15A4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1C15A4" w:rsidRPr="0004119B" w:rsidRDefault="001C15A4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1C15A4" w:rsidRPr="0004119B" w:rsidRDefault="001C15A4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1C15A4" w:rsidRPr="0004119B" w:rsidTr="00FE0260">
        <w:trPr>
          <w:trHeight w:val="23"/>
        </w:trPr>
        <w:tc>
          <w:tcPr>
            <w:tcW w:w="1666" w:type="pct"/>
            <w:vAlign w:val="center"/>
          </w:tcPr>
          <w:p w:rsidR="001C15A4" w:rsidRPr="0004119B" w:rsidRDefault="001C15A4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1C15A4" w:rsidRPr="0004119B" w:rsidRDefault="001C15A4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1C15A4" w:rsidRDefault="001C15A4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1C15A4" w:rsidRPr="0004119B" w:rsidRDefault="001C15A4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C67288" w:rsidRDefault="00C67288" w:rsidP="00C67288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1C15A4" w:rsidRPr="0004119B" w:rsidRDefault="00C67288" w:rsidP="00C67288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1C15A4" w:rsidRPr="001C15A4" w:rsidRDefault="001C15A4" w:rsidP="001C15A4"/>
    <w:sectPr w:rsidR="001C15A4" w:rsidRPr="001C15A4" w:rsidSect="005B756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4A1" w:rsidRDefault="006244A1">
      <w:r>
        <w:separator/>
      </w:r>
    </w:p>
  </w:endnote>
  <w:endnote w:type="continuationSeparator" w:id="0">
    <w:p w:rsidR="006244A1" w:rsidRDefault="0062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0C2E" w:rsidRDefault="00930C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930C2E" w:rsidRPr="00522A53" w:rsidTr="00522A53">
      <w:tc>
        <w:tcPr>
          <w:tcW w:w="1667" w:type="pct"/>
          <w:vAlign w:val="center"/>
        </w:tcPr>
        <w:p w:rsidR="00930C2E" w:rsidRPr="00522A53" w:rsidRDefault="00930C2E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930C2E" w:rsidRDefault="00930C2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4A1" w:rsidRDefault="006244A1">
      <w:r>
        <w:separator/>
      </w:r>
    </w:p>
  </w:footnote>
  <w:footnote w:type="continuationSeparator" w:id="0">
    <w:p w:rsidR="006244A1" w:rsidRDefault="00624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36D6A28E" wp14:editId="6326FEDF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930C2E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462DC36B" wp14:editId="64AEC8EB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30C2E" w:rsidRPr="00EE517E" w:rsidRDefault="00930C2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003305">
            <w:rPr>
              <w:rFonts w:cs="Arial"/>
              <w:noProof/>
              <w:snapToGrid w:val="0"/>
              <w:sz w:val="18"/>
              <w:szCs w:val="18"/>
            </w:rPr>
            <w:t>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003305">
            <w:rPr>
              <w:rFonts w:cs="Arial"/>
              <w:noProof/>
              <w:snapToGrid w:val="0"/>
              <w:sz w:val="18"/>
              <w:szCs w:val="18"/>
            </w:rPr>
            <w:t>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A964A6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930C2E" w:rsidRPr="00EE517E" w:rsidRDefault="00A964A6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930C2E" w:rsidRPr="00EE517E" w:rsidRDefault="00A964A6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="00930C2E" w:rsidRPr="00EE517E">
            <w:rPr>
              <w:rFonts w:cs="Arial"/>
              <w:sz w:val="18"/>
              <w:szCs w:val="18"/>
            </w:rPr>
            <w:t>.0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930C2E" w:rsidRPr="00EE517E" w:rsidRDefault="00A964A6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930C2E" w:rsidRPr="00EE517E">
            <w:rPr>
              <w:rFonts w:cs="Arial"/>
              <w:sz w:val="18"/>
              <w:szCs w:val="18"/>
            </w:rPr>
            <w:t>-201</w:t>
          </w:r>
          <w:r w:rsidR="00930C2E">
            <w:rPr>
              <w:rFonts w:cs="Arial"/>
              <w:sz w:val="18"/>
              <w:szCs w:val="18"/>
            </w:rPr>
            <w:t>1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715030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950559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DSTCUS.00.00- Gestionar Búsqueda 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930C2E" w:rsidRDefault="00930C2E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563F44"/>
    <w:multiLevelType w:val="hybridMultilevel"/>
    <w:tmpl w:val="A32AE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6EED3AFE"/>
    <w:multiLevelType w:val="hybridMultilevel"/>
    <w:tmpl w:val="0F70A00C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305"/>
    <w:rsid w:val="00003628"/>
    <w:rsid w:val="00005385"/>
    <w:rsid w:val="00007B5F"/>
    <w:rsid w:val="00013C51"/>
    <w:rsid w:val="000140E9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70CA4"/>
    <w:rsid w:val="00083CD7"/>
    <w:rsid w:val="00083FA3"/>
    <w:rsid w:val="000862C9"/>
    <w:rsid w:val="0009477A"/>
    <w:rsid w:val="00095411"/>
    <w:rsid w:val="00095EEA"/>
    <w:rsid w:val="000A2D1B"/>
    <w:rsid w:val="000A3457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508A"/>
    <w:rsid w:val="000E6C5E"/>
    <w:rsid w:val="000F3623"/>
    <w:rsid w:val="000F4EB0"/>
    <w:rsid w:val="000F62B4"/>
    <w:rsid w:val="00101080"/>
    <w:rsid w:val="00101DA8"/>
    <w:rsid w:val="001028FE"/>
    <w:rsid w:val="0010308E"/>
    <w:rsid w:val="00103CFC"/>
    <w:rsid w:val="001068BC"/>
    <w:rsid w:val="0010793D"/>
    <w:rsid w:val="00111C63"/>
    <w:rsid w:val="00112293"/>
    <w:rsid w:val="0011364C"/>
    <w:rsid w:val="00124262"/>
    <w:rsid w:val="0013670B"/>
    <w:rsid w:val="001441F7"/>
    <w:rsid w:val="00146324"/>
    <w:rsid w:val="0015338F"/>
    <w:rsid w:val="00161270"/>
    <w:rsid w:val="001623F1"/>
    <w:rsid w:val="001638D7"/>
    <w:rsid w:val="001648F6"/>
    <w:rsid w:val="00175695"/>
    <w:rsid w:val="00175B7E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15A4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3B1A"/>
    <w:rsid w:val="002C44F1"/>
    <w:rsid w:val="002C58AD"/>
    <w:rsid w:val="002C68DB"/>
    <w:rsid w:val="002D0FD5"/>
    <w:rsid w:val="002D4032"/>
    <w:rsid w:val="002E000C"/>
    <w:rsid w:val="002E0F11"/>
    <w:rsid w:val="002E13A4"/>
    <w:rsid w:val="002E1931"/>
    <w:rsid w:val="002F07BD"/>
    <w:rsid w:val="002F0CDA"/>
    <w:rsid w:val="002F216D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2DD4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539"/>
    <w:rsid w:val="003C19C4"/>
    <w:rsid w:val="003C608C"/>
    <w:rsid w:val="003D08E2"/>
    <w:rsid w:val="003D20A1"/>
    <w:rsid w:val="003D2DDE"/>
    <w:rsid w:val="003D53E7"/>
    <w:rsid w:val="003D7BB3"/>
    <w:rsid w:val="003D7D4F"/>
    <w:rsid w:val="003E40C8"/>
    <w:rsid w:val="003F02D4"/>
    <w:rsid w:val="003F0303"/>
    <w:rsid w:val="003F2D0A"/>
    <w:rsid w:val="00401421"/>
    <w:rsid w:val="00401768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62728"/>
    <w:rsid w:val="00465AE4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5903"/>
    <w:rsid w:val="004B74C9"/>
    <w:rsid w:val="004C0D91"/>
    <w:rsid w:val="004C3E1A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23CC"/>
    <w:rsid w:val="005167A8"/>
    <w:rsid w:val="005178C0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7566"/>
    <w:rsid w:val="005C0B31"/>
    <w:rsid w:val="005C1677"/>
    <w:rsid w:val="005C6114"/>
    <w:rsid w:val="005D1049"/>
    <w:rsid w:val="005D4902"/>
    <w:rsid w:val="005D6478"/>
    <w:rsid w:val="005E3993"/>
    <w:rsid w:val="005E5656"/>
    <w:rsid w:val="005E567A"/>
    <w:rsid w:val="005F5BAD"/>
    <w:rsid w:val="005F66A1"/>
    <w:rsid w:val="005F6A48"/>
    <w:rsid w:val="00602115"/>
    <w:rsid w:val="006067AB"/>
    <w:rsid w:val="00610E85"/>
    <w:rsid w:val="00614836"/>
    <w:rsid w:val="00620C60"/>
    <w:rsid w:val="0062310A"/>
    <w:rsid w:val="006244A1"/>
    <w:rsid w:val="00627C74"/>
    <w:rsid w:val="00632E21"/>
    <w:rsid w:val="00635A02"/>
    <w:rsid w:val="00635D12"/>
    <w:rsid w:val="00636BDF"/>
    <w:rsid w:val="00644E56"/>
    <w:rsid w:val="0064635B"/>
    <w:rsid w:val="00652869"/>
    <w:rsid w:val="00654E24"/>
    <w:rsid w:val="0065789D"/>
    <w:rsid w:val="00660174"/>
    <w:rsid w:val="006602FE"/>
    <w:rsid w:val="0066295F"/>
    <w:rsid w:val="006657D7"/>
    <w:rsid w:val="00671BA4"/>
    <w:rsid w:val="00672F38"/>
    <w:rsid w:val="006859F4"/>
    <w:rsid w:val="006868EF"/>
    <w:rsid w:val="006875CF"/>
    <w:rsid w:val="00687B56"/>
    <w:rsid w:val="00692762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C7149"/>
    <w:rsid w:val="006D0A7C"/>
    <w:rsid w:val="006E30C6"/>
    <w:rsid w:val="006F058E"/>
    <w:rsid w:val="006F214E"/>
    <w:rsid w:val="006F4C45"/>
    <w:rsid w:val="006F5C29"/>
    <w:rsid w:val="006F605B"/>
    <w:rsid w:val="006F61A8"/>
    <w:rsid w:val="006F6807"/>
    <w:rsid w:val="006F7043"/>
    <w:rsid w:val="00701DCE"/>
    <w:rsid w:val="0070427B"/>
    <w:rsid w:val="0070442C"/>
    <w:rsid w:val="00704D51"/>
    <w:rsid w:val="00712D88"/>
    <w:rsid w:val="00713087"/>
    <w:rsid w:val="00715030"/>
    <w:rsid w:val="00716742"/>
    <w:rsid w:val="007231E5"/>
    <w:rsid w:val="00727014"/>
    <w:rsid w:val="007332D5"/>
    <w:rsid w:val="00733515"/>
    <w:rsid w:val="0073570A"/>
    <w:rsid w:val="00736075"/>
    <w:rsid w:val="00744DCD"/>
    <w:rsid w:val="00746204"/>
    <w:rsid w:val="00746D57"/>
    <w:rsid w:val="0075176B"/>
    <w:rsid w:val="00753296"/>
    <w:rsid w:val="007534C9"/>
    <w:rsid w:val="00756722"/>
    <w:rsid w:val="00761E2C"/>
    <w:rsid w:val="007625B0"/>
    <w:rsid w:val="00766542"/>
    <w:rsid w:val="00767325"/>
    <w:rsid w:val="007674AB"/>
    <w:rsid w:val="00770F63"/>
    <w:rsid w:val="00774794"/>
    <w:rsid w:val="007757A7"/>
    <w:rsid w:val="007764E1"/>
    <w:rsid w:val="00786F9B"/>
    <w:rsid w:val="00794754"/>
    <w:rsid w:val="007956CD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2EE7"/>
    <w:rsid w:val="00825576"/>
    <w:rsid w:val="0083028A"/>
    <w:rsid w:val="008312CF"/>
    <w:rsid w:val="00832945"/>
    <w:rsid w:val="00835E7A"/>
    <w:rsid w:val="008364D1"/>
    <w:rsid w:val="00836786"/>
    <w:rsid w:val="008408AE"/>
    <w:rsid w:val="0084251C"/>
    <w:rsid w:val="008440ED"/>
    <w:rsid w:val="008509EB"/>
    <w:rsid w:val="008510D8"/>
    <w:rsid w:val="008511CF"/>
    <w:rsid w:val="00853BCE"/>
    <w:rsid w:val="00855BA3"/>
    <w:rsid w:val="00860106"/>
    <w:rsid w:val="00867920"/>
    <w:rsid w:val="0087372C"/>
    <w:rsid w:val="00877845"/>
    <w:rsid w:val="008811C5"/>
    <w:rsid w:val="00884ADA"/>
    <w:rsid w:val="008903A7"/>
    <w:rsid w:val="00890CA0"/>
    <w:rsid w:val="00890F8B"/>
    <w:rsid w:val="008951AB"/>
    <w:rsid w:val="00895349"/>
    <w:rsid w:val="008958D8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E5F05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6167"/>
    <w:rsid w:val="00921050"/>
    <w:rsid w:val="00924077"/>
    <w:rsid w:val="009246E7"/>
    <w:rsid w:val="009247F2"/>
    <w:rsid w:val="00924A1C"/>
    <w:rsid w:val="00930C2E"/>
    <w:rsid w:val="00934325"/>
    <w:rsid w:val="00934F32"/>
    <w:rsid w:val="00947157"/>
    <w:rsid w:val="00950559"/>
    <w:rsid w:val="00950C0C"/>
    <w:rsid w:val="00955EC8"/>
    <w:rsid w:val="00960753"/>
    <w:rsid w:val="0096382E"/>
    <w:rsid w:val="009660B4"/>
    <w:rsid w:val="00966813"/>
    <w:rsid w:val="00971133"/>
    <w:rsid w:val="0097319C"/>
    <w:rsid w:val="00981693"/>
    <w:rsid w:val="00982085"/>
    <w:rsid w:val="00982934"/>
    <w:rsid w:val="00984112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9F6EFD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51194"/>
    <w:rsid w:val="00A577E3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12A9"/>
    <w:rsid w:val="00A839DC"/>
    <w:rsid w:val="00A877FD"/>
    <w:rsid w:val="00A9477F"/>
    <w:rsid w:val="00A964A6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5CC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92FA0"/>
    <w:rsid w:val="00B94B9F"/>
    <w:rsid w:val="00B97CB7"/>
    <w:rsid w:val="00BA26E1"/>
    <w:rsid w:val="00BA3757"/>
    <w:rsid w:val="00BA3B16"/>
    <w:rsid w:val="00BA4733"/>
    <w:rsid w:val="00BB57F4"/>
    <w:rsid w:val="00BB5814"/>
    <w:rsid w:val="00BB6360"/>
    <w:rsid w:val="00BB7078"/>
    <w:rsid w:val="00BC1662"/>
    <w:rsid w:val="00BC7FDF"/>
    <w:rsid w:val="00BD2345"/>
    <w:rsid w:val="00BD2E2D"/>
    <w:rsid w:val="00BD39D7"/>
    <w:rsid w:val="00BD7ECB"/>
    <w:rsid w:val="00BE1917"/>
    <w:rsid w:val="00BE2AB6"/>
    <w:rsid w:val="00BE6B94"/>
    <w:rsid w:val="00BE7202"/>
    <w:rsid w:val="00BE777E"/>
    <w:rsid w:val="00BF3598"/>
    <w:rsid w:val="00BF6C58"/>
    <w:rsid w:val="00C03AF9"/>
    <w:rsid w:val="00C06224"/>
    <w:rsid w:val="00C13082"/>
    <w:rsid w:val="00C1371A"/>
    <w:rsid w:val="00C13F85"/>
    <w:rsid w:val="00C22B51"/>
    <w:rsid w:val="00C23DC5"/>
    <w:rsid w:val="00C25069"/>
    <w:rsid w:val="00C30A90"/>
    <w:rsid w:val="00C32DCA"/>
    <w:rsid w:val="00C32EE8"/>
    <w:rsid w:val="00C34FE1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576EB"/>
    <w:rsid w:val="00C65E93"/>
    <w:rsid w:val="00C67288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3C0E"/>
    <w:rsid w:val="00CB7CD8"/>
    <w:rsid w:val="00CC3DFC"/>
    <w:rsid w:val="00CC4F72"/>
    <w:rsid w:val="00CD01E8"/>
    <w:rsid w:val="00CD0E22"/>
    <w:rsid w:val="00CD1E27"/>
    <w:rsid w:val="00CD5BBD"/>
    <w:rsid w:val="00CE35B0"/>
    <w:rsid w:val="00CE3A64"/>
    <w:rsid w:val="00CE4D12"/>
    <w:rsid w:val="00CE7C31"/>
    <w:rsid w:val="00CF2083"/>
    <w:rsid w:val="00CF2577"/>
    <w:rsid w:val="00CF2761"/>
    <w:rsid w:val="00CF3942"/>
    <w:rsid w:val="00CF6E2D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3CA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2AE4"/>
    <w:rsid w:val="00DC4494"/>
    <w:rsid w:val="00DD6528"/>
    <w:rsid w:val="00DD68C3"/>
    <w:rsid w:val="00DD6F99"/>
    <w:rsid w:val="00DE4E52"/>
    <w:rsid w:val="00DE664D"/>
    <w:rsid w:val="00DF2D04"/>
    <w:rsid w:val="00DF7377"/>
    <w:rsid w:val="00E0084C"/>
    <w:rsid w:val="00E0339D"/>
    <w:rsid w:val="00E10972"/>
    <w:rsid w:val="00E14583"/>
    <w:rsid w:val="00E2020E"/>
    <w:rsid w:val="00E20696"/>
    <w:rsid w:val="00E2074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A2F"/>
    <w:rsid w:val="00E7022A"/>
    <w:rsid w:val="00E71C2A"/>
    <w:rsid w:val="00E73C95"/>
    <w:rsid w:val="00E86A1A"/>
    <w:rsid w:val="00E960DE"/>
    <w:rsid w:val="00EA0B6E"/>
    <w:rsid w:val="00EA0F5F"/>
    <w:rsid w:val="00EA2F69"/>
    <w:rsid w:val="00EA4868"/>
    <w:rsid w:val="00EA664A"/>
    <w:rsid w:val="00EB0590"/>
    <w:rsid w:val="00EB15B7"/>
    <w:rsid w:val="00EC380B"/>
    <w:rsid w:val="00ED2EB2"/>
    <w:rsid w:val="00ED5579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F020F2"/>
    <w:rsid w:val="00F0757A"/>
    <w:rsid w:val="00F12D54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4268A"/>
    <w:rsid w:val="00F51FC9"/>
    <w:rsid w:val="00F52796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4E63"/>
    <w:rsid w:val="00F85C7A"/>
    <w:rsid w:val="00F87208"/>
    <w:rsid w:val="00F91A84"/>
    <w:rsid w:val="00FA03F8"/>
    <w:rsid w:val="00FA1DC5"/>
    <w:rsid w:val="00FA3B31"/>
    <w:rsid w:val="00FA784E"/>
    <w:rsid w:val="00FB1795"/>
    <w:rsid w:val="00FB2A6F"/>
    <w:rsid w:val="00FB390D"/>
    <w:rsid w:val="00FB3F94"/>
    <w:rsid w:val="00FB5878"/>
    <w:rsid w:val="00FC1342"/>
    <w:rsid w:val="00FC1D9B"/>
    <w:rsid w:val="00FC5955"/>
    <w:rsid w:val="00FC6C3F"/>
    <w:rsid w:val="00FC734A"/>
    <w:rsid w:val="00FD1708"/>
    <w:rsid w:val="00FD4F4F"/>
    <w:rsid w:val="00FD657D"/>
    <w:rsid w:val="00FE0E60"/>
    <w:rsid w:val="00FE14B7"/>
    <w:rsid w:val="00FE4072"/>
    <w:rsid w:val="00FE5D7B"/>
    <w:rsid w:val="00FE75B2"/>
    <w:rsid w:val="00FF0232"/>
    <w:rsid w:val="00FF3B6C"/>
    <w:rsid w:val="00FF459B"/>
    <w:rsid w:val="00FF49C5"/>
    <w:rsid w:val="00FF4EC4"/>
    <w:rsid w:val="00FF5601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E9FBC172BA4ABFAD7BDD7CCFB11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792D-578F-492F-8D0F-1DCD2B9E9167}"/>
      </w:docPartPr>
      <w:docPartBody>
        <w:p w:rsidR="00A33F38" w:rsidRDefault="00145868">
          <w:pPr>
            <w:pStyle w:val="5EE9FBC172BA4ABFAD7BDD7CCFB11479"/>
          </w:pPr>
          <w:r w:rsidRPr="00C47076">
            <w:rPr>
              <w:rStyle w:val="Textodelmarcadordeposicin"/>
            </w:rPr>
            <w:t>[Palabras clave]</w:t>
          </w:r>
        </w:p>
      </w:docPartBody>
    </w:docPart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1215E4"/>
    <w:rsid w:val="00145868"/>
    <w:rsid w:val="00210860"/>
    <w:rsid w:val="002E61A1"/>
    <w:rsid w:val="003137C8"/>
    <w:rsid w:val="003839CB"/>
    <w:rsid w:val="004858B7"/>
    <w:rsid w:val="00530292"/>
    <w:rsid w:val="00703446"/>
    <w:rsid w:val="009D1440"/>
    <w:rsid w:val="009F44F8"/>
    <w:rsid w:val="00A33F38"/>
    <w:rsid w:val="00AC092B"/>
    <w:rsid w:val="00BD55E0"/>
    <w:rsid w:val="00E654E9"/>
    <w:rsid w:val="00F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0DDC0-D6B5-44F1-B492-2C3E540A2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77</TotalTime>
  <Pages>6</Pages>
  <Words>648</Words>
  <Characters>3565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DSTCUS.00.00- Gestionar Búsqueda </vt:lpstr>
      <vt:lpstr>&lt;Nombre del Proyecto&gt;</vt:lpstr>
    </vt:vector>
  </TitlesOfParts>
  <Manager>OFICIALÍA MAYOR</Manager>
  <Company>SECRETARÍA DE COMUNICACIONES Y TRANSPORTES</Company>
  <LinksUpToDate>false</LinksUpToDate>
  <CharactersWithSpaces>4205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DSTCUS.00.00- Gestionar Búsqueda </dc:title>
  <dc:subject>UNIDAD DE TECNOLOGÍAS DE INFORMACIÓN Y COMUNICACIONES</dc:subject>
  <dc:creator>admin</dc:creator>
  <cp:keywords>Sistema de Gestión de Trámites</cp:keywords>
  <cp:lastModifiedBy>admin</cp:lastModifiedBy>
  <cp:revision>16</cp:revision>
  <cp:lastPrinted>2010-10-19T18:40:00Z</cp:lastPrinted>
  <dcterms:created xsi:type="dcterms:W3CDTF">2012-01-05T20:04:00Z</dcterms:created>
  <dcterms:modified xsi:type="dcterms:W3CDTF">2012-03-16T23:57:00Z</dcterms:modified>
</cp:coreProperties>
</file>