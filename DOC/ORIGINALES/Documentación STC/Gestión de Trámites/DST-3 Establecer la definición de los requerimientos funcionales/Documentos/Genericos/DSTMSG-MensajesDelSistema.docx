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="00030260">
            <w:rPr>
              <w:rFonts w:cs="Arial"/>
            </w:rPr>
            <w:t>de Gestión de Trámites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8C0C85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Mensajes del Sistema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FC16DC" w:rsidRPr="0004119B">
        <w:rPr>
          <w:rFonts w:cs="Arial"/>
        </w:rPr>
        <w:t>1.</w:t>
      </w:r>
      <w:r w:rsidR="008D0442">
        <w:rPr>
          <w:rFonts w:cs="Arial"/>
        </w:rPr>
        <w:t>1</w:t>
      </w:r>
    </w:p>
    <w:p w:rsidR="00DE664D" w:rsidRPr="0004119B" w:rsidRDefault="008C0C85" w:rsidP="009A1A4B">
      <w:pPr>
        <w:pStyle w:val="Ttulo"/>
        <w:rPr>
          <w:rFonts w:cs="Arial"/>
        </w:rPr>
      </w:pPr>
      <w:r>
        <w:rPr>
          <w:rFonts w:cs="Arial"/>
        </w:rPr>
        <w:t>1</w:t>
      </w:r>
      <w:r w:rsidR="008D0442">
        <w:rPr>
          <w:rFonts w:cs="Arial"/>
        </w:rPr>
        <w:t>5</w:t>
      </w:r>
      <w:r w:rsidR="00AB4E9C">
        <w:rPr>
          <w:rFonts w:cs="Arial"/>
        </w:rPr>
        <w:t>/</w:t>
      </w:r>
      <w:r>
        <w:rPr>
          <w:rFonts w:cs="Arial"/>
        </w:rPr>
        <w:t>1</w:t>
      </w:r>
      <w:r w:rsidR="008D0442">
        <w:rPr>
          <w:rFonts w:cs="Arial"/>
        </w:rPr>
        <w:t>2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9675EB" w:rsidP="009675EB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18</w:t>
            </w:r>
            <w:r w:rsidR="00AB4E9C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</w:t>
            </w: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11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9675EB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 w:rsidR="009675EB">
              <w:rPr>
                <w:rFonts w:cs="Arial"/>
              </w:rPr>
              <w:t>mensajes del sistema</w:t>
            </w:r>
          </w:p>
        </w:tc>
        <w:tc>
          <w:tcPr>
            <w:tcW w:w="1452" w:type="pct"/>
            <w:vAlign w:val="center"/>
          </w:tcPr>
          <w:p w:rsidR="00DE664D" w:rsidRPr="0004119B" w:rsidRDefault="00AB4E9C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37437F" w:rsidP="00F82F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15/12/2011</w:t>
            </w:r>
          </w:p>
        </w:tc>
        <w:tc>
          <w:tcPr>
            <w:tcW w:w="818" w:type="pct"/>
          </w:tcPr>
          <w:p w:rsidR="00061A51" w:rsidRPr="0004119B" w:rsidRDefault="0037437F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10" w:type="pct"/>
            <w:vAlign w:val="center"/>
          </w:tcPr>
          <w:p w:rsidR="00061A51" w:rsidRPr="0004119B" w:rsidRDefault="0037437F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 documento</w:t>
            </w:r>
          </w:p>
        </w:tc>
        <w:tc>
          <w:tcPr>
            <w:tcW w:w="1452" w:type="pct"/>
            <w:vAlign w:val="center"/>
          </w:tcPr>
          <w:p w:rsidR="00061A51" w:rsidRPr="0004119B" w:rsidRDefault="0037437F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4F79C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3242300" w:history="1">
        <w:r w:rsidR="004F79C6" w:rsidRPr="006253F1">
          <w:rPr>
            <w:rStyle w:val="Hipervnculo"/>
            <w:noProof/>
          </w:rPr>
          <w:t>1.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Introducción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_Toc303242300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6576A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1" w:history="1">
        <w:r w:rsidR="004F79C6" w:rsidRPr="006253F1">
          <w:rPr>
            <w:rStyle w:val="Hipervnculo"/>
            <w:bCs/>
            <w:noProof/>
          </w:rPr>
          <w:t>1.1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Objetivo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_Toc303242301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6576A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2" w:history="1">
        <w:r w:rsidR="004F79C6" w:rsidRPr="006253F1">
          <w:rPr>
            <w:rStyle w:val="Hipervnculo"/>
            <w:bCs/>
            <w:noProof/>
          </w:rPr>
          <w:t>1.2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Referencias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_Toc303242302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6576A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3" w:history="1">
        <w:r w:rsidR="004F79C6" w:rsidRPr="006253F1">
          <w:rPr>
            <w:rStyle w:val="Hipervnculo"/>
            <w:noProof/>
          </w:rPr>
          <w:t>2.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  <w:lang w:val="es-ES"/>
          </w:rPr>
          <w:t>Reglas de Negocio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_Toc303242303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6576A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4" w:history="1">
        <w:r w:rsidR="004F79C6" w:rsidRPr="006253F1">
          <w:rPr>
            <w:rStyle w:val="Hipervnculo"/>
            <w:bCs/>
            <w:noProof/>
          </w:rPr>
          <w:t>2.1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Breve descripción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_Toc303242304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4</w:t>
        </w:r>
        <w:r w:rsidR="004F79C6">
          <w:rPr>
            <w:noProof/>
            <w:webHidden/>
          </w:rPr>
          <w:fldChar w:fldCharType="end"/>
        </w:r>
      </w:hyperlink>
    </w:p>
    <w:p w:rsidR="004F79C6" w:rsidRDefault="006576A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3242305" w:history="1">
        <w:r w:rsidR="004F79C6" w:rsidRPr="006253F1">
          <w:rPr>
            <w:rStyle w:val="Hipervnculo"/>
            <w:noProof/>
          </w:rPr>
          <w:t>3.</w:t>
        </w:r>
        <w:r w:rsidR="004F79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F79C6" w:rsidRPr="006253F1">
          <w:rPr>
            <w:rStyle w:val="Hipervnculo"/>
            <w:noProof/>
          </w:rPr>
          <w:t>Firmas de elaboración, revisión y aprobación</w:t>
        </w:r>
        <w:r w:rsidR="004F79C6">
          <w:rPr>
            <w:noProof/>
            <w:webHidden/>
          </w:rPr>
          <w:tab/>
        </w:r>
        <w:r w:rsidR="004F79C6">
          <w:rPr>
            <w:noProof/>
            <w:webHidden/>
          </w:rPr>
          <w:fldChar w:fldCharType="begin"/>
        </w:r>
        <w:r w:rsidR="004F79C6">
          <w:rPr>
            <w:noProof/>
            <w:webHidden/>
          </w:rPr>
          <w:instrText xml:space="preserve"> PAGEREF _Toc303242305 \h </w:instrText>
        </w:r>
        <w:r w:rsidR="004F79C6">
          <w:rPr>
            <w:noProof/>
            <w:webHidden/>
          </w:rPr>
        </w:r>
        <w:r w:rsidR="004F79C6">
          <w:rPr>
            <w:noProof/>
            <w:webHidden/>
          </w:rPr>
          <w:fldChar w:fldCharType="separate"/>
        </w:r>
        <w:r w:rsidR="004F79C6">
          <w:rPr>
            <w:noProof/>
            <w:webHidden/>
          </w:rPr>
          <w:t>5</w:t>
        </w:r>
        <w:r w:rsidR="004F79C6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8C0C85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Mensajes del Sistema</w:t>
          </w:r>
        </w:p>
      </w:sdtContent>
    </w:sdt>
    <w:p w:rsidR="006F058E" w:rsidRPr="0004119B" w:rsidRDefault="00DE664D" w:rsidP="00B57438">
      <w:pPr>
        <w:pStyle w:val="Ttulo1"/>
      </w:pPr>
      <w:bookmarkStart w:id="0" w:name="_Toc303242300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303242301"/>
      <w:bookmarkStart w:id="3" w:name="_Toc94609180"/>
      <w:r w:rsidRPr="0004119B">
        <w:t>Objetivo</w:t>
      </w:r>
      <w:bookmarkEnd w:id="1"/>
      <w:bookmarkEnd w:id="2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</w:t>
      </w:r>
      <w:r w:rsidR="00AB4E9C">
        <w:rPr>
          <w:rFonts w:cs="Arial"/>
        </w:rPr>
        <w:t xml:space="preserve">la relación de </w:t>
      </w:r>
      <w:r w:rsidR="009675EB">
        <w:rPr>
          <w:rFonts w:cs="Arial"/>
        </w:rPr>
        <w:t>mensajes del sistema</w:t>
      </w:r>
      <w:r w:rsidR="00AB4E9C">
        <w:rPr>
          <w:rFonts w:cs="Arial"/>
        </w:rPr>
        <w:t xml:space="preserve"> utilizadas en </w:t>
      </w:r>
      <w:r w:rsidRPr="0004119B">
        <w:rPr>
          <w:rFonts w:cs="Arial"/>
        </w:rPr>
        <w:t xml:space="preserve">el procedimiento de </w:t>
      </w:r>
      <w:r w:rsidR="00922B18">
        <w:rPr>
          <w:rFonts w:cs="Arial"/>
        </w:rPr>
        <w:t>gestión de trámites.</w:t>
      </w:r>
    </w:p>
    <w:p w:rsidR="005E68B4" w:rsidRPr="0004119B" w:rsidRDefault="005E68B4" w:rsidP="00BC5261">
      <w:pPr>
        <w:pStyle w:val="Ttulo2"/>
        <w:spacing w:line="240" w:lineRule="auto"/>
      </w:pPr>
      <w:bookmarkStart w:id="4" w:name="_Toc288661802"/>
      <w:bookmarkStart w:id="5" w:name="_Toc303242302"/>
      <w:r w:rsidRPr="0004119B">
        <w:t>Referencias</w:t>
      </w:r>
      <w:bookmarkEnd w:id="4"/>
      <w:bookmarkEnd w:id="5"/>
    </w:p>
    <w:p w:rsidR="00F836BF" w:rsidRPr="00D5494D" w:rsidRDefault="00D5494D" w:rsidP="00D5494D">
      <w:pPr>
        <w:rPr>
          <w:rFonts w:cs="Arial"/>
          <w:lang w:val="es-ES"/>
        </w:rPr>
      </w:pPr>
      <w:r w:rsidRPr="00D5494D">
        <w:rPr>
          <w:rFonts w:cs="Arial"/>
          <w:lang w:val="es-ES"/>
        </w:rPr>
        <w:t>N/A</w:t>
      </w:r>
    </w:p>
    <w:p w:rsidR="00960753" w:rsidRPr="0004119B" w:rsidRDefault="009675EB" w:rsidP="00B57438">
      <w:pPr>
        <w:pStyle w:val="Ttulo1"/>
      </w:pPr>
      <w:r>
        <w:rPr>
          <w:lang w:val="es-ES"/>
        </w:rPr>
        <w:t>Mensajes del Sistema</w:t>
      </w:r>
    </w:p>
    <w:p w:rsidR="00960753" w:rsidRPr="0004119B" w:rsidRDefault="00195BDC" w:rsidP="00B57438">
      <w:pPr>
        <w:pStyle w:val="Ttulo2"/>
      </w:pPr>
      <w:bookmarkStart w:id="6" w:name="_Toc94609181"/>
      <w:bookmarkStart w:id="7" w:name="_Toc303242304"/>
      <w:r w:rsidRPr="0004119B">
        <w:t>Breve d</w:t>
      </w:r>
      <w:r w:rsidR="00960753" w:rsidRPr="0004119B">
        <w:t>escripción</w:t>
      </w:r>
      <w:bookmarkEnd w:id="3"/>
      <w:bookmarkEnd w:id="6"/>
      <w:bookmarkEnd w:id="7"/>
    </w:p>
    <w:p w:rsidR="00AB4E9C" w:rsidRDefault="001842C2">
      <w:pPr>
        <w:rPr>
          <w:rFonts w:cs="Arial"/>
        </w:rPr>
      </w:pPr>
      <w:r w:rsidRPr="0004119B">
        <w:rPr>
          <w:rFonts w:cs="Arial"/>
        </w:rPr>
        <w:t>Registrar y control</w:t>
      </w:r>
      <w:r>
        <w:rPr>
          <w:rFonts w:cs="Arial"/>
        </w:rPr>
        <w:t>ar los trámites solicitados en v</w:t>
      </w:r>
      <w:r w:rsidRPr="0004119B">
        <w:rPr>
          <w:rFonts w:cs="Arial"/>
        </w:rPr>
        <w:t>entanilla única y las cancelaciones de dichos trámites.</w:t>
      </w:r>
    </w:p>
    <w:p w:rsidR="00F674B5" w:rsidRDefault="00F674B5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F674B5" w:rsidRPr="00F674B5" w:rsidTr="00F674B5">
        <w:tc>
          <w:tcPr>
            <w:tcW w:w="1384" w:type="dxa"/>
            <w:shd w:val="clear" w:color="auto" w:fill="C2D69B" w:themeFill="accent3" w:themeFillTint="99"/>
            <w:vAlign w:val="center"/>
          </w:tcPr>
          <w:p w:rsidR="00F674B5" w:rsidRPr="00F674B5" w:rsidRDefault="00F674B5" w:rsidP="00F674B5">
            <w:pPr>
              <w:jc w:val="center"/>
              <w:rPr>
                <w:rFonts w:cs="Arial"/>
                <w:b/>
              </w:rPr>
            </w:pPr>
            <w:r w:rsidRPr="00F674B5">
              <w:rPr>
                <w:rFonts w:cs="Arial"/>
                <w:b/>
              </w:rPr>
              <w:t>ID</w:t>
            </w:r>
          </w:p>
        </w:tc>
        <w:tc>
          <w:tcPr>
            <w:tcW w:w="8116" w:type="dxa"/>
            <w:shd w:val="clear" w:color="auto" w:fill="C2D69B" w:themeFill="accent3" w:themeFillTint="99"/>
            <w:vAlign w:val="center"/>
          </w:tcPr>
          <w:p w:rsidR="00F674B5" w:rsidRPr="00F674B5" w:rsidRDefault="00F674B5" w:rsidP="00F674B5">
            <w:pPr>
              <w:jc w:val="center"/>
              <w:rPr>
                <w:rFonts w:cs="Arial"/>
                <w:b/>
              </w:rPr>
            </w:pPr>
            <w:r w:rsidRPr="00F674B5">
              <w:rPr>
                <w:rFonts w:cs="Arial"/>
                <w:b/>
              </w:rPr>
              <w:t>Descripción de Mensaje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MSG01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</w:rPr>
            </w:pPr>
            <w:r w:rsidRPr="00D90B20">
              <w:rPr>
                <w:rFonts w:cs="Arial"/>
                <w:szCs w:val="20"/>
              </w:rPr>
              <w:t>Teclee al</w:t>
            </w:r>
            <w:r>
              <w:rPr>
                <w:rFonts w:cs="Arial"/>
                <w:szCs w:val="20"/>
              </w:rPr>
              <w:t xml:space="preserve"> </w:t>
            </w:r>
            <w:r w:rsidRPr="00D90B20">
              <w:rPr>
                <w:rFonts w:cs="Arial"/>
                <w:szCs w:val="20"/>
              </w:rPr>
              <w:t>menos 3 letras por opción de búsqueda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MSG02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Favor de proporcionar RFC, RUPA, CURP, o Nombre y un Apellido  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MSG03</w:t>
            </w:r>
          </w:p>
        </w:tc>
        <w:tc>
          <w:tcPr>
            <w:tcW w:w="8116" w:type="dxa"/>
            <w:vAlign w:val="center"/>
          </w:tcPr>
          <w:p w:rsidR="00F674B5" w:rsidRPr="00AB4E9C" w:rsidRDefault="00F674B5" w:rsidP="000D79DC">
            <w:pPr>
              <w:rPr>
                <w:color w:val="FFFFFF" w:themeColor="background1"/>
                <w:lang w:val="es-ES_tradnl"/>
              </w:rPr>
            </w:pPr>
            <w:r w:rsidRPr="00D90B20">
              <w:rPr>
                <w:rFonts w:cs="Arial"/>
                <w:szCs w:val="20"/>
              </w:rPr>
              <w:t>Teclee al</w:t>
            </w:r>
            <w:r>
              <w:rPr>
                <w:rFonts w:cs="Arial"/>
                <w:szCs w:val="20"/>
              </w:rPr>
              <w:t xml:space="preserve"> </w:t>
            </w:r>
            <w:r w:rsidRPr="00D90B20">
              <w:rPr>
                <w:rFonts w:cs="Arial"/>
                <w:szCs w:val="20"/>
              </w:rPr>
              <w:t>menos 3 letras por opción de búsqueda</w:t>
            </w:r>
            <w:r>
              <w:rPr>
                <w:b/>
                <w:color w:val="FFFFFF" w:themeColor="background1"/>
                <w:lang w:val="es-ES_tradnl"/>
              </w:rPr>
              <w:t xml:space="preserve"> del Mensaje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MSG04</w:t>
            </w:r>
          </w:p>
        </w:tc>
        <w:tc>
          <w:tcPr>
            <w:tcW w:w="8116" w:type="dxa"/>
            <w:vAlign w:val="center"/>
          </w:tcPr>
          <w:p w:rsidR="00F674B5" w:rsidRPr="004F79C6" w:rsidRDefault="00F674B5" w:rsidP="000D79DC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El RFC es un dato requerido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MSG05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Favor de proporcionar RFC o RUPA y Nombre con Apellido sin caracteres especiales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MSG06</w:t>
            </w:r>
          </w:p>
        </w:tc>
        <w:tc>
          <w:tcPr>
            <w:tcW w:w="8116" w:type="dxa"/>
            <w:vAlign w:val="center"/>
          </w:tcPr>
          <w:p w:rsidR="00F674B5" w:rsidRPr="00A13A21" w:rsidRDefault="00F674B5" w:rsidP="000D79D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campo “Calle”: es obligatorio favor de introducir su valor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MSG07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¿Desea usted borrar el registro?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MSG08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Ha elegido Guardar el trámite con los datos de pantalla ¿Está seguro de continuar?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MSG09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Existen requisitos obligatorios no seleccionados. Esto generará PNC. ¿Desea continuar con estos datos?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MSG10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Se han insertado las solicitudes con los números #### y podrá consultarlos en la siguiente página.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MSG11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Esta opción es sólo válida para trámites que requieren pago.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MSG12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Debe de seleccionar los conceptos a calcula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MSG13</w:t>
            </w:r>
          </w:p>
        </w:tc>
        <w:tc>
          <w:tcPr>
            <w:tcW w:w="8116" w:type="dxa"/>
            <w:vAlign w:val="center"/>
          </w:tcPr>
          <w:p w:rsidR="00F674B5" w:rsidRPr="00F2328F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El cálculo ya se realizó, si quiere hacer otro seleccione nuevamente el trámite y de clic en la lupa.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MSG14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Referencia alfanumérica es incorrecta.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MSG15</w:t>
            </w:r>
          </w:p>
        </w:tc>
        <w:tc>
          <w:tcPr>
            <w:tcW w:w="8116" w:type="dxa"/>
            <w:vAlign w:val="center"/>
          </w:tcPr>
          <w:p w:rsidR="00F674B5" w:rsidRDefault="00313768" w:rsidP="000D79DC">
            <w:pPr>
              <w:rPr>
                <w:rFonts w:cs="Arial"/>
                <w:szCs w:val="20"/>
              </w:rPr>
            </w:pPr>
            <w:r>
              <w:rPr>
                <w:rFonts w:cs="Arial"/>
              </w:rPr>
              <w:t>¿Está seguro que desea recibir el trámite?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MSG16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Seleccionar al menos un registro para hacer esta operación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MSG17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El valor para el Ejercicio y Número de solicitud no puede ser nulo, por favor ingrese ambos datos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MSG18</w:t>
            </w:r>
          </w:p>
        </w:tc>
        <w:tc>
          <w:tcPr>
            <w:tcW w:w="8116" w:type="dxa"/>
            <w:vAlign w:val="center"/>
          </w:tcPr>
          <w:p w:rsidR="00F674B5" w:rsidRPr="00F2328F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Termine de evaluar  todos los requisitos de la solicitud para generar la solicitud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MSG19</w:t>
            </w:r>
          </w:p>
        </w:tc>
        <w:tc>
          <w:tcPr>
            <w:tcW w:w="8116" w:type="dxa"/>
            <w:vAlign w:val="center"/>
          </w:tcPr>
          <w:p w:rsidR="00F674B5" w:rsidRPr="00F2328F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Registrado Producto No Conforme con Consecutivo ##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MSG20</w:t>
            </w:r>
          </w:p>
        </w:tc>
        <w:tc>
          <w:tcPr>
            <w:tcW w:w="8116" w:type="dxa"/>
            <w:vAlign w:val="center"/>
          </w:tcPr>
          <w:p w:rsidR="00F674B5" w:rsidRPr="00F2328F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Debe seleccionar un Departamento y una Etapa para continuar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MSG21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La solicitud no existe o no pertenece a este departamento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MSG22</w:t>
            </w:r>
          </w:p>
        </w:tc>
        <w:tc>
          <w:tcPr>
            <w:tcW w:w="8116" w:type="dxa"/>
            <w:vAlign w:val="center"/>
          </w:tcPr>
          <w:p w:rsidR="00F674B5" w:rsidRPr="00F2328F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“Filtrar” no puede encontrarse vacío.</w:t>
            </w:r>
          </w:p>
        </w:tc>
      </w:tr>
      <w:tr w:rsidR="00F674B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F674B5" w:rsidRPr="00736CF9" w:rsidRDefault="00F674B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MSG23</w:t>
            </w:r>
          </w:p>
        </w:tc>
        <w:tc>
          <w:tcPr>
            <w:tcW w:w="8116" w:type="dxa"/>
            <w:vAlign w:val="center"/>
          </w:tcPr>
          <w:p w:rsidR="00F674B5" w:rsidRDefault="00F674B5" w:rsidP="000D79DC">
            <w:pPr>
              <w:rPr>
                <w:rFonts w:cs="Arial"/>
              </w:rPr>
            </w:pPr>
            <w:r>
              <w:rPr>
                <w:rFonts w:cs="Arial"/>
              </w:rPr>
              <w:t>¿Desea usted eliminar el registro?</w:t>
            </w:r>
          </w:p>
        </w:tc>
      </w:tr>
      <w:tr w:rsidR="00CE6BEC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CE6BEC" w:rsidRPr="00736CF9" w:rsidRDefault="00CE6BEC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MSG24</w:t>
            </w:r>
          </w:p>
        </w:tc>
        <w:tc>
          <w:tcPr>
            <w:tcW w:w="8116" w:type="dxa"/>
            <w:vAlign w:val="center"/>
          </w:tcPr>
          <w:p w:rsidR="00CE6BEC" w:rsidRDefault="00CE6BEC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“Filtrar” no puede encontrarse vacío.</w:t>
            </w:r>
          </w:p>
        </w:tc>
      </w:tr>
      <w:tr w:rsidR="00CE6BEC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CE6BEC" w:rsidRPr="00736CF9" w:rsidRDefault="005A4A8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MSG25</w:t>
            </w:r>
          </w:p>
        </w:tc>
        <w:tc>
          <w:tcPr>
            <w:tcW w:w="8116" w:type="dxa"/>
            <w:vAlign w:val="center"/>
          </w:tcPr>
          <w:p w:rsidR="00CE6BEC" w:rsidRDefault="005A4A85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“Clave interna” es obligatorio, favor e introducir su valor. Parámetro incorrecto Descripción.</w:t>
            </w:r>
          </w:p>
        </w:tc>
      </w:tr>
      <w:tr w:rsidR="005A4A8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5A4A85" w:rsidRPr="00736CF9" w:rsidRDefault="005A4A8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MSG26</w:t>
            </w:r>
          </w:p>
        </w:tc>
        <w:tc>
          <w:tcPr>
            <w:tcW w:w="8116" w:type="dxa"/>
            <w:vAlign w:val="center"/>
          </w:tcPr>
          <w:p w:rsidR="005A4A85" w:rsidRDefault="005A4A85" w:rsidP="000D79DC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Pr="0037437F">
              <w:rPr>
                <w:rFonts w:cs="Arial"/>
              </w:rPr>
              <w:t>r</w:t>
            </w:r>
            <w:r>
              <w:rPr>
                <w:rFonts w:cs="Arial"/>
              </w:rPr>
              <w:t>o</w:t>
            </w:r>
            <w:r w:rsidRPr="0037437F">
              <w:rPr>
                <w:rFonts w:cs="Arial"/>
              </w:rPr>
              <w:t>cesando la petición al servidor…</w:t>
            </w:r>
          </w:p>
        </w:tc>
      </w:tr>
      <w:tr w:rsidR="005A4A8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5A4A85" w:rsidRPr="00736CF9" w:rsidRDefault="005A4A8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MSG27</w:t>
            </w:r>
          </w:p>
        </w:tc>
        <w:tc>
          <w:tcPr>
            <w:tcW w:w="8116" w:type="dxa"/>
            <w:vAlign w:val="center"/>
          </w:tcPr>
          <w:p w:rsidR="005A4A85" w:rsidRPr="00F2328F" w:rsidRDefault="005A4A85" w:rsidP="000D79DC">
            <w:pPr>
              <w:rPr>
                <w:rFonts w:cs="Arial"/>
              </w:rPr>
            </w:pPr>
            <w:r w:rsidRPr="00315B08">
              <w:rPr>
                <w:rFonts w:cs="Arial"/>
              </w:rPr>
              <w:t>No se encontraron datos con el filtro proporcionado</w:t>
            </w:r>
            <w:r>
              <w:rPr>
                <w:rFonts w:cs="Arial"/>
              </w:rPr>
              <w:t>.</w:t>
            </w:r>
          </w:p>
        </w:tc>
      </w:tr>
      <w:tr w:rsidR="005A4A8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5A4A85" w:rsidRPr="00736CF9" w:rsidRDefault="005A4A8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MSG28</w:t>
            </w:r>
          </w:p>
        </w:tc>
        <w:tc>
          <w:tcPr>
            <w:tcW w:w="8116" w:type="dxa"/>
            <w:vAlign w:val="center"/>
          </w:tcPr>
          <w:p w:rsidR="005A4A85" w:rsidRPr="00F2328F" w:rsidRDefault="005A4A85" w:rsidP="000D79DC">
            <w:pPr>
              <w:rPr>
                <w:rFonts w:cs="Arial"/>
              </w:rPr>
            </w:pPr>
            <w:r>
              <w:rPr>
                <w:rFonts w:cs="Arial"/>
              </w:rPr>
              <w:t>¿Desea usted eliminar el registro?</w:t>
            </w:r>
          </w:p>
        </w:tc>
      </w:tr>
      <w:tr w:rsidR="005A4A85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5A4A85" w:rsidRPr="00736CF9" w:rsidRDefault="005A4A85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MSG29</w:t>
            </w:r>
          </w:p>
        </w:tc>
        <w:tc>
          <w:tcPr>
            <w:tcW w:w="8116" w:type="dxa"/>
            <w:vAlign w:val="center"/>
          </w:tcPr>
          <w:p w:rsidR="005A4A85" w:rsidRPr="00AB4E9C" w:rsidRDefault="005A4A85" w:rsidP="000D79DC">
            <w:pPr>
              <w:rPr>
                <w:color w:val="FFFFFF" w:themeColor="background1"/>
                <w:lang w:val="es-ES_tradnl"/>
              </w:rPr>
            </w:pPr>
            <w:r>
              <w:rPr>
                <w:rFonts w:cs="Arial"/>
              </w:rPr>
              <w:t>Debe seleccionar los conceptos a calcular.</w:t>
            </w:r>
            <w:r w:rsidRPr="00AB4E9C">
              <w:rPr>
                <w:b/>
                <w:color w:val="FFFFFF" w:themeColor="background1"/>
                <w:lang w:val="es-ES_tradnl"/>
              </w:rPr>
              <w:t>Casos de Uso Relacionados</w:t>
            </w:r>
          </w:p>
        </w:tc>
      </w:tr>
      <w:tr w:rsidR="0034733F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34733F" w:rsidRPr="00736CF9" w:rsidRDefault="0034733F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lastRenderedPageBreak/>
              <w:t>MSG30</w:t>
            </w:r>
          </w:p>
        </w:tc>
        <w:tc>
          <w:tcPr>
            <w:tcW w:w="8116" w:type="dxa"/>
            <w:vAlign w:val="center"/>
          </w:tcPr>
          <w:p w:rsidR="0034733F" w:rsidRPr="00F2328F" w:rsidRDefault="0034733F" w:rsidP="000D79DC">
            <w:pPr>
              <w:rPr>
                <w:rFonts w:cs="Arial"/>
              </w:rPr>
            </w:pPr>
            <w:r>
              <w:rPr>
                <w:rFonts w:cs="Arial"/>
              </w:rPr>
              <w:t>El cálculo ya se realizó, si requiere hacer otro seleccione nuevamente el trámite y de clic en la lupa.</w:t>
            </w:r>
          </w:p>
        </w:tc>
      </w:tr>
      <w:tr w:rsidR="0034733F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34733F" w:rsidRPr="00736CF9" w:rsidRDefault="0034733F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MSG31</w:t>
            </w:r>
          </w:p>
        </w:tc>
        <w:tc>
          <w:tcPr>
            <w:tcW w:w="8116" w:type="dxa"/>
            <w:vAlign w:val="center"/>
          </w:tcPr>
          <w:p w:rsidR="0034733F" w:rsidRDefault="0034733F" w:rsidP="000D79DC">
            <w:pPr>
              <w:rPr>
                <w:rFonts w:cs="Arial"/>
              </w:rPr>
            </w:pPr>
            <w:r>
              <w:rPr>
                <w:rFonts w:cs="Arial"/>
              </w:rPr>
              <w:t xml:space="preserve">Los datos de la persona que recibe son requeridos, </w:t>
            </w:r>
          </w:p>
          <w:p w:rsidR="0034733F" w:rsidRPr="00F2328F" w:rsidRDefault="0034733F" w:rsidP="000D79DC">
            <w:pPr>
              <w:rPr>
                <w:rFonts w:cs="Arial"/>
              </w:rPr>
            </w:pPr>
            <w:r>
              <w:rPr>
                <w:rFonts w:cs="Arial"/>
              </w:rPr>
              <w:t>La fecha de recepción es requerida.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A27EFD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MSG32</w:t>
            </w:r>
          </w:p>
        </w:tc>
        <w:tc>
          <w:tcPr>
            <w:tcW w:w="8116" w:type="dxa"/>
            <w:vAlign w:val="center"/>
          </w:tcPr>
          <w:p w:rsidR="00A27EFD" w:rsidRPr="00F2328F" w:rsidRDefault="00A27EFD" w:rsidP="000D79DC">
            <w:pPr>
              <w:rPr>
                <w:rFonts w:cs="Arial"/>
              </w:rPr>
            </w:pPr>
            <w:r>
              <w:rPr>
                <w:rFonts w:cs="Arial"/>
              </w:rPr>
              <w:t>Introduzca el Ejercicio y el Número de Solicitud  para hacer la búsqueda.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A27EFD" w:rsidP="000D79DC">
            <w:pPr>
              <w:rPr>
                <w:rFonts w:cs="Arial"/>
                <w:b/>
              </w:rPr>
            </w:pPr>
            <w:r w:rsidRPr="00736CF9">
              <w:rPr>
                <w:rFonts w:cs="Arial"/>
                <w:b/>
              </w:rPr>
              <w:t>MSG33</w:t>
            </w:r>
          </w:p>
        </w:tc>
        <w:tc>
          <w:tcPr>
            <w:tcW w:w="8116" w:type="dxa"/>
            <w:vAlign w:val="center"/>
          </w:tcPr>
          <w:p w:rsidR="00A27EFD" w:rsidRPr="00F2328F" w:rsidRDefault="00A27EFD" w:rsidP="000D79DC">
            <w:pPr>
              <w:rPr>
                <w:rFonts w:cs="Arial"/>
              </w:rPr>
            </w:pPr>
            <w:r>
              <w:rPr>
                <w:rFonts w:cs="Arial"/>
              </w:rPr>
              <w:t>La fecha límite de entrega del documento ha vencido. Se generará un Producto No Conforme.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MSG34</w:t>
            </w:r>
          </w:p>
        </w:tc>
        <w:tc>
          <w:tcPr>
            <w:tcW w:w="8116" w:type="dxa"/>
            <w:vAlign w:val="center"/>
          </w:tcPr>
          <w:p w:rsidR="00A27EFD" w:rsidRDefault="00964DA8" w:rsidP="00964DA8">
            <w:pPr>
              <w:rPr>
                <w:rFonts w:cs="Arial"/>
              </w:rPr>
            </w:pPr>
            <w:r>
              <w:rPr>
                <w:rFonts w:cs="Arial"/>
              </w:rPr>
              <w:t>Debe seleccionar un departamento que tenga dígitos de folio.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MSG35</w:t>
            </w:r>
          </w:p>
        </w:tc>
        <w:tc>
          <w:tcPr>
            <w:tcW w:w="8116" w:type="dxa"/>
            <w:vAlign w:val="center"/>
          </w:tcPr>
          <w:p w:rsidR="00A27EFD" w:rsidRDefault="001A5332" w:rsidP="001A5332">
            <w:pPr>
              <w:rPr>
                <w:rFonts w:cs="Arial"/>
              </w:rPr>
            </w:pPr>
            <w:r>
              <w:rPr>
                <w:rFonts w:cs="Arial"/>
              </w:rPr>
              <w:t>El campo ‘*Descripción Módulo:’</w:t>
            </w:r>
            <w:r w:rsidR="004D6690">
              <w:rPr>
                <w:rFonts w:cs="Arial"/>
              </w:rPr>
              <w:t xml:space="preserve"> es O</w:t>
            </w:r>
            <w:r>
              <w:rPr>
                <w:rFonts w:cs="Arial"/>
              </w:rPr>
              <w:t>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MSG36</w:t>
            </w:r>
          </w:p>
        </w:tc>
        <w:tc>
          <w:tcPr>
            <w:tcW w:w="8116" w:type="dxa"/>
            <w:vAlign w:val="center"/>
          </w:tcPr>
          <w:p w:rsidR="00A27EFD" w:rsidRDefault="004D6690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‘*Descripción:’ es Obligatorio, favor de introducir su valor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MSG37</w:t>
            </w:r>
          </w:p>
        </w:tc>
        <w:tc>
          <w:tcPr>
            <w:tcW w:w="8116" w:type="dxa"/>
            <w:vAlign w:val="center"/>
          </w:tcPr>
          <w:p w:rsidR="00A27EFD" w:rsidRDefault="00461792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‘*Descripción Departamento:’ es Obligatorio,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MSG38</w:t>
            </w:r>
          </w:p>
        </w:tc>
        <w:tc>
          <w:tcPr>
            <w:tcW w:w="8116" w:type="dxa"/>
            <w:vAlign w:val="center"/>
          </w:tcPr>
          <w:p w:rsidR="00A27EFD" w:rsidRDefault="009515AD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‘*Dígitos que le corresponden:’ es Obligatorio,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MSG39</w:t>
            </w:r>
          </w:p>
        </w:tc>
        <w:tc>
          <w:tcPr>
            <w:tcW w:w="8116" w:type="dxa"/>
            <w:vAlign w:val="center"/>
          </w:tcPr>
          <w:p w:rsidR="00A27EFD" w:rsidRDefault="00F20563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‘*Desc. Breve:’ es Obligatorio,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MSG40</w:t>
            </w:r>
          </w:p>
        </w:tc>
        <w:tc>
          <w:tcPr>
            <w:tcW w:w="8116" w:type="dxa"/>
            <w:vAlign w:val="center"/>
          </w:tcPr>
          <w:p w:rsidR="00A27EFD" w:rsidRDefault="00F20563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‘*Oficina de Ingresos:’ es Obligatorio,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MSG41</w:t>
            </w:r>
          </w:p>
        </w:tc>
        <w:tc>
          <w:tcPr>
            <w:tcW w:w="8116" w:type="dxa"/>
            <w:vAlign w:val="center"/>
          </w:tcPr>
          <w:p w:rsidR="00A27EFD" w:rsidRDefault="00F20563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</w:t>
            </w:r>
            <w:r w:rsidR="00B4771E">
              <w:rPr>
                <w:rFonts w:cs="Arial"/>
              </w:rPr>
              <w:t>*</w:t>
            </w:r>
            <w:r>
              <w:rPr>
                <w:rFonts w:cs="Arial"/>
              </w:rPr>
              <w:t xml:space="preserve">Unidad </w:t>
            </w:r>
            <w:proofErr w:type="spellStart"/>
            <w:r>
              <w:rPr>
                <w:rFonts w:cs="Arial"/>
              </w:rPr>
              <w:t>Admva</w:t>
            </w:r>
            <w:proofErr w:type="spellEnd"/>
            <w:r>
              <w:rPr>
                <w:rFonts w:cs="Arial"/>
              </w:rPr>
              <w:t>.:’ es Obligatorio,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MSG42</w:t>
            </w:r>
          </w:p>
        </w:tc>
        <w:tc>
          <w:tcPr>
            <w:tcW w:w="8116" w:type="dxa"/>
            <w:vAlign w:val="center"/>
          </w:tcPr>
          <w:p w:rsidR="00A27EFD" w:rsidRDefault="00F20563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‘*Oficina CIS:’ es Obligatorio,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MSG43</w:t>
            </w:r>
          </w:p>
        </w:tc>
        <w:tc>
          <w:tcPr>
            <w:tcW w:w="8116" w:type="dxa"/>
            <w:vAlign w:val="center"/>
          </w:tcPr>
          <w:p w:rsidR="00A27EFD" w:rsidRDefault="001B210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‘*Teléfono:’ es Obligatorio,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MSG44</w:t>
            </w:r>
          </w:p>
        </w:tc>
        <w:tc>
          <w:tcPr>
            <w:tcW w:w="8116" w:type="dxa"/>
            <w:vAlign w:val="center"/>
          </w:tcPr>
          <w:p w:rsidR="00A27EFD" w:rsidRDefault="001B210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‘*Correo Electrónico:’ es Obligatorio, favor de introducir su valor.</w:t>
            </w:r>
          </w:p>
        </w:tc>
      </w:tr>
      <w:tr w:rsidR="00A27EFD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A27EFD" w:rsidRPr="00736CF9" w:rsidRDefault="00313768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MSG45</w:t>
            </w:r>
          </w:p>
        </w:tc>
        <w:tc>
          <w:tcPr>
            <w:tcW w:w="8116" w:type="dxa"/>
            <w:vAlign w:val="center"/>
          </w:tcPr>
          <w:p w:rsidR="00A27EFD" w:rsidRDefault="007F7CF1" w:rsidP="000D79DC">
            <w:pPr>
              <w:rPr>
                <w:rFonts w:cs="Arial"/>
              </w:rPr>
            </w:pPr>
            <w:r>
              <w:rPr>
                <w:rFonts w:cs="Arial"/>
              </w:rPr>
              <w:t>Configure causas de Producto No Conforme para los procesos y productos indicados.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MSG46</w:t>
            </w:r>
          </w:p>
        </w:tc>
        <w:tc>
          <w:tcPr>
            <w:tcW w:w="8116" w:type="dxa"/>
            <w:vAlign w:val="center"/>
          </w:tcPr>
          <w:p w:rsidR="00791D34" w:rsidRDefault="00301194" w:rsidP="000D79DC">
            <w:pPr>
              <w:rPr>
                <w:rFonts w:cs="Arial"/>
              </w:rPr>
            </w:pPr>
            <w:r>
              <w:rPr>
                <w:rFonts w:cs="Arial"/>
              </w:rPr>
              <w:t>Seleccione el departamento al que será asignado el PNC y seleccione las causas.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MSG47</w:t>
            </w:r>
          </w:p>
        </w:tc>
        <w:tc>
          <w:tcPr>
            <w:tcW w:w="8116" w:type="dxa"/>
            <w:vAlign w:val="center"/>
          </w:tcPr>
          <w:p w:rsidR="00791D34" w:rsidRDefault="00717D21" w:rsidP="000D79DC">
            <w:pPr>
              <w:rPr>
                <w:rFonts w:cs="Arial"/>
              </w:rPr>
            </w:pPr>
            <w:r>
              <w:rPr>
                <w:rFonts w:cs="Arial"/>
              </w:rPr>
              <w:t>No se puede registrar dicho movimiento por no ser su área la última asignada.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MSG48</w:t>
            </w:r>
          </w:p>
        </w:tc>
        <w:tc>
          <w:tcPr>
            <w:tcW w:w="8116" w:type="dxa"/>
            <w:vAlign w:val="center"/>
          </w:tcPr>
          <w:p w:rsidR="00791D34" w:rsidRDefault="00805280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 Fecha No Hábil:’ es Obligatorio, favor de introducir su valor.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MSG49</w:t>
            </w:r>
          </w:p>
        </w:tc>
        <w:tc>
          <w:tcPr>
            <w:tcW w:w="8116" w:type="dxa"/>
            <w:vAlign w:val="center"/>
          </w:tcPr>
          <w:p w:rsidR="00791D34" w:rsidRDefault="00805280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 Descripción del día:’ es Obligatorio, favor de introducir su valor.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MSG50</w:t>
            </w:r>
          </w:p>
        </w:tc>
        <w:tc>
          <w:tcPr>
            <w:tcW w:w="8116" w:type="dxa"/>
            <w:vAlign w:val="center"/>
          </w:tcPr>
          <w:p w:rsidR="00791D34" w:rsidRDefault="00126A47" w:rsidP="000D79DC">
            <w:pPr>
              <w:rPr>
                <w:rFonts w:cs="Arial"/>
              </w:rPr>
            </w:pPr>
            <w:r>
              <w:rPr>
                <w:rFonts w:cs="Arial"/>
              </w:rPr>
              <w:t>Existe un error en el guardado.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MSG51</w:t>
            </w:r>
          </w:p>
        </w:tc>
        <w:tc>
          <w:tcPr>
            <w:tcW w:w="8116" w:type="dxa"/>
            <w:vAlign w:val="center"/>
          </w:tcPr>
          <w:p w:rsidR="00791D34" w:rsidRPr="00A13A21" w:rsidRDefault="00A13A21" w:rsidP="00A13A2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campo “Colonia”: es obligatorio favor de introducir su valor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MSG52</w:t>
            </w:r>
          </w:p>
        </w:tc>
        <w:tc>
          <w:tcPr>
            <w:tcW w:w="8116" w:type="dxa"/>
            <w:vAlign w:val="center"/>
          </w:tcPr>
          <w:p w:rsidR="00791D34" w:rsidRDefault="00A13A21" w:rsidP="000D79DC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Favor de especificar el tipo de domicilio</w:t>
            </w:r>
            <w:r w:rsidR="00F05D71">
              <w:rPr>
                <w:rFonts w:cs="Arial"/>
                <w:szCs w:val="20"/>
              </w:rPr>
              <w:t>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MSG53</w:t>
            </w:r>
          </w:p>
        </w:tc>
        <w:tc>
          <w:tcPr>
            <w:tcW w:w="8116" w:type="dxa"/>
            <w:vAlign w:val="center"/>
          </w:tcPr>
          <w:p w:rsidR="00791D34" w:rsidRDefault="0018367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‘*Clave Interna:’ es Obligatorio, favor de introducir su valor.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MSG54</w:t>
            </w:r>
          </w:p>
        </w:tc>
        <w:tc>
          <w:tcPr>
            <w:tcW w:w="8116" w:type="dxa"/>
            <w:vAlign w:val="center"/>
          </w:tcPr>
          <w:p w:rsidR="00791D34" w:rsidRDefault="00183674" w:rsidP="000D79DC">
            <w:pPr>
              <w:rPr>
                <w:rFonts w:cs="Arial"/>
              </w:rPr>
            </w:pPr>
            <w:r>
              <w:rPr>
                <w:rFonts w:cs="Arial"/>
              </w:rPr>
              <w:t>Parámetro incorrecto Descripción.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MSG55</w:t>
            </w:r>
          </w:p>
        </w:tc>
        <w:tc>
          <w:tcPr>
            <w:tcW w:w="8116" w:type="dxa"/>
            <w:vAlign w:val="center"/>
          </w:tcPr>
          <w:p w:rsidR="00791D34" w:rsidRDefault="0024057D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de comentarios es obligatorio</w:t>
            </w:r>
            <w:r w:rsidR="00F05D71">
              <w:rPr>
                <w:rFonts w:cs="Arial"/>
              </w:rPr>
              <w:t>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MSG56</w:t>
            </w:r>
          </w:p>
        </w:tc>
        <w:tc>
          <w:tcPr>
            <w:tcW w:w="8116" w:type="dxa"/>
            <w:vAlign w:val="center"/>
          </w:tcPr>
          <w:p w:rsidR="00791D34" w:rsidRDefault="0024057D" w:rsidP="000D79DC">
            <w:pPr>
              <w:rPr>
                <w:rFonts w:cs="Arial"/>
              </w:rPr>
            </w:pPr>
            <w:r>
              <w:rPr>
                <w:rFonts w:cs="Arial"/>
              </w:rPr>
              <w:t>Producto No Conforme resuelto</w:t>
            </w:r>
            <w:r w:rsidR="00F05D71">
              <w:rPr>
                <w:rFonts w:cs="Arial"/>
              </w:rPr>
              <w:t>.</w:t>
            </w:r>
          </w:p>
        </w:tc>
      </w:tr>
      <w:tr w:rsidR="00791D3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791D34" w:rsidRDefault="0030119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MSG57</w:t>
            </w:r>
          </w:p>
        </w:tc>
        <w:tc>
          <w:tcPr>
            <w:tcW w:w="8116" w:type="dxa"/>
            <w:vAlign w:val="center"/>
          </w:tcPr>
          <w:p w:rsidR="00791D34" w:rsidRDefault="00EB401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‘*Inicio Vigencia:’ es Obligatorio, favor de introducir su valor.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MSG58</w:t>
            </w:r>
          </w:p>
        </w:tc>
        <w:tc>
          <w:tcPr>
            <w:tcW w:w="8116" w:type="dxa"/>
            <w:vAlign w:val="center"/>
          </w:tcPr>
          <w:p w:rsidR="00EB4014" w:rsidRDefault="00EB401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‘*Núm. Días Resolución:’ es Obligatorio, favor de introducir su valor.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MSG59</w:t>
            </w:r>
          </w:p>
        </w:tc>
        <w:tc>
          <w:tcPr>
            <w:tcW w:w="8116" w:type="dxa"/>
            <w:vAlign w:val="center"/>
          </w:tcPr>
          <w:p w:rsidR="00EB4014" w:rsidRDefault="00EB401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</w:t>
            </w:r>
            <w:r w:rsidR="00A612B8">
              <w:rPr>
                <w:rFonts w:cs="Arial"/>
              </w:rPr>
              <w:t>*</w:t>
            </w:r>
            <w:r>
              <w:rPr>
                <w:rFonts w:cs="Arial"/>
              </w:rPr>
              <w:t>Núm. Días para Cubrir Requisitos:’ es Obligatorio, favor de introducir su valor.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MSG60</w:t>
            </w:r>
          </w:p>
        </w:tc>
        <w:tc>
          <w:tcPr>
            <w:tcW w:w="8116" w:type="dxa"/>
            <w:vAlign w:val="center"/>
          </w:tcPr>
          <w:p w:rsidR="00EB4014" w:rsidRDefault="00EB401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‘*Trámite CIS:’ es Obligatorio, favor de introducir su valor.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MSG61</w:t>
            </w:r>
          </w:p>
        </w:tc>
        <w:tc>
          <w:tcPr>
            <w:tcW w:w="8116" w:type="dxa"/>
            <w:vAlign w:val="center"/>
          </w:tcPr>
          <w:p w:rsidR="00EB4014" w:rsidRDefault="00EB401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‘*Días después Notificado:’ es Obligatorio, favor de introducir su valor.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MSG62</w:t>
            </w:r>
          </w:p>
        </w:tc>
        <w:tc>
          <w:tcPr>
            <w:tcW w:w="8116" w:type="dxa"/>
            <w:vAlign w:val="center"/>
          </w:tcPr>
          <w:p w:rsidR="00EB4014" w:rsidRDefault="00EB4014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‘*Formato de Cap</w:t>
            </w:r>
            <w:r w:rsidR="00EB6B93">
              <w:rPr>
                <w:rFonts w:cs="Arial"/>
              </w:rPr>
              <w:t>t</w:t>
            </w:r>
            <w:r>
              <w:rPr>
                <w:rFonts w:cs="Arial"/>
              </w:rPr>
              <w:t>ura:’ es Obligatorio, favor de introducir su valor.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MSG63</w:t>
            </w:r>
          </w:p>
        </w:tc>
        <w:tc>
          <w:tcPr>
            <w:tcW w:w="8116" w:type="dxa"/>
            <w:vAlign w:val="center"/>
          </w:tcPr>
          <w:p w:rsidR="00EB4014" w:rsidRDefault="00CE3C7C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‘*Inicio Vigencia:’ solo permite valores de tipo fecha válidos (</w:t>
            </w: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/mm/</w:t>
            </w:r>
            <w:proofErr w:type="spellStart"/>
            <w:r>
              <w:rPr>
                <w:rFonts w:cs="Arial"/>
              </w:rPr>
              <w:t>aaaa</w:t>
            </w:r>
            <w:proofErr w:type="spellEnd"/>
            <w:r>
              <w:rPr>
                <w:rFonts w:cs="Arial"/>
              </w:rPr>
              <w:t>).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MSG64</w:t>
            </w:r>
          </w:p>
        </w:tc>
        <w:tc>
          <w:tcPr>
            <w:tcW w:w="8116" w:type="dxa"/>
            <w:vAlign w:val="center"/>
          </w:tcPr>
          <w:p w:rsidR="00EB4014" w:rsidRDefault="00CE3C7C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‘*Núm. Días Resolución:’ sólo permite caracteres numéricos.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MSG65</w:t>
            </w:r>
          </w:p>
        </w:tc>
        <w:tc>
          <w:tcPr>
            <w:tcW w:w="8116" w:type="dxa"/>
            <w:vAlign w:val="center"/>
          </w:tcPr>
          <w:p w:rsidR="00EB4014" w:rsidRDefault="00CE3C7C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‘*Núm. Días para Cubrir Requisitos:’ sólo permite caracteres numéricos.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MSG66</w:t>
            </w:r>
          </w:p>
        </w:tc>
        <w:tc>
          <w:tcPr>
            <w:tcW w:w="8116" w:type="dxa"/>
            <w:vAlign w:val="center"/>
          </w:tcPr>
          <w:p w:rsidR="00EB4014" w:rsidRDefault="00CE3C7C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‘*Trámite CIS:’ sólo permite caracteres numéricos.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MSG67</w:t>
            </w:r>
          </w:p>
        </w:tc>
        <w:tc>
          <w:tcPr>
            <w:tcW w:w="8116" w:type="dxa"/>
            <w:vAlign w:val="center"/>
          </w:tcPr>
          <w:p w:rsidR="00EB4014" w:rsidRDefault="00CE3C7C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‘*Días después Notificado:’ sólo permite caracteres numéricos.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MSG68</w:t>
            </w:r>
          </w:p>
        </w:tc>
        <w:tc>
          <w:tcPr>
            <w:tcW w:w="8116" w:type="dxa"/>
            <w:vAlign w:val="center"/>
          </w:tcPr>
          <w:p w:rsidR="00EB4014" w:rsidRDefault="00BF4B55" w:rsidP="000D79DC">
            <w:pPr>
              <w:rPr>
                <w:rFonts w:cs="Arial"/>
              </w:rPr>
            </w:pPr>
            <w:r>
              <w:rPr>
                <w:rFonts w:cs="Arial"/>
              </w:rPr>
              <w:t>Sólo se permiten caracteres alfanuméricos, coma, punto, paréntesis y diagonal.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MSG69</w:t>
            </w:r>
          </w:p>
        </w:tc>
        <w:tc>
          <w:tcPr>
            <w:tcW w:w="8116" w:type="dxa"/>
            <w:vAlign w:val="center"/>
          </w:tcPr>
          <w:p w:rsidR="00EB4014" w:rsidRDefault="00F56BD9" w:rsidP="000D79DC">
            <w:pPr>
              <w:rPr>
                <w:rFonts w:cs="Arial"/>
              </w:rPr>
            </w:pPr>
            <w:r>
              <w:rPr>
                <w:rFonts w:cs="Arial"/>
              </w:rPr>
              <w:t>¿Desea usted Guardar los registros?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MSG70</w:t>
            </w:r>
          </w:p>
        </w:tc>
        <w:tc>
          <w:tcPr>
            <w:tcW w:w="8116" w:type="dxa"/>
            <w:vAlign w:val="center"/>
          </w:tcPr>
          <w:p w:rsidR="00EB4014" w:rsidRDefault="00D07A66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‘*Etapa CIS:’ es Obligatorio, favor de introducir su valor.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MSG71</w:t>
            </w:r>
          </w:p>
        </w:tc>
        <w:tc>
          <w:tcPr>
            <w:tcW w:w="8116" w:type="dxa"/>
            <w:vAlign w:val="center"/>
          </w:tcPr>
          <w:p w:rsidR="00EB4014" w:rsidRDefault="00A738FF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‘*</w:t>
            </w:r>
            <w:r w:rsidR="00AC31F5">
              <w:rPr>
                <w:rFonts w:cs="Arial"/>
              </w:rPr>
              <w:t>Límite</w:t>
            </w:r>
            <w:r>
              <w:rPr>
                <w:rFonts w:cs="Arial"/>
              </w:rPr>
              <w:t xml:space="preserve"> Inferior:’ es Obligatorio, favor de introducir su valor.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MSG72</w:t>
            </w:r>
          </w:p>
        </w:tc>
        <w:tc>
          <w:tcPr>
            <w:tcW w:w="8116" w:type="dxa"/>
            <w:vAlign w:val="center"/>
          </w:tcPr>
          <w:p w:rsidR="00EB4014" w:rsidRDefault="00AC31F5" w:rsidP="000D79DC">
            <w:pPr>
              <w:rPr>
                <w:rFonts w:cs="Arial"/>
              </w:rPr>
            </w:pPr>
            <w:r>
              <w:rPr>
                <w:rFonts w:cs="Arial"/>
              </w:rPr>
              <w:t>No es posible dar de alta un PNC sobre un requisito con una notificación previa. Se le recomienda cancelar el trámite.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MSG73</w:t>
            </w:r>
          </w:p>
        </w:tc>
        <w:tc>
          <w:tcPr>
            <w:tcW w:w="8116" w:type="dxa"/>
            <w:vAlign w:val="center"/>
          </w:tcPr>
          <w:p w:rsidR="00EB4014" w:rsidRDefault="00A40E89" w:rsidP="000D79DC">
            <w:pPr>
              <w:rPr>
                <w:rFonts w:cs="Arial"/>
              </w:rPr>
            </w:pPr>
            <w:r>
              <w:rPr>
                <w:rFonts w:cs="Arial"/>
              </w:rPr>
              <w:t xml:space="preserve">Las propiedades se actualizaron exitosamente. Favor de salir del sistema y reingresar </w:t>
            </w:r>
            <w:r>
              <w:rPr>
                <w:rFonts w:cs="Arial"/>
              </w:rPr>
              <w:lastRenderedPageBreak/>
              <w:t>para que apliquen de forma correcta.</w:t>
            </w:r>
          </w:p>
        </w:tc>
      </w:tr>
      <w:tr w:rsidR="00EB4014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EB4014" w:rsidRDefault="00EB4014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MSG74</w:t>
            </w:r>
          </w:p>
        </w:tc>
        <w:tc>
          <w:tcPr>
            <w:tcW w:w="8116" w:type="dxa"/>
            <w:vAlign w:val="center"/>
          </w:tcPr>
          <w:p w:rsidR="00EB4014" w:rsidRDefault="00C72E34" w:rsidP="00041B2B">
            <w:pPr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 w:rsidR="00041B2B">
              <w:rPr>
                <w:rFonts w:cs="Arial"/>
              </w:rPr>
              <w:t>países</w:t>
            </w:r>
            <w:r>
              <w:rPr>
                <w:rFonts w:cs="Arial"/>
              </w:rPr>
              <w:t xml:space="preserve"> se actualizaron exitosamente. Favor de salir del sistema y reingresar para que apliquen de forma correcta.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MSG75</w:t>
            </w:r>
          </w:p>
        </w:tc>
        <w:tc>
          <w:tcPr>
            <w:tcW w:w="8116" w:type="dxa"/>
            <w:vAlign w:val="center"/>
          </w:tcPr>
          <w:p w:rsidR="00041B2B" w:rsidRDefault="00041B2B" w:rsidP="00517971">
            <w:pPr>
              <w:rPr>
                <w:rFonts w:cs="Arial"/>
              </w:rPr>
            </w:pPr>
            <w:r>
              <w:rPr>
                <w:rFonts w:cs="Arial"/>
              </w:rPr>
              <w:t>Los usuarios se actualizaron exitosamente. Favor de salir del sistema y reingresar para que apliquen de forma correcta.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MSG76</w:t>
            </w:r>
          </w:p>
        </w:tc>
        <w:tc>
          <w:tcPr>
            <w:tcW w:w="8116" w:type="dxa"/>
            <w:vAlign w:val="center"/>
          </w:tcPr>
          <w:p w:rsidR="00041B2B" w:rsidRDefault="00F72640" w:rsidP="000D79DC">
            <w:pPr>
              <w:rPr>
                <w:rFonts w:cs="Arial"/>
              </w:rPr>
            </w:pPr>
            <w:r>
              <w:rPr>
                <w:rFonts w:cs="Arial"/>
              </w:rPr>
              <w:t>La solicitud tiene Producto No Conformes Pendientes y no puede cambiar de etapa.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MSG77</w:t>
            </w:r>
          </w:p>
        </w:tc>
        <w:tc>
          <w:tcPr>
            <w:tcW w:w="8116" w:type="dxa"/>
            <w:vAlign w:val="center"/>
          </w:tcPr>
          <w:p w:rsidR="00041B2B" w:rsidRDefault="00FD05CD" w:rsidP="000D79DC">
            <w:pPr>
              <w:rPr>
                <w:rFonts w:cs="Arial"/>
              </w:rPr>
            </w:pPr>
            <w:r>
              <w:rPr>
                <w:rFonts w:cs="Arial"/>
              </w:rPr>
              <w:t>Valores inexistentes.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MSG78</w:t>
            </w:r>
          </w:p>
        </w:tc>
        <w:tc>
          <w:tcPr>
            <w:tcW w:w="8116" w:type="dxa"/>
            <w:vAlign w:val="center"/>
          </w:tcPr>
          <w:p w:rsidR="00041B2B" w:rsidRDefault="00225159" w:rsidP="000D79DC">
            <w:pPr>
              <w:rPr>
                <w:rFonts w:cs="Arial"/>
              </w:rPr>
            </w:pPr>
            <w:r>
              <w:rPr>
                <w:rFonts w:cs="Arial"/>
              </w:rPr>
              <w:t>Está seguro de dar una resolución POSITIVA al trámite.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MSG79</w:t>
            </w:r>
          </w:p>
        </w:tc>
        <w:tc>
          <w:tcPr>
            <w:tcW w:w="8116" w:type="dxa"/>
            <w:vAlign w:val="center"/>
          </w:tcPr>
          <w:p w:rsidR="00041B2B" w:rsidRDefault="00225159" w:rsidP="00225159">
            <w:pPr>
              <w:rPr>
                <w:rFonts w:cs="Arial"/>
              </w:rPr>
            </w:pPr>
            <w:r>
              <w:rPr>
                <w:rFonts w:cs="Arial"/>
              </w:rPr>
              <w:t>Está seguro de dar una resolución NEGATIVA al trámite.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MSG80</w:t>
            </w:r>
          </w:p>
        </w:tc>
        <w:tc>
          <w:tcPr>
            <w:tcW w:w="8116" w:type="dxa"/>
            <w:vAlign w:val="center"/>
          </w:tcPr>
          <w:p w:rsidR="00041B2B" w:rsidRDefault="00923F1A" w:rsidP="000D79DC">
            <w:pPr>
              <w:rPr>
                <w:rFonts w:cs="Arial"/>
              </w:rPr>
            </w:pPr>
            <w:r>
              <w:rPr>
                <w:rFonts w:cs="Arial"/>
              </w:rPr>
              <w:t>No se encontraron datos con el filtro proporcionado.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MSG81</w:t>
            </w:r>
          </w:p>
        </w:tc>
        <w:tc>
          <w:tcPr>
            <w:tcW w:w="8116" w:type="dxa"/>
            <w:vAlign w:val="center"/>
          </w:tcPr>
          <w:p w:rsidR="00041B2B" w:rsidRDefault="003E308C" w:rsidP="000D79DC">
            <w:pPr>
              <w:rPr>
                <w:rFonts w:cs="Arial"/>
              </w:rPr>
            </w:pPr>
            <w:r>
              <w:rPr>
                <w:rFonts w:cs="Arial"/>
              </w:rPr>
              <w:t>Es necesario llenar los campos de Ejercicio y Solicitud para esta búsqueda.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MSG82</w:t>
            </w:r>
          </w:p>
        </w:tc>
        <w:tc>
          <w:tcPr>
            <w:tcW w:w="8116" w:type="dxa"/>
            <w:vAlign w:val="center"/>
          </w:tcPr>
          <w:p w:rsidR="00041B2B" w:rsidRDefault="00885672" w:rsidP="000D79DC">
            <w:pPr>
              <w:rPr>
                <w:rFonts w:cs="Arial"/>
              </w:rPr>
            </w:pPr>
            <w:r>
              <w:rPr>
                <w:rFonts w:cs="Arial"/>
              </w:rPr>
              <w:t>Desea usted cancela la solicitud ### del ejercicio ### y todas sus solicitudes relacionadas a esta.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MSG83</w:t>
            </w:r>
          </w:p>
        </w:tc>
        <w:tc>
          <w:tcPr>
            <w:tcW w:w="8116" w:type="dxa"/>
            <w:vAlign w:val="center"/>
          </w:tcPr>
          <w:p w:rsidR="00041B2B" w:rsidRDefault="00885672" w:rsidP="000D79DC">
            <w:pPr>
              <w:rPr>
                <w:rFonts w:cs="Arial"/>
              </w:rPr>
            </w:pPr>
            <w:r>
              <w:rPr>
                <w:rFonts w:cs="Arial"/>
              </w:rPr>
              <w:t>Seleccione una solicitud para cancelar, además  de indicar el motivo de cancelación.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MSG84</w:t>
            </w:r>
          </w:p>
        </w:tc>
        <w:tc>
          <w:tcPr>
            <w:tcW w:w="8116" w:type="dxa"/>
            <w:vAlign w:val="center"/>
          </w:tcPr>
          <w:p w:rsidR="00041B2B" w:rsidRDefault="008153C8" w:rsidP="008153C8">
            <w:pPr>
              <w:rPr>
                <w:rFonts w:cs="Arial"/>
              </w:rPr>
            </w:pPr>
            <w:r>
              <w:rPr>
                <w:rFonts w:cs="Arial"/>
              </w:rPr>
              <w:t xml:space="preserve">Debe proporcionar un usuario o bien ejercicio y solicitud específicos. 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MSG85</w:t>
            </w:r>
          </w:p>
        </w:tc>
        <w:tc>
          <w:tcPr>
            <w:tcW w:w="8116" w:type="dxa"/>
            <w:vAlign w:val="center"/>
          </w:tcPr>
          <w:p w:rsidR="00041B2B" w:rsidRDefault="00E53BE0" w:rsidP="000D79DC">
            <w:pPr>
              <w:rPr>
                <w:rFonts w:cs="Arial"/>
              </w:rPr>
            </w:pPr>
            <w:r>
              <w:rPr>
                <w:rFonts w:cs="Arial"/>
              </w:rPr>
              <w:t>El trámite se encuentra en una etapa en la cual no se permite efectuar esta operación.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MSG86</w:t>
            </w:r>
          </w:p>
        </w:tc>
        <w:tc>
          <w:tcPr>
            <w:tcW w:w="8116" w:type="dxa"/>
            <w:vAlign w:val="center"/>
          </w:tcPr>
          <w:p w:rsidR="00041B2B" w:rsidRDefault="005453A6" w:rsidP="000D79DC">
            <w:pPr>
              <w:rPr>
                <w:rFonts w:cs="Arial"/>
              </w:rPr>
            </w:pPr>
            <w:r>
              <w:rPr>
                <w:rFonts w:cs="Arial"/>
              </w:rPr>
              <w:t>El campo “Ejercicio PNC” es necesario para la búsqueda.</w:t>
            </w: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MSG87</w:t>
            </w:r>
          </w:p>
        </w:tc>
        <w:tc>
          <w:tcPr>
            <w:tcW w:w="8116" w:type="dxa"/>
            <w:vAlign w:val="center"/>
          </w:tcPr>
          <w:p w:rsidR="00041B2B" w:rsidRDefault="001B399E" w:rsidP="000D79DC">
            <w:pPr>
              <w:rPr>
                <w:rFonts w:cs="Arial"/>
              </w:rPr>
            </w:pPr>
            <w:r>
              <w:rPr>
                <w:rFonts w:cs="Arial"/>
              </w:rPr>
              <w:t>Debe de proporcionar un ejercicio de solicitud válido.</w:t>
            </w:r>
            <w:bookmarkStart w:id="8" w:name="_GoBack"/>
            <w:bookmarkEnd w:id="8"/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MSG88</w:t>
            </w:r>
          </w:p>
        </w:tc>
        <w:tc>
          <w:tcPr>
            <w:tcW w:w="8116" w:type="dxa"/>
            <w:vAlign w:val="center"/>
          </w:tcPr>
          <w:p w:rsidR="00041B2B" w:rsidRDefault="00041B2B" w:rsidP="000D79DC">
            <w:pPr>
              <w:rPr>
                <w:rFonts w:cs="Arial"/>
              </w:rPr>
            </w:pP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MSG89</w:t>
            </w:r>
          </w:p>
        </w:tc>
        <w:tc>
          <w:tcPr>
            <w:tcW w:w="8116" w:type="dxa"/>
            <w:vAlign w:val="center"/>
          </w:tcPr>
          <w:p w:rsidR="00041B2B" w:rsidRDefault="00041B2B" w:rsidP="000D79DC">
            <w:pPr>
              <w:rPr>
                <w:rFonts w:cs="Arial"/>
              </w:rPr>
            </w:pPr>
          </w:p>
        </w:tc>
      </w:tr>
      <w:tr w:rsidR="00041B2B" w:rsidTr="00736CF9">
        <w:tc>
          <w:tcPr>
            <w:tcW w:w="1384" w:type="dxa"/>
            <w:shd w:val="clear" w:color="auto" w:fill="D6E3BC" w:themeFill="accent3" w:themeFillTint="66"/>
            <w:vAlign w:val="center"/>
          </w:tcPr>
          <w:p w:rsidR="00041B2B" w:rsidRDefault="00041B2B" w:rsidP="000D79D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MSG90</w:t>
            </w:r>
          </w:p>
        </w:tc>
        <w:tc>
          <w:tcPr>
            <w:tcW w:w="8116" w:type="dxa"/>
            <w:vAlign w:val="center"/>
          </w:tcPr>
          <w:p w:rsidR="00041B2B" w:rsidRDefault="00041B2B" w:rsidP="000D79DC">
            <w:pPr>
              <w:rPr>
                <w:rFonts w:cs="Arial"/>
              </w:rPr>
            </w:pPr>
          </w:p>
        </w:tc>
      </w:tr>
    </w:tbl>
    <w:p w:rsidR="00B751C1" w:rsidRPr="0004119B" w:rsidRDefault="00B751C1" w:rsidP="00B751C1">
      <w:pPr>
        <w:pStyle w:val="Ttulo1"/>
        <w:spacing w:line="240" w:lineRule="auto"/>
      </w:pPr>
      <w:bookmarkStart w:id="9" w:name="_Toc288154824"/>
      <w:bookmarkStart w:id="10" w:name="_Toc288210691"/>
      <w:bookmarkStart w:id="11" w:name="_Toc288661805"/>
      <w:bookmarkStart w:id="12" w:name="_Toc303242305"/>
      <w:r w:rsidRPr="0004119B">
        <w:t>Firmas de elaboración, revisión y aprobación</w:t>
      </w:r>
      <w:bookmarkEnd w:id="9"/>
      <w:bookmarkEnd w:id="10"/>
      <w:bookmarkEnd w:id="11"/>
      <w:bookmarkEnd w:id="1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1842C2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Default="002128A5" w:rsidP="002128A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2128A5" w:rsidRPr="0004119B" w:rsidRDefault="002128A5" w:rsidP="002128A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751C1" w:rsidRPr="00E61E5E" w:rsidRDefault="00B751C1" w:rsidP="00B751C1">
      <w:pPr>
        <w:pStyle w:val="Ttulo1"/>
        <w:numPr>
          <w:ilvl w:val="0"/>
          <w:numId w:val="0"/>
        </w:numPr>
        <w:rPr>
          <w:lang w:eastAsia="es-ES"/>
        </w:rPr>
      </w:pPr>
    </w:p>
    <w:sectPr w:rsidR="00B751C1" w:rsidRPr="00E61E5E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6A9" w:rsidRDefault="006576A9">
      <w:r>
        <w:separator/>
      </w:r>
    </w:p>
  </w:endnote>
  <w:endnote w:type="continuationSeparator" w:id="0">
    <w:p w:rsidR="006576A9" w:rsidRDefault="0065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AC" w:rsidRDefault="006813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813AC" w:rsidRDefault="006813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13AC" w:rsidTr="005E68B4">
      <w:tc>
        <w:tcPr>
          <w:tcW w:w="3162" w:type="dxa"/>
          <w:vAlign w:val="center"/>
        </w:tcPr>
        <w:p w:rsidR="006813AC" w:rsidRDefault="006813AC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813AC" w:rsidRPr="005E68B4" w:rsidRDefault="006813AC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813AC" w:rsidRPr="00061A51" w:rsidRDefault="006813AC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813AC" w:rsidRDefault="006813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AC" w:rsidRDefault="006813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6A9" w:rsidRDefault="006576A9">
      <w:r>
        <w:separator/>
      </w:r>
    </w:p>
  </w:footnote>
  <w:footnote w:type="continuationSeparator" w:id="0">
    <w:p w:rsidR="006576A9" w:rsidRDefault="00657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AC" w:rsidRDefault="006813AC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813AC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237BE35C" wp14:editId="62CDFED6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813AC" w:rsidRDefault="006813AC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813AC" w:rsidRPr="00304489" w:rsidRDefault="006813AC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813AC" w:rsidRPr="00304489" w:rsidRDefault="006813AC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6576A9">
            <w:rPr>
              <w:rFonts w:asciiTheme="minorHAnsi" w:hAnsiTheme="minorHAnsi" w:cstheme="minorHAnsi"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6576A9">
            <w:rPr>
              <w:rFonts w:asciiTheme="minorHAnsi" w:hAnsiTheme="minorHAnsi" w:cstheme="minorHAnsi"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813AC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Proceso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</w:t>
          </w:r>
        </w:p>
      </w:tc>
    </w:tr>
    <w:tr w:rsidR="006813AC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2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.0</w:t>
          </w:r>
        </w:p>
      </w:tc>
    </w:tr>
    <w:tr w:rsidR="006813AC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6813AC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813AC" w:rsidRPr="00304489" w:rsidRDefault="00030260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813AC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813AC" w:rsidRDefault="006813AC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Mensajes del Sistema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813AC" w:rsidRPr="00304489" w:rsidRDefault="006813AC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Mensajes del Sistema</w:t>
          </w:r>
        </w:p>
      </w:tc>
    </w:tr>
  </w:tbl>
  <w:p w:rsidR="006813AC" w:rsidRDefault="006813A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AC" w:rsidRDefault="006813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AE68C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3C8AF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24954"/>
    <w:multiLevelType w:val="hybridMultilevel"/>
    <w:tmpl w:val="B8B2F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623ED5"/>
    <w:multiLevelType w:val="hybridMultilevel"/>
    <w:tmpl w:val="AC723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830A2"/>
    <w:multiLevelType w:val="hybridMultilevel"/>
    <w:tmpl w:val="62C0D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8"/>
  </w:num>
  <w:num w:numId="32">
    <w:abstractNumId w:val="13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7"/>
  </w:num>
  <w:num w:numId="38">
    <w:abstractNumId w:val="15"/>
  </w:num>
  <w:num w:numId="39">
    <w:abstractNumId w:val="2"/>
  </w:num>
  <w:num w:numId="40">
    <w:abstractNumId w:val="14"/>
  </w:num>
  <w:num w:numId="41">
    <w:abstractNumId w:val="5"/>
  </w:num>
  <w:num w:numId="42">
    <w:abstractNumId w:val="4"/>
  </w:num>
  <w:num w:numId="43">
    <w:abstractNumId w:val="25"/>
  </w:num>
  <w:num w:numId="44">
    <w:abstractNumId w:val="21"/>
  </w:num>
  <w:num w:numId="45">
    <w:abstractNumId w:val="11"/>
  </w:num>
  <w:num w:numId="4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5385"/>
    <w:rsid w:val="000140E9"/>
    <w:rsid w:val="000157FB"/>
    <w:rsid w:val="00020AD7"/>
    <w:rsid w:val="00022330"/>
    <w:rsid w:val="000257C9"/>
    <w:rsid w:val="000268DC"/>
    <w:rsid w:val="00027B5F"/>
    <w:rsid w:val="00030199"/>
    <w:rsid w:val="00030260"/>
    <w:rsid w:val="00030E16"/>
    <w:rsid w:val="000310C1"/>
    <w:rsid w:val="00032D54"/>
    <w:rsid w:val="00033E06"/>
    <w:rsid w:val="00034BB7"/>
    <w:rsid w:val="0004119B"/>
    <w:rsid w:val="00041B2B"/>
    <w:rsid w:val="00047611"/>
    <w:rsid w:val="00051056"/>
    <w:rsid w:val="0005145B"/>
    <w:rsid w:val="0005449C"/>
    <w:rsid w:val="00054696"/>
    <w:rsid w:val="00055F8D"/>
    <w:rsid w:val="00057D8B"/>
    <w:rsid w:val="0006005C"/>
    <w:rsid w:val="00060186"/>
    <w:rsid w:val="00061A51"/>
    <w:rsid w:val="00065DC4"/>
    <w:rsid w:val="00070522"/>
    <w:rsid w:val="00072831"/>
    <w:rsid w:val="00072FA1"/>
    <w:rsid w:val="000746DE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0D7"/>
    <w:rsid w:val="000B7CFD"/>
    <w:rsid w:val="000C1A7E"/>
    <w:rsid w:val="000C48C6"/>
    <w:rsid w:val="000C59BC"/>
    <w:rsid w:val="000C5E7F"/>
    <w:rsid w:val="000C70DA"/>
    <w:rsid w:val="000D2B8B"/>
    <w:rsid w:val="000D79DC"/>
    <w:rsid w:val="000E0F8E"/>
    <w:rsid w:val="000E13AA"/>
    <w:rsid w:val="000E508A"/>
    <w:rsid w:val="000E5C5F"/>
    <w:rsid w:val="000E6C5E"/>
    <w:rsid w:val="000F18DD"/>
    <w:rsid w:val="000F3623"/>
    <w:rsid w:val="000F4E97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4262"/>
    <w:rsid w:val="00125D81"/>
    <w:rsid w:val="00126A47"/>
    <w:rsid w:val="00135EDE"/>
    <w:rsid w:val="0013670B"/>
    <w:rsid w:val="00142BC5"/>
    <w:rsid w:val="001441F7"/>
    <w:rsid w:val="00146324"/>
    <w:rsid w:val="0014645C"/>
    <w:rsid w:val="0015338F"/>
    <w:rsid w:val="00156173"/>
    <w:rsid w:val="00160F5B"/>
    <w:rsid w:val="00161C2A"/>
    <w:rsid w:val="001623F1"/>
    <w:rsid w:val="001638D7"/>
    <w:rsid w:val="001648F6"/>
    <w:rsid w:val="001711C6"/>
    <w:rsid w:val="00171DB9"/>
    <w:rsid w:val="001731B3"/>
    <w:rsid w:val="0017550A"/>
    <w:rsid w:val="001761AB"/>
    <w:rsid w:val="0017652C"/>
    <w:rsid w:val="00177DE5"/>
    <w:rsid w:val="00180976"/>
    <w:rsid w:val="00183674"/>
    <w:rsid w:val="00183AD9"/>
    <w:rsid w:val="0018403D"/>
    <w:rsid w:val="001842C2"/>
    <w:rsid w:val="00184EF1"/>
    <w:rsid w:val="00184FFE"/>
    <w:rsid w:val="00190723"/>
    <w:rsid w:val="00195BDC"/>
    <w:rsid w:val="001976B4"/>
    <w:rsid w:val="001A2D01"/>
    <w:rsid w:val="001A5332"/>
    <w:rsid w:val="001A5BB9"/>
    <w:rsid w:val="001A61E5"/>
    <w:rsid w:val="001A681B"/>
    <w:rsid w:val="001A6D1A"/>
    <w:rsid w:val="001A7F4D"/>
    <w:rsid w:val="001B2104"/>
    <w:rsid w:val="001B399E"/>
    <w:rsid w:val="001B3C61"/>
    <w:rsid w:val="001B469F"/>
    <w:rsid w:val="001C2AF5"/>
    <w:rsid w:val="001C2E1D"/>
    <w:rsid w:val="001C3A95"/>
    <w:rsid w:val="001C4945"/>
    <w:rsid w:val="001D0DB4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28A5"/>
    <w:rsid w:val="00214273"/>
    <w:rsid w:val="00225159"/>
    <w:rsid w:val="0023308E"/>
    <w:rsid w:val="002355A7"/>
    <w:rsid w:val="002372F7"/>
    <w:rsid w:val="0024057D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56E6"/>
    <w:rsid w:val="00267E23"/>
    <w:rsid w:val="00271A81"/>
    <w:rsid w:val="00274F8D"/>
    <w:rsid w:val="00275198"/>
    <w:rsid w:val="002802BB"/>
    <w:rsid w:val="002857CC"/>
    <w:rsid w:val="00286C2E"/>
    <w:rsid w:val="00290763"/>
    <w:rsid w:val="00291AA6"/>
    <w:rsid w:val="00291AF0"/>
    <w:rsid w:val="00296AD9"/>
    <w:rsid w:val="002977C5"/>
    <w:rsid w:val="002A7215"/>
    <w:rsid w:val="002B007D"/>
    <w:rsid w:val="002B0427"/>
    <w:rsid w:val="002B7149"/>
    <w:rsid w:val="002C323D"/>
    <w:rsid w:val="002C44F1"/>
    <w:rsid w:val="002C68DB"/>
    <w:rsid w:val="002D0B09"/>
    <w:rsid w:val="002D0FD5"/>
    <w:rsid w:val="002D4032"/>
    <w:rsid w:val="002D72A5"/>
    <w:rsid w:val="002E13A4"/>
    <w:rsid w:val="002E7FD9"/>
    <w:rsid w:val="002F07BD"/>
    <w:rsid w:val="002F08D4"/>
    <w:rsid w:val="002F340B"/>
    <w:rsid w:val="00301194"/>
    <w:rsid w:val="003013FB"/>
    <w:rsid w:val="00304489"/>
    <w:rsid w:val="00307DA6"/>
    <w:rsid w:val="00313431"/>
    <w:rsid w:val="00313768"/>
    <w:rsid w:val="00313CD2"/>
    <w:rsid w:val="003158BE"/>
    <w:rsid w:val="00315B08"/>
    <w:rsid w:val="003202FB"/>
    <w:rsid w:val="00320937"/>
    <w:rsid w:val="00320E54"/>
    <w:rsid w:val="00321AA6"/>
    <w:rsid w:val="00330709"/>
    <w:rsid w:val="00332EE6"/>
    <w:rsid w:val="00333AAF"/>
    <w:rsid w:val="003346A9"/>
    <w:rsid w:val="00337A29"/>
    <w:rsid w:val="00337EAB"/>
    <w:rsid w:val="00340077"/>
    <w:rsid w:val="00345611"/>
    <w:rsid w:val="00346386"/>
    <w:rsid w:val="0034733F"/>
    <w:rsid w:val="00350729"/>
    <w:rsid w:val="00356C49"/>
    <w:rsid w:val="00356D42"/>
    <w:rsid w:val="00360208"/>
    <w:rsid w:val="003615F9"/>
    <w:rsid w:val="00364BCC"/>
    <w:rsid w:val="00366DD0"/>
    <w:rsid w:val="003703D5"/>
    <w:rsid w:val="00370D12"/>
    <w:rsid w:val="00371284"/>
    <w:rsid w:val="00372582"/>
    <w:rsid w:val="003725C0"/>
    <w:rsid w:val="00372F7F"/>
    <w:rsid w:val="00373B41"/>
    <w:rsid w:val="00373BA6"/>
    <w:rsid w:val="00373D63"/>
    <w:rsid w:val="0037437F"/>
    <w:rsid w:val="00374967"/>
    <w:rsid w:val="003753A8"/>
    <w:rsid w:val="0037649E"/>
    <w:rsid w:val="00376F6A"/>
    <w:rsid w:val="003804CB"/>
    <w:rsid w:val="0038229B"/>
    <w:rsid w:val="003847E6"/>
    <w:rsid w:val="00384B3E"/>
    <w:rsid w:val="00386BFD"/>
    <w:rsid w:val="00393AFE"/>
    <w:rsid w:val="00396E1F"/>
    <w:rsid w:val="003A1856"/>
    <w:rsid w:val="003A42A8"/>
    <w:rsid w:val="003A7FE5"/>
    <w:rsid w:val="003B589B"/>
    <w:rsid w:val="003B62C4"/>
    <w:rsid w:val="003B69D4"/>
    <w:rsid w:val="003B6C9F"/>
    <w:rsid w:val="003B709E"/>
    <w:rsid w:val="003B70DB"/>
    <w:rsid w:val="003B7680"/>
    <w:rsid w:val="003C19C4"/>
    <w:rsid w:val="003C25AE"/>
    <w:rsid w:val="003C4BC9"/>
    <w:rsid w:val="003C608C"/>
    <w:rsid w:val="003D08E2"/>
    <w:rsid w:val="003D20A1"/>
    <w:rsid w:val="003D2DDE"/>
    <w:rsid w:val="003E308C"/>
    <w:rsid w:val="003E38E1"/>
    <w:rsid w:val="003F0303"/>
    <w:rsid w:val="003F2D0A"/>
    <w:rsid w:val="00405044"/>
    <w:rsid w:val="004052B8"/>
    <w:rsid w:val="00405CCF"/>
    <w:rsid w:val="00407A12"/>
    <w:rsid w:val="00412325"/>
    <w:rsid w:val="0041405C"/>
    <w:rsid w:val="0041612A"/>
    <w:rsid w:val="00421E9E"/>
    <w:rsid w:val="00422240"/>
    <w:rsid w:val="00427316"/>
    <w:rsid w:val="00432B7B"/>
    <w:rsid w:val="00434103"/>
    <w:rsid w:val="004360C5"/>
    <w:rsid w:val="0044349B"/>
    <w:rsid w:val="0044352F"/>
    <w:rsid w:val="00451C35"/>
    <w:rsid w:val="00455BB0"/>
    <w:rsid w:val="00461791"/>
    <w:rsid w:val="00461792"/>
    <w:rsid w:val="00462728"/>
    <w:rsid w:val="00465AE4"/>
    <w:rsid w:val="00471985"/>
    <w:rsid w:val="00471CA9"/>
    <w:rsid w:val="00474BAB"/>
    <w:rsid w:val="00475BA0"/>
    <w:rsid w:val="004779C0"/>
    <w:rsid w:val="0048106A"/>
    <w:rsid w:val="0048491C"/>
    <w:rsid w:val="00486B68"/>
    <w:rsid w:val="00490D10"/>
    <w:rsid w:val="00494268"/>
    <w:rsid w:val="0049789E"/>
    <w:rsid w:val="004A141B"/>
    <w:rsid w:val="004A2370"/>
    <w:rsid w:val="004B310E"/>
    <w:rsid w:val="004B51BE"/>
    <w:rsid w:val="004B57D0"/>
    <w:rsid w:val="004B5903"/>
    <w:rsid w:val="004B74C9"/>
    <w:rsid w:val="004C0D91"/>
    <w:rsid w:val="004C4D3A"/>
    <w:rsid w:val="004C5ADA"/>
    <w:rsid w:val="004C7B37"/>
    <w:rsid w:val="004D3A6B"/>
    <w:rsid w:val="004D5B44"/>
    <w:rsid w:val="004D615A"/>
    <w:rsid w:val="004D6690"/>
    <w:rsid w:val="004E52D7"/>
    <w:rsid w:val="004E6A2B"/>
    <w:rsid w:val="004E72A0"/>
    <w:rsid w:val="004E7914"/>
    <w:rsid w:val="004F2E61"/>
    <w:rsid w:val="004F45EE"/>
    <w:rsid w:val="004F79C6"/>
    <w:rsid w:val="00503C47"/>
    <w:rsid w:val="00505AD5"/>
    <w:rsid w:val="005167A8"/>
    <w:rsid w:val="005178C0"/>
    <w:rsid w:val="0052168A"/>
    <w:rsid w:val="00527D09"/>
    <w:rsid w:val="005308BC"/>
    <w:rsid w:val="005359B1"/>
    <w:rsid w:val="00536430"/>
    <w:rsid w:val="00540973"/>
    <w:rsid w:val="005409FB"/>
    <w:rsid w:val="0054286C"/>
    <w:rsid w:val="005453A6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0D9"/>
    <w:rsid w:val="0058748D"/>
    <w:rsid w:val="005910A1"/>
    <w:rsid w:val="0059290A"/>
    <w:rsid w:val="005958E3"/>
    <w:rsid w:val="00596698"/>
    <w:rsid w:val="005A07B5"/>
    <w:rsid w:val="005A49FF"/>
    <w:rsid w:val="005A4A85"/>
    <w:rsid w:val="005B319D"/>
    <w:rsid w:val="005B7566"/>
    <w:rsid w:val="005C0B31"/>
    <w:rsid w:val="005C1677"/>
    <w:rsid w:val="005D0057"/>
    <w:rsid w:val="005D1049"/>
    <w:rsid w:val="005D4902"/>
    <w:rsid w:val="005D6478"/>
    <w:rsid w:val="005E3993"/>
    <w:rsid w:val="005E5656"/>
    <w:rsid w:val="005E68B4"/>
    <w:rsid w:val="005F5748"/>
    <w:rsid w:val="005F5BAD"/>
    <w:rsid w:val="005F66A1"/>
    <w:rsid w:val="005F6A48"/>
    <w:rsid w:val="00602115"/>
    <w:rsid w:val="00605B88"/>
    <w:rsid w:val="006067AB"/>
    <w:rsid w:val="00606A2E"/>
    <w:rsid w:val="006133BF"/>
    <w:rsid w:val="00614836"/>
    <w:rsid w:val="00616976"/>
    <w:rsid w:val="00620C60"/>
    <w:rsid w:val="00624A60"/>
    <w:rsid w:val="00627C74"/>
    <w:rsid w:val="00635D12"/>
    <w:rsid w:val="00636BDF"/>
    <w:rsid w:val="0063771B"/>
    <w:rsid w:val="0064372B"/>
    <w:rsid w:val="00644E56"/>
    <w:rsid w:val="0064635B"/>
    <w:rsid w:val="00651B6A"/>
    <w:rsid w:val="00651E77"/>
    <w:rsid w:val="00652869"/>
    <w:rsid w:val="00654E24"/>
    <w:rsid w:val="006576A9"/>
    <w:rsid w:val="00660174"/>
    <w:rsid w:val="006602FE"/>
    <w:rsid w:val="0066295F"/>
    <w:rsid w:val="0066422F"/>
    <w:rsid w:val="006657D7"/>
    <w:rsid w:val="00672F38"/>
    <w:rsid w:val="006813AC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49A1"/>
    <w:rsid w:val="006A669A"/>
    <w:rsid w:val="006A79FE"/>
    <w:rsid w:val="006B078F"/>
    <w:rsid w:val="006B1786"/>
    <w:rsid w:val="006B48F1"/>
    <w:rsid w:val="006B59A4"/>
    <w:rsid w:val="006C1530"/>
    <w:rsid w:val="006C34E7"/>
    <w:rsid w:val="006D1B09"/>
    <w:rsid w:val="006D1E4E"/>
    <w:rsid w:val="006D3C21"/>
    <w:rsid w:val="006E30C6"/>
    <w:rsid w:val="006F058E"/>
    <w:rsid w:val="006F0FCF"/>
    <w:rsid w:val="006F214E"/>
    <w:rsid w:val="006F4C45"/>
    <w:rsid w:val="006F5C29"/>
    <w:rsid w:val="006F605B"/>
    <w:rsid w:val="006F61A8"/>
    <w:rsid w:val="006F7043"/>
    <w:rsid w:val="006F7BE6"/>
    <w:rsid w:val="00704D51"/>
    <w:rsid w:val="00712D88"/>
    <w:rsid w:val="00713087"/>
    <w:rsid w:val="00716742"/>
    <w:rsid w:val="00717D21"/>
    <w:rsid w:val="007231E5"/>
    <w:rsid w:val="007239D0"/>
    <w:rsid w:val="007252F6"/>
    <w:rsid w:val="007262D1"/>
    <w:rsid w:val="007332D5"/>
    <w:rsid w:val="0073570A"/>
    <w:rsid w:val="00736071"/>
    <w:rsid w:val="00736075"/>
    <w:rsid w:val="00736CF9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4E16"/>
    <w:rsid w:val="007764E1"/>
    <w:rsid w:val="00786F9B"/>
    <w:rsid w:val="00791D34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0ADF"/>
    <w:rsid w:val="007C1116"/>
    <w:rsid w:val="007C1C15"/>
    <w:rsid w:val="007C2CD2"/>
    <w:rsid w:val="007C44D5"/>
    <w:rsid w:val="007C5EFD"/>
    <w:rsid w:val="007D26BD"/>
    <w:rsid w:val="007D46BC"/>
    <w:rsid w:val="007D77AB"/>
    <w:rsid w:val="007E1088"/>
    <w:rsid w:val="007E4BA1"/>
    <w:rsid w:val="007E7EF9"/>
    <w:rsid w:val="007F2377"/>
    <w:rsid w:val="007F7CF1"/>
    <w:rsid w:val="0080130F"/>
    <w:rsid w:val="008025D5"/>
    <w:rsid w:val="00802E48"/>
    <w:rsid w:val="00803B76"/>
    <w:rsid w:val="00805280"/>
    <w:rsid w:val="00805C3F"/>
    <w:rsid w:val="008075E4"/>
    <w:rsid w:val="008153C8"/>
    <w:rsid w:val="00821DA6"/>
    <w:rsid w:val="00825576"/>
    <w:rsid w:val="0083028A"/>
    <w:rsid w:val="008307C6"/>
    <w:rsid w:val="0083089F"/>
    <w:rsid w:val="008312CF"/>
    <w:rsid w:val="00832221"/>
    <w:rsid w:val="00835E7A"/>
    <w:rsid w:val="00836786"/>
    <w:rsid w:val="008408AE"/>
    <w:rsid w:val="00841211"/>
    <w:rsid w:val="0084251C"/>
    <w:rsid w:val="008509EB"/>
    <w:rsid w:val="008510D8"/>
    <w:rsid w:val="008511CF"/>
    <w:rsid w:val="00852E71"/>
    <w:rsid w:val="00853BCE"/>
    <w:rsid w:val="00877845"/>
    <w:rsid w:val="008811C5"/>
    <w:rsid w:val="00884ADA"/>
    <w:rsid w:val="00884BB1"/>
    <w:rsid w:val="00885672"/>
    <w:rsid w:val="008858AA"/>
    <w:rsid w:val="008903A7"/>
    <w:rsid w:val="00894B32"/>
    <w:rsid w:val="00894E4E"/>
    <w:rsid w:val="008951AB"/>
    <w:rsid w:val="00895349"/>
    <w:rsid w:val="00897B12"/>
    <w:rsid w:val="008A016A"/>
    <w:rsid w:val="008A0541"/>
    <w:rsid w:val="008B0996"/>
    <w:rsid w:val="008B0AA0"/>
    <w:rsid w:val="008B4094"/>
    <w:rsid w:val="008B4978"/>
    <w:rsid w:val="008B6335"/>
    <w:rsid w:val="008B6464"/>
    <w:rsid w:val="008C0C85"/>
    <w:rsid w:val="008C540F"/>
    <w:rsid w:val="008C751E"/>
    <w:rsid w:val="008C7F84"/>
    <w:rsid w:val="008D0442"/>
    <w:rsid w:val="008D0A56"/>
    <w:rsid w:val="008D1576"/>
    <w:rsid w:val="008D2031"/>
    <w:rsid w:val="008D3226"/>
    <w:rsid w:val="008D3E91"/>
    <w:rsid w:val="008D431D"/>
    <w:rsid w:val="008D47BE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07B32"/>
    <w:rsid w:val="009112C8"/>
    <w:rsid w:val="00913427"/>
    <w:rsid w:val="0091478E"/>
    <w:rsid w:val="009147E3"/>
    <w:rsid w:val="00916167"/>
    <w:rsid w:val="00921050"/>
    <w:rsid w:val="00922B18"/>
    <w:rsid w:val="00923F1A"/>
    <w:rsid w:val="00924077"/>
    <w:rsid w:val="00924A1C"/>
    <w:rsid w:val="00927136"/>
    <w:rsid w:val="0093509D"/>
    <w:rsid w:val="009412A9"/>
    <w:rsid w:val="00947157"/>
    <w:rsid w:val="00950C0C"/>
    <w:rsid w:val="009515AD"/>
    <w:rsid w:val="00955EC8"/>
    <w:rsid w:val="00956C58"/>
    <w:rsid w:val="00960753"/>
    <w:rsid w:val="0096382E"/>
    <w:rsid w:val="00964DA8"/>
    <w:rsid w:val="009650C4"/>
    <w:rsid w:val="009660B4"/>
    <w:rsid w:val="00966813"/>
    <w:rsid w:val="009675EB"/>
    <w:rsid w:val="00971133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7A4C"/>
    <w:rsid w:val="009C0A56"/>
    <w:rsid w:val="009C21F0"/>
    <w:rsid w:val="009C47C1"/>
    <w:rsid w:val="009C4E4D"/>
    <w:rsid w:val="009C7C64"/>
    <w:rsid w:val="009D4E5A"/>
    <w:rsid w:val="009D58A1"/>
    <w:rsid w:val="009D6451"/>
    <w:rsid w:val="009E0A44"/>
    <w:rsid w:val="009E1857"/>
    <w:rsid w:val="009E5DDD"/>
    <w:rsid w:val="009E788A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3A21"/>
    <w:rsid w:val="00A143D0"/>
    <w:rsid w:val="00A1518F"/>
    <w:rsid w:val="00A16F23"/>
    <w:rsid w:val="00A22736"/>
    <w:rsid w:val="00A2273A"/>
    <w:rsid w:val="00A23184"/>
    <w:rsid w:val="00A23BD7"/>
    <w:rsid w:val="00A251C0"/>
    <w:rsid w:val="00A27137"/>
    <w:rsid w:val="00A27EFD"/>
    <w:rsid w:val="00A30E96"/>
    <w:rsid w:val="00A32E99"/>
    <w:rsid w:val="00A360AF"/>
    <w:rsid w:val="00A40300"/>
    <w:rsid w:val="00A40E89"/>
    <w:rsid w:val="00A42B3F"/>
    <w:rsid w:val="00A44065"/>
    <w:rsid w:val="00A4624C"/>
    <w:rsid w:val="00A47918"/>
    <w:rsid w:val="00A5228A"/>
    <w:rsid w:val="00A57F4D"/>
    <w:rsid w:val="00A60AE5"/>
    <w:rsid w:val="00A612B8"/>
    <w:rsid w:val="00A64B36"/>
    <w:rsid w:val="00A66080"/>
    <w:rsid w:val="00A70863"/>
    <w:rsid w:val="00A738FF"/>
    <w:rsid w:val="00A74EEA"/>
    <w:rsid w:val="00A839DC"/>
    <w:rsid w:val="00A84615"/>
    <w:rsid w:val="00A879B3"/>
    <w:rsid w:val="00A97324"/>
    <w:rsid w:val="00AA1B47"/>
    <w:rsid w:val="00AA21B2"/>
    <w:rsid w:val="00AA3DB3"/>
    <w:rsid w:val="00AA5916"/>
    <w:rsid w:val="00AB08ED"/>
    <w:rsid w:val="00AB27A8"/>
    <w:rsid w:val="00AB2DC6"/>
    <w:rsid w:val="00AB4E9C"/>
    <w:rsid w:val="00AB5CE9"/>
    <w:rsid w:val="00AB7AFC"/>
    <w:rsid w:val="00AC0A67"/>
    <w:rsid w:val="00AC0DF5"/>
    <w:rsid w:val="00AC12B5"/>
    <w:rsid w:val="00AC31F5"/>
    <w:rsid w:val="00AC31F8"/>
    <w:rsid w:val="00AD1648"/>
    <w:rsid w:val="00AD4814"/>
    <w:rsid w:val="00AD58A7"/>
    <w:rsid w:val="00AD6CFC"/>
    <w:rsid w:val="00AE045D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ABF"/>
    <w:rsid w:val="00B10B22"/>
    <w:rsid w:val="00B10EEA"/>
    <w:rsid w:val="00B10FA2"/>
    <w:rsid w:val="00B17E63"/>
    <w:rsid w:val="00B22321"/>
    <w:rsid w:val="00B23B8E"/>
    <w:rsid w:val="00B25D54"/>
    <w:rsid w:val="00B2611F"/>
    <w:rsid w:val="00B301F6"/>
    <w:rsid w:val="00B404EF"/>
    <w:rsid w:val="00B41C94"/>
    <w:rsid w:val="00B43BDA"/>
    <w:rsid w:val="00B43DD5"/>
    <w:rsid w:val="00B46359"/>
    <w:rsid w:val="00B4771E"/>
    <w:rsid w:val="00B4772D"/>
    <w:rsid w:val="00B5039A"/>
    <w:rsid w:val="00B51048"/>
    <w:rsid w:val="00B56BF2"/>
    <w:rsid w:val="00B57438"/>
    <w:rsid w:val="00B57E14"/>
    <w:rsid w:val="00B64C2F"/>
    <w:rsid w:val="00B662FF"/>
    <w:rsid w:val="00B678D9"/>
    <w:rsid w:val="00B71D7D"/>
    <w:rsid w:val="00B74B2E"/>
    <w:rsid w:val="00B751C1"/>
    <w:rsid w:val="00B76315"/>
    <w:rsid w:val="00B76551"/>
    <w:rsid w:val="00B80EDE"/>
    <w:rsid w:val="00B94B9F"/>
    <w:rsid w:val="00B97CB7"/>
    <w:rsid w:val="00BA19A7"/>
    <w:rsid w:val="00BA3B16"/>
    <w:rsid w:val="00BA4733"/>
    <w:rsid w:val="00BA6B4B"/>
    <w:rsid w:val="00BA6C07"/>
    <w:rsid w:val="00BB3A47"/>
    <w:rsid w:val="00BB57F4"/>
    <w:rsid w:val="00BB7078"/>
    <w:rsid w:val="00BC1662"/>
    <w:rsid w:val="00BC5261"/>
    <w:rsid w:val="00BD2E2D"/>
    <w:rsid w:val="00BD39D7"/>
    <w:rsid w:val="00BD7ECB"/>
    <w:rsid w:val="00BE1917"/>
    <w:rsid w:val="00BE2AB6"/>
    <w:rsid w:val="00BE4DAA"/>
    <w:rsid w:val="00BE6B94"/>
    <w:rsid w:val="00BE7202"/>
    <w:rsid w:val="00BE777E"/>
    <w:rsid w:val="00BF4B55"/>
    <w:rsid w:val="00BF6C58"/>
    <w:rsid w:val="00C01579"/>
    <w:rsid w:val="00C03AF9"/>
    <w:rsid w:val="00C06224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65E93"/>
    <w:rsid w:val="00C703F6"/>
    <w:rsid w:val="00C72292"/>
    <w:rsid w:val="00C72C57"/>
    <w:rsid w:val="00C72E34"/>
    <w:rsid w:val="00C74770"/>
    <w:rsid w:val="00C752D0"/>
    <w:rsid w:val="00C761F4"/>
    <w:rsid w:val="00C76B53"/>
    <w:rsid w:val="00C77DD2"/>
    <w:rsid w:val="00C804D7"/>
    <w:rsid w:val="00C8072F"/>
    <w:rsid w:val="00C80B07"/>
    <w:rsid w:val="00C81BDF"/>
    <w:rsid w:val="00C83F1A"/>
    <w:rsid w:val="00C9027A"/>
    <w:rsid w:val="00C91310"/>
    <w:rsid w:val="00C92910"/>
    <w:rsid w:val="00C9727A"/>
    <w:rsid w:val="00CA33E0"/>
    <w:rsid w:val="00CB3377"/>
    <w:rsid w:val="00CB3C0E"/>
    <w:rsid w:val="00CC3DFC"/>
    <w:rsid w:val="00CC5C65"/>
    <w:rsid w:val="00CD01E8"/>
    <w:rsid w:val="00CD1E27"/>
    <w:rsid w:val="00CD5BBD"/>
    <w:rsid w:val="00CE35B0"/>
    <w:rsid w:val="00CE3A64"/>
    <w:rsid w:val="00CE3C7C"/>
    <w:rsid w:val="00CE6BEC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6BC"/>
    <w:rsid w:val="00D07A66"/>
    <w:rsid w:val="00D114EC"/>
    <w:rsid w:val="00D117BE"/>
    <w:rsid w:val="00D122AB"/>
    <w:rsid w:val="00D12E12"/>
    <w:rsid w:val="00D13A65"/>
    <w:rsid w:val="00D17324"/>
    <w:rsid w:val="00D20751"/>
    <w:rsid w:val="00D22A23"/>
    <w:rsid w:val="00D24E09"/>
    <w:rsid w:val="00D24E39"/>
    <w:rsid w:val="00D25405"/>
    <w:rsid w:val="00D26819"/>
    <w:rsid w:val="00D326A7"/>
    <w:rsid w:val="00D32755"/>
    <w:rsid w:val="00D349C0"/>
    <w:rsid w:val="00D4046B"/>
    <w:rsid w:val="00D404D3"/>
    <w:rsid w:val="00D4333B"/>
    <w:rsid w:val="00D440C1"/>
    <w:rsid w:val="00D46B93"/>
    <w:rsid w:val="00D5494D"/>
    <w:rsid w:val="00D57AD7"/>
    <w:rsid w:val="00D616EC"/>
    <w:rsid w:val="00D625D9"/>
    <w:rsid w:val="00D65C90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A7570"/>
    <w:rsid w:val="00DA7A9D"/>
    <w:rsid w:val="00DB225F"/>
    <w:rsid w:val="00DB4C60"/>
    <w:rsid w:val="00DB5526"/>
    <w:rsid w:val="00DC4494"/>
    <w:rsid w:val="00DC53A2"/>
    <w:rsid w:val="00DD2C3E"/>
    <w:rsid w:val="00DD3499"/>
    <w:rsid w:val="00DD6528"/>
    <w:rsid w:val="00DE4E52"/>
    <w:rsid w:val="00DE664D"/>
    <w:rsid w:val="00DE6E95"/>
    <w:rsid w:val="00DE79C4"/>
    <w:rsid w:val="00DF2864"/>
    <w:rsid w:val="00DF2D04"/>
    <w:rsid w:val="00E0084C"/>
    <w:rsid w:val="00E0339D"/>
    <w:rsid w:val="00E10972"/>
    <w:rsid w:val="00E2020E"/>
    <w:rsid w:val="00E20696"/>
    <w:rsid w:val="00E207CD"/>
    <w:rsid w:val="00E20C5F"/>
    <w:rsid w:val="00E20D31"/>
    <w:rsid w:val="00E2162B"/>
    <w:rsid w:val="00E23E8B"/>
    <w:rsid w:val="00E2423F"/>
    <w:rsid w:val="00E25D8B"/>
    <w:rsid w:val="00E265DA"/>
    <w:rsid w:val="00E27443"/>
    <w:rsid w:val="00E3088B"/>
    <w:rsid w:val="00E332ED"/>
    <w:rsid w:val="00E36166"/>
    <w:rsid w:val="00E4019A"/>
    <w:rsid w:val="00E431F3"/>
    <w:rsid w:val="00E45950"/>
    <w:rsid w:val="00E45EBA"/>
    <w:rsid w:val="00E47C3C"/>
    <w:rsid w:val="00E503D7"/>
    <w:rsid w:val="00E53BE0"/>
    <w:rsid w:val="00E61E5E"/>
    <w:rsid w:val="00E73C95"/>
    <w:rsid w:val="00E858D2"/>
    <w:rsid w:val="00E85BC4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014"/>
    <w:rsid w:val="00EB4F35"/>
    <w:rsid w:val="00EB6B93"/>
    <w:rsid w:val="00EC0E1F"/>
    <w:rsid w:val="00EC380B"/>
    <w:rsid w:val="00ED2EB2"/>
    <w:rsid w:val="00ED7475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5D71"/>
    <w:rsid w:val="00F0757A"/>
    <w:rsid w:val="00F130D3"/>
    <w:rsid w:val="00F1651E"/>
    <w:rsid w:val="00F204E5"/>
    <w:rsid w:val="00F20563"/>
    <w:rsid w:val="00F2328F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56BD9"/>
    <w:rsid w:val="00F60810"/>
    <w:rsid w:val="00F645B9"/>
    <w:rsid w:val="00F6745C"/>
    <w:rsid w:val="00F674B5"/>
    <w:rsid w:val="00F72640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1F5D"/>
    <w:rsid w:val="00FA3B31"/>
    <w:rsid w:val="00FA784E"/>
    <w:rsid w:val="00FB1795"/>
    <w:rsid w:val="00FB1E7E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D05CD"/>
    <w:rsid w:val="00FD40DF"/>
    <w:rsid w:val="00FD4F4F"/>
    <w:rsid w:val="00FE0E60"/>
    <w:rsid w:val="00FE14B7"/>
    <w:rsid w:val="00FE2601"/>
    <w:rsid w:val="00FE4072"/>
    <w:rsid w:val="00FE5D7B"/>
    <w:rsid w:val="00FF320E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91E3F"/>
    <w:rsid w:val="000E38EB"/>
    <w:rsid w:val="00163BCF"/>
    <w:rsid w:val="00187C06"/>
    <w:rsid w:val="001F32CE"/>
    <w:rsid w:val="001F654B"/>
    <w:rsid w:val="00231870"/>
    <w:rsid w:val="00260CC9"/>
    <w:rsid w:val="003447FD"/>
    <w:rsid w:val="0036520C"/>
    <w:rsid w:val="003C1D7F"/>
    <w:rsid w:val="003E0A78"/>
    <w:rsid w:val="00435F0D"/>
    <w:rsid w:val="0045283E"/>
    <w:rsid w:val="004B1BAB"/>
    <w:rsid w:val="004B463B"/>
    <w:rsid w:val="00593D5B"/>
    <w:rsid w:val="005F206D"/>
    <w:rsid w:val="005F3E45"/>
    <w:rsid w:val="006B7CCE"/>
    <w:rsid w:val="008C49CF"/>
    <w:rsid w:val="009017EA"/>
    <w:rsid w:val="00940CC6"/>
    <w:rsid w:val="009B1618"/>
    <w:rsid w:val="00A26F7F"/>
    <w:rsid w:val="00B37BFA"/>
    <w:rsid w:val="00C567B9"/>
    <w:rsid w:val="00CA3F11"/>
    <w:rsid w:val="00D011BE"/>
    <w:rsid w:val="00D85043"/>
    <w:rsid w:val="00E1357B"/>
    <w:rsid w:val="00E35747"/>
    <w:rsid w:val="00E6189A"/>
    <w:rsid w:val="00E802BA"/>
    <w:rsid w:val="00EF6991"/>
    <w:rsid w:val="00F025D4"/>
    <w:rsid w:val="00F5765C"/>
    <w:rsid w:val="00FB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67F1C-8D3F-406C-ACE0-D888840A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887</TotalTime>
  <Pages>6</Pages>
  <Words>1253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Mensajes del Sistema</vt:lpstr>
      <vt:lpstr>&lt;Nombre del Proyecto&gt;</vt:lpstr>
    </vt:vector>
  </TitlesOfParts>
  <Manager>OFICIALÍA MAYOR</Manager>
  <Company>SECRETARÍA DE COMUNICACIONES Y TRANSPORTES</Company>
  <LinksUpToDate>false</LinksUpToDate>
  <CharactersWithSpaces>8133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Mensajes del Sistema</dc:title>
  <dc:subject>UNIDAD DE TECNOLOGIAS DE INFORMACIÓN Y COMUNICACIONES</dc:subject>
  <dc:creator>admin</dc:creator>
  <cp:keywords>Sistema de Gestión de Trámites</cp:keywords>
  <cp:lastModifiedBy>admin</cp:lastModifiedBy>
  <cp:revision>94</cp:revision>
  <cp:lastPrinted>2011-05-20T23:43:00Z</cp:lastPrinted>
  <dcterms:created xsi:type="dcterms:W3CDTF">2011-12-15T22:58:00Z</dcterms:created>
  <dcterms:modified xsi:type="dcterms:W3CDTF">2012-02-25T00:16:00Z</dcterms:modified>
</cp:coreProperties>
</file>