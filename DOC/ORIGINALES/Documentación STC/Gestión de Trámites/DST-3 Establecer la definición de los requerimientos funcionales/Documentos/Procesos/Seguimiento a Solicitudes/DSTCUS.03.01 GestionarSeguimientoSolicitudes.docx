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243A18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0D529B">
            <w:rPr>
              <w:rFonts w:cs="Arial"/>
            </w:rPr>
            <w:t>CUS.03</w:t>
          </w:r>
          <w:r w:rsidR="00926F0E">
            <w:rPr>
              <w:rFonts w:cs="Arial"/>
            </w:rPr>
            <w:t>.01</w:t>
          </w:r>
          <w:r w:rsidR="001F6344">
            <w:rPr>
              <w:rFonts w:cs="Arial"/>
            </w:rPr>
            <w:t xml:space="preserve"> </w:t>
          </w:r>
          <w:proofErr w:type="spellStart"/>
          <w:r w:rsidR="00EE5591">
            <w:rPr>
              <w:rFonts w:cs="Arial"/>
            </w:rPr>
            <w:t>Gestionar</w:t>
          </w:r>
          <w:r w:rsidR="00EA701D">
            <w:rPr>
              <w:rFonts w:cs="Arial"/>
            </w:rPr>
            <w:t>SeguimientoSolicitudes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0D529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529277" w:history="1">
        <w:r w:rsidR="000D529B" w:rsidRPr="00C11924">
          <w:rPr>
            <w:rStyle w:val="Hipervnculo"/>
            <w:noProof/>
          </w:rPr>
          <w:t>1</w:t>
        </w:r>
        <w:r w:rsidR="000D529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D529B" w:rsidRPr="00C11924">
          <w:rPr>
            <w:rStyle w:val="Hipervnculo"/>
            <w:noProof/>
          </w:rPr>
          <w:t>Introducción</w:t>
        </w:r>
        <w:r w:rsidR="000D529B">
          <w:rPr>
            <w:noProof/>
            <w:webHidden/>
          </w:rPr>
          <w:tab/>
        </w:r>
        <w:r w:rsidR="000D529B">
          <w:rPr>
            <w:noProof/>
            <w:webHidden/>
          </w:rPr>
          <w:fldChar w:fldCharType="begin"/>
        </w:r>
        <w:r w:rsidR="000D529B">
          <w:rPr>
            <w:noProof/>
            <w:webHidden/>
          </w:rPr>
          <w:instrText xml:space="preserve"> PAGEREF _Toc317529277 \h </w:instrText>
        </w:r>
        <w:r w:rsidR="000D529B">
          <w:rPr>
            <w:noProof/>
            <w:webHidden/>
          </w:rPr>
        </w:r>
        <w:r w:rsidR="000D529B">
          <w:rPr>
            <w:noProof/>
            <w:webHidden/>
          </w:rPr>
          <w:fldChar w:fldCharType="separate"/>
        </w:r>
        <w:r w:rsidR="000D529B">
          <w:rPr>
            <w:noProof/>
            <w:webHidden/>
          </w:rPr>
          <w:t>4</w:t>
        </w:r>
        <w:r w:rsidR="000D529B"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78" w:history="1">
        <w:r w:rsidRPr="00C1192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79" w:history="1">
        <w:r w:rsidRPr="00C11924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0" w:history="1">
        <w:r w:rsidRPr="00C11924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1" w:history="1">
        <w:r w:rsidRPr="00C11924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2" w:history="1">
        <w:r w:rsidRPr="00C1192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CU.03.01.01 – EmitirSeguimientoSolicitudes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3" w:history="1">
        <w:r w:rsidRPr="00C1192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4" w:history="1">
        <w:r w:rsidRPr="00C1192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5" w:history="1">
        <w:r w:rsidRPr="00C1192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29286" w:history="1">
        <w:r w:rsidRPr="00C11924">
          <w:rPr>
            <w:rStyle w:val="Hipervnculo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11924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_Toc317529286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529B" w:rsidRDefault="000D529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29287" w:history="1">
        <w:r w:rsidRPr="00C11924">
          <w:rPr>
            <w:rStyle w:val="Hipervnculo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11924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_Toc317529287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88" w:history="1">
        <w:r w:rsidRPr="00C1192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29289" w:history="1">
        <w:r w:rsidRPr="00C11924">
          <w:rPr>
            <w:rStyle w:val="Hipervnculo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11924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_Toc317529289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90" w:history="1">
        <w:r w:rsidRPr="00C11924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91" w:history="1">
        <w:r w:rsidRPr="00C11924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92" w:history="1">
        <w:r w:rsidRPr="00C11924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93" w:history="1">
        <w:r w:rsidRPr="00C11924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529B" w:rsidRDefault="000D529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29294" w:history="1">
        <w:r w:rsidRPr="00C1192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11924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0D529B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DSTCUS.03.01 </w:t>
          </w:r>
          <w:proofErr w:type="spellStart"/>
          <w:r>
            <w:rPr>
              <w:rFonts w:cs="Arial"/>
              <w:b/>
              <w:sz w:val="36"/>
              <w:szCs w:val="36"/>
            </w:rPr>
            <w:t>GestionarSeguimientoSolicitudes</w:t>
          </w:r>
          <w:proofErr w:type="spellEnd"/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7529277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7529278"/>
      <w:r w:rsidRPr="00041EBD">
        <w:t>Objetivo</w:t>
      </w:r>
      <w:bookmarkEnd w:id="7"/>
      <w:bookmarkEnd w:id="8"/>
      <w:bookmarkEnd w:id="9"/>
      <w:bookmarkEnd w:id="11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D702C4">
        <w:rPr>
          <w:rFonts w:cs="Arial"/>
        </w:rPr>
        <w:t xml:space="preserve">El usuario </w:t>
      </w:r>
      <w:r w:rsidR="00453FC6">
        <w:rPr>
          <w:rFonts w:cs="Arial"/>
        </w:rPr>
        <w:t xml:space="preserve">realiza el </w:t>
      </w:r>
      <w:r w:rsidR="002B7D3D">
        <w:rPr>
          <w:rFonts w:cs="Arial"/>
        </w:rPr>
        <w:t xml:space="preserve">seguimiento de las solicitudes </w:t>
      </w:r>
      <w:r w:rsidR="00453FC6">
        <w:rPr>
          <w:rFonts w:cs="Arial"/>
        </w:rPr>
        <w:t xml:space="preserve">correspondiente </w:t>
      </w:r>
      <w:r w:rsidR="002B7D3D">
        <w:rPr>
          <w:rFonts w:cs="Arial"/>
        </w:rPr>
        <w:t xml:space="preserve">al área </w:t>
      </w:r>
      <w:r>
        <w:rPr>
          <w:rFonts w:cs="Arial"/>
        </w:rPr>
        <w:t>dentro del sistema de gestión de trámites.</w:t>
      </w:r>
    </w:p>
    <w:p w:rsidR="00BE728C" w:rsidRDefault="00BE728C" w:rsidP="00041EBD">
      <w:pPr>
        <w:pStyle w:val="Ttulo2"/>
      </w:pPr>
      <w:bookmarkStart w:id="15" w:name="_Toc317529279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7529280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20" w:name="_Toc317529281"/>
      <w:r>
        <w:t>Diagrama de Casos de Uso</w:t>
      </w:r>
      <w:bookmarkEnd w:id="20"/>
    </w:p>
    <w:p w:rsidR="00A46E79" w:rsidRDefault="000D529B" w:rsidP="00A46E79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695950" cy="13335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3.01 GestionarSeguimientoSolicitud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79" w:rsidRDefault="00A46E79" w:rsidP="00A46E79"/>
    <w:p w:rsidR="00A603A3" w:rsidRDefault="00A603A3" w:rsidP="00A46E79">
      <w:r>
        <w:br w:type="page"/>
      </w:r>
    </w:p>
    <w:p w:rsidR="00A603A3" w:rsidRPr="00A46E79" w:rsidRDefault="00A603A3" w:rsidP="00A46E79"/>
    <w:bookmarkEnd w:id="3"/>
    <w:bookmarkEnd w:id="4"/>
    <w:bookmarkEnd w:id="10"/>
    <w:p w:rsidR="002C49FC" w:rsidRPr="002511BD" w:rsidRDefault="002C49FC" w:rsidP="002C49FC">
      <w:pPr>
        <w:pStyle w:val="Subttulo"/>
      </w:pPr>
      <w:r w:rsidRPr="002511BD">
        <w:t>Especificación de C</w:t>
      </w:r>
      <w:r w:rsidR="000D529B">
        <w:t>asos de Uso de Sistema: CU.03</w:t>
      </w:r>
      <w:r w:rsidR="008D2AC3">
        <w:t>.01.01-EmitirSeguimientoSolicitudes</w:t>
      </w:r>
    </w:p>
    <w:p w:rsidR="002C49FC" w:rsidRPr="00041EBD" w:rsidRDefault="000D529B" w:rsidP="002C49FC">
      <w:pPr>
        <w:pStyle w:val="Ttulo1"/>
      </w:pPr>
      <w:bookmarkStart w:id="21" w:name="_Toc317529282"/>
      <w:r>
        <w:t>CU.03</w:t>
      </w:r>
      <w:r w:rsidR="008D2AC3">
        <w:t>.01.01</w:t>
      </w:r>
      <w:r w:rsidR="002C49FC">
        <w:t xml:space="preserve"> – </w:t>
      </w:r>
      <w:proofErr w:type="spellStart"/>
      <w:r w:rsidR="008D2AC3">
        <w:t>EmitirSeguimientoSolicitudes</w:t>
      </w:r>
      <w:bookmarkEnd w:id="21"/>
      <w:proofErr w:type="spellEnd"/>
    </w:p>
    <w:p w:rsidR="002C49FC" w:rsidRPr="00D702C4" w:rsidRDefault="002C49FC" w:rsidP="002C49FC">
      <w:pPr>
        <w:pStyle w:val="Ttulo2"/>
      </w:pPr>
      <w:bookmarkStart w:id="22" w:name="_Toc317529283"/>
      <w:r w:rsidRPr="00D702C4">
        <w:t>Descripción Breve</w:t>
      </w:r>
      <w:bookmarkEnd w:id="22"/>
    </w:p>
    <w:p w:rsidR="002C49FC" w:rsidRDefault="002C49FC" w:rsidP="002C49FC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52CEA">
        <w:rPr>
          <w:rFonts w:cs="Arial"/>
        </w:rPr>
        <w:t xml:space="preserve">el cambio de etapa para los trámites del solicitante </w:t>
      </w:r>
      <w:r>
        <w:rPr>
          <w:rFonts w:cs="Arial"/>
        </w:rPr>
        <w:t>dentro del sistema de gestión de trámites.</w:t>
      </w:r>
    </w:p>
    <w:p w:rsidR="002C49FC" w:rsidRPr="00D702C4" w:rsidRDefault="002C49FC" w:rsidP="002C49FC">
      <w:pPr>
        <w:pStyle w:val="Ttulo2"/>
      </w:pPr>
      <w:bookmarkStart w:id="23" w:name="_Toc317529284"/>
      <w:r w:rsidRPr="00D702C4">
        <w:t>Actores</w:t>
      </w:r>
      <w:bookmarkEnd w:id="23"/>
    </w:p>
    <w:p w:rsidR="002C49FC" w:rsidRDefault="002C49FC" w:rsidP="002C49F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C49FC" w:rsidRDefault="00D52CEA" w:rsidP="002C49FC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2C49FC" w:rsidRPr="00D702C4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2C49FC" w:rsidRPr="00D702C4">
        <w:rPr>
          <w:rFonts w:cs="Arial"/>
          <w:b/>
        </w:rPr>
        <w:t xml:space="preserve"> </w:t>
      </w:r>
      <w:r w:rsidR="002C49FC" w:rsidRPr="00D702C4">
        <w:rPr>
          <w:rFonts w:cs="Arial"/>
        </w:rPr>
        <w:t>Es la</w:t>
      </w:r>
      <w:r w:rsidR="002C49FC">
        <w:rPr>
          <w:rFonts w:cs="Arial"/>
        </w:rPr>
        <w:t xml:space="preserve"> persona autorizada </w:t>
      </w:r>
      <w:r w:rsidR="00A603A3">
        <w:rPr>
          <w:rFonts w:cs="Arial"/>
        </w:rPr>
        <w:t>para dar seguimiento a solicitudes en el sistema.</w:t>
      </w:r>
    </w:p>
    <w:p w:rsidR="002C49FC" w:rsidRPr="002029C4" w:rsidRDefault="002C49FC" w:rsidP="002C49F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CD6949" w:rsidRPr="00D702C4" w:rsidRDefault="00CD6949" w:rsidP="00CD6949">
      <w:pPr>
        <w:pStyle w:val="Ttulo2"/>
        <w:numPr>
          <w:ilvl w:val="1"/>
          <w:numId w:val="20"/>
        </w:numPr>
      </w:pPr>
      <w:bookmarkStart w:id="24" w:name="_Toc317529285"/>
      <w:r w:rsidRPr="00D702C4">
        <w:t>Condiciones Previas</w:t>
      </w:r>
      <w:bookmarkEnd w:id="24"/>
    </w:p>
    <w:p w:rsidR="00CD6949" w:rsidRPr="00D702C4" w:rsidRDefault="00CD6949" w:rsidP="00CD6949">
      <w:pPr>
        <w:pStyle w:val="Ttulo3"/>
      </w:pPr>
      <w:bookmarkStart w:id="25" w:name="_Toc317529286"/>
      <w:r w:rsidRPr="00D702C4">
        <w:t>El usuario deberá iniciar sesión en el sistema.</w:t>
      </w:r>
      <w:bookmarkEnd w:id="25"/>
    </w:p>
    <w:p w:rsidR="00CD6949" w:rsidRDefault="00CD6949" w:rsidP="00F84D4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D6949" w:rsidRPr="00D702C4" w:rsidRDefault="00CD6949" w:rsidP="00CD6949">
      <w:pPr>
        <w:pStyle w:val="Ttulo3"/>
      </w:pPr>
      <w:bookmarkStart w:id="26" w:name="_Toc317529287"/>
      <w:r w:rsidRPr="00D702C4">
        <w:t xml:space="preserve">El usuario deberá ubicarse en la pantalla </w:t>
      </w:r>
      <w:r>
        <w:t>indicada.</w:t>
      </w:r>
      <w:bookmarkEnd w:id="26"/>
    </w:p>
    <w:p w:rsidR="00460686" w:rsidRDefault="00CD6949" w:rsidP="00CD6949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</w:t>
      </w:r>
      <w:r w:rsidR="00667937">
        <w:rPr>
          <w:rFonts w:cs="Arial"/>
        </w:rPr>
        <w:t>Seguimiento a Solicitudes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 w:rsidR="00667937">
        <w:rPr>
          <w:rFonts w:cs="Arial"/>
        </w:rPr>
        <w:t>SEGUIMIENTO SOLICITUDES</w:t>
      </w:r>
      <w:r>
        <w:rPr>
          <w:rFonts w:cs="Arial"/>
        </w:rPr>
        <w:t>.</w:t>
      </w:r>
    </w:p>
    <w:p w:rsidR="00CD6949" w:rsidRDefault="00CD6949" w:rsidP="00CD6949">
      <w:pPr>
        <w:rPr>
          <w:rFonts w:cs="Arial"/>
        </w:rPr>
      </w:pPr>
    </w:p>
    <w:p w:rsidR="002C49FC" w:rsidRPr="00D702C4" w:rsidRDefault="002C49FC" w:rsidP="002C49FC">
      <w:pPr>
        <w:pStyle w:val="Ttulo2"/>
      </w:pPr>
      <w:bookmarkStart w:id="27" w:name="_Toc317529288"/>
      <w:r w:rsidRPr="00D702C4">
        <w:t>Flujo de Eventos</w:t>
      </w:r>
      <w:bookmarkEnd w:id="27"/>
    </w:p>
    <w:p w:rsidR="00AB68DB" w:rsidRPr="00AB68DB" w:rsidRDefault="002C49FC" w:rsidP="002C49FC">
      <w:pPr>
        <w:pStyle w:val="Ttulo3"/>
      </w:pPr>
      <w:bookmarkStart w:id="28" w:name="_Toc317529289"/>
      <w:r w:rsidRPr="00D702C4">
        <w:t>Flujo Básico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722F6C" w:rsidRPr="00934325" w:rsidTr="007C4CD3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722F6C" w:rsidRPr="00934325" w:rsidRDefault="00722F6C" w:rsidP="007C4CD3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722F6C" w:rsidRPr="00D00A56" w:rsidTr="007C4CD3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722F6C" w:rsidRPr="00D00A56" w:rsidRDefault="00722F6C" w:rsidP="007C4CD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722F6C" w:rsidRPr="00D00A56" w:rsidRDefault="00722F6C" w:rsidP="007C4CD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722F6C" w:rsidRPr="00D702C4" w:rsidTr="007C4CD3">
        <w:tc>
          <w:tcPr>
            <w:tcW w:w="382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722F6C" w:rsidRPr="00722F6C" w:rsidRDefault="00722F6C" w:rsidP="00722F6C">
            <w:pPr>
              <w:rPr>
                <w:rFonts w:cs="Arial"/>
              </w:rPr>
            </w:pPr>
            <w:r>
              <w:rPr>
                <w:rFonts w:cs="Arial"/>
              </w:rPr>
              <w:t>Muestra datos del filtro de la solicitud.</w:t>
            </w:r>
          </w:p>
        </w:tc>
      </w:tr>
      <w:tr w:rsidR="00722F6C" w:rsidRPr="00D702C4" w:rsidTr="007C4CD3">
        <w:tc>
          <w:tcPr>
            <w:tcW w:w="382" w:type="pct"/>
            <w:vAlign w:val="center"/>
          </w:tcPr>
          <w:p w:rsidR="00722F6C" w:rsidRPr="00D702C4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Elige la solicitud correspondiente y selecciona la opción “Validar”.</w:t>
            </w:r>
          </w:p>
        </w:tc>
        <w:tc>
          <w:tcPr>
            <w:tcW w:w="303" w:type="pct"/>
            <w:vAlign w:val="center"/>
          </w:tcPr>
          <w:p w:rsidR="00722F6C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722F6C" w:rsidRDefault="00722F6C" w:rsidP="00722F6C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datos de la solicitud en la sección de “Enviar a…” </w:t>
            </w:r>
          </w:p>
        </w:tc>
      </w:tr>
      <w:tr w:rsidR="00634C07" w:rsidRPr="00D702C4" w:rsidTr="007C4CD3">
        <w:tc>
          <w:tcPr>
            <w:tcW w:w="382" w:type="pct"/>
            <w:vAlign w:val="center"/>
          </w:tcPr>
          <w:p w:rsidR="00634C07" w:rsidRPr="00D702C4" w:rsidRDefault="00634C07" w:rsidP="007C4CD3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634C07" w:rsidRDefault="00634C07" w:rsidP="007C4CD3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634C07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634C07" w:rsidRDefault="00634C07" w:rsidP="00722F6C">
            <w:pPr>
              <w:rPr>
                <w:rFonts w:cs="Arial"/>
              </w:rPr>
            </w:pPr>
            <w:r>
              <w:rPr>
                <w:rFonts w:cs="Arial"/>
              </w:rPr>
              <w:t>Habilita campo “Departamento”</w:t>
            </w:r>
          </w:p>
        </w:tc>
      </w:tr>
      <w:tr w:rsidR="00722F6C" w:rsidRPr="00D702C4" w:rsidTr="007C4CD3">
        <w:tc>
          <w:tcPr>
            <w:tcW w:w="382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261532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722F6C" w:rsidRPr="00D702C4" w:rsidRDefault="00634C07" w:rsidP="00634C07">
            <w:pPr>
              <w:rPr>
                <w:rFonts w:cs="Arial"/>
              </w:rPr>
            </w:pPr>
            <w:r>
              <w:rPr>
                <w:rFonts w:cs="Arial"/>
              </w:rPr>
              <w:t>Elige el campo de</w:t>
            </w:r>
            <w:r w:rsidR="00261532">
              <w:rPr>
                <w:rFonts w:cs="Arial"/>
              </w:rPr>
              <w:t>l</w:t>
            </w:r>
            <w:r>
              <w:rPr>
                <w:rFonts w:cs="Arial"/>
              </w:rPr>
              <w:t xml:space="preserve"> </w:t>
            </w:r>
            <w:r w:rsidR="00261532">
              <w:rPr>
                <w:rFonts w:cs="Arial"/>
              </w:rPr>
              <w:t>“</w:t>
            </w:r>
            <w:r>
              <w:rPr>
                <w:rFonts w:cs="Arial"/>
              </w:rPr>
              <w:t>Departamento” al que se va a asignar el seguimiento de la sol</w:t>
            </w:r>
            <w:r w:rsidR="00261532">
              <w:rPr>
                <w:rFonts w:cs="Arial"/>
              </w:rPr>
              <w:t>ici</w:t>
            </w:r>
            <w:r>
              <w:rPr>
                <w:rFonts w:cs="Arial"/>
              </w:rPr>
              <w:t>tud.</w:t>
            </w:r>
          </w:p>
        </w:tc>
        <w:tc>
          <w:tcPr>
            <w:tcW w:w="303" w:type="pct"/>
            <w:vAlign w:val="center"/>
          </w:tcPr>
          <w:p w:rsidR="00722F6C" w:rsidRPr="00D702C4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Habilita cam</w:t>
            </w:r>
            <w:r w:rsidR="00634C07">
              <w:rPr>
                <w:rFonts w:cs="Arial"/>
              </w:rPr>
              <w:t xml:space="preserve">pos de la sección </w:t>
            </w:r>
            <w:r w:rsidR="00261532">
              <w:rPr>
                <w:rFonts w:cs="Arial"/>
              </w:rPr>
              <w:t>“Enviar a…”</w:t>
            </w:r>
          </w:p>
        </w:tc>
      </w:tr>
      <w:tr w:rsidR="00261532" w:rsidRPr="00D702C4" w:rsidTr="007C4CD3">
        <w:tc>
          <w:tcPr>
            <w:tcW w:w="382" w:type="pct"/>
            <w:vAlign w:val="center"/>
          </w:tcPr>
          <w:p w:rsidR="00261532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261532" w:rsidRDefault="00261532" w:rsidP="00634C07">
            <w:pPr>
              <w:rPr>
                <w:rFonts w:cs="Arial"/>
              </w:rPr>
            </w:pPr>
            <w:r>
              <w:rPr>
                <w:rFonts w:cs="Arial"/>
              </w:rPr>
              <w:t>Introduce información solicitada</w:t>
            </w:r>
            <w:r w:rsidR="003F2142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61532" w:rsidRPr="00D702C4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261532" w:rsidRDefault="00261532" w:rsidP="00261532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datos obligatorios </w:t>
            </w:r>
          </w:p>
          <w:p w:rsidR="00261532" w:rsidRDefault="00261532" w:rsidP="00261532">
            <w:pPr>
              <w:rPr>
                <w:rFonts w:cs="Arial"/>
              </w:rPr>
            </w:pPr>
            <w:r>
              <w:rPr>
                <w:rFonts w:cs="Arial"/>
              </w:rPr>
              <w:t>Si son correctos:</w:t>
            </w:r>
          </w:p>
          <w:p w:rsidR="00261532" w:rsidRDefault="00261532" w:rsidP="00261532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10.</w:t>
            </w:r>
          </w:p>
          <w:p w:rsidR="00261532" w:rsidRDefault="00261532" w:rsidP="00261532">
            <w:pPr>
              <w:rPr>
                <w:rFonts w:cs="Arial"/>
              </w:rPr>
            </w:pPr>
          </w:p>
          <w:p w:rsidR="00261532" w:rsidRDefault="00261532" w:rsidP="00261532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261532" w:rsidRDefault="00261532" w:rsidP="00261532">
            <w:pPr>
              <w:ind w:left="476"/>
              <w:rPr>
                <w:rFonts w:cs="Arial"/>
                <w:b/>
              </w:rPr>
            </w:pPr>
            <w:r>
              <w:rPr>
                <w:rFonts w:cs="Arial"/>
              </w:rPr>
              <w:t>E</w:t>
            </w:r>
            <w:r w:rsidRPr="00D702C4">
              <w:rPr>
                <w:rFonts w:cs="Arial"/>
              </w:rPr>
              <w:t xml:space="preserve">l sistema mostrará un mensaje </w:t>
            </w:r>
            <w:r>
              <w:rPr>
                <w:rFonts w:cs="Arial"/>
              </w:rPr>
              <w:t>de alerta</w:t>
            </w:r>
            <w:r w:rsidRPr="006368D1">
              <w:rPr>
                <w:rFonts w:cs="Arial"/>
              </w:rPr>
              <w:t xml:space="preserve"> Ver  documento DSTMSG Mensajes del Sistema </w:t>
            </w:r>
            <w:r w:rsidR="009C745B">
              <w:rPr>
                <w:rFonts w:cs="Arial"/>
              </w:rPr>
              <w:t>(MSG20</w:t>
            </w:r>
            <w:r w:rsidRPr="00261532">
              <w:rPr>
                <w:rFonts w:cs="Arial"/>
              </w:rPr>
              <w:t>).</w:t>
            </w:r>
          </w:p>
          <w:p w:rsidR="00261532" w:rsidRDefault="00261532" w:rsidP="00261532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12.</w:t>
            </w:r>
          </w:p>
        </w:tc>
      </w:tr>
      <w:tr w:rsidR="00722F6C" w:rsidRPr="00D702C4" w:rsidTr="007C4CD3">
        <w:tc>
          <w:tcPr>
            <w:tcW w:w="382" w:type="pct"/>
            <w:vAlign w:val="center"/>
          </w:tcPr>
          <w:p w:rsidR="00722F6C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722F6C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Selecciona la opción “Enviar Solicitud”</w:t>
            </w:r>
          </w:p>
        </w:tc>
        <w:tc>
          <w:tcPr>
            <w:tcW w:w="303" w:type="pct"/>
            <w:vAlign w:val="center"/>
          </w:tcPr>
          <w:p w:rsidR="00722F6C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722F6C" w:rsidRDefault="00261532" w:rsidP="00261532">
            <w:pPr>
              <w:rPr>
                <w:rFonts w:cs="Arial"/>
              </w:rPr>
            </w:pPr>
            <w:r>
              <w:rPr>
                <w:rFonts w:cs="Arial"/>
              </w:rPr>
              <w:t>Envía solicitud</w:t>
            </w:r>
          </w:p>
        </w:tc>
      </w:tr>
      <w:tr w:rsidR="00722F6C" w:rsidRPr="00D702C4" w:rsidTr="007C4CD3">
        <w:tc>
          <w:tcPr>
            <w:tcW w:w="382" w:type="pct"/>
            <w:vAlign w:val="center"/>
          </w:tcPr>
          <w:p w:rsidR="00722F6C" w:rsidRDefault="00261532" w:rsidP="007C4CD3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722F6C" w:rsidRPr="00D702C4" w:rsidRDefault="00722F6C" w:rsidP="007C4CD3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722F6C" w:rsidRDefault="00722F6C" w:rsidP="007C4CD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22F6C" w:rsidRDefault="00722F6C" w:rsidP="007C4CD3">
            <w:pPr>
              <w:ind w:left="720"/>
              <w:rPr>
                <w:rFonts w:cs="Arial"/>
              </w:rPr>
            </w:pPr>
          </w:p>
        </w:tc>
      </w:tr>
    </w:tbl>
    <w:p w:rsidR="00AB68DB" w:rsidRDefault="00AB68DB" w:rsidP="002C49FC">
      <w:pPr>
        <w:rPr>
          <w:rFonts w:cs="Arial"/>
        </w:rPr>
      </w:pPr>
    </w:p>
    <w:p w:rsidR="002C49FC" w:rsidRDefault="002C49FC" w:rsidP="002C49FC">
      <w:pPr>
        <w:pStyle w:val="Ttulo2"/>
      </w:pPr>
      <w:bookmarkStart w:id="29" w:name="_Toc317529290"/>
      <w:r>
        <w:t>Flujos alternos</w:t>
      </w:r>
      <w:bookmarkEnd w:id="29"/>
    </w:p>
    <w:p w:rsidR="002C49FC" w:rsidRDefault="002C49FC" w:rsidP="002C49FC">
      <w:pPr>
        <w:rPr>
          <w:rFonts w:cs="Arial"/>
        </w:rPr>
      </w:pPr>
      <w:r>
        <w:rPr>
          <w:rFonts w:cs="Arial"/>
        </w:rPr>
        <w:t>No aplica</w:t>
      </w:r>
    </w:p>
    <w:p w:rsidR="002C49FC" w:rsidRPr="00D702C4" w:rsidRDefault="002C49FC" w:rsidP="002C49FC">
      <w:pPr>
        <w:pStyle w:val="Ttulo2"/>
      </w:pPr>
      <w:bookmarkStart w:id="30" w:name="_Toc317529291"/>
      <w:r w:rsidRPr="00D702C4">
        <w:t>Condiciones Posteriores</w:t>
      </w:r>
      <w:bookmarkEnd w:id="30"/>
    </w:p>
    <w:p w:rsidR="002C49FC" w:rsidRPr="00D702C4" w:rsidRDefault="002C49FC" w:rsidP="002C49FC">
      <w:pPr>
        <w:rPr>
          <w:rFonts w:cs="Arial"/>
        </w:rPr>
      </w:pPr>
      <w:r w:rsidRPr="00D702C4">
        <w:rPr>
          <w:rFonts w:cs="Arial"/>
        </w:rPr>
        <w:t>No aplica.</w:t>
      </w:r>
    </w:p>
    <w:p w:rsidR="002C49FC" w:rsidRPr="00BE728C" w:rsidRDefault="002C49FC" w:rsidP="002C49FC">
      <w:pPr>
        <w:pStyle w:val="Ttulo2"/>
      </w:pPr>
      <w:bookmarkStart w:id="31" w:name="_Toc317529292"/>
      <w:r w:rsidRPr="00D702C4">
        <w:lastRenderedPageBreak/>
        <w:t>Diagrama</w:t>
      </w:r>
      <w:bookmarkEnd w:id="31"/>
    </w:p>
    <w:p w:rsidR="002C49FC" w:rsidRPr="00D702C4" w:rsidRDefault="000D529B" w:rsidP="002C49F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65811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3.01.01-EmitirSeguimientoSolicitud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FC" w:rsidRPr="00D702C4" w:rsidRDefault="002C49FC" w:rsidP="002C49FC">
      <w:pPr>
        <w:pStyle w:val="Ttulo2"/>
      </w:pPr>
      <w:bookmarkStart w:id="32" w:name="_Toc317529293"/>
      <w:r w:rsidRPr="00D702C4">
        <w:t>Observaciones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2C49FC" w:rsidRPr="00003628" w:rsidTr="002C49FC">
        <w:tc>
          <w:tcPr>
            <w:tcW w:w="1771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2C49FC" w:rsidRPr="00003628" w:rsidRDefault="002C49FC" w:rsidP="002C49FC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2C49FC" w:rsidRPr="00D702C4" w:rsidTr="002C49FC">
        <w:tc>
          <w:tcPr>
            <w:tcW w:w="1771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2C49FC" w:rsidRPr="00D702C4" w:rsidRDefault="002C49FC" w:rsidP="002C49FC">
            <w:pPr>
              <w:rPr>
                <w:rFonts w:cs="Arial"/>
              </w:rPr>
            </w:pPr>
          </w:p>
        </w:tc>
      </w:tr>
    </w:tbl>
    <w:p w:rsidR="00802220" w:rsidRDefault="00802220" w:rsidP="00926F0E">
      <w:pPr>
        <w:rPr>
          <w:rFonts w:cs="Arial"/>
        </w:rPr>
      </w:pPr>
    </w:p>
    <w:p w:rsidR="0070178E" w:rsidRDefault="0070178E" w:rsidP="00926F0E">
      <w:pPr>
        <w:rPr>
          <w:rFonts w:cs="Arial"/>
        </w:rPr>
      </w:pPr>
      <w:r>
        <w:rPr>
          <w:rFonts w:cs="Arial"/>
        </w:rPr>
        <w:br w:type="page"/>
      </w:r>
    </w:p>
    <w:p w:rsidR="005C0F83" w:rsidRPr="007B5D93" w:rsidRDefault="005C0F83" w:rsidP="005C0F83"/>
    <w:p w:rsidR="005C0F83" w:rsidRPr="0004119B" w:rsidRDefault="005C0F83" w:rsidP="005C0F83">
      <w:pPr>
        <w:pStyle w:val="Ttulo1"/>
      </w:pPr>
      <w:bookmarkStart w:id="33" w:name="_Toc317529294"/>
      <w:r w:rsidRPr="0004119B">
        <w:t>Firmas de elaboración, revisión y aprobación</w:t>
      </w:r>
      <w:bookmarkEnd w:id="3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5C0F83" w:rsidRPr="00C231AF" w:rsidRDefault="005C0F83" w:rsidP="005C0F83"/>
    <w:p w:rsidR="005C0F83" w:rsidRPr="00BE728C" w:rsidRDefault="005C0F83" w:rsidP="005C0F83"/>
    <w:p w:rsidR="00F4445A" w:rsidRDefault="00F4445A" w:rsidP="00F4445A"/>
    <w:p w:rsidR="007D2AFB" w:rsidRDefault="007D2AFB" w:rsidP="00926F0E">
      <w:pPr>
        <w:rPr>
          <w:rFonts w:cs="Arial"/>
        </w:rPr>
      </w:pPr>
    </w:p>
    <w:bookmarkEnd w:id="5"/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18" w:rsidRDefault="00243A18">
      <w:r>
        <w:separator/>
      </w:r>
    </w:p>
  </w:endnote>
  <w:endnote w:type="continuationSeparator" w:id="0">
    <w:p w:rsidR="00243A18" w:rsidRDefault="0024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C3" w:rsidRDefault="00D85E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5EC3" w:rsidRDefault="00D85E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85EC3" w:rsidRPr="00522A53" w:rsidTr="00242741">
      <w:tc>
        <w:tcPr>
          <w:tcW w:w="1667" w:type="pct"/>
          <w:vAlign w:val="center"/>
        </w:tcPr>
        <w:p w:rsidR="00D85EC3" w:rsidRPr="00522A53" w:rsidRDefault="00D85EC3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85EC3" w:rsidRPr="00522A53" w:rsidRDefault="00D85EC3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85EC3" w:rsidRPr="00522A53" w:rsidRDefault="00D85EC3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85EC3" w:rsidRDefault="00D85E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C3" w:rsidRDefault="00D85E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18" w:rsidRDefault="00243A18">
      <w:r>
        <w:separator/>
      </w:r>
    </w:p>
  </w:footnote>
  <w:footnote w:type="continuationSeparator" w:id="0">
    <w:p w:rsidR="00243A18" w:rsidRDefault="00243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C3" w:rsidRDefault="00D85EC3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85EC3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D3B2F8F" wp14:editId="429C5B8A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85EC3" w:rsidRPr="00EE517E" w:rsidRDefault="00D85EC3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85EC3" w:rsidRPr="00EE517E" w:rsidRDefault="00D85EC3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5EC3" w:rsidRPr="00EE517E" w:rsidRDefault="00D85EC3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85EC3" w:rsidRPr="00EE517E" w:rsidRDefault="00D85EC3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85EC3" w:rsidRPr="00EE517E" w:rsidRDefault="00D85EC3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D529B">
            <w:rPr>
              <w:rFonts w:cs="Arial"/>
              <w:noProof/>
              <w:snapToGrid w:val="0"/>
              <w:sz w:val="18"/>
              <w:szCs w:val="18"/>
            </w:rPr>
            <w:t>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D529B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85EC3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85EC3" w:rsidRPr="00EE517E" w:rsidRDefault="00D85EC3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85EC3" w:rsidRPr="00EE517E" w:rsidRDefault="00D85EC3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85EC3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85EC3" w:rsidRPr="00EE517E" w:rsidRDefault="00D85EC3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85EC3" w:rsidRPr="00EE517E" w:rsidRDefault="00D85EC3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D85EC3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85EC3" w:rsidRPr="00EE517E" w:rsidRDefault="00D85EC3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85EC3" w:rsidRPr="00EE517E" w:rsidRDefault="00D85EC3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D85EC3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85EC3" w:rsidRPr="00EE517E" w:rsidRDefault="00D85EC3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85EC3" w:rsidRPr="00EE517E" w:rsidRDefault="00D85EC3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85EC3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85EC3" w:rsidRPr="00EE517E" w:rsidRDefault="00D85EC3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85EC3" w:rsidRPr="00EE517E" w:rsidRDefault="000D529B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DSTCUS.03.01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GestionarSeguimientoSolicitudes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D85EC3" w:rsidRPr="00EE517E" w:rsidRDefault="00D85EC3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85EC3" w:rsidRDefault="00D85EC3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C3" w:rsidRDefault="00D85E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368A3"/>
    <w:multiLevelType w:val="hybridMultilevel"/>
    <w:tmpl w:val="17102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791E3F36"/>
    <w:multiLevelType w:val="hybridMultilevel"/>
    <w:tmpl w:val="9D50B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23F"/>
    <w:rsid w:val="000017F3"/>
    <w:rsid w:val="00002C77"/>
    <w:rsid w:val="00003628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4D5A"/>
    <w:rsid w:val="00065DC4"/>
    <w:rsid w:val="00075ED3"/>
    <w:rsid w:val="00075FDE"/>
    <w:rsid w:val="00081F67"/>
    <w:rsid w:val="00083CD7"/>
    <w:rsid w:val="00083FA3"/>
    <w:rsid w:val="00085D5C"/>
    <w:rsid w:val="000862C9"/>
    <w:rsid w:val="00092013"/>
    <w:rsid w:val="00093579"/>
    <w:rsid w:val="0009477A"/>
    <w:rsid w:val="00095411"/>
    <w:rsid w:val="00095EEA"/>
    <w:rsid w:val="000A1EA0"/>
    <w:rsid w:val="000A2D1B"/>
    <w:rsid w:val="000A3E5E"/>
    <w:rsid w:val="000A41A9"/>
    <w:rsid w:val="000A4BCA"/>
    <w:rsid w:val="000A683F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D529B"/>
    <w:rsid w:val="000E13AA"/>
    <w:rsid w:val="000E508A"/>
    <w:rsid w:val="000E6C5E"/>
    <w:rsid w:val="000E7E47"/>
    <w:rsid w:val="000E7F4C"/>
    <w:rsid w:val="000F3623"/>
    <w:rsid w:val="000F4EB0"/>
    <w:rsid w:val="000F52C3"/>
    <w:rsid w:val="000F6087"/>
    <w:rsid w:val="000F62B4"/>
    <w:rsid w:val="00101080"/>
    <w:rsid w:val="00101DA8"/>
    <w:rsid w:val="00102E7B"/>
    <w:rsid w:val="0010308E"/>
    <w:rsid w:val="00103A1C"/>
    <w:rsid w:val="00103CFC"/>
    <w:rsid w:val="001068BC"/>
    <w:rsid w:val="0010793D"/>
    <w:rsid w:val="00110327"/>
    <w:rsid w:val="00111C63"/>
    <w:rsid w:val="00112293"/>
    <w:rsid w:val="00112489"/>
    <w:rsid w:val="001124F6"/>
    <w:rsid w:val="0011364C"/>
    <w:rsid w:val="00120E46"/>
    <w:rsid w:val="00123E77"/>
    <w:rsid w:val="00124262"/>
    <w:rsid w:val="0013670B"/>
    <w:rsid w:val="001441F7"/>
    <w:rsid w:val="001446B6"/>
    <w:rsid w:val="00146324"/>
    <w:rsid w:val="00147776"/>
    <w:rsid w:val="0015097E"/>
    <w:rsid w:val="0015338F"/>
    <w:rsid w:val="00161270"/>
    <w:rsid w:val="001616EF"/>
    <w:rsid w:val="001623F1"/>
    <w:rsid w:val="001638D7"/>
    <w:rsid w:val="001648F6"/>
    <w:rsid w:val="00165637"/>
    <w:rsid w:val="00167A04"/>
    <w:rsid w:val="00170597"/>
    <w:rsid w:val="001707E1"/>
    <w:rsid w:val="00171226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5E6"/>
    <w:rsid w:val="002109E6"/>
    <w:rsid w:val="002117BC"/>
    <w:rsid w:val="002120A2"/>
    <w:rsid w:val="00215C5E"/>
    <w:rsid w:val="00217430"/>
    <w:rsid w:val="002258B2"/>
    <w:rsid w:val="0023308E"/>
    <w:rsid w:val="00235592"/>
    <w:rsid w:val="002355A7"/>
    <w:rsid w:val="00240D03"/>
    <w:rsid w:val="00240DC8"/>
    <w:rsid w:val="00242003"/>
    <w:rsid w:val="00242741"/>
    <w:rsid w:val="00242B29"/>
    <w:rsid w:val="00243A18"/>
    <w:rsid w:val="0024507A"/>
    <w:rsid w:val="0024611B"/>
    <w:rsid w:val="0025017E"/>
    <w:rsid w:val="002502ED"/>
    <w:rsid w:val="00251CE1"/>
    <w:rsid w:val="00251E9B"/>
    <w:rsid w:val="002566F4"/>
    <w:rsid w:val="00261100"/>
    <w:rsid w:val="00261532"/>
    <w:rsid w:val="002656E6"/>
    <w:rsid w:val="00267E23"/>
    <w:rsid w:val="002703C0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B7D3D"/>
    <w:rsid w:val="002C1F3B"/>
    <w:rsid w:val="002C3B1A"/>
    <w:rsid w:val="002C44F1"/>
    <w:rsid w:val="002C49FC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2F62E9"/>
    <w:rsid w:val="003020BC"/>
    <w:rsid w:val="00304489"/>
    <w:rsid w:val="00304D1F"/>
    <w:rsid w:val="00305317"/>
    <w:rsid w:val="00310707"/>
    <w:rsid w:val="00313685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6E0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7BB3"/>
    <w:rsid w:val="003D7F38"/>
    <w:rsid w:val="003E0F5A"/>
    <w:rsid w:val="003E3E11"/>
    <w:rsid w:val="003F02D4"/>
    <w:rsid w:val="003F0303"/>
    <w:rsid w:val="003F2142"/>
    <w:rsid w:val="003F2D0A"/>
    <w:rsid w:val="003F3C14"/>
    <w:rsid w:val="00401421"/>
    <w:rsid w:val="004052B8"/>
    <w:rsid w:val="00407A12"/>
    <w:rsid w:val="00411537"/>
    <w:rsid w:val="004116A5"/>
    <w:rsid w:val="00412325"/>
    <w:rsid w:val="004135CC"/>
    <w:rsid w:val="0041612A"/>
    <w:rsid w:val="004200CE"/>
    <w:rsid w:val="00427316"/>
    <w:rsid w:val="004277F7"/>
    <w:rsid w:val="00432B7B"/>
    <w:rsid w:val="00434103"/>
    <w:rsid w:val="00435B60"/>
    <w:rsid w:val="004360C5"/>
    <w:rsid w:val="00440CF1"/>
    <w:rsid w:val="0044349B"/>
    <w:rsid w:val="00444DAD"/>
    <w:rsid w:val="004473E5"/>
    <w:rsid w:val="00451C35"/>
    <w:rsid w:val="00453FC6"/>
    <w:rsid w:val="00457A9C"/>
    <w:rsid w:val="00460686"/>
    <w:rsid w:val="00462728"/>
    <w:rsid w:val="00465AE4"/>
    <w:rsid w:val="0046709B"/>
    <w:rsid w:val="0047110C"/>
    <w:rsid w:val="00474BAB"/>
    <w:rsid w:val="00475BA0"/>
    <w:rsid w:val="004779C0"/>
    <w:rsid w:val="0048491C"/>
    <w:rsid w:val="0048594D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1D23"/>
    <w:rsid w:val="004D3A6B"/>
    <w:rsid w:val="004D55E6"/>
    <w:rsid w:val="004D5B44"/>
    <w:rsid w:val="004D615A"/>
    <w:rsid w:val="004E312C"/>
    <w:rsid w:val="004E7914"/>
    <w:rsid w:val="004F1684"/>
    <w:rsid w:val="004F1B8E"/>
    <w:rsid w:val="004F2E61"/>
    <w:rsid w:val="004F45EE"/>
    <w:rsid w:val="004F594E"/>
    <w:rsid w:val="004F668E"/>
    <w:rsid w:val="004F7B1C"/>
    <w:rsid w:val="00503C47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4CAF"/>
    <w:rsid w:val="005359B1"/>
    <w:rsid w:val="00536430"/>
    <w:rsid w:val="0054060C"/>
    <w:rsid w:val="005409FB"/>
    <w:rsid w:val="00541FB3"/>
    <w:rsid w:val="0054286C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2D8"/>
    <w:rsid w:val="00560338"/>
    <w:rsid w:val="0056204D"/>
    <w:rsid w:val="00564334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557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7566"/>
    <w:rsid w:val="005C0B31"/>
    <w:rsid w:val="005C0F83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E6F46"/>
    <w:rsid w:val="005E7B64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20C60"/>
    <w:rsid w:val="0062310A"/>
    <w:rsid w:val="00624C0F"/>
    <w:rsid w:val="00627C74"/>
    <w:rsid w:val="00634C07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67937"/>
    <w:rsid w:val="00671BA4"/>
    <w:rsid w:val="00672F38"/>
    <w:rsid w:val="0068072E"/>
    <w:rsid w:val="00680A79"/>
    <w:rsid w:val="006859F4"/>
    <w:rsid w:val="00685CE2"/>
    <w:rsid w:val="00686160"/>
    <w:rsid w:val="006868EF"/>
    <w:rsid w:val="006875CF"/>
    <w:rsid w:val="00687B56"/>
    <w:rsid w:val="00695702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71B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97F"/>
    <w:rsid w:val="007100DE"/>
    <w:rsid w:val="00712D88"/>
    <w:rsid w:val="00713087"/>
    <w:rsid w:val="00713E72"/>
    <w:rsid w:val="00716742"/>
    <w:rsid w:val="00717D52"/>
    <w:rsid w:val="00721563"/>
    <w:rsid w:val="00722F6C"/>
    <w:rsid w:val="007231E5"/>
    <w:rsid w:val="00723382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1F14"/>
    <w:rsid w:val="0076249D"/>
    <w:rsid w:val="007625B0"/>
    <w:rsid w:val="007634F1"/>
    <w:rsid w:val="00766542"/>
    <w:rsid w:val="00767325"/>
    <w:rsid w:val="0077138A"/>
    <w:rsid w:val="00774794"/>
    <w:rsid w:val="007757A7"/>
    <w:rsid w:val="007764E1"/>
    <w:rsid w:val="00786F9B"/>
    <w:rsid w:val="00792476"/>
    <w:rsid w:val="00792B23"/>
    <w:rsid w:val="00794754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456E"/>
    <w:rsid w:val="007F55A9"/>
    <w:rsid w:val="007F66E7"/>
    <w:rsid w:val="00800FA2"/>
    <w:rsid w:val="00802220"/>
    <w:rsid w:val="00802E48"/>
    <w:rsid w:val="00803B76"/>
    <w:rsid w:val="00805C3F"/>
    <w:rsid w:val="008075E4"/>
    <w:rsid w:val="008077B1"/>
    <w:rsid w:val="00812791"/>
    <w:rsid w:val="0081294E"/>
    <w:rsid w:val="008131B1"/>
    <w:rsid w:val="00815315"/>
    <w:rsid w:val="008178F1"/>
    <w:rsid w:val="00821DA6"/>
    <w:rsid w:val="00825576"/>
    <w:rsid w:val="00827A7A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2AC3"/>
    <w:rsid w:val="008D3226"/>
    <w:rsid w:val="008D5088"/>
    <w:rsid w:val="008D5D1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934"/>
    <w:rsid w:val="00984112"/>
    <w:rsid w:val="00987797"/>
    <w:rsid w:val="00990D23"/>
    <w:rsid w:val="0099523E"/>
    <w:rsid w:val="009A0907"/>
    <w:rsid w:val="009A1A4B"/>
    <w:rsid w:val="009A3341"/>
    <w:rsid w:val="009A3F3D"/>
    <w:rsid w:val="009A5683"/>
    <w:rsid w:val="009A6EC1"/>
    <w:rsid w:val="009B7A4C"/>
    <w:rsid w:val="009C0A56"/>
    <w:rsid w:val="009C47C1"/>
    <w:rsid w:val="009C4E4D"/>
    <w:rsid w:val="009C541D"/>
    <w:rsid w:val="009C6ABC"/>
    <w:rsid w:val="009C745B"/>
    <w:rsid w:val="009D004B"/>
    <w:rsid w:val="009D1F07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351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17195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6E79"/>
    <w:rsid w:val="00A478D4"/>
    <w:rsid w:val="00A51194"/>
    <w:rsid w:val="00A57F4D"/>
    <w:rsid w:val="00A603A3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9DC"/>
    <w:rsid w:val="00A877FD"/>
    <w:rsid w:val="00A95375"/>
    <w:rsid w:val="00A97324"/>
    <w:rsid w:val="00AA1B47"/>
    <w:rsid w:val="00AA3DB3"/>
    <w:rsid w:val="00AA7492"/>
    <w:rsid w:val="00AB08ED"/>
    <w:rsid w:val="00AB2AB8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4105"/>
    <w:rsid w:val="00AE6B76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3BDA"/>
    <w:rsid w:val="00B44145"/>
    <w:rsid w:val="00B4772D"/>
    <w:rsid w:val="00B47B22"/>
    <w:rsid w:val="00B51048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38E8"/>
    <w:rsid w:val="00B877D4"/>
    <w:rsid w:val="00B91775"/>
    <w:rsid w:val="00B93BF5"/>
    <w:rsid w:val="00B94B9F"/>
    <w:rsid w:val="00B97CB7"/>
    <w:rsid w:val="00BA26E1"/>
    <w:rsid w:val="00BA3B16"/>
    <w:rsid w:val="00BA4733"/>
    <w:rsid w:val="00BA5E2C"/>
    <w:rsid w:val="00BA6607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E7A89"/>
    <w:rsid w:val="00BF15BF"/>
    <w:rsid w:val="00BF3598"/>
    <w:rsid w:val="00BF3C71"/>
    <w:rsid w:val="00BF4E3C"/>
    <w:rsid w:val="00BF6882"/>
    <w:rsid w:val="00BF6C58"/>
    <w:rsid w:val="00BF75D8"/>
    <w:rsid w:val="00C034B9"/>
    <w:rsid w:val="00C03AF9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24EF8"/>
    <w:rsid w:val="00C30A90"/>
    <w:rsid w:val="00C328D6"/>
    <w:rsid w:val="00C32DCA"/>
    <w:rsid w:val="00C32EE8"/>
    <w:rsid w:val="00C3452B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56929"/>
    <w:rsid w:val="00C65E93"/>
    <w:rsid w:val="00C660C7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95079"/>
    <w:rsid w:val="00CA108B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611C"/>
    <w:rsid w:val="00CD6949"/>
    <w:rsid w:val="00CD7530"/>
    <w:rsid w:val="00CE35B0"/>
    <w:rsid w:val="00CE3A64"/>
    <w:rsid w:val="00CE3C16"/>
    <w:rsid w:val="00CE3C35"/>
    <w:rsid w:val="00CE6504"/>
    <w:rsid w:val="00CE7790"/>
    <w:rsid w:val="00CE7C31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333B"/>
    <w:rsid w:val="00D440C1"/>
    <w:rsid w:val="00D5202E"/>
    <w:rsid w:val="00D52C86"/>
    <w:rsid w:val="00D52CEA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3A08"/>
    <w:rsid w:val="00D85019"/>
    <w:rsid w:val="00D85EC3"/>
    <w:rsid w:val="00D86CF1"/>
    <w:rsid w:val="00D902DA"/>
    <w:rsid w:val="00D9052F"/>
    <w:rsid w:val="00D906D9"/>
    <w:rsid w:val="00D90A81"/>
    <w:rsid w:val="00D9194B"/>
    <w:rsid w:val="00D936C8"/>
    <w:rsid w:val="00D9608B"/>
    <w:rsid w:val="00DB1791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088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149CB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0C17"/>
    <w:rsid w:val="00E332ED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E9"/>
    <w:rsid w:val="00E56FE2"/>
    <w:rsid w:val="00E62A2F"/>
    <w:rsid w:val="00E65135"/>
    <w:rsid w:val="00E7022A"/>
    <w:rsid w:val="00E718BB"/>
    <w:rsid w:val="00E729C4"/>
    <w:rsid w:val="00E73C95"/>
    <w:rsid w:val="00E740AF"/>
    <w:rsid w:val="00E86A1A"/>
    <w:rsid w:val="00E90CAF"/>
    <w:rsid w:val="00E91C0D"/>
    <w:rsid w:val="00E95D89"/>
    <w:rsid w:val="00E960DE"/>
    <w:rsid w:val="00EA0B6E"/>
    <w:rsid w:val="00EA0F5F"/>
    <w:rsid w:val="00EA4868"/>
    <w:rsid w:val="00EA4D3A"/>
    <w:rsid w:val="00EA664A"/>
    <w:rsid w:val="00EA701D"/>
    <w:rsid w:val="00EB0590"/>
    <w:rsid w:val="00EB0DDF"/>
    <w:rsid w:val="00EB2AB4"/>
    <w:rsid w:val="00EB3DE0"/>
    <w:rsid w:val="00EC2E0D"/>
    <w:rsid w:val="00EC380B"/>
    <w:rsid w:val="00ED2EB2"/>
    <w:rsid w:val="00ED6732"/>
    <w:rsid w:val="00EE13AA"/>
    <w:rsid w:val="00EE2D3C"/>
    <w:rsid w:val="00EE30CF"/>
    <w:rsid w:val="00EE524B"/>
    <w:rsid w:val="00EE5591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3F4F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4D43"/>
    <w:rsid w:val="00F85C7A"/>
    <w:rsid w:val="00F86D7D"/>
    <w:rsid w:val="00F87208"/>
    <w:rsid w:val="00F91A84"/>
    <w:rsid w:val="00F96E63"/>
    <w:rsid w:val="00F97146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D07BE"/>
    <w:rsid w:val="00442428"/>
    <w:rsid w:val="00460DC6"/>
    <w:rsid w:val="00583A95"/>
    <w:rsid w:val="007519B3"/>
    <w:rsid w:val="00751C21"/>
    <w:rsid w:val="008574FD"/>
    <w:rsid w:val="008E5F8D"/>
    <w:rsid w:val="0093324F"/>
    <w:rsid w:val="009F44F8"/>
    <w:rsid w:val="00A33F38"/>
    <w:rsid w:val="00A87581"/>
    <w:rsid w:val="00AC092B"/>
    <w:rsid w:val="00AD5C91"/>
    <w:rsid w:val="00B2464F"/>
    <w:rsid w:val="00BA265C"/>
    <w:rsid w:val="00C26102"/>
    <w:rsid w:val="00C557AD"/>
    <w:rsid w:val="00D34411"/>
    <w:rsid w:val="00DF74B9"/>
    <w:rsid w:val="00E654E9"/>
    <w:rsid w:val="00EB193E"/>
    <w:rsid w:val="00EB2092"/>
    <w:rsid w:val="00EF183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5DB94-69D8-479C-9272-8FAAF5E7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1410</TotalTime>
  <Pages>9</Pages>
  <Words>731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DSTCUS.11.01 EmitirSeguimientoSolicitudes</vt:lpstr>
      <vt:lpstr>&lt;Nombre del Proyecto&gt;</vt:lpstr>
    </vt:vector>
  </TitlesOfParts>
  <Manager>OFICIALÍA MAYOR</Manager>
  <Company>SECRETARÍA DE COMUNICACIONES Y TRANSPORTES</Company>
  <LinksUpToDate>false</LinksUpToDate>
  <CharactersWithSpaces>4745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DSTCUS.03.01 GestionarSeguimientoSolicitudes</dc:title>
  <dc:subject>UNIDAD DE TECNOLOGÍAS DE INFORMACIÓN Y COMUNICACIONES</dc:subject>
  <dc:creator>admin</dc:creator>
  <cp:keywords>Sistema de Gestión de Trámites</cp:keywords>
  <cp:lastModifiedBy>admin</cp:lastModifiedBy>
  <cp:revision>21</cp:revision>
  <cp:lastPrinted>2010-10-19T18:40:00Z</cp:lastPrinted>
  <dcterms:created xsi:type="dcterms:W3CDTF">2012-01-06T20:27:00Z</dcterms:created>
  <dcterms:modified xsi:type="dcterms:W3CDTF">2012-02-21T01:25:00Z</dcterms:modified>
</cp:coreProperties>
</file>