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8C" w:rsidRPr="0004119B" w:rsidRDefault="005D2F87" w:rsidP="00BE728C">
      <w:pPr>
        <w:pStyle w:val="Ttulo"/>
        <w:rPr>
          <w:rFonts w:cs="Arial"/>
          <w:lang w:val="es-ES"/>
        </w:rPr>
      </w:pPr>
      <w:sdt>
        <w:sdtPr>
          <w:rPr>
            <w:rFonts w:cs="Arial"/>
            <w:lang w:val="es-ES"/>
          </w:rPr>
          <w:alias w:val="Palabras clave"/>
          <w:tag w:val=""/>
          <w:id w:val="1797871157"/>
          <w:placeholder>
            <w:docPart w:val="D10D59A302C24F40A346A586125C9E0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BE728C" w:rsidRPr="00876488">
            <w:rPr>
              <w:rFonts w:cs="Arial"/>
              <w:lang w:val="es-ES"/>
            </w:rPr>
            <w:t xml:space="preserve">Sistema </w:t>
          </w:r>
          <w:r w:rsidR="00D626CF">
            <w:rPr>
              <w:rFonts w:cs="Arial"/>
              <w:lang w:val="es-ES"/>
            </w:rPr>
            <w:t>de Gestión de Trámites</w:t>
          </w:r>
        </w:sdtContent>
      </w:sdt>
    </w:p>
    <w:p w:rsidR="002E1931" w:rsidRPr="008B14EA" w:rsidRDefault="005D2F87" w:rsidP="00BE728C">
      <w:pPr>
        <w:pStyle w:val="Ttulo"/>
        <w:ind w:left="720" w:hanging="720"/>
        <w:rPr>
          <w:rFonts w:cs="Arial"/>
        </w:rPr>
      </w:pPr>
      <w:sdt>
        <w:sdtPr>
          <w:rPr>
            <w:rFonts w:cs="Arial"/>
          </w:rPr>
          <w:alias w:val="Título"/>
          <w:tag w:val=""/>
          <w:id w:val="-617525483"/>
          <w:placeholder>
            <w:docPart w:val="BF277D8B1F5E4D3894A338B71311AC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1F6344">
            <w:rPr>
              <w:rFonts w:cs="Arial"/>
            </w:rPr>
            <w:t>Especificación d</w:t>
          </w:r>
          <w:r w:rsidR="00B618B2">
            <w:rPr>
              <w:rFonts w:cs="Arial"/>
            </w:rPr>
            <w:t xml:space="preserve">e Caso de Uso de Sistema: </w:t>
          </w:r>
          <w:r w:rsidR="007F456E">
            <w:rPr>
              <w:rFonts w:cs="Arial"/>
            </w:rPr>
            <w:t>DST</w:t>
          </w:r>
          <w:r w:rsidR="00631E63">
            <w:rPr>
              <w:rFonts w:cs="Arial"/>
            </w:rPr>
            <w:t>CUS.</w:t>
          </w:r>
          <w:r w:rsidR="00706204">
            <w:rPr>
              <w:rFonts w:cs="Arial"/>
            </w:rPr>
            <w:t xml:space="preserve">02.09 </w:t>
          </w:r>
          <w:r w:rsidR="00757DD7">
            <w:rPr>
              <w:rFonts w:cs="Arial"/>
            </w:rPr>
            <w:t xml:space="preserve">Cancelar </w:t>
          </w:r>
          <w:r w:rsidR="00AB3B5F">
            <w:rPr>
              <w:rFonts w:cs="Arial"/>
            </w:rPr>
            <w:t>Trámite</w:t>
          </w:r>
        </w:sdtContent>
      </w:sdt>
    </w:p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1.0</w:t>
      </w:r>
    </w:p>
    <w:p w:rsidR="00DE664D" w:rsidRPr="008B14EA" w:rsidRDefault="00F7633E" w:rsidP="009A1A4B">
      <w:pPr>
        <w:pStyle w:val="Ttulo"/>
        <w:rPr>
          <w:rFonts w:cs="Arial"/>
        </w:rPr>
      </w:pPr>
      <w:r>
        <w:rPr>
          <w:rFonts w:cs="Arial"/>
        </w:rPr>
        <w:t>17</w:t>
      </w:r>
      <w:r w:rsidR="00D5202E">
        <w:rPr>
          <w:rFonts w:cs="Arial"/>
        </w:rPr>
        <w:t>/</w:t>
      </w:r>
      <w:r>
        <w:rPr>
          <w:rFonts w:cs="Arial"/>
        </w:rPr>
        <w:t>11</w:t>
      </w:r>
      <w:r w:rsidR="00D5202E">
        <w:rPr>
          <w:rFonts w:cs="Arial"/>
        </w:rPr>
        <w:t>/2011</w:t>
      </w:r>
    </w:p>
    <w:p w:rsidR="008B14EA" w:rsidRPr="00EF7B5A" w:rsidRDefault="008B14EA" w:rsidP="00EF7B5A">
      <w:pPr>
        <w:pStyle w:val="InfoBlue"/>
        <w:rPr>
          <w:rFonts w:ascii="Arial" w:hAnsi="Arial" w:cs="Arial"/>
        </w:rPr>
        <w:sectPr w:rsidR="008B14EA" w:rsidRPr="00EF7B5A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F7633E" w:rsidP="00BC2AD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B618B2">
              <w:rPr>
                <w:rFonts w:cs="Arial"/>
              </w:rPr>
              <w:t>9</w:t>
            </w:r>
            <w:r>
              <w:rPr>
                <w:rFonts w:cs="Arial"/>
              </w:rPr>
              <w:t>/1</w:t>
            </w:r>
            <w:r w:rsidR="00BC2AD9">
              <w:rPr>
                <w:rFonts w:cs="Arial"/>
              </w:rPr>
              <w:t>2</w:t>
            </w:r>
            <w:r w:rsidR="00B654BD" w:rsidRPr="00D702C4">
              <w:rPr>
                <w:rFonts w:cs="Arial"/>
              </w:rPr>
              <w:t>/201</w:t>
            </w:r>
            <w:r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B618B2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427E33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22/12/2011</w:t>
            </w:r>
          </w:p>
        </w:tc>
        <w:tc>
          <w:tcPr>
            <w:tcW w:w="517" w:type="pct"/>
            <w:vAlign w:val="center"/>
          </w:tcPr>
          <w:p w:rsidR="00B654BD" w:rsidRPr="008B14EA" w:rsidRDefault="00427E33" w:rsidP="0049717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925" w:type="pct"/>
            <w:vAlign w:val="center"/>
          </w:tcPr>
          <w:p w:rsidR="00B654BD" w:rsidRPr="008B14EA" w:rsidRDefault="00427E33" w:rsidP="0049717D">
            <w:pPr>
              <w:pStyle w:val="Tabletext"/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Modificación al flujo descrito</w:t>
            </w:r>
          </w:p>
        </w:tc>
        <w:tc>
          <w:tcPr>
            <w:tcW w:w="1835" w:type="pct"/>
            <w:vAlign w:val="center"/>
          </w:tcPr>
          <w:p w:rsidR="00B654BD" w:rsidRPr="008B14EA" w:rsidRDefault="00427E33" w:rsidP="0049717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Patricia Vázquez Montellano.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p w:rsidR="00F145E1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41365644" w:history="1">
        <w:r w:rsidR="00F145E1" w:rsidRPr="00770979">
          <w:rPr>
            <w:rStyle w:val="Hipervnculo"/>
            <w:noProof/>
          </w:rPr>
          <w:t>1</w:t>
        </w:r>
        <w:r w:rsidR="00F145E1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F145E1" w:rsidRPr="00770979">
          <w:rPr>
            <w:rStyle w:val="Hipervnculo"/>
            <w:noProof/>
          </w:rPr>
          <w:t>Introducción</w:t>
        </w:r>
        <w:r w:rsidR="00F145E1">
          <w:rPr>
            <w:noProof/>
            <w:webHidden/>
          </w:rPr>
          <w:tab/>
        </w:r>
        <w:r w:rsidR="00F145E1">
          <w:rPr>
            <w:noProof/>
            <w:webHidden/>
          </w:rPr>
          <w:fldChar w:fldCharType="begin"/>
        </w:r>
        <w:r w:rsidR="00F145E1">
          <w:rPr>
            <w:noProof/>
            <w:webHidden/>
          </w:rPr>
          <w:instrText xml:space="preserve"> PAGEREF _Toc341365644 \h </w:instrText>
        </w:r>
        <w:r w:rsidR="00F145E1">
          <w:rPr>
            <w:noProof/>
            <w:webHidden/>
          </w:rPr>
        </w:r>
        <w:r w:rsidR="00F145E1">
          <w:rPr>
            <w:noProof/>
            <w:webHidden/>
          </w:rPr>
          <w:fldChar w:fldCharType="separate"/>
        </w:r>
        <w:r w:rsidR="00F145E1">
          <w:rPr>
            <w:noProof/>
            <w:webHidden/>
          </w:rPr>
          <w:t>5</w:t>
        </w:r>
        <w:r w:rsidR="00F145E1">
          <w:rPr>
            <w:noProof/>
            <w:webHidden/>
          </w:rPr>
          <w:fldChar w:fldCharType="end"/>
        </w:r>
      </w:hyperlink>
    </w:p>
    <w:p w:rsidR="00F145E1" w:rsidRDefault="00F145E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65645" w:history="1">
        <w:r w:rsidRPr="00770979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70979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45E1" w:rsidRDefault="00F145E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65646" w:history="1">
        <w:r w:rsidRPr="00770979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70979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45E1" w:rsidRDefault="00F145E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65647" w:history="1">
        <w:r w:rsidRPr="00770979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70979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45E1" w:rsidRDefault="00F145E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65648" w:history="1">
        <w:r w:rsidRPr="00770979">
          <w:rPr>
            <w:rStyle w:val="Hipervnculo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70979">
          <w:rPr>
            <w:rStyle w:val="Hipervnculo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45E1" w:rsidRDefault="00F145E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65649" w:history="1">
        <w:r w:rsidRPr="00770979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70979">
          <w:rPr>
            <w:rStyle w:val="Hipervnculo"/>
            <w:noProof/>
          </w:rPr>
          <w:t>CU.02.09.01 – BuscarSolicitud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45E1" w:rsidRDefault="00F145E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65650" w:history="1">
        <w:r w:rsidRPr="00770979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70979">
          <w:rPr>
            <w:rStyle w:val="Hipervnculo"/>
            <w:noProof/>
          </w:rPr>
          <w:t>CU.02.09.02 – Buscar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_Toc341365650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145E1" w:rsidRDefault="00F145E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65651" w:history="1">
        <w:r w:rsidRPr="00770979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70979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145E1" w:rsidRDefault="00F145E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65652" w:history="1">
        <w:r w:rsidRPr="00770979">
          <w:rPr>
            <w:rStyle w:val="Hipervnculo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70979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145E1" w:rsidRDefault="00F145E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65653" w:history="1">
        <w:r w:rsidRPr="00770979">
          <w:rPr>
            <w:rStyle w:val="Hipervnculo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70979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_Toc341365653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145E1" w:rsidRDefault="00F145E1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41365654" w:history="1">
        <w:r w:rsidRPr="00770979">
          <w:rPr>
            <w:rStyle w:val="Hipervnculo"/>
          </w:rPr>
          <w:t>3.3.1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770979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_Toc341365654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145E1" w:rsidRDefault="00F145E1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41365655" w:history="1">
        <w:r w:rsidRPr="00770979">
          <w:rPr>
            <w:rStyle w:val="Hipervnculo"/>
          </w:rPr>
          <w:t>3.3.2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770979">
          <w:rPr>
            <w:rStyle w:val="Hipervnculo"/>
          </w:rPr>
          <w:t>El usuario deberá ubicarse en la pantalla indicada.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_Toc341365655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145E1" w:rsidRDefault="00F145E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65656" w:history="1">
        <w:r w:rsidRPr="00770979">
          <w:rPr>
            <w:rStyle w:val="Hipervnculo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70979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_Toc341365656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145E1" w:rsidRDefault="00F145E1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41365657" w:history="1">
        <w:r w:rsidRPr="00770979">
          <w:rPr>
            <w:rStyle w:val="Hipervnculo"/>
          </w:rPr>
          <w:t>3.4.1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770979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_Toc341365657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145E1" w:rsidRDefault="00F145E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65658" w:history="1">
        <w:r w:rsidRPr="00770979">
          <w:rPr>
            <w:rStyle w:val="Hipervnculo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70979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145E1" w:rsidRDefault="00F145E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65659" w:history="1">
        <w:r w:rsidRPr="00770979">
          <w:rPr>
            <w:rStyle w:val="Hipervnculo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70979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_Toc341365659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145E1" w:rsidRDefault="00F145E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65660" w:history="1">
        <w:r w:rsidRPr="00770979">
          <w:rPr>
            <w:rStyle w:val="Hipervnculo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70979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_Toc341365660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145E1" w:rsidRDefault="00F145E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65661" w:history="1">
        <w:r w:rsidRPr="00770979">
          <w:rPr>
            <w:rStyle w:val="Hipervnculo"/>
            <w:noProof/>
          </w:rPr>
          <w:t>3.8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70979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_Toc341365661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145E1" w:rsidRDefault="00F145E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65662" w:history="1">
        <w:r w:rsidRPr="00770979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70979">
          <w:rPr>
            <w:rStyle w:val="Hipervnculo"/>
            <w:noProof/>
          </w:rPr>
          <w:t>CU.02.09.03 – ModificarCancelaciónTrámite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_Toc341365662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45E1" w:rsidRDefault="00F145E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65663" w:history="1">
        <w:r w:rsidRPr="00770979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70979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_Toc341365663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45E1" w:rsidRDefault="00F145E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65664" w:history="1">
        <w:r w:rsidRPr="00770979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70979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_Toc341365664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45E1" w:rsidRDefault="00F145E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65665" w:history="1">
        <w:r w:rsidRPr="00770979">
          <w:rPr>
            <w:rStyle w:val="Hipervnculo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70979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_Toc341365665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45E1" w:rsidRDefault="00F145E1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41365666" w:history="1">
        <w:r w:rsidRPr="00770979">
          <w:rPr>
            <w:rStyle w:val="Hipervnculo"/>
          </w:rPr>
          <w:t>4.3.1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770979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_Toc341365666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145E1" w:rsidRDefault="00F145E1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41365667" w:history="1">
        <w:r w:rsidRPr="00770979">
          <w:rPr>
            <w:rStyle w:val="Hipervnculo"/>
          </w:rPr>
          <w:t>4.3.2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770979">
          <w:rPr>
            <w:rStyle w:val="Hipervnculo"/>
          </w:rPr>
          <w:t>El usuario deberá realizar una búsqueda y/o registro de trámites.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_Toc341365667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145E1" w:rsidRDefault="00F145E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65668" w:history="1">
        <w:r w:rsidRPr="00770979">
          <w:rPr>
            <w:rStyle w:val="Hipervnculo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70979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_Toc341365668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45E1" w:rsidRDefault="00F145E1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41365669" w:history="1">
        <w:r w:rsidRPr="00770979">
          <w:rPr>
            <w:rStyle w:val="Hipervnculo"/>
          </w:rPr>
          <w:t>4.4.1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770979">
          <w:rPr>
            <w:rStyle w:val="Hipervnculo"/>
          </w:rPr>
          <w:t>Flujo Bás</w:t>
        </w:r>
        <w:bookmarkStart w:id="0" w:name="_GoBack"/>
        <w:bookmarkEnd w:id="0"/>
        <w:r w:rsidRPr="00770979">
          <w:rPr>
            <w:rStyle w:val="Hipervnculo"/>
          </w:rPr>
          <w:t>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_Toc341365669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145E1" w:rsidRDefault="00F145E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65670" w:history="1">
        <w:r w:rsidRPr="00770979">
          <w:rPr>
            <w:rStyle w:val="Hipervnculo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70979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_Toc341365670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45E1" w:rsidRDefault="00F145E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65671" w:history="1">
        <w:r w:rsidRPr="00770979">
          <w:rPr>
            <w:rStyle w:val="Hipervnculo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70979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_Toc341365671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45E1" w:rsidRDefault="00F145E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65672" w:history="1">
        <w:r w:rsidRPr="00770979">
          <w:rPr>
            <w:rStyle w:val="Hipervnculo"/>
            <w:noProof/>
          </w:rPr>
          <w:t>4.7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70979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45E1" w:rsidRDefault="00F145E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65673" w:history="1">
        <w:r w:rsidRPr="00770979">
          <w:rPr>
            <w:rStyle w:val="Hipervnculo"/>
            <w:noProof/>
          </w:rPr>
          <w:t>4.8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70979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_Toc341365673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45E1" w:rsidRDefault="00F145E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65674" w:history="1">
        <w:r w:rsidRPr="00770979">
          <w:rPr>
            <w:rStyle w:val="Hipervnculo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70979">
          <w:rPr>
            <w:rStyle w:val="Hipervnculo"/>
            <w:noProof/>
          </w:rPr>
          <w:t>CU.02.09.04 – ImprimirCancelaciónTrámite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_Toc341365674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145E1" w:rsidRDefault="00F145E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65675" w:history="1">
        <w:r w:rsidRPr="00770979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70979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_Toc341365675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145E1" w:rsidRDefault="00F145E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65676" w:history="1">
        <w:r w:rsidRPr="00770979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70979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_Toc341365676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145E1" w:rsidRDefault="00F145E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65677" w:history="1">
        <w:r w:rsidRPr="00770979">
          <w:rPr>
            <w:rStyle w:val="Hipervnculo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70979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_Toc341365677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145E1" w:rsidRDefault="00F145E1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41365678" w:history="1">
        <w:r w:rsidRPr="00770979">
          <w:rPr>
            <w:rStyle w:val="Hipervnculo"/>
          </w:rPr>
          <w:t>5.3.1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770979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_Toc341365678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145E1" w:rsidRDefault="00F145E1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41365679" w:history="1">
        <w:r w:rsidRPr="00770979">
          <w:rPr>
            <w:rStyle w:val="Hipervnculo"/>
          </w:rPr>
          <w:t>5.3.2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770979">
          <w:rPr>
            <w:rStyle w:val="Hipervnculo"/>
          </w:rPr>
          <w:t>El usuario deberá realizar una búsqueda y/o registro de trámites.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_Toc341365679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145E1" w:rsidRDefault="00F145E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65680" w:history="1">
        <w:r w:rsidRPr="00770979">
          <w:rPr>
            <w:rStyle w:val="Hipervnculo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70979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_Toc341365680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145E1" w:rsidRDefault="00F145E1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41365681" w:history="1">
        <w:r w:rsidRPr="00770979">
          <w:rPr>
            <w:rStyle w:val="Hipervnculo"/>
          </w:rPr>
          <w:t>5.4.1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770979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_Toc341365681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145E1" w:rsidRDefault="00F145E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65682" w:history="1">
        <w:r w:rsidRPr="00770979">
          <w:rPr>
            <w:rStyle w:val="Hipervnculo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70979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_Toc341365682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145E1" w:rsidRDefault="00F145E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65683" w:history="1">
        <w:r w:rsidRPr="00770979">
          <w:rPr>
            <w:rStyle w:val="Hipervnculo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70979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_Toc341365683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145E1" w:rsidRDefault="00F145E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65684" w:history="1">
        <w:r w:rsidRPr="00770979">
          <w:rPr>
            <w:rStyle w:val="Hipervnculo"/>
            <w:noProof/>
          </w:rPr>
          <w:t>5.7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70979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_Toc341365684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145E1" w:rsidRDefault="00F145E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65685" w:history="1">
        <w:r w:rsidRPr="00770979">
          <w:rPr>
            <w:rStyle w:val="Hipervnculo"/>
            <w:noProof/>
          </w:rPr>
          <w:t>5.8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70979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_Toc341365685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145E1" w:rsidRDefault="00F145E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65686" w:history="1">
        <w:r w:rsidRPr="00770979">
          <w:rPr>
            <w:rStyle w:val="Hipervnculo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70979">
          <w:rPr>
            <w:rStyle w:val="Hipervnculo"/>
            <w:noProof/>
          </w:rPr>
          <w:t>CU.02.09.05 – GenerarReporteCancelaciónTrámite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_Toc341365686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45E1" w:rsidRDefault="00F145E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65687" w:history="1">
        <w:r w:rsidRPr="00770979">
          <w:rPr>
            <w:rStyle w:val="Hipervnculo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70979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_Toc341365687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45E1" w:rsidRDefault="00F145E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65688" w:history="1">
        <w:r w:rsidRPr="00770979">
          <w:rPr>
            <w:rStyle w:val="Hipervnculo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70979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_Toc341365688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45E1" w:rsidRDefault="00F145E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65689" w:history="1">
        <w:r w:rsidRPr="00770979">
          <w:rPr>
            <w:rStyle w:val="Hipervnculo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70979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_Toc341365689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45E1" w:rsidRDefault="00F145E1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41365690" w:history="1">
        <w:r w:rsidRPr="00770979">
          <w:rPr>
            <w:rStyle w:val="Hipervnculo"/>
          </w:rPr>
          <w:t>6.3.1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770979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_Toc341365690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F145E1" w:rsidRDefault="00F145E1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41365691" w:history="1">
        <w:r w:rsidRPr="00770979">
          <w:rPr>
            <w:rStyle w:val="Hipervnculo"/>
          </w:rPr>
          <w:t>6.3.2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770979">
          <w:rPr>
            <w:rStyle w:val="Hipervnculo"/>
          </w:rPr>
          <w:t>El usuario deberá realizar una búsqueda y/o registro de trámites.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_Toc341365691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F145E1" w:rsidRDefault="00F145E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65692" w:history="1">
        <w:r w:rsidRPr="00770979">
          <w:rPr>
            <w:rStyle w:val="Hipervnculo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70979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_Toc341365692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45E1" w:rsidRDefault="00F145E1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41365693" w:history="1">
        <w:r w:rsidRPr="00770979">
          <w:rPr>
            <w:rStyle w:val="Hipervnculo"/>
          </w:rPr>
          <w:t>6.4.1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770979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_Toc341365693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F145E1" w:rsidRDefault="00F145E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65694" w:history="1">
        <w:r w:rsidRPr="00770979">
          <w:rPr>
            <w:rStyle w:val="Hipervnculo"/>
            <w:noProof/>
          </w:rPr>
          <w:t>6.5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70979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_Toc341365694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45E1" w:rsidRDefault="00F145E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65695" w:history="1">
        <w:r w:rsidRPr="00770979">
          <w:rPr>
            <w:rStyle w:val="Hipervnculo"/>
            <w:noProof/>
          </w:rPr>
          <w:t>6.6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70979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_Toc341365695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45E1" w:rsidRDefault="00F145E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65696" w:history="1">
        <w:r w:rsidRPr="00770979">
          <w:rPr>
            <w:rStyle w:val="Hipervnculo"/>
            <w:noProof/>
          </w:rPr>
          <w:t>6.7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70979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_Toc341365696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145E1" w:rsidRDefault="00F145E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65697" w:history="1">
        <w:r w:rsidRPr="00770979">
          <w:rPr>
            <w:rStyle w:val="Hipervnculo"/>
            <w:noProof/>
          </w:rPr>
          <w:t>6.8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70979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_Toc341365697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145E1" w:rsidRDefault="00F145E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41365698" w:history="1">
        <w:r w:rsidRPr="00770979">
          <w:rPr>
            <w:rStyle w:val="Hipervnculo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770979">
          <w:rPr>
            <w:rStyle w:val="Hipervnculo"/>
            <w:noProof/>
          </w:rPr>
          <w:t>Firmas de elaboración, revisión y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_Toc341365698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E664D" w:rsidRPr="008B14EA" w:rsidRDefault="006F4C45" w:rsidP="009A1A4B">
      <w:pPr>
        <w:pStyle w:val="Subttulo"/>
        <w:rPr>
          <w:rFonts w:ascii="Arial" w:hAnsi="Arial" w:cs="Arial"/>
          <w:sz w:val="22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8B14EA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1262217835"/>
        <w:placeholder>
          <w:docPart w:val="D5B40B1F5DB541989AB70940D22C94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E37D5" w:rsidRPr="008B14EA" w:rsidRDefault="00757DD7" w:rsidP="00AE37D5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>Especificación de Caso de Uso de Sistema: DSTCUS.02.09 Cancelar Trámite</w:t>
          </w:r>
        </w:p>
      </w:sdtContent>
    </w:sdt>
    <w:p w:rsidR="00BE728C" w:rsidRPr="0004119B" w:rsidRDefault="00BE728C" w:rsidP="00041EBD">
      <w:pPr>
        <w:pStyle w:val="Ttulo1"/>
      </w:pPr>
      <w:bookmarkStart w:id="1" w:name="_Toc306206219"/>
      <w:bookmarkStart w:id="2" w:name="_Toc310346751"/>
      <w:bookmarkStart w:id="3" w:name="_Toc250373386"/>
      <w:bookmarkStart w:id="4" w:name="_Toc263244842"/>
      <w:bookmarkStart w:id="5" w:name="_Toc288663442"/>
      <w:bookmarkStart w:id="6" w:name="_Toc341365644"/>
      <w:r w:rsidRPr="0004119B">
        <w:t>Introducción</w:t>
      </w:r>
      <w:bookmarkEnd w:id="1"/>
      <w:bookmarkEnd w:id="2"/>
      <w:bookmarkEnd w:id="6"/>
    </w:p>
    <w:p w:rsidR="00BE728C" w:rsidRPr="00041EBD" w:rsidRDefault="00BE728C" w:rsidP="00041EBD">
      <w:pPr>
        <w:pStyle w:val="Ttulo2"/>
      </w:pPr>
      <w:bookmarkStart w:id="7" w:name="_Toc288661800"/>
      <w:bookmarkStart w:id="8" w:name="_Toc306206220"/>
      <w:bookmarkStart w:id="9" w:name="_Toc310346752"/>
      <w:bookmarkStart w:id="10" w:name="_Toc94609180"/>
      <w:bookmarkStart w:id="11" w:name="_Toc341365645"/>
      <w:r w:rsidRPr="00041EBD">
        <w:t>Objetivo</w:t>
      </w:r>
      <w:bookmarkEnd w:id="7"/>
      <w:bookmarkEnd w:id="8"/>
      <w:bookmarkEnd w:id="9"/>
      <w:bookmarkEnd w:id="11"/>
    </w:p>
    <w:p w:rsidR="00F53BB5" w:rsidRPr="0004119B" w:rsidRDefault="00F53BB5" w:rsidP="00F53BB5">
      <w:pPr>
        <w:rPr>
          <w:rFonts w:cs="Arial"/>
          <w:lang w:val="es-ES" w:eastAsia="es-ES"/>
        </w:rPr>
      </w:pPr>
      <w:bookmarkStart w:id="12" w:name="_Toc288661801"/>
      <w:bookmarkStart w:id="13" w:name="_Toc306206221"/>
      <w:bookmarkStart w:id="14" w:name="_Toc310346753"/>
      <w:r w:rsidRPr="0004119B">
        <w:rPr>
          <w:rFonts w:cs="Arial"/>
        </w:rPr>
        <w:t xml:space="preserve">El presente producto tiene como objetivo definir el procedimiento </w:t>
      </w:r>
      <w:r>
        <w:rPr>
          <w:rFonts w:cs="Arial"/>
        </w:rPr>
        <w:t xml:space="preserve">para realizar </w:t>
      </w:r>
      <w:r w:rsidR="005356EC">
        <w:rPr>
          <w:rFonts w:cs="Arial"/>
        </w:rPr>
        <w:t>la cancelación de los trámites, así como cambios en los motivos de cancelación dentro del sistema de gestión de trámites</w:t>
      </w:r>
      <w:r w:rsidRPr="0004119B">
        <w:rPr>
          <w:rFonts w:cs="Arial"/>
        </w:rPr>
        <w:t>.</w:t>
      </w:r>
    </w:p>
    <w:p w:rsidR="00BE728C" w:rsidRDefault="00BE728C" w:rsidP="00041EBD">
      <w:pPr>
        <w:pStyle w:val="Ttulo2"/>
      </w:pPr>
      <w:bookmarkStart w:id="15" w:name="_Toc341365646"/>
      <w:r w:rsidRPr="0004119B">
        <w:t>Definiciones, acrónimos y abreviaturas</w:t>
      </w:r>
      <w:bookmarkEnd w:id="12"/>
      <w:bookmarkEnd w:id="13"/>
      <w:bookmarkEnd w:id="14"/>
      <w:bookmarkEnd w:id="15"/>
    </w:p>
    <w:p w:rsidR="00BE728C" w:rsidRPr="004F3352" w:rsidRDefault="00BE728C" w:rsidP="00795508">
      <w:pPr>
        <w:ind w:left="454"/>
        <w:rPr>
          <w:lang w:val="es-ES"/>
        </w:rPr>
      </w:pPr>
      <w:r w:rsidRPr="00635AAA">
        <w:rPr>
          <w:lang w:val="es-ES"/>
        </w:rPr>
        <w:t>N/A</w:t>
      </w:r>
    </w:p>
    <w:p w:rsidR="00BE728C" w:rsidRPr="0004119B" w:rsidRDefault="00BE728C" w:rsidP="00041EBD">
      <w:pPr>
        <w:pStyle w:val="Ttulo2"/>
      </w:pPr>
      <w:bookmarkStart w:id="16" w:name="_Toc288661802"/>
      <w:bookmarkStart w:id="17" w:name="_Toc306206222"/>
      <w:bookmarkStart w:id="18" w:name="_Toc310346754"/>
      <w:bookmarkStart w:id="19" w:name="_Toc341365647"/>
      <w:r w:rsidRPr="0004119B">
        <w:t>Referencias</w:t>
      </w:r>
      <w:bookmarkEnd w:id="16"/>
      <w:bookmarkEnd w:id="17"/>
      <w:bookmarkEnd w:id="18"/>
      <w:bookmarkEnd w:id="19"/>
    </w:p>
    <w:p w:rsidR="00BE728C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5_7_2_A15F1_DSTVIS Documento de Vision</w:t>
      </w:r>
      <w:r>
        <w:rPr>
          <w:rFonts w:cs="Arial"/>
          <w:lang w:val="es-ES"/>
        </w:rPr>
        <w:t>.docx.</w:t>
      </w:r>
    </w:p>
    <w:p w:rsidR="003713DE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5_7_2_A15F2_DSTDER Especificación de Requerimientos</w:t>
      </w:r>
      <w:r>
        <w:rPr>
          <w:rFonts w:cs="Arial"/>
          <w:lang w:val="es-ES"/>
        </w:rPr>
        <w:t>.docx.</w:t>
      </w:r>
    </w:p>
    <w:p w:rsidR="000F52C3" w:rsidRPr="00E30C17" w:rsidRDefault="000F52C3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081F67">
        <w:rPr>
          <w:rFonts w:cs="Arial"/>
        </w:rPr>
        <w:t>DSTMSG-MensajesDelSistema</w:t>
      </w:r>
      <w:r>
        <w:rPr>
          <w:rFonts w:cs="Arial"/>
        </w:rPr>
        <w:t>.docx.</w:t>
      </w:r>
    </w:p>
    <w:p w:rsidR="00E30C17" w:rsidRPr="00790812" w:rsidRDefault="00E30C17" w:rsidP="00E30C17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081F67">
        <w:rPr>
          <w:rFonts w:cs="Arial"/>
        </w:rPr>
        <w:t>DST</w:t>
      </w:r>
      <w:r>
        <w:rPr>
          <w:rFonts w:cs="Arial"/>
        </w:rPr>
        <w:t>RNS</w:t>
      </w:r>
      <w:r w:rsidRPr="00081F67">
        <w:rPr>
          <w:rFonts w:cs="Arial"/>
        </w:rPr>
        <w:t>-</w:t>
      </w:r>
      <w:r>
        <w:rPr>
          <w:rFonts w:cs="Arial"/>
        </w:rPr>
        <w:t>ReglasDeNegocio</w:t>
      </w:r>
      <w:r w:rsidRPr="00081F67">
        <w:rPr>
          <w:rFonts w:cs="Arial"/>
        </w:rPr>
        <w:t>DelSistema</w:t>
      </w:r>
      <w:r>
        <w:rPr>
          <w:rFonts w:cs="Arial"/>
        </w:rPr>
        <w:t>.docx.</w:t>
      </w:r>
    </w:p>
    <w:p w:rsidR="00790812" w:rsidRDefault="00790812" w:rsidP="00790812">
      <w:pPr>
        <w:pStyle w:val="Prrafodelista"/>
        <w:ind w:left="814"/>
        <w:rPr>
          <w:rFonts w:cs="Arial"/>
          <w:lang w:val="es-ES"/>
        </w:rPr>
      </w:pPr>
      <w:r w:rsidRPr="009F5351">
        <w:rPr>
          <w:rFonts w:cs="Arial"/>
          <w:lang w:val="es-ES"/>
        </w:rPr>
        <w:t>Para conocer el detalle de los flujos de los Casos de Uso que tienen relación con el seguimiento de las actividades de este proceso:</w:t>
      </w:r>
    </w:p>
    <w:p w:rsidR="00790812" w:rsidRDefault="00790812" w:rsidP="00427E33">
      <w:pPr>
        <w:pStyle w:val="Prrafodelista"/>
        <w:numPr>
          <w:ilvl w:val="0"/>
          <w:numId w:val="5"/>
        </w:numPr>
        <w:rPr>
          <w:rFonts w:cs="Arial"/>
        </w:rPr>
      </w:pPr>
      <w:r>
        <w:rPr>
          <w:rFonts w:cs="Arial"/>
        </w:rPr>
        <w:t xml:space="preserve">Refiérase al </w:t>
      </w:r>
      <w:r w:rsidRPr="00BA6607">
        <w:rPr>
          <w:rFonts w:cs="Arial"/>
        </w:rPr>
        <w:t>Caso de Uso</w:t>
      </w:r>
      <w:r>
        <w:rPr>
          <w:rFonts w:cs="Arial"/>
        </w:rPr>
        <w:t xml:space="preserve"> </w:t>
      </w:r>
      <w:r w:rsidRPr="00BA6607">
        <w:rPr>
          <w:rFonts w:cs="Arial"/>
        </w:rPr>
        <w:t>&lt;&lt;</w:t>
      </w:r>
      <w:r w:rsidR="00427E33" w:rsidRPr="00427E33">
        <w:rPr>
          <w:rFonts w:cs="Arial"/>
        </w:rPr>
        <w:t>DSTCUS.00.00-GestionarBusqueda</w:t>
      </w:r>
      <w:r w:rsidR="00427E33">
        <w:rPr>
          <w:rFonts w:cs="Arial"/>
        </w:rPr>
        <w:t>.docx</w:t>
      </w:r>
      <w:r w:rsidRPr="00BA6607">
        <w:rPr>
          <w:rFonts w:cs="Arial"/>
        </w:rPr>
        <w:t>&gt;&gt;.</w:t>
      </w:r>
    </w:p>
    <w:p w:rsidR="00EB3DE0" w:rsidRDefault="00EB3DE0" w:rsidP="00795508">
      <w:pPr>
        <w:pStyle w:val="Ttulo2"/>
      </w:pPr>
      <w:bookmarkStart w:id="20" w:name="_Toc341365648"/>
      <w:r>
        <w:t>Diagrama de Casos de Uso</w:t>
      </w:r>
      <w:bookmarkEnd w:id="20"/>
    </w:p>
    <w:p w:rsidR="004D1B7C" w:rsidRDefault="00BF0156" w:rsidP="00BF0156">
      <w:r>
        <w:rPr>
          <w:noProof/>
          <w:lang w:eastAsia="es-MX"/>
        </w:rPr>
        <w:drawing>
          <wp:inline distT="0" distB="0" distL="0" distR="0" wp14:anchorId="0D9208EE" wp14:editId="366D5DC4">
            <wp:extent cx="5943600" cy="38137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8B0" w:rsidRDefault="004368B0" w:rsidP="004D1B7C">
      <w:r>
        <w:br w:type="page"/>
      </w:r>
    </w:p>
    <w:bookmarkEnd w:id="3"/>
    <w:bookmarkEnd w:id="4"/>
    <w:bookmarkEnd w:id="10"/>
    <w:p w:rsidR="00926F0E" w:rsidRPr="002511BD" w:rsidRDefault="00926F0E" w:rsidP="00926F0E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473DFE">
        <w:t>CU.</w:t>
      </w:r>
      <w:r w:rsidR="00706204">
        <w:t>02.09</w:t>
      </w:r>
      <w:r w:rsidR="00901B3B">
        <w:t>.01</w:t>
      </w:r>
      <w:r w:rsidRPr="008D03C3">
        <w:t>-</w:t>
      </w:r>
      <w:r w:rsidR="002C49FC">
        <w:t>BuscarSolicitud</w:t>
      </w:r>
    </w:p>
    <w:p w:rsidR="00926F0E" w:rsidRPr="00041EBD" w:rsidRDefault="00926F0E" w:rsidP="00926F0E">
      <w:pPr>
        <w:pStyle w:val="Ttulo1"/>
      </w:pPr>
      <w:bookmarkStart w:id="21" w:name="_CU.02.01.01_–_Buscar"/>
      <w:bookmarkStart w:id="22" w:name="_CU.03.01.01_–_Generar"/>
      <w:bookmarkStart w:id="23" w:name="_CU.00.00.01_–_BuscarSolicitud"/>
      <w:bookmarkStart w:id="24" w:name="_CU.02.10.01_–_BuscarSolicitud"/>
      <w:bookmarkStart w:id="25" w:name="_CU.02.09.01_–_BuscarSolicitud"/>
      <w:bookmarkStart w:id="26" w:name="_Toc341365649"/>
      <w:bookmarkEnd w:id="21"/>
      <w:bookmarkEnd w:id="22"/>
      <w:bookmarkEnd w:id="23"/>
      <w:bookmarkEnd w:id="24"/>
      <w:bookmarkEnd w:id="25"/>
      <w:r>
        <w:t>CU</w:t>
      </w:r>
      <w:r w:rsidR="00473DFE">
        <w:t>.</w:t>
      </w:r>
      <w:r w:rsidR="00706204">
        <w:t>02.09</w:t>
      </w:r>
      <w:r w:rsidR="00394002">
        <w:t>.01</w:t>
      </w:r>
      <w:r>
        <w:t xml:space="preserve"> – </w:t>
      </w:r>
      <w:proofErr w:type="spellStart"/>
      <w:r w:rsidR="004E312C">
        <w:t>Buscar</w:t>
      </w:r>
      <w:r w:rsidR="002C49FC">
        <w:t>Solicitud</w:t>
      </w:r>
      <w:bookmarkEnd w:id="26"/>
      <w:proofErr w:type="spellEnd"/>
    </w:p>
    <w:p w:rsidR="00BF15BF" w:rsidRPr="002029C4" w:rsidRDefault="00E516B0" w:rsidP="00110327">
      <w:pPr>
        <w:rPr>
          <w:rFonts w:cs="Arial"/>
        </w:rPr>
      </w:pPr>
      <w:r>
        <w:rPr>
          <w:rFonts w:cs="Arial"/>
        </w:rPr>
        <w:t>Refiérase al</w:t>
      </w:r>
      <w:r w:rsidR="00BF15BF" w:rsidRPr="00BF15BF">
        <w:rPr>
          <w:rFonts w:cs="Arial"/>
        </w:rPr>
        <w:t xml:space="preserve"> Caso de Uso </w:t>
      </w:r>
      <w:r w:rsidR="00B1523A">
        <w:rPr>
          <w:rFonts w:cs="Arial"/>
        </w:rPr>
        <w:t>&lt;&lt;</w:t>
      </w:r>
      <w:r w:rsidR="00D010DC" w:rsidRPr="00D010DC">
        <w:rPr>
          <w:rFonts w:cs="Arial"/>
        </w:rPr>
        <w:t>CU.00.00.01 Buscar Solicitud</w:t>
      </w:r>
      <w:r w:rsidR="00B1523A">
        <w:rPr>
          <w:rFonts w:cs="Arial"/>
        </w:rPr>
        <w:t xml:space="preserve">&gt;&gt; descrito en documento </w:t>
      </w:r>
      <w:r w:rsidR="00BF15BF" w:rsidRPr="00BF15BF">
        <w:rPr>
          <w:rFonts w:cs="Arial"/>
        </w:rPr>
        <w:t>&lt;&lt;</w:t>
      </w:r>
      <w:r w:rsidR="00B1523A" w:rsidRPr="00B1523A">
        <w:rPr>
          <w:rFonts w:cs="Arial"/>
        </w:rPr>
        <w:t>DSTCUS.00.00-GestionarBusqueda</w:t>
      </w:r>
      <w:r w:rsidR="00BF15BF" w:rsidRPr="00B1523A">
        <w:rPr>
          <w:rFonts w:cs="Arial"/>
        </w:rPr>
        <w:t>.docx</w:t>
      </w:r>
      <w:r w:rsidR="00BF15BF" w:rsidRPr="00BF15BF">
        <w:rPr>
          <w:rFonts w:cs="Arial"/>
        </w:rPr>
        <w:t>&gt;&gt;.</w:t>
      </w:r>
    </w:p>
    <w:p w:rsidR="00473DFE" w:rsidRDefault="00473DFE" w:rsidP="00987797">
      <w:r>
        <w:br w:type="page"/>
      </w:r>
    </w:p>
    <w:p w:rsidR="00473DFE" w:rsidRPr="002511BD" w:rsidRDefault="00473DFE" w:rsidP="00473DFE">
      <w:pPr>
        <w:pStyle w:val="Subttulo"/>
      </w:pPr>
      <w:r w:rsidRPr="002511BD">
        <w:lastRenderedPageBreak/>
        <w:t>Especificación de C</w:t>
      </w:r>
      <w:r>
        <w:t>asos de Uso de Sistema: CU.</w:t>
      </w:r>
      <w:r w:rsidR="00706204">
        <w:t>02.09</w:t>
      </w:r>
      <w:r w:rsidR="00394002">
        <w:t>.02</w:t>
      </w:r>
      <w:r w:rsidRPr="008D03C3">
        <w:t>-</w:t>
      </w:r>
      <w:r>
        <w:t>Buscar</w:t>
      </w:r>
    </w:p>
    <w:p w:rsidR="00473DFE" w:rsidRPr="00B643A1" w:rsidRDefault="00473DFE" w:rsidP="00473DFE">
      <w:pPr>
        <w:pStyle w:val="Ttulo1"/>
      </w:pPr>
      <w:bookmarkStart w:id="27" w:name="_CU.02.10.01_–_Buscar"/>
      <w:bookmarkStart w:id="28" w:name="_CU.02.10.02_–_Buscar"/>
      <w:bookmarkStart w:id="29" w:name="_CU.02.09.02_–_Buscar"/>
      <w:bookmarkStart w:id="30" w:name="_Toc341365650"/>
      <w:bookmarkEnd w:id="27"/>
      <w:bookmarkEnd w:id="28"/>
      <w:bookmarkEnd w:id="29"/>
      <w:r>
        <w:t>CU.</w:t>
      </w:r>
      <w:r w:rsidR="00706204">
        <w:t>02.09</w:t>
      </w:r>
      <w:r w:rsidR="00394002">
        <w:t>.02</w:t>
      </w:r>
      <w:r>
        <w:t xml:space="preserve"> – Buscar</w:t>
      </w:r>
      <w:bookmarkEnd w:id="30"/>
    </w:p>
    <w:p w:rsidR="00B643A1" w:rsidRPr="00D702C4" w:rsidRDefault="00B643A1" w:rsidP="00B643A1">
      <w:pPr>
        <w:pStyle w:val="Ttulo2"/>
        <w:ind w:left="0" w:firstLine="0"/>
      </w:pPr>
      <w:bookmarkStart w:id="31" w:name="_Toc314154495"/>
      <w:bookmarkStart w:id="32" w:name="_Toc341365651"/>
      <w:r w:rsidRPr="00D702C4">
        <w:t>Descripción Breve</w:t>
      </w:r>
      <w:bookmarkEnd w:id="31"/>
      <w:bookmarkEnd w:id="32"/>
    </w:p>
    <w:p w:rsidR="00B643A1" w:rsidRPr="00CC1B7A" w:rsidRDefault="00B643A1" w:rsidP="00B643A1">
      <w:pPr>
        <w:rPr>
          <w:rFonts w:cs="Arial"/>
          <w:lang w:val="es-ES" w:eastAsia="es-ES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>genera una búsqueda de</w:t>
      </w:r>
      <w:r w:rsidR="005A0C51">
        <w:rPr>
          <w:rFonts w:cs="Arial"/>
        </w:rPr>
        <w:t>l trámite</w:t>
      </w:r>
      <w:r>
        <w:rPr>
          <w:rFonts w:cs="Arial"/>
        </w:rPr>
        <w:t xml:space="preserve"> </w:t>
      </w:r>
      <w:r w:rsidR="005A0C51">
        <w:rPr>
          <w:rFonts w:cs="Arial"/>
        </w:rPr>
        <w:t>que será cancelado</w:t>
      </w:r>
      <w:r w:rsidR="00A513A2">
        <w:rPr>
          <w:rFonts w:cs="Arial"/>
        </w:rPr>
        <w:t xml:space="preserve"> </w:t>
      </w:r>
      <w:r>
        <w:rPr>
          <w:rFonts w:cs="Arial"/>
        </w:rPr>
        <w:t>dentro del sistema de gestión de trámites.</w:t>
      </w:r>
    </w:p>
    <w:p w:rsidR="00B643A1" w:rsidRPr="00D702C4" w:rsidRDefault="00B643A1" w:rsidP="00B643A1">
      <w:pPr>
        <w:pStyle w:val="Ttulo2"/>
        <w:ind w:left="0" w:firstLine="0"/>
      </w:pPr>
      <w:bookmarkStart w:id="33" w:name="_Toc250373387"/>
      <w:bookmarkStart w:id="34" w:name="_Toc263244843"/>
      <w:bookmarkStart w:id="35" w:name="_Toc314154496"/>
      <w:bookmarkStart w:id="36" w:name="_Toc341365652"/>
      <w:r w:rsidRPr="00D702C4">
        <w:t>Actores</w:t>
      </w:r>
      <w:bookmarkEnd w:id="33"/>
      <w:bookmarkEnd w:id="34"/>
      <w:bookmarkEnd w:id="35"/>
      <w:bookmarkEnd w:id="36"/>
    </w:p>
    <w:p w:rsidR="00B643A1" w:rsidRDefault="00B643A1" w:rsidP="00B643A1">
      <w:pPr>
        <w:rPr>
          <w:rFonts w:cs="Arial"/>
        </w:rPr>
      </w:pPr>
      <w:bookmarkStart w:id="37" w:name="_Toc250373388"/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B643A1" w:rsidRDefault="00B643A1" w:rsidP="00B643A1">
      <w:pPr>
        <w:spacing w:line="276" w:lineRule="auto"/>
        <w:rPr>
          <w:rFonts w:cs="Arial"/>
        </w:rPr>
      </w:pPr>
      <w:r>
        <w:rPr>
          <w:rFonts w:cs="Arial"/>
          <w:b/>
        </w:rPr>
        <w:t>Área</w:t>
      </w:r>
      <w:r w:rsidRPr="00D702C4">
        <w:rPr>
          <w:rFonts w:cs="Arial"/>
          <w:b/>
        </w:rPr>
        <w:t xml:space="preserve"> / </w:t>
      </w:r>
      <w:r>
        <w:rPr>
          <w:rFonts w:cs="Arial"/>
          <w:b/>
        </w:rPr>
        <w:t>Responsable de Área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para realizar búsqueda de las solicitudes </w:t>
      </w:r>
      <w:r w:rsidR="00A513A2">
        <w:rPr>
          <w:rFonts w:cs="Arial"/>
        </w:rPr>
        <w:t xml:space="preserve">a cancelar </w:t>
      </w:r>
      <w:r>
        <w:rPr>
          <w:rFonts w:cs="Arial"/>
        </w:rPr>
        <w:t>en el sistema.</w:t>
      </w:r>
    </w:p>
    <w:p w:rsidR="00A513A2" w:rsidRDefault="00A513A2" w:rsidP="00B643A1">
      <w:pPr>
        <w:spacing w:line="276" w:lineRule="auto"/>
        <w:rPr>
          <w:rFonts w:cs="Arial"/>
        </w:rPr>
      </w:pPr>
      <w:r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 / </w:t>
      </w:r>
      <w:r>
        <w:rPr>
          <w:rFonts w:cs="Arial"/>
          <w:b/>
        </w:rPr>
        <w:t>Operador 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para realizar búsqueda de las solicitudes a cancelar en el sistema.</w:t>
      </w:r>
    </w:p>
    <w:p w:rsidR="00B643A1" w:rsidRPr="002029C4" w:rsidRDefault="00B643A1" w:rsidP="00B643A1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B643A1" w:rsidRPr="00D702C4" w:rsidRDefault="00B643A1" w:rsidP="00B643A1">
      <w:pPr>
        <w:pStyle w:val="Ttulo2"/>
        <w:ind w:left="0" w:firstLine="0"/>
      </w:pPr>
      <w:bookmarkStart w:id="38" w:name="_Toc263244844"/>
      <w:bookmarkStart w:id="39" w:name="_Toc314154497"/>
      <w:bookmarkStart w:id="40" w:name="_Toc341365653"/>
      <w:r w:rsidRPr="00D702C4">
        <w:t>Condiciones Previas</w:t>
      </w:r>
      <w:bookmarkEnd w:id="37"/>
      <w:bookmarkEnd w:id="38"/>
      <w:bookmarkEnd w:id="39"/>
      <w:bookmarkEnd w:id="40"/>
    </w:p>
    <w:p w:rsidR="00B643A1" w:rsidRPr="00D702C4" w:rsidRDefault="00B643A1" w:rsidP="00B643A1">
      <w:pPr>
        <w:pStyle w:val="Ttulo3"/>
      </w:pPr>
      <w:bookmarkStart w:id="41" w:name="_Toc250373389"/>
      <w:bookmarkStart w:id="42" w:name="_Toc263244845"/>
      <w:bookmarkStart w:id="43" w:name="_Toc314154498"/>
      <w:bookmarkStart w:id="44" w:name="_Toc341365654"/>
      <w:r w:rsidRPr="00D702C4">
        <w:t>El usuario deberá iniciar sesión en el sistema.</w:t>
      </w:r>
      <w:bookmarkEnd w:id="41"/>
      <w:bookmarkEnd w:id="42"/>
      <w:bookmarkEnd w:id="43"/>
      <w:bookmarkEnd w:id="44"/>
    </w:p>
    <w:p w:rsidR="00B643A1" w:rsidRDefault="00B643A1" w:rsidP="00B643A1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B643A1" w:rsidRPr="00D702C4" w:rsidRDefault="00B643A1" w:rsidP="00B643A1">
      <w:pPr>
        <w:pStyle w:val="Ttulo3"/>
      </w:pPr>
      <w:bookmarkStart w:id="45" w:name="_Toc250373390"/>
      <w:bookmarkStart w:id="46" w:name="_Toc263244846"/>
      <w:bookmarkStart w:id="47" w:name="_Toc314154499"/>
      <w:bookmarkStart w:id="48" w:name="_Toc341365655"/>
      <w:r w:rsidRPr="00D702C4">
        <w:t xml:space="preserve">El usuario deberá ubicarse en la pantalla </w:t>
      </w:r>
      <w:bookmarkEnd w:id="45"/>
      <w:bookmarkEnd w:id="46"/>
      <w:r>
        <w:t>indicada.</w:t>
      </w:r>
      <w:bookmarkEnd w:id="47"/>
      <w:bookmarkEnd w:id="48"/>
    </w:p>
    <w:p w:rsidR="00B643A1" w:rsidRDefault="00B643A1" w:rsidP="004E1A89">
      <w:pPr>
        <w:rPr>
          <w:rFonts w:cs="Arial"/>
        </w:rPr>
      </w:pPr>
      <w:bookmarkStart w:id="49" w:name="_Toc250373391"/>
      <w:bookmarkStart w:id="50" w:name="_Toc263244848"/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 del menú principal de modo que las opciones anidadas se expandan, posteriormente deberá seleccionar la opción “</w:t>
      </w:r>
      <w:r>
        <w:rPr>
          <w:rFonts w:cs="Arial"/>
        </w:rPr>
        <w:t>Procesos</w:t>
      </w:r>
      <w:r w:rsidRPr="00D702C4">
        <w:rPr>
          <w:rFonts w:cs="Arial"/>
        </w:rPr>
        <w:t xml:space="preserve">”, </w:t>
      </w:r>
      <w:r>
        <w:rPr>
          <w:rFonts w:cs="Arial"/>
        </w:rPr>
        <w:t xml:space="preserve">y posteriormente la opción </w:t>
      </w:r>
      <w:r w:rsidR="00AE7F27">
        <w:rPr>
          <w:rFonts w:cs="Arial"/>
        </w:rPr>
        <w:t>“Cancelar Trámite”</w:t>
      </w:r>
      <w:r w:rsidRPr="00D702C4">
        <w:rPr>
          <w:rFonts w:cs="Arial"/>
        </w:rPr>
        <w:t xml:space="preserve">, al realizar esto, el sistema presentará al usuario la pantalla </w:t>
      </w:r>
      <w:r w:rsidR="00D010DC">
        <w:rPr>
          <w:rFonts w:cs="Arial"/>
        </w:rPr>
        <w:t>seleccionada</w:t>
      </w:r>
      <w:r w:rsidR="00A22D79">
        <w:rPr>
          <w:rFonts w:cs="Arial"/>
        </w:rPr>
        <w:t>.</w:t>
      </w:r>
    </w:p>
    <w:p w:rsidR="00B643A1" w:rsidRPr="00D702C4" w:rsidRDefault="00B643A1" w:rsidP="00B643A1">
      <w:pPr>
        <w:pStyle w:val="Ttulo2"/>
        <w:ind w:left="0" w:firstLine="0"/>
      </w:pPr>
      <w:bookmarkStart w:id="51" w:name="_Toc314154501"/>
      <w:bookmarkStart w:id="52" w:name="_Toc341365656"/>
      <w:r w:rsidRPr="00D702C4">
        <w:t>Flujo de Eventos</w:t>
      </w:r>
      <w:bookmarkEnd w:id="49"/>
      <w:bookmarkEnd w:id="50"/>
      <w:bookmarkEnd w:id="51"/>
      <w:bookmarkEnd w:id="52"/>
    </w:p>
    <w:p w:rsidR="00B643A1" w:rsidRPr="008E023C" w:rsidRDefault="00B643A1" w:rsidP="00B643A1">
      <w:pPr>
        <w:pStyle w:val="Ttulo3"/>
      </w:pPr>
      <w:bookmarkStart w:id="53" w:name="_Toc250373392"/>
      <w:bookmarkStart w:id="54" w:name="_Toc263244849"/>
      <w:bookmarkStart w:id="55" w:name="_Toc314154502"/>
      <w:bookmarkStart w:id="56" w:name="_Toc341365657"/>
      <w:r w:rsidRPr="00D702C4">
        <w:t>Flujo Básico</w:t>
      </w:r>
      <w:bookmarkEnd w:id="53"/>
      <w:bookmarkEnd w:id="54"/>
      <w:bookmarkEnd w:id="55"/>
      <w:bookmarkEnd w:id="5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60"/>
        <w:gridCol w:w="4373"/>
        <w:gridCol w:w="510"/>
        <w:gridCol w:w="3957"/>
      </w:tblGrid>
      <w:tr w:rsidR="00B643A1" w:rsidRPr="00934325" w:rsidTr="008E68D9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B643A1" w:rsidRPr="00934325" w:rsidRDefault="00B643A1" w:rsidP="008E68D9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B643A1" w:rsidRPr="00D00A56" w:rsidTr="008E68D9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B643A1" w:rsidRPr="00D00A56" w:rsidRDefault="00B643A1" w:rsidP="008E68D9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B643A1" w:rsidRPr="00D00A56" w:rsidRDefault="00B643A1" w:rsidP="008E68D9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B643A1" w:rsidRPr="00005187" w:rsidTr="008E68D9">
        <w:tc>
          <w:tcPr>
            <w:tcW w:w="382" w:type="pct"/>
            <w:vAlign w:val="center"/>
          </w:tcPr>
          <w:p w:rsidR="00B643A1" w:rsidRPr="00D702C4" w:rsidRDefault="00B643A1" w:rsidP="00DE220D">
            <w:pPr>
              <w:jc w:val="center"/>
              <w:rPr>
                <w:rFonts w:cs="Arial"/>
              </w:rPr>
            </w:pPr>
            <w:r w:rsidRPr="00D702C4"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B643A1" w:rsidRPr="00D702C4" w:rsidRDefault="00B643A1" w:rsidP="008E68D9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introduce un </w:t>
            </w:r>
            <w:r>
              <w:rPr>
                <w:rFonts w:cs="Arial"/>
              </w:rPr>
              <w:t xml:space="preserve">criterio de búsqueda </w:t>
            </w:r>
            <w:r w:rsidRPr="00D702C4">
              <w:rPr>
                <w:rFonts w:cs="Arial"/>
              </w:rPr>
              <w:t>y selecciona la opción de “Buscar”.</w:t>
            </w:r>
          </w:p>
        </w:tc>
        <w:tc>
          <w:tcPr>
            <w:tcW w:w="303" w:type="pct"/>
            <w:vAlign w:val="center"/>
          </w:tcPr>
          <w:p w:rsidR="00B643A1" w:rsidRPr="00D702C4" w:rsidRDefault="00B643A1" w:rsidP="00DE220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54188E" w:rsidRDefault="00B643A1" w:rsidP="005B5A54">
            <w:pPr>
              <w:rPr>
                <w:rFonts w:cs="Arial"/>
              </w:rPr>
            </w:pPr>
            <w:r>
              <w:rPr>
                <w:rFonts w:cs="Arial"/>
              </w:rPr>
              <w:t>Muestra los datos del filtro</w:t>
            </w:r>
            <w:r w:rsidR="00A22D79">
              <w:rPr>
                <w:rFonts w:cs="Arial"/>
              </w:rPr>
              <w:t xml:space="preserve"> indicado por el usuario</w:t>
            </w:r>
            <w:r w:rsidR="005B5A54">
              <w:rPr>
                <w:rFonts w:cs="Arial"/>
              </w:rPr>
              <w:t>.</w:t>
            </w:r>
          </w:p>
          <w:p w:rsidR="00877157" w:rsidRPr="00B53393" w:rsidRDefault="00877157" w:rsidP="00B53393">
            <w:pPr>
              <w:pStyle w:val="Prrafodelista"/>
              <w:numPr>
                <w:ilvl w:val="0"/>
                <w:numId w:val="5"/>
              </w:numPr>
              <w:rPr>
                <w:rFonts w:cs="Arial"/>
              </w:rPr>
            </w:pPr>
            <w:r w:rsidRPr="00B53393">
              <w:rPr>
                <w:rFonts w:cs="Arial"/>
              </w:rPr>
              <w:t>Si no hay datos, muestra mensaje. Ver documento DSTMSG-MensajesDelSistema.docx</w:t>
            </w:r>
            <w:r w:rsidR="00D25E9C" w:rsidRPr="00B53393">
              <w:rPr>
                <w:rFonts w:cs="Arial"/>
              </w:rPr>
              <w:t xml:space="preserve"> (MSG27)</w:t>
            </w:r>
            <w:r w:rsidR="00B53393" w:rsidRPr="00B53393">
              <w:rPr>
                <w:rFonts w:cs="Arial"/>
              </w:rPr>
              <w:t>.</w:t>
            </w:r>
          </w:p>
          <w:p w:rsidR="00B53393" w:rsidRPr="00B53393" w:rsidRDefault="00B53393" w:rsidP="00B53393">
            <w:pPr>
              <w:pStyle w:val="Prrafodelista"/>
              <w:ind w:left="814"/>
              <w:rPr>
                <w:rFonts w:cs="Arial"/>
              </w:rPr>
            </w:pPr>
            <w:r w:rsidRPr="00B53393">
              <w:rPr>
                <w:rFonts w:cs="Arial"/>
              </w:rPr>
              <w:t>Ir al paso 04.</w:t>
            </w:r>
          </w:p>
        </w:tc>
      </w:tr>
      <w:tr w:rsidR="00B643A1" w:rsidRPr="00005187" w:rsidTr="00A22D79">
        <w:trPr>
          <w:trHeight w:val="230"/>
        </w:trPr>
        <w:tc>
          <w:tcPr>
            <w:tcW w:w="382" w:type="pct"/>
            <w:vAlign w:val="center"/>
          </w:tcPr>
          <w:p w:rsidR="00B643A1" w:rsidRPr="00D702C4" w:rsidRDefault="00B643A1" w:rsidP="00DE220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B643A1" w:rsidRDefault="00B643A1" w:rsidP="008E68D9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5A0C51" w:rsidRDefault="005A0C51" w:rsidP="003B2462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Generar la cancelación del trámite. </w:t>
            </w:r>
          </w:p>
          <w:p w:rsidR="003B2462" w:rsidRPr="00A22D79" w:rsidRDefault="003B2462" w:rsidP="00A22D79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Refiérase al Caso de Uso</w:t>
            </w:r>
            <w:r w:rsidR="00A22D79">
              <w:rPr>
                <w:rFonts w:cs="Arial"/>
              </w:rPr>
              <w:t xml:space="preserve"> </w:t>
            </w:r>
            <w:r w:rsidRPr="00A22D79">
              <w:rPr>
                <w:rFonts w:cs="Arial"/>
              </w:rPr>
              <w:t>&lt;&lt;</w:t>
            </w:r>
            <w:hyperlink w:anchor="_CU.02.09.03_–_GenerarModificaciónTr" w:history="1">
              <w:r w:rsidRPr="00425708">
                <w:rPr>
                  <w:rStyle w:val="Hipervnculo"/>
                  <w:rFonts w:cs="Arial"/>
                </w:rPr>
                <w:t>CU.</w:t>
              </w:r>
              <w:r w:rsidR="00706204" w:rsidRPr="00425708">
                <w:rPr>
                  <w:rStyle w:val="Hipervnculo"/>
                  <w:rFonts w:cs="Arial"/>
                </w:rPr>
                <w:t>02.09</w:t>
              </w:r>
              <w:r w:rsidR="00A22D79" w:rsidRPr="00425708">
                <w:rPr>
                  <w:rStyle w:val="Hipervnculo"/>
                  <w:rFonts w:cs="Arial"/>
                </w:rPr>
                <w:t>.03</w:t>
              </w:r>
              <w:r w:rsidRPr="00425708">
                <w:rPr>
                  <w:rStyle w:val="Hipervnculo"/>
                  <w:rFonts w:cs="Arial"/>
                </w:rPr>
                <w:t>–</w:t>
              </w:r>
              <w:proofErr w:type="spellStart"/>
              <w:r w:rsidR="00A22D79" w:rsidRPr="00425708">
                <w:rPr>
                  <w:rStyle w:val="Hipervnculo"/>
                  <w:rFonts w:cs="Arial"/>
                </w:rPr>
                <w:t>ModificarCancelaciónTrámite</w:t>
              </w:r>
              <w:proofErr w:type="spellEnd"/>
            </w:hyperlink>
            <w:r w:rsidRPr="00A22D79">
              <w:rPr>
                <w:rFonts w:cs="Arial"/>
              </w:rPr>
              <w:t>&gt;&gt;.</w:t>
            </w:r>
          </w:p>
          <w:p w:rsidR="003B2462" w:rsidRDefault="003B2462" w:rsidP="003B2462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Imprimir </w:t>
            </w:r>
            <w:r w:rsidR="00A22D79">
              <w:rPr>
                <w:rFonts w:cs="Arial"/>
              </w:rPr>
              <w:t xml:space="preserve">cancelación del </w:t>
            </w:r>
            <w:r>
              <w:rPr>
                <w:rFonts w:cs="Arial"/>
              </w:rPr>
              <w:t xml:space="preserve">trámite: </w:t>
            </w:r>
          </w:p>
          <w:p w:rsidR="003B2462" w:rsidRDefault="003B2462" w:rsidP="003B2462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hyperlink w:anchor="_CU.02.09.04_–_ImprimirModificaciónT" w:history="1">
              <w:r w:rsidRPr="00425708">
                <w:rPr>
                  <w:rStyle w:val="Hipervnculo"/>
                  <w:rFonts w:cs="Arial"/>
                </w:rPr>
                <w:t>CU.</w:t>
              </w:r>
              <w:r w:rsidR="00706204" w:rsidRPr="00425708">
                <w:rPr>
                  <w:rStyle w:val="Hipervnculo"/>
                  <w:rFonts w:cs="Arial"/>
                </w:rPr>
                <w:t>02.09</w:t>
              </w:r>
              <w:r w:rsidRPr="00425708">
                <w:rPr>
                  <w:rStyle w:val="Hipervnculo"/>
                  <w:rFonts w:cs="Arial"/>
                </w:rPr>
                <w:t>.0</w:t>
              </w:r>
              <w:r w:rsidR="00A22D79" w:rsidRPr="00425708">
                <w:rPr>
                  <w:rStyle w:val="Hipervnculo"/>
                  <w:rFonts w:cs="Arial"/>
                </w:rPr>
                <w:t>4</w:t>
              </w:r>
              <w:r w:rsidRPr="00425708">
                <w:rPr>
                  <w:rStyle w:val="Hipervnculo"/>
                  <w:rFonts w:cs="Arial"/>
                </w:rPr>
                <w:t>-Imprimir</w:t>
              </w:r>
              <w:r w:rsidR="00A22D79" w:rsidRPr="00425708">
                <w:rPr>
                  <w:rStyle w:val="Hipervnculo"/>
                  <w:rFonts w:cs="Arial"/>
                </w:rPr>
                <w:t>Cancelación</w:t>
              </w:r>
              <w:r w:rsidRPr="00425708">
                <w:rPr>
                  <w:rStyle w:val="Hipervnculo"/>
                  <w:rFonts w:cs="Arial"/>
                </w:rPr>
                <w:t>Trámite</w:t>
              </w:r>
            </w:hyperlink>
            <w:r>
              <w:rPr>
                <w:rFonts w:cs="Arial"/>
              </w:rPr>
              <w:t>&gt;&gt;.</w:t>
            </w:r>
          </w:p>
          <w:p w:rsidR="003B2462" w:rsidRDefault="003B2462" w:rsidP="003B2462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Generar reporte</w:t>
            </w:r>
            <w:r w:rsidR="00A22D79">
              <w:rPr>
                <w:rFonts w:cs="Arial"/>
              </w:rPr>
              <w:t xml:space="preserve"> de cancelación del </w:t>
            </w:r>
            <w:r w:rsidR="00A22D79">
              <w:rPr>
                <w:rFonts w:cs="Arial"/>
              </w:rPr>
              <w:lastRenderedPageBreak/>
              <w:t>trámite</w:t>
            </w:r>
            <w:r>
              <w:rPr>
                <w:rFonts w:cs="Arial"/>
              </w:rPr>
              <w:t xml:space="preserve">: </w:t>
            </w:r>
          </w:p>
          <w:p w:rsidR="00B643A1" w:rsidRPr="003B2462" w:rsidRDefault="003B2462" w:rsidP="00A22D79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hyperlink w:anchor="_CU.02.09.05_–_GenerarReporteModific" w:history="1">
              <w:r w:rsidRPr="00425708">
                <w:rPr>
                  <w:rStyle w:val="Hipervnculo"/>
                  <w:rFonts w:cs="Arial"/>
                </w:rPr>
                <w:t>CU.</w:t>
              </w:r>
              <w:r w:rsidR="00706204" w:rsidRPr="00425708">
                <w:rPr>
                  <w:rStyle w:val="Hipervnculo"/>
                  <w:rFonts w:cs="Arial"/>
                </w:rPr>
                <w:t>02.09</w:t>
              </w:r>
              <w:r w:rsidRPr="00425708">
                <w:rPr>
                  <w:rStyle w:val="Hipervnculo"/>
                  <w:rFonts w:cs="Arial"/>
                </w:rPr>
                <w:t>.</w:t>
              </w:r>
              <w:r w:rsidR="00A22D79" w:rsidRPr="00425708">
                <w:rPr>
                  <w:rStyle w:val="Hipervnculo"/>
                  <w:rFonts w:cs="Arial"/>
                </w:rPr>
                <w:t>05</w:t>
              </w:r>
              <w:r w:rsidRPr="00425708">
                <w:rPr>
                  <w:rStyle w:val="Hipervnculo"/>
                  <w:rFonts w:cs="Arial"/>
                </w:rPr>
                <w:t>–</w:t>
              </w:r>
              <w:proofErr w:type="spellStart"/>
              <w:r w:rsidRPr="00425708">
                <w:rPr>
                  <w:rStyle w:val="Hipervnculo"/>
                  <w:rFonts w:cs="Arial"/>
                </w:rPr>
                <w:t>GenerarReporte</w:t>
              </w:r>
              <w:r w:rsidR="00A22D79" w:rsidRPr="00425708">
                <w:rPr>
                  <w:rStyle w:val="Hipervnculo"/>
                  <w:rFonts w:cs="Arial"/>
                </w:rPr>
                <w:t>Cancelación</w:t>
              </w:r>
              <w:r w:rsidRPr="00425708">
                <w:rPr>
                  <w:rStyle w:val="Hipervnculo"/>
                  <w:rFonts w:cs="Arial"/>
                </w:rPr>
                <w:t>Trámite</w:t>
              </w:r>
              <w:proofErr w:type="spellEnd"/>
            </w:hyperlink>
            <w:r>
              <w:rPr>
                <w:rFonts w:cs="Arial"/>
              </w:rPr>
              <w:t>&gt;&gt;.</w:t>
            </w:r>
          </w:p>
        </w:tc>
        <w:tc>
          <w:tcPr>
            <w:tcW w:w="303" w:type="pct"/>
            <w:vAlign w:val="center"/>
          </w:tcPr>
          <w:p w:rsidR="00B643A1" w:rsidRDefault="00B643A1" w:rsidP="00DE220D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B643A1" w:rsidRDefault="00B643A1" w:rsidP="00462879">
            <w:pPr>
              <w:spacing w:before="240"/>
              <w:rPr>
                <w:rFonts w:cs="Arial"/>
              </w:rPr>
            </w:pPr>
          </w:p>
        </w:tc>
      </w:tr>
      <w:tr w:rsidR="00B643A1" w:rsidTr="008E68D9">
        <w:tc>
          <w:tcPr>
            <w:tcW w:w="382" w:type="pct"/>
            <w:vAlign w:val="center"/>
          </w:tcPr>
          <w:p w:rsidR="00B643A1" w:rsidRDefault="00462879" w:rsidP="00DE220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0</w:t>
            </w:r>
            <w:r w:rsidR="00EC1D31">
              <w:rPr>
                <w:rFonts w:cs="Arial"/>
              </w:rPr>
              <w:t>4</w:t>
            </w:r>
          </w:p>
        </w:tc>
        <w:tc>
          <w:tcPr>
            <w:tcW w:w="2198" w:type="pct"/>
            <w:vAlign w:val="center"/>
          </w:tcPr>
          <w:p w:rsidR="00B643A1" w:rsidRPr="00D702C4" w:rsidRDefault="00B643A1" w:rsidP="008E68D9">
            <w:pPr>
              <w:rPr>
                <w:rFonts w:cs="Arial"/>
              </w:rPr>
            </w:pPr>
            <w:r w:rsidRPr="00D702C4">
              <w:rPr>
                <w:rFonts w:cs="Arial"/>
              </w:rPr>
              <w:t>Fin del caso.</w:t>
            </w:r>
          </w:p>
        </w:tc>
        <w:tc>
          <w:tcPr>
            <w:tcW w:w="303" w:type="pct"/>
            <w:vAlign w:val="center"/>
          </w:tcPr>
          <w:p w:rsidR="00B643A1" w:rsidRDefault="00B643A1" w:rsidP="00DE220D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B643A1" w:rsidRDefault="00B643A1" w:rsidP="00DE220D">
            <w:pPr>
              <w:rPr>
                <w:rFonts w:cs="Arial"/>
              </w:rPr>
            </w:pPr>
          </w:p>
        </w:tc>
      </w:tr>
    </w:tbl>
    <w:p w:rsidR="00B643A1" w:rsidRDefault="00B643A1" w:rsidP="00B643A1">
      <w:pPr>
        <w:pStyle w:val="Ttulo2"/>
        <w:ind w:left="0" w:firstLine="0"/>
      </w:pPr>
      <w:bookmarkStart w:id="57" w:name="_Toc314154503"/>
      <w:bookmarkStart w:id="58" w:name="_Toc341365658"/>
      <w:r>
        <w:t>Flujos alternos</w:t>
      </w:r>
      <w:bookmarkEnd w:id="57"/>
      <w:bookmarkEnd w:id="58"/>
    </w:p>
    <w:p w:rsidR="00B643A1" w:rsidRDefault="00B643A1" w:rsidP="00B643A1">
      <w:pPr>
        <w:rPr>
          <w:rFonts w:cs="Arial"/>
        </w:rPr>
      </w:pPr>
      <w:r>
        <w:rPr>
          <w:rFonts w:cs="Arial"/>
        </w:rPr>
        <w:t>No aplica.</w:t>
      </w:r>
    </w:p>
    <w:p w:rsidR="00B643A1" w:rsidRPr="00D702C4" w:rsidRDefault="00B643A1" w:rsidP="00B643A1">
      <w:pPr>
        <w:pStyle w:val="Ttulo2"/>
        <w:ind w:left="0" w:firstLine="0"/>
      </w:pPr>
      <w:bookmarkStart w:id="59" w:name="_Toc314154504"/>
      <w:bookmarkStart w:id="60" w:name="_Toc341365659"/>
      <w:r w:rsidRPr="00D702C4">
        <w:t>Condiciones Posteriores</w:t>
      </w:r>
      <w:bookmarkEnd w:id="59"/>
      <w:bookmarkEnd w:id="60"/>
    </w:p>
    <w:p w:rsidR="00B643A1" w:rsidRPr="00D702C4" w:rsidRDefault="00B643A1" w:rsidP="00B643A1">
      <w:pPr>
        <w:rPr>
          <w:rFonts w:cs="Arial"/>
        </w:rPr>
      </w:pPr>
      <w:r w:rsidRPr="00D702C4">
        <w:rPr>
          <w:rFonts w:cs="Arial"/>
        </w:rPr>
        <w:t>No aplica.</w:t>
      </w:r>
    </w:p>
    <w:p w:rsidR="00B643A1" w:rsidRPr="00BE728C" w:rsidRDefault="00B643A1" w:rsidP="00B643A1">
      <w:pPr>
        <w:pStyle w:val="Ttulo2"/>
        <w:ind w:left="0" w:firstLine="0"/>
      </w:pPr>
      <w:bookmarkStart w:id="61" w:name="_Toc250373395"/>
      <w:bookmarkStart w:id="62" w:name="_Toc263244851"/>
      <w:bookmarkStart w:id="63" w:name="_Toc314154505"/>
      <w:bookmarkStart w:id="64" w:name="_Toc341365660"/>
      <w:r w:rsidRPr="00D702C4">
        <w:t>Diagrama</w:t>
      </w:r>
      <w:bookmarkEnd w:id="61"/>
      <w:bookmarkEnd w:id="62"/>
      <w:bookmarkEnd w:id="63"/>
      <w:bookmarkEnd w:id="64"/>
    </w:p>
    <w:p w:rsidR="00B643A1" w:rsidRPr="00D702C4" w:rsidRDefault="00D83AF0" w:rsidP="00B643A1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 wp14:anchorId="1CB2F0BC" wp14:editId="17CA2F8C">
            <wp:extent cx="5943600" cy="356425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09.02 Buscar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A1" w:rsidRPr="00D702C4" w:rsidRDefault="00B643A1" w:rsidP="00B643A1">
      <w:pPr>
        <w:pStyle w:val="Ttulo2"/>
        <w:ind w:left="0" w:firstLine="0"/>
      </w:pPr>
      <w:bookmarkStart w:id="65" w:name="_Toc250373396"/>
      <w:bookmarkStart w:id="66" w:name="_Toc263244852"/>
      <w:bookmarkStart w:id="67" w:name="_Toc314154506"/>
      <w:bookmarkStart w:id="68" w:name="_Toc341365661"/>
      <w:r w:rsidRPr="00D702C4">
        <w:t>Observaciones</w:t>
      </w:r>
      <w:bookmarkEnd w:id="65"/>
      <w:bookmarkEnd w:id="66"/>
      <w:bookmarkEnd w:id="67"/>
      <w:bookmarkEnd w:id="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B643A1" w:rsidRPr="00003628" w:rsidTr="008E68D9">
        <w:tc>
          <w:tcPr>
            <w:tcW w:w="1771" w:type="dxa"/>
            <w:shd w:val="clear" w:color="auto" w:fill="C2D69B" w:themeFill="accent3" w:themeFillTint="99"/>
          </w:tcPr>
          <w:p w:rsidR="00B643A1" w:rsidRPr="00003628" w:rsidRDefault="00B643A1" w:rsidP="008E68D9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B643A1" w:rsidRPr="00003628" w:rsidRDefault="00B643A1" w:rsidP="008E68D9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B643A1" w:rsidRPr="00D702C4" w:rsidTr="008E68D9">
        <w:tc>
          <w:tcPr>
            <w:tcW w:w="1771" w:type="dxa"/>
          </w:tcPr>
          <w:p w:rsidR="00B643A1" w:rsidRPr="00D702C4" w:rsidRDefault="00B643A1" w:rsidP="008E68D9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B643A1" w:rsidRPr="00D702C4" w:rsidRDefault="00B643A1" w:rsidP="008E68D9">
            <w:pPr>
              <w:rPr>
                <w:rFonts w:cs="Arial"/>
              </w:rPr>
            </w:pPr>
          </w:p>
        </w:tc>
      </w:tr>
    </w:tbl>
    <w:p w:rsidR="00473DFE" w:rsidRDefault="00B643A1" w:rsidP="00987797">
      <w:r>
        <w:br w:type="page"/>
      </w:r>
    </w:p>
    <w:p w:rsidR="004F6170" w:rsidRPr="002511BD" w:rsidRDefault="004F6170" w:rsidP="004F6170">
      <w:pPr>
        <w:pStyle w:val="Subttulo"/>
      </w:pPr>
      <w:r w:rsidRPr="002511BD">
        <w:lastRenderedPageBreak/>
        <w:t>Especificación de C</w:t>
      </w:r>
      <w:r>
        <w:t>asos de Uso de Sistema: CU.</w:t>
      </w:r>
      <w:r w:rsidR="00706204">
        <w:t>02.09</w:t>
      </w:r>
      <w:r w:rsidR="004D5EF4">
        <w:t>.03</w:t>
      </w:r>
      <w:r w:rsidRPr="008D03C3">
        <w:t>-</w:t>
      </w:r>
      <w:r w:rsidR="004D5EF4">
        <w:t>ModificarCancelación</w:t>
      </w:r>
      <w:r>
        <w:t>Trámite</w:t>
      </w:r>
    </w:p>
    <w:p w:rsidR="004F6170" w:rsidRPr="00041EBD" w:rsidRDefault="004F6170" w:rsidP="004F6170">
      <w:pPr>
        <w:pStyle w:val="Ttulo1"/>
      </w:pPr>
      <w:bookmarkStart w:id="69" w:name="_CU.02.10.06_–_GenerarModificaciónTr"/>
      <w:bookmarkStart w:id="70" w:name="_CU.02.09.03_–_GenerarModificaciónTr"/>
      <w:bookmarkStart w:id="71" w:name="_Toc341365662"/>
      <w:bookmarkEnd w:id="69"/>
      <w:bookmarkEnd w:id="70"/>
      <w:r>
        <w:t>CU.</w:t>
      </w:r>
      <w:r w:rsidR="00706204">
        <w:t>02.09</w:t>
      </w:r>
      <w:r w:rsidR="004D5EF4">
        <w:t>.03</w:t>
      </w:r>
      <w:r>
        <w:t xml:space="preserve"> – </w:t>
      </w:r>
      <w:proofErr w:type="spellStart"/>
      <w:r w:rsidR="00073EC8">
        <w:t>ModificarCancelació</w:t>
      </w:r>
      <w:r>
        <w:t>nTrámite</w:t>
      </w:r>
      <w:bookmarkEnd w:id="71"/>
      <w:proofErr w:type="spellEnd"/>
    </w:p>
    <w:p w:rsidR="00815D12" w:rsidRPr="00D702C4" w:rsidRDefault="00815D12" w:rsidP="00815D12">
      <w:pPr>
        <w:pStyle w:val="Ttulo2"/>
        <w:ind w:left="0" w:firstLine="0"/>
      </w:pPr>
      <w:bookmarkStart w:id="72" w:name="_Toc341365663"/>
      <w:r w:rsidRPr="00D702C4">
        <w:t>Descripción Breve</w:t>
      </w:r>
      <w:bookmarkEnd w:id="72"/>
    </w:p>
    <w:p w:rsidR="00815D12" w:rsidRPr="00CC1B7A" w:rsidRDefault="00815D12" w:rsidP="00815D12">
      <w:pPr>
        <w:rPr>
          <w:rFonts w:cs="Arial"/>
          <w:lang w:val="es-ES" w:eastAsia="es-ES"/>
        </w:rPr>
      </w:pPr>
      <w:r w:rsidRPr="00D702C4">
        <w:rPr>
          <w:rFonts w:cs="Arial"/>
        </w:rPr>
        <w:t xml:space="preserve">El usuario </w:t>
      </w:r>
      <w:r w:rsidR="006D4C66">
        <w:rPr>
          <w:rFonts w:cs="Arial"/>
        </w:rPr>
        <w:t>asigna nuevo motivo de cancelación al trámite</w:t>
      </w:r>
      <w:r w:rsidR="00CE18B3">
        <w:rPr>
          <w:rFonts w:cs="Arial"/>
        </w:rPr>
        <w:t xml:space="preserve"> </w:t>
      </w:r>
      <w:r>
        <w:rPr>
          <w:rFonts w:cs="Arial"/>
        </w:rPr>
        <w:t>dentro del sistema de gestión de trámites.</w:t>
      </w:r>
    </w:p>
    <w:p w:rsidR="00815D12" w:rsidRPr="00D702C4" w:rsidRDefault="00815D12" w:rsidP="00815D12">
      <w:pPr>
        <w:pStyle w:val="Ttulo2"/>
        <w:ind w:left="0" w:firstLine="0"/>
      </w:pPr>
      <w:bookmarkStart w:id="73" w:name="_Toc341365664"/>
      <w:r w:rsidRPr="00D702C4">
        <w:t>Actores</w:t>
      </w:r>
      <w:bookmarkEnd w:id="73"/>
    </w:p>
    <w:p w:rsidR="00815D12" w:rsidRDefault="00815D12" w:rsidP="00815D12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815D12" w:rsidRDefault="00815D12" w:rsidP="00815D12">
      <w:pPr>
        <w:spacing w:line="276" w:lineRule="auto"/>
        <w:rPr>
          <w:rFonts w:cs="Arial"/>
        </w:rPr>
      </w:pPr>
      <w:r>
        <w:rPr>
          <w:rFonts w:cs="Arial"/>
          <w:b/>
        </w:rPr>
        <w:t>Área</w:t>
      </w:r>
      <w:r w:rsidRPr="00D702C4">
        <w:rPr>
          <w:rFonts w:cs="Arial"/>
          <w:b/>
        </w:rPr>
        <w:t xml:space="preserve"> / </w:t>
      </w:r>
      <w:r>
        <w:rPr>
          <w:rFonts w:cs="Arial"/>
          <w:b/>
        </w:rPr>
        <w:t>Responsable de Área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para realizar </w:t>
      </w:r>
      <w:r w:rsidR="00D0532A">
        <w:rPr>
          <w:rFonts w:cs="Arial"/>
        </w:rPr>
        <w:t xml:space="preserve">modificaciones a </w:t>
      </w:r>
      <w:r w:rsidR="00A17122">
        <w:rPr>
          <w:rFonts w:cs="Arial"/>
        </w:rPr>
        <w:t xml:space="preserve">los trámites en </w:t>
      </w:r>
      <w:r>
        <w:rPr>
          <w:rFonts w:cs="Arial"/>
        </w:rPr>
        <w:t>el sistema.</w:t>
      </w:r>
    </w:p>
    <w:p w:rsidR="009B1324" w:rsidRDefault="009B1324" w:rsidP="009B1324">
      <w:pPr>
        <w:spacing w:line="276" w:lineRule="auto"/>
        <w:rPr>
          <w:rFonts w:cs="Arial"/>
        </w:rPr>
      </w:pPr>
      <w:r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 / </w:t>
      </w:r>
      <w:r>
        <w:rPr>
          <w:rFonts w:cs="Arial"/>
          <w:b/>
        </w:rPr>
        <w:t>Operador Ventanilla única</w:t>
      </w:r>
      <w:r w:rsidRPr="00D702C4">
        <w:rPr>
          <w:rFonts w:cs="Arial"/>
          <w:b/>
        </w:rPr>
        <w:t xml:space="preserve">.- </w:t>
      </w:r>
      <w:r w:rsidR="00A17122" w:rsidRPr="00D702C4">
        <w:rPr>
          <w:rFonts w:cs="Arial"/>
        </w:rPr>
        <w:t>Es la</w:t>
      </w:r>
      <w:r w:rsidR="00A17122">
        <w:rPr>
          <w:rFonts w:cs="Arial"/>
        </w:rPr>
        <w:t xml:space="preserve"> persona autorizada para realizar modificaciones a los trámites en el sistema</w:t>
      </w:r>
      <w:r>
        <w:rPr>
          <w:rFonts w:cs="Arial"/>
        </w:rPr>
        <w:t>.</w:t>
      </w:r>
    </w:p>
    <w:p w:rsidR="009B1324" w:rsidRPr="002029C4" w:rsidRDefault="009B1324" w:rsidP="009B1324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9B1324" w:rsidRPr="00D702C4" w:rsidRDefault="009B1324" w:rsidP="009B1324">
      <w:pPr>
        <w:pStyle w:val="Ttulo2"/>
        <w:ind w:left="0" w:firstLine="0"/>
      </w:pPr>
      <w:bookmarkStart w:id="74" w:name="_Toc341365665"/>
      <w:r w:rsidRPr="00D702C4">
        <w:t>Condiciones Previas</w:t>
      </w:r>
      <w:bookmarkEnd w:id="74"/>
    </w:p>
    <w:p w:rsidR="009B1324" w:rsidRPr="00D702C4" w:rsidRDefault="009B1324" w:rsidP="009B1324">
      <w:pPr>
        <w:pStyle w:val="Ttulo3"/>
      </w:pPr>
      <w:bookmarkStart w:id="75" w:name="_Toc341365666"/>
      <w:r w:rsidRPr="00D702C4">
        <w:t>El usuario deberá iniciar sesión en el sistema.</w:t>
      </w:r>
      <w:bookmarkEnd w:id="75"/>
    </w:p>
    <w:p w:rsidR="00815D12" w:rsidRDefault="009B1324" w:rsidP="00E70390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282E7C" w:rsidRDefault="00282E7C" w:rsidP="00282E7C">
      <w:pPr>
        <w:pStyle w:val="Ttulo3"/>
      </w:pPr>
      <w:bookmarkStart w:id="76" w:name="_Toc341365667"/>
      <w:r>
        <w:t>El usuario deberá realizar una búsqueda y/o registro de trámites.</w:t>
      </w:r>
      <w:bookmarkEnd w:id="76"/>
    </w:p>
    <w:p w:rsidR="00282E7C" w:rsidRPr="00E97C3B" w:rsidRDefault="00282E7C" w:rsidP="00282E7C">
      <w:pPr>
        <w:spacing w:after="240"/>
        <w:rPr>
          <w:rFonts w:cs="Arial"/>
        </w:rPr>
      </w:pPr>
      <w:r>
        <w:rPr>
          <w:rFonts w:cs="Arial"/>
        </w:rPr>
        <w:t xml:space="preserve">El usuario deberá realizar una búsqueda y/o registro de trámites previo </w:t>
      </w:r>
      <w:r w:rsidR="00281622">
        <w:rPr>
          <w:rFonts w:cs="Arial"/>
        </w:rPr>
        <w:t>al cambio del motivo de cancelación</w:t>
      </w:r>
      <w:r>
        <w:rPr>
          <w:rFonts w:cs="Arial"/>
        </w:rPr>
        <w:t xml:space="preserve">. </w:t>
      </w:r>
      <w:r w:rsidR="00E16BE4">
        <w:rPr>
          <w:rFonts w:cs="Arial"/>
          <w:lang w:val="es-ES"/>
        </w:rPr>
        <w:t>Para mayor detalle refiérase al</w:t>
      </w:r>
      <w:r>
        <w:rPr>
          <w:rFonts w:cs="Arial"/>
          <w:lang w:val="es-ES"/>
        </w:rPr>
        <w:t xml:space="preserve"> Caso de Uso </w:t>
      </w:r>
      <w:r>
        <w:rPr>
          <w:rFonts w:cs="Arial"/>
        </w:rPr>
        <w:t>&lt;&lt;</w:t>
      </w:r>
      <w:hyperlink w:anchor="_CU.02.10.02_–_Buscar" w:history="1">
        <w:r w:rsidRPr="00282E7C">
          <w:rPr>
            <w:rStyle w:val="Hipervnculo"/>
            <w:rFonts w:cs="Arial"/>
            <w:lang w:val="es-ES"/>
          </w:rPr>
          <w:t>CU.</w:t>
        </w:r>
        <w:r w:rsidR="00706204">
          <w:rPr>
            <w:rStyle w:val="Hipervnculo"/>
            <w:rFonts w:cs="Arial"/>
            <w:lang w:val="es-ES"/>
          </w:rPr>
          <w:t>02.09</w:t>
        </w:r>
        <w:r w:rsidRPr="00282E7C">
          <w:rPr>
            <w:rStyle w:val="Hipervnculo"/>
            <w:rFonts w:cs="Arial"/>
            <w:lang w:val="es-ES"/>
          </w:rPr>
          <w:t>.02-Buscar</w:t>
        </w:r>
      </w:hyperlink>
      <w:r>
        <w:rPr>
          <w:rFonts w:cs="Arial"/>
        </w:rPr>
        <w:t>&gt;&gt;</w:t>
      </w:r>
      <w:r w:rsidR="00843143">
        <w:rPr>
          <w:rFonts w:cs="Arial"/>
        </w:rPr>
        <w:t xml:space="preserve"> o </w:t>
      </w:r>
      <w:r>
        <w:rPr>
          <w:rFonts w:cs="Arial"/>
        </w:rPr>
        <w:t>&lt;&lt;</w:t>
      </w:r>
      <w:hyperlink w:anchor="_CU.02.10.01_–_BuscarSolicitud" w:history="1">
        <w:r w:rsidRPr="00282E7C">
          <w:rPr>
            <w:rStyle w:val="Hipervnculo"/>
            <w:rFonts w:cs="Arial"/>
            <w:lang w:val="es-ES"/>
          </w:rPr>
          <w:t>CU.</w:t>
        </w:r>
        <w:r w:rsidR="00706204">
          <w:rPr>
            <w:rStyle w:val="Hipervnculo"/>
            <w:rFonts w:cs="Arial"/>
            <w:lang w:val="es-ES"/>
          </w:rPr>
          <w:t>02.09</w:t>
        </w:r>
        <w:r w:rsidRPr="00282E7C">
          <w:rPr>
            <w:rStyle w:val="Hipervnculo"/>
            <w:rFonts w:cs="Arial"/>
            <w:lang w:val="es-ES"/>
          </w:rPr>
          <w:t>.01-BuscarSolicitud</w:t>
        </w:r>
      </w:hyperlink>
      <w:r>
        <w:rPr>
          <w:rFonts w:cs="Arial"/>
        </w:rPr>
        <w:t>&gt;&gt;.</w:t>
      </w:r>
    </w:p>
    <w:p w:rsidR="00815D12" w:rsidRPr="00D702C4" w:rsidRDefault="00815D12" w:rsidP="00815D12">
      <w:pPr>
        <w:pStyle w:val="Ttulo2"/>
        <w:ind w:left="0" w:firstLine="0"/>
      </w:pPr>
      <w:bookmarkStart w:id="77" w:name="_Toc341365668"/>
      <w:r w:rsidRPr="00D702C4">
        <w:t>Flujo de Eventos</w:t>
      </w:r>
      <w:bookmarkEnd w:id="77"/>
    </w:p>
    <w:p w:rsidR="00815D12" w:rsidRPr="008E023C" w:rsidRDefault="00815D12" w:rsidP="00815D12">
      <w:pPr>
        <w:pStyle w:val="Ttulo3"/>
      </w:pPr>
      <w:bookmarkStart w:id="78" w:name="_Toc341365669"/>
      <w:r w:rsidRPr="00D702C4">
        <w:t>Flujo Básico</w:t>
      </w:r>
      <w:bookmarkEnd w:id="7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66"/>
        <w:gridCol w:w="4357"/>
        <w:gridCol w:w="517"/>
        <w:gridCol w:w="3960"/>
      </w:tblGrid>
      <w:tr w:rsidR="00815D12" w:rsidRPr="00934325" w:rsidTr="008E68D9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815D12" w:rsidRPr="00934325" w:rsidRDefault="00815D12" w:rsidP="008E68D9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815D12" w:rsidRPr="00D00A56" w:rsidTr="00A8392C">
        <w:trPr>
          <w:tblHeader/>
        </w:trPr>
        <w:tc>
          <w:tcPr>
            <w:tcW w:w="2644" w:type="pct"/>
            <w:gridSpan w:val="2"/>
            <w:shd w:val="clear" w:color="auto" w:fill="C2D69B" w:themeFill="accent3" w:themeFillTint="99"/>
            <w:vAlign w:val="center"/>
          </w:tcPr>
          <w:p w:rsidR="00815D12" w:rsidRPr="00D00A56" w:rsidRDefault="00815D12" w:rsidP="008E68D9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356" w:type="pct"/>
            <w:gridSpan w:val="2"/>
            <w:shd w:val="clear" w:color="auto" w:fill="C2D69B" w:themeFill="accent3" w:themeFillTint="99"/>
            <w:vAlign w:val="center"/>
          </w:tcPr>
          <w:p w:rsidR="00815D12" w:rsidRPr="00D00A56" w:rsidRDefault="00815D12" w:rsidP="008E68D9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815D12" w:rsidRPr="00005187" w:rsidTr="00A8392C">
        <w:tc>
          <w:tcPr>
            <w:tcW w:w="351" w:type="pct"/>
            <w:vAlign w:val="center"/>
          </w:tcPr>
          <w:p w:rsidR="00815D12" w:rsidRPr="00D702C4" w:rsidRDefault="00815D12" w:rsidP="007260A7">
            <w:pPr>
              <w:jc w:val="center"/>
              <w:rPr>
                <w:rFonts w:cs="Arial"/>
              </w:rPr>
            </w:pPr>
            <w:r w:rsidRPr="00D702C4">
              <w:rPr>
                <w:rFonts w:cs="Arial"/>
              </w:rPr>
              <w:t>01</w:t>
            </w:r>
          </w:p>
        </w:tc>
        <w:tc>
          <w:tcPr>
            <w:tcW w:w="2293" w:type="pct"/>
            <w:vAlign w:val="center"/>
          </w:tcPr>
          <w:p w:rsidR="00815D12" w:rsidRPr="00D702C4" w:rsidRDefault="00815D12" w:rsidP="00B9585E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</w:t>
            </w:r>
            <w:r w:rsidR="001A2626">
              <w:rPr>
                <w:rFonts w:cs="Arial"/>
              </w:rPr>
              <w:t xml:space="preserve">selecciona </w:t>
            </w:r>
            <w:r w:rsidR="00B9585E">
              <w:rPr>
                <w:rFonts w:cs="Arial"/>
              </w:rPr>
              <w:t>el registro de la solicitud que será cancelada.</w:t>
            </w:r>
          </w:p>
        </w:tc>
        <w:tc>
          <w:tcPr>
            <w:tcW w:w="272" w:type="pct"/>
            <w:vAlign w:val="center"/>
          </w:tcPr>
          <w:p w:rsidR="00815D12" w:rsidRPr="00D702C4" w:rsidRDefault="00815D12" w:rsidP="007260A7">
            <w:pPr>
              <w:jc w:val="center"/>
              <w:rPr>
                <w:rFonts w:cs="Arial"/>
              </w:rPr>
            </w:pPr>
          </w:p>
        </w:tc>
        <w:tc>
          <w:tcPr>
            <w:tcW w:w="2084" w:type="pct"/>
            <w:vAlign w:val="center"/>
          </w:tcPr>
          <w:p w:rsidR="00815D12" w:rsidRPr="001A2626" w:rsidRDefault="00815D12" w:rsidP="00A8392C">
            <w:pPr>
              <w:rPr>
                <w:rFonts w:cs="Arial"/>
              </w:rPr>
            </w:pPr>
          </w:p>
        </w:tc>
      </w:tr>
      <w:tr w:rsidR="00B9585E" w:rsidRPr="00005187" w:rsidTr="00A8392C">
        <w:tc>
          <w:tcPr>
            <w:tcW w:w="351" w:type="pct"/>
            <w:vAlign w:val="center"/>
          </w:tcPr>
          <w:p w:rsidR="00B9585E" w:rsidRPr="00D702C4" w:rsidRDefault="00B9585E" w:rsidP="007260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293" w:type="pct"/>
            <w:vAlign w:val="center"/>
          </w:tcPr>
          <w:p w:rsidR="00B9585E" w:rsidRPr="00D702C4" w:rsidRDefault="00B9585E" w:rsidP="001A2626">
            <w:pPr>
              <w:rPr>
                <w:rFonts w:cs="Arial"/>
              </w:rPr>
            </w:pPr>
            <w:r>
              <w:rPr>
                <w:rFonts w:cs="Arial"/>
              </w:rPr>
              <w:t>Selecciona la opción “Modificar”.</w:t>
            </w:r>
          </w:p>
        </w:tc>
        <w:tc>
          <w:tcPr>
            <w:tcW w:w="272" w:type="pct"/>
            <w:vAlign w:val="center"/>
          </w:tcPr>
          <w:p w:rsidR="00B9585E" w:rsidRDefault="00B9585E" w:rsidP="007260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084" w:type="pct"/>
            <w:vAlign w:val="center"/>
          </w:tcPr>
          <w:p w:rsidR="00B9585E" w:rsidRDefault="00B9585E" w:rsidP="00A8392C">
            <w:pPr>
              <w:rPr>
                <w:rFonts w:cs="Arial"/>
              </w:rPr>
            </w:pPr>
            <w:r>
              <w:rPr>
                <w:rFonts w:cs="Arial"/>
              </w:rPr>
              <w:t>Habilita sección de “Modificar Trámite”.</w:t>
            </w:r>
          </w:p>
        </w:tc>
      </w:tr>
      <w:tr w:rsidR="001A2626" w:rsidRPr="00005187" w:rsidTr="00A8392C">
        <w:tc>
          <w:tcPr>
            <w:tcW w:w="351" w:type="pct"/>
            <w:vAlign w:val="center"/>
          </w:tcPr>
          <w:p w:rsidR="001A2626" w:rsidRPr="00D702C4" w:rsidRDefault="001A2626" w:rsidP="007260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0F1DD7">
              <w:rPr>
                <w:rFonts w:cs="Arial"/>
              </w:rPr>
              <w:t>4</w:t>
            </w:r>
          </w:p>
        </w:tc>
        <w:tc>
          <w:tcPr>
            <w:tcW w:w="2293" w:type="pct"/>
            <w:vAlign w:val="center"/>
          </w:tcPr>
          <w:p w:rsidR="001A2626" w:rsidRPr="00D702C4" w:rsidRDefault="00F93C75" w:rsidP="00F93C75">
            <w:pPr>
              <w:rPr>
                <w:rFonts w:cs="Arial"/>
              </w:rPr>
            </w:pPr>
            <w:r>
              <w:rPr>
                <w:rFonts w:cs="Arial"/>
              </w:rPr>
              <w:t>Ingresa información</w:t>
            </w:r>
            <w:r w:rsidR="00A8392C">
              <w:rPr>
                <w:rFonts w:cs="Arial"/>
              </w:rPr>
              <w:t>.</w:t>
            </w:r>
          </w:p>
        </w:tc>
        <w:tc>
          <w:tcPr>
            <w:tcW w:w="272" w:type="pct"/>
            <w:vAlign w:val="center"/>
          </w:tcPr>
          <w:p w:rsidR="001A2626" w:rsidRDefault="001A2626" w:rsidP="007260A7">
            <w:pPr>
              <w:jc w:val="center"/>
              <w:rPr>
                <w:rFonts w:cs="Arial"/>
              </w:rPr>
            </w:pPr>
          </w:p>
        </w:tc>
        <w:tc>
          <w:tcPr>
            <w:tcW w:w="2084" w:type="pct"/>
            <w:vAlign w:val="center"/>
          </w:tcPr>
          <w:p w:rsidR="001A2626" w:rsidRDefault="001A2626" w:rsidP="00386382">
            <w:pPr>
              <w:rPr>
                <w:rFonts w:cs="Arial"/>
              </w:rPr>
            </w:pPr>
          </w:p>
        </w:tc>
      </w:tr>
      <w:tr w:rsidR="00D932E6" w:rsidRPr="00005187" w:rsidTr="00A8392C">
        <w:tc>
          <w:tcPr>
            <w:tcW w:w="351" w:type="pct"/>
            <w:vAlign w:val="center"/>
          </w:tcPr>
          <w:p w:rsidR="00D932E6" w:rsidRPr="00D702C4" w:rsidRDefault="00AA22C4" w:rsidP="007260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F93C75">
              <w:rPr>
                <w:rFonts w:cs="Arial"/>
              </w:rPr>
              <w:t>5</w:t>
            </w:r>
          </w:p>
        </w:tc>
        <w:tc>
          <w:tcPr>
            <w:tcW w:w="2293" w:type="pct"/>
            <w:vAlign w:val="center"/>
          </w:tcPr>
          <w:p w:rsidR="00AA22C4" w:rsidRPr="00943ADC" w:rsidRDefault="00A84963" w:rsidP="00A84963">
            <w:pPr>
              <w:rPr>
                <w:rFonts w:cs="Arial"/>
              </w:rPr>
            </w:pPr>
            <w:r>
              <w:rPr>
                <w:rFonts w:cs="Arial"/>
              </w:rPr>
              <w:t>Si s</w:t>
            </w:r>
            <w:r w:rsidR="00AA22C4" w:rsidRPr="00943ADC">
              <w:rPr>
                <w:rFonts w:cs="Arial"/>
              </w:rPr>
              <w:t>elecc</w:t>
            </w:r>
            <w:r w:rsidR="00D0532A">
              <w:rPr>
                <w:rFonts w:cs="Arial"/>
              </w:rPr>
              <w:t>ionar la opción “Guardar</w:t>
            </w:r>
            <w:r w:rsidR="00AA22C4" w:rsidRPr="00943ADC">
              <w:rPr>
                <w:rFonts w:cs="Arial"/>
              </w:rPr>
              <w:t>”</w:t>
            </w:r>
            <w:r w:rsidR="00AA22C4">
              <w:rPr>
                <w:rFonts w:cs="Arial"/>
              </w:rPr>
              <w:t>.</w:t>
            </w:r>
          </w:p>
          <w:p w:rsidR="00AA22C4" w:rsidRDefault="002D769E" w:rsidP="00AA22C4">
            <w:pPr>
              <w:ind w:left="762"/>
              <w:rPr>
                <w:rFonts w:cs="Arial"/>
              </w:rPr>
            </w:pPr>
            <w:r>
              <w:rPr>
                <w:rFonts w:cs="Arial"/>
              </w:rPr>
              <w:t>Ir al punto 0</w:t>
            </w:r>
            <w:r w:rsidR="00F93C75">
              <w:rPr>
                <w:rFonts w:cs="Arial"/>
              </w:rPr>
              <w:t>6</w:t>
            </w:r>
            <w:r w:rsidR="00AA22C4">
              <w:rPr>
                <w:rFonts w:cs="Arial"/>
              </w:rPr>
              <w:t>.</w:t>
            </w:r>
          </w:p>
          <w:p w:rsidR="00AA22C4" w:rsidRPr="00A84963" w:rsidRDefault="00A84963" w:rsidP="00A84963">
            <w:pPr>
              <w:rPr>
                <w:rFonts w:cs="Arial"/>
              </w:rPr>
            </w:pPr>
            <w:r>
              <w:rPr>
                <w:rFonts w:cs="Arial"/>
              </w:rPr>
              <w:t>Si s</w:t>
            </w:r>
            <w:r w:rsidR="00AA22C4" w:rsidRPr="00A84963">
              <w:rPr>
                <w:rFonts w:cs="Arial"/>
              </w:rPr>
              <w:t>eleccionar la opción “Cancelar”.</w:t>
            </w:r>
          </w:p>
          <w:p w:rsidR="00D932E6" w:rsidRDefault="00F93C75" w:rsidP="009D683E">
            <w:pPr>
              <w:ind w:left="752"/>
              <w:rPr>
                <w:rFonts w:cs="Arial"/>
              </w:rPr>
            </w:pPr>
            <w:r>
              <w:rPr>
                <w:rFonts w:cs="Arial"/>
              </w:rPr>
              <w:t>Ir al punto 08</w:t>
            </w:r>
            <w:r w:rsidR="00AA22C4">
              <w:rPr>
                <w:rFonts w:cs="Arial"/>
              </w:rPr>
              <w:t>.</w:t>
            </w:r>
          </w:p>
        </w:tc>
        <w:tc>
          <w:tcPr>
            <w:tcW w:w="272" w:type="pct"/>
            <w:vAlign w:val="center"/>
          </w:tcPr>
          <w:p w:rsidR="00D932E6" w:rsidRDefault="00AA22C4" w:rsidP="007260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F93C75">
              <w:rPr>
                <w:rFonts w:cs="Arial"/>
              </w:rPr>
              <w:t>6</w:t>
            </w:r>
          </w:p>
        </w:tc>
        <w:tc>
          <w:tcPr>
            <w:tcW w:w="2084" w:type="pct"/>
            <w:vAlign w:val="center"/>
          </w:tcPr>
          <w:p w:rsidR="00EB05C1" w:rsidRDefault="001F7378" w:rsidP="008E4DEE">
            <w:pPr>
              <w:rPr>
                <w:rFonts w:cs="Arial"/>
              </w:rPr>
            </w:pPr>
            <w:r>
              <w:rPr>
                <w:rFonts w:cs="Arial"/>
              </w:rPr>
              <w:t>M</w:t>
            </w:r>
            <w:r w:rsidR="00A5759D">
              <w:rPr>
                <w:rFonts w:cs="Arial"/>
              </w:rPr>
              <w:t xml:space="preserve">uestra </w:t>
            </w:r>
            <w:r w:rsidR="00EB05C1">
              <w:rPr>
                <w:rFonts w:cs="Arial"/>
              </w:rPr>
              <w:t>mensaje de confirmación:</w:t>
            </w:r>
          </w:p>
          <w:p w:rsidR="00EB05C1" w:rsidRDefault="00EB05C1" w:rsidP="00EB05C1">
            <w:pPr>
              <w:pStyle w:val="Prrafodelista"/>
              <w:rPr>
                <w:rFonts w:cs="Arial"/>
              </w:rPr>
            </w:pPr>
            <w:r w:rsidRPr="006368D1">
              <w:rPr>
                <w:rFonts w:cs="Arial"/>
              </w:rPr>
              <w:t xml:space="preserve">Ver documento DSTMSG Mensajes del Sistema </w:t>
            </w:r>
            <w:r>
              <w:rPr>
                <w:rFonts w:cs="Arial"/>
              </w:rPr>
              <w:t>(MSG</w:t>
            </w:r>
            <w:r w:rsidR="006A114C">
              <w:rPr>
                <w:rFonts w:cs="Arial"/>
              </w:rPr>
              <w:t>82</w:t>
            </w:r>
            <w:r w:rsidRPr="005D5B47">
              <w:rPr>
                <w:rFonts w:cs="Arial"/>
              </w:rPr>
              <w:t>).</w:t>
            </w:r>
          </w:p>
          <w:p w:rsidR="00EB05C1" w:rsidRDefault="001F7378" w:rsidP="00EB05C1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Ir al punto 07</w:t>
            </w:r>
            <w:r w:rsidR="00EB05C1">
              <w:rPr>
                <w:rFonts w:cs="Arial"/>
              </w:rPr>
              <w:t>.</w:t>
            </w:r>
          </w:p>
          <w:p w:rsidR="008E4DEE" w:rsidRDefault="008E4DEE" w:rsidP="001F7378">
            <w:pPr>
              <w:rPr>
                <w:rFonts w:cs="Arial"/>
              </w:rPr>
            </w:pPr>
            <w:r>
              <w:rPr>
                <w:rFonts w:cs="Arial"/>
              </w:rPr>
              <w:t xml:space="preserve">En caso de no </w:t>
            </w:r>
            <w:r w:rsidR="001F7378">
              <w:rPr>
                <w:rFonts w:cs="Arial"/>
              </w:rPr>
              <w:t>seleccionar</w:t>
            </w:r>
            <w:r>
              <w:rPr>
                <w:rFonts w:cs="Arial"/>
              </w:rPr>
              <w:t xml:space="preserve"> </w:t>
            </w:r>
            <w:r w:rsidR="001F7378">
              <w:rPr>
                <w:rFonts w:cs="Arial"/>
              </w:rPr>
              <w:t>una solicitud</w:t>
            </w:r>
            <w:r w:rsidR="00984F56">
              <w:rPr>
                <w:rFonts w:cs="Arial"/>
              </w:rPr>
              <w:t xml:space="preserve"> del listado</w:t>
            </w:r>
            <w:r w:rsidR="001F7378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mostrará un mensaje de alerta.</w:t>
            </w:r>
          </w:p>
          <w:p w:rsidR="008E4DEE" w:rsidRDefault="008E4DEE" w:rsidP="008E4DEE">
            <w:pPr>
              <w:pStyle w:val="Prrafodelista"/>
              <w:rPr>
                <w:rFonts w:cs="Arial"/>
              </w:rPr>
            </w:pPr>
            <w:r w:rsidRPr="006368D1">
              <w:rPr>
                <w:rFonts w:cs="Arial"/>
              </w:rPr>
              <w:t xml:space="preserve">Ver documento DSTMSG Mensajes del Sistema </w:t>
            </w:r>
            <w:r w:rsidR="00EB05C1">
              <w:rPr>
                <w:rFonts w:cs="Arial"/>
              </w:rPr>
              <w:t>(MSG</w:t>
            </w:r>
            <w:r w:rsidR="006A114C">
              <w:rPr>
                <w:rFonts w:cs="Arial"/>
              </w:rPr>
              <w:t>83</w:t>
            </w:r>
            <w:r w:rsidRPr="005D5B47">
              <w:rPr>
                <w:rFonts w:cs="Arial"/>
              </w:rPr>
              <w:t>).</w:t>
            </w:r>
          </w:p>
          <w:p w:rsidR="00EB05C1" w:rsidRPr="00EB05C1" w:rsidRDefault="001F7378" w:rsidP="00EB05C1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 xml:space="preserve">Ir al punto </w:t>
            </w:r>
            <w:r w:rsidR="007F25F0">
              <w:rPr>
                <w:rFonts w:cs="Arial"/>
              </w:rPr>
              <w:t>0</w:t>
            </w:r>
            <w:r>
              <w:rPr>
                <w:rFonts w:cs="Arial"/>
              </w:rPr>
              <w:t>9</w:t>
            </w:r>
            <w:r w:rsidR="008E4DEE">
              <w:rPr>
                <w:rFonts w:cs="Arial"/>
              </w:rPr>
              <w:t>.</w:t>
            </w:r>
          </w:p>
        </w:tc>
      </w:tr>
      <w:tr w:rsidR="00EB05C1" w:rsidRPr="00005187" w:rsidTr="00A8392C">
        <w:tc>
          <w:tcPr>
            <w:tcW w:w="351" w:type="pct"/>
            <w:vAlign w:val="center"/>
          </w:tcPr>
          <w:p w:rsidR="00EB05C1" w:rsidRDefault="00EB05C1" w:rsidP="007260A7">
            <w:pPr>
              <w:jc w:val="center"/>
              <w:rPr>
                <w:rFonts w:cs="Arial"/>
              </w:rPr>
            </w:pPr>
          </w:p>
        </w:tc>
        <w:tc>
          <w:tcPr>
            <w:tcW w:w="2293" w:type="pct"/>
            <w:vAlign w:val="center"/>
          </w:tcPr>
          <w:p w:rsidR="00EB05C1" w:rsidRDefault="00EB05C1" w:rsidP="00AA22C4">
            <w:pPr>
              <w:rPr>
                <w:rFonts w:cs="Arial"/>
              </w:rPr>
            </w:pPr>
          </w:p>
        </w:tc>
        <w:tc>
          <w:tcPr>
            <w:tcW w:w="272" w:type="pct"/>
            <w:vAlign w:val="center"/>
          </w:tcPr>
          <w:p w:rsidR="00EB05C1" w:rsidRDefault="00EB05C1" w:rsidP="007260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F93C75">
              <w:rPr>
                <w:rFonts w:cs="Arial"/>
              </w:rPr>
              <w:t>7</w:t>
            </w:r>
          </w:p>
        </w:tc>
        <w:tc>
          <w:tcPr>
            <w:tcW w:w="2084" w:type="pct"/>
            <w:vAlign w:val="center"/>
          </w:tcPr>
          <w:p w:rsidR="00EB05C1" w:rsidRPr="006B77AD" w:rsidRDefault="00EB05C1" w:rsidP="006B77AD">
            <w:pPr>
              <w:rPr>
                <w:rFonts w:cs="Arial"/>
              </w:rPr>
            </w:pPr>
            <w:r w:rsidRPr="00EB05C1">
              <w:rPr>
                <w:rFonts w:cs="Arial"/>
              </w:rPr>
              <w:t xml:space="preserve">Registra </w:t>
            </w:r>
            <w:r w:rsidR="006B77AD">
              <w:rPr>
                <w:rFonts w:cs="Arial"/>
              </w:rPr>
              <w:t xml:space="preserve">la cancelación </w:t>
            </w:r>
            <w:r w:rsidRPr="00EB05C1">
              <w:rPr>
                <w:rFonts w:cs="Arial"/>
              </w:rPr>
              <w:t>y deshabilita opción “Modificar”.</w:t>
            </w:r>
          </w:p>
        </w:tc>
      </w:tr>
      <w:tr w:rsidR="00D932E6" w:rsidRPr="00005187" w:rsidTr="009464EC">
        <w:trPr>
          <w:trHeight w:val="3300"/>
        </w:trPr>
        <w:tc>
          <w:tcPr>
            <w:tcW w:w="351" w:type="pct"/>
            <w:vAlign w:val="center"/>
          </w:tcPr>
          <w:p w:rsidR="00D932E6" w:rsidRPr="00D702C4" w:rsidRDefault="008E4DEE" w:rsidP="007260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0</w:t>
            </w:r>
            <w:r w:rsidR="00F93C75">
              <w:rPr>
                <w:rFonts w:cs="Arial"/>
              </w:rPr>
              <w:t>8</w:t>
            </w:r>
          </w:p>
        </w:tc>
        <w:tc>
          <w:tcPr>
            <w:tcW w:w="2293" w:type="pct"/>
            <w:vAlign w:val="center"/>
          </w:tcPr>
          <w:p w:rsidR="00432CE0" w:rsidRDefault="00432CE0" w:rsidP="00432CE0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432CE0" w:rsidRDefault="00432CE0" w:rsidP="00432CE0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Buscar solicitud: </w:t>
            </w:r>
          </w:p>
          <w:p w:rsidR="00432CE0" w:rsidRPr="0020752B" w:rsidRDefault="00432CE0" w:rsidP="0020752B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hyperlink w:anchor="_CU.02.09.01_–_BuscarSolicitud" w:history="1">
              <w:r w:rsidRPr="00425708">
                <w:rPr>
                  <w:rStyle w:val="Hipervnculo"/>
                  <w:rFonts w:cs="Arial"/>
                </w:rPr>
                <w:t xml:space="preserve">DSTCUS.02.09.01 </w:t>
              </w:r>
              <w:proofErr w:type="spellStart"/>
              <w:r w:rsidRPr="00425708">
                <w:rPr>
                  <w:rStyle w:val="Hipervnculo"/>
                  <w:rFonts w:cs="Arial"/>
                </w:rPr>
                <w:t>BuscarSolicitud</w:t>
              </w:r>
              <w:proofErr w:type="spellEnd"/>
            </w:hyperlink>
            <w:r>
              <w:rPr>
                <w:rFonts w:cs="Arial"/>
              </w:rPr>
              <w:t xml:space="preserve">&gt;&gt; </w:t>
            </w:r>
            <w:r w:rsidR="00CA7A52">
              <w:rPr>
                <w:rFonts w:cs="Arial"/>
              </w:rPr>
              <w:t>o al Caso de Uso &lt;&lt;</w:t>
            </w:r>
            <w:hyperlink w:anchor="_CU.02.09.02_–_Buscar" w:history="1">
              <w:r w:rsidR="00CA7A52" w:rsidRPr="00CA7A52">
                <w:rPr>
                  <w:rStyle w:val="Hipervnculo"/>
                  <w:rFonts w:cs="Arial"/>
                </w:rPr>
                <w:t>DSTCUS.02.09.02 Buscar</w:t>
              </w:r>
            </w:hyperlink>
            <w:r w:rsidR="00CA7A52">
              <w:rPr>
                <w:rFonts w:cs="Arial"/>
              </w:rPr>
              <w:t>&gt;&gt;</w:t>
            </w:r>
          </w:p>
          <w:p w:rsidR="00432CE0" w:rsidRDefault="00432CE0" w:rsidP="00432CE0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Imprimir cancelación del trámite: </w:t>
            </w:r>
          </w:p>
          <w:p w:rsidR="00432CE0" w:rsidRDefault="00432CE0" w:rsidP="00432CE0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hyperlink w:anchor="_CU.02.09.04_–_ImprimirModificaciónT" w:history="1">
              <w:r w:rsidRPr="00425708">
                <w:rPr>
                  <w:rStyle w:val="Hipervnculo"/>
                  <w:rFonts w:cs="Arial"/>
                </w:rPr>
                <w:t>CU.02.09.04-ImprimirCancelaciónTrámite</w:t>
              </w:r>
            </w:hyperlink>
            <w:r>
              <w:rPr>
                <w:rFonts w:cs="Arial"/>
              </w:rPr>
              <w:t>&gt;&gt;.</w:t>
            </w:r>
          </w:p>
          <w:p w:rsidR="00432CE0" w:rsidRDefault="00432CE0" w:rsidP="00432CE0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Generar repo</w:t>
            </w:r>
            <w:r w:rsidR="00AE65AC">
              <w:rPr>
                <w:rFonts w:cs="Arial"/>
              </w:rPr>
              <w:t>rte de cancelación del trámite:</w:t>
            </w:r>
          </w:p>
          <w:p w:rsidR="004E4025" w:rsidRDefault="00432CE0" w:rsidP="00432CE0">
            <w:pPr>
              <w:ind w:left="692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hyperlink w:anchor="_CU.02.09.05_–_GenerarReporteModific" w:history="1">
              <w:r w:rsidRPr="00425708">
                <w:rPr>
                  <w:rStyle w:val="Hipervnculo"/>
                  <w:rFonts w:cs="Arial"/>
                </w:rPr>
                <w:t>CU.02.09.05–</w:t>
              </w:r>
              <w:proofErr w:type="spellStart"/>
              <w:r w:rsidRPr="00425708">
                <w:rPr>
                  <w:rStyle w:val="Hipervnculo"/>
                  <w:rFonts w:cs="Arial"/>
                </w:rPr>
                <w:t>GenerarReporteCancelaciónTrámite</w:t>
              </w:r>
              <w:proofErr w:type="spellEnd"/>
            </w:hyperlink>
            <w:r>
              <w:rPr>
                <w:rFonts w:cs="Arial"/>
              </w:rPr>
              <w:t>&gt;&gt;.</w:t>
            </w:r>
          </w:p>
        </w:tc>
        <w:tc>
          <w:tcPr>
            <w:tcW w:w="272" w:type="pct"/>
            <w:vAlign w:val="center"/>
          </w:tcPr>
          <w:p w:rsidR="00D932E6" w:rsidRDefault="00D932E6" w:rsidP="007260A7">
            <w:pPr>
              <w:jc w:val="center"/>
              <w:rPr>
                <w:rFonts w:cs="Arial"/>
              </w:rPr>
            </w:pPr>
          </w:p>
        </w:tc>
        <w:tc>
          <w:tcPr>
            <w:tcW w:w="2084" w:type="pct"/>
            <w:vAlign w:val="center"/>
          </w:tcPr>
          <w:p w:rsidR="00D932E6" w:rsidRDefault="00D932E6" w:rsidP="006B77AD">
            <w:pPr>
              <w:rPr>
                <w:rFonts w:cs="Arial"/>
              </w:rPr>
            </w:pPr>
          </w:p>
        </w:tc>
      </w:tr>
      <w:tr w:rsidR="00815D12" w:rsidTr="00A8392C">
        <w:tc>
          <w:tcPr>
            <w:tcW w:w="351" w:type="pct"/>
            <w:vAlign w:val="center"/>
          </w:tcPr>
          <w:p w:rsidR="00815D12" w:rsidRDefault="00EB05C1" w:rsidP="007260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F93C75">
              <w:rPr>
                <w:rFonts w:cs="Arial"/>
              </w:rPr>
              <w:t>9</w:t>
            </w:r>
          </w:p>
        </w:tc>
        <w:tc>
          <w:tcPr>
            <w:tcW w:w="2293" w:type="pct"/>
            <w:vAlign w:val="center"/>
          </w:tcPr>
          <w:p w:rsidR="00815D12" w:rsidRPr="00D702C4" w:rsidRDefault="00815D12" w:rsidP="008E68D9">
            <w:pPr>
              <w:rPr>
                <w:rFonts w:cs="Arial"/>
              </w:rPr>
            </w:pPr>
            <w:r w:rsidRPr="00D702C4">
              <w:rPr>
                <w:rFonts w:cs="Arial"/>
              </w:rPr>
              <w:t>Fin del caso</w:t>
            </w:r>
            <w:r w:rsidR="00D50CE8">
              <w:rPr>
                <w:rFonts w:cs="Arial"/>
              </w:rPr>
              <w:t xml:space="preserve"> de uso</w:t>
            </w:r>
            <w:r w:rsidRPr="00D702C4">
              <w:rPr>
                <w:rFonts w:cs="Arial"/>
              </w:rPr>
              <w:t>.</w:t>
            </w:r>
          </w:p>
        </w:tc>
        <w:tc>
          <w:tcPr>
            <w:tcW w:w="272" w:type="pct"/>
            <w:vAlign w:val="center"/>
          </w:tcPr>
          <w:p w:rsidR="00815D12" w:rsidRDefault="00815D12" w:rsidP="007260A7">
            <w:pPr>
              <w:jc w:val="center"/>
              <w:rPr>
                <w:rFonts w:cs="Arial"/>
              </w:rPr>
            </w:pPr>
          </w:p>
        </w:tc>
        <w:tc>
          <w:tcPr>
            <w:tcW w:w="2084" w:type="pct"/>
            <w:vAlign w:val="center"/>
          </w:tcPr>
          <w:p w:rsidR="00815D12" w:rsidRDefault="00815D12" w:rsidP="006B77AD">
            <w:pPr>
              <w:rPr>
                <w:rFonts w:cs="Arial"/>
              </w:rPr>
            </w:pPr>
          </w:p>
        </w:tc>
      </w:tr>
    </w:tbl>
    <w:p w:rsidR="00815D12" w:rsidRDefault="00815D12" w:rsidP="00815D12">
      <w:pPr>
        <w:pStyle w:val="Ttulo2"/>
        <w:ind w:left="0" w:firstLine="0"/>
      </w:pPr>
      <w:bookmarkStart w:id="79" w:name="_Toc341365670"/>
      <w:r>
        <w:t>Flujos alternos</w:t>
      </w:r>
      <w:bookmarkEnd w:id="79"/>
    </w:p>
    <w:p w:rsidR="00815D12" w:rsidRDefault="00815D12" w:rsidP="00815D12">
      <w:pPr>
        <w:rPr>
          <w:rFonts w:cs="Arial"/>
        </w:rPr>
      </w:pPr>
      <w:r>
        <w:rPr>
          <w:rFonts w:cs="Arial"/>
        </w:rPr>
        <w:t>No aplica.</w:t>
      </w:r>
    </w:p>
    <w:p w:rsidR="00815D12" w:rsidRPr="00D702C4" w:rsidRDefault="00815D12" w:rsidP="00815D12">
      <w:pPr>
        <w:pStyle w:val="Ttulo2"/>
        <w:ind w:left="0" w:firstLine="0"/>
      </w:pPr>
      <w:bookmarkStart w:id="80" w:name="_Toc341365671"/>
      <w:r w:rsidRPr="00D702C4">
        <w:t>Condiciones Posteriores</w:t>
      </w:r>
      <w:bookmarkEnd w:id="80"/>
    </w:p>
    <w:p w:rsidR="00815D12" w:rsidRPr="00D702C4" w:rsidRDefault="00815D12" w:rsidP="00815D12">
      <w:pPr>
        <w:rPr>
          <w:rFonts w:cs="Arial"/>
        </w:rPr>
      </w:pPr>
      <w:r w:rsidRPr="00D702C4">
        <w:rPr>
          <w:rFonts w:cs="Arial"/>
        </w:rPr>
        <w:t>No aplica.</w:t>
      </w:r>
    </w:p>
    <w:p w:rsidR="00815D12" w:rsidRPr="00BE728C" w:rsidRDefault="00815D12" w:rsidP="00815D12">
      <w:pPr>
        <w:pStyle w:val="Ttulo2"/>
        <w:ind w:left="0" w:firstLine="0"/>
      </w:pPr>
      <w:bookmarkStart w:id="81" w:name="_Toc341365672"/>
      <w:r w:rsidRPr="00D702C4">
        <w:lastRenderedPageBreak/>
        <w:t>Diagrama</w:t>
      </w:r>
      <w:bookmarkEnd w:id="81"/>
    </w:p>
    <w:p w:rsidR="00815D12" w:rsidRPr="00D702C4" w:rsidRDefault="00AA43AA" w:rsidP="00815D12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 wp14:anchorId="428EB9C4" wp14:editId="78797EF9">
            <wp:extent cx="5943600" cy="5483225"/>
            <wp:effectExtent l="0" t="0" r="0" b="317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09.03 ModificarCancelaciónTrámite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D12" w:rsidRPr="00D702C4" w:rsidRDefault="00815D12" w:rsidP="00815D12">
      <w:pPr>
        <w:pStyle w:val="Ttulo2"/>
        <w:ind w:left="0" w:firstLine="0"/>
      </w:pPr>
      <w:bookmarkStart w:id="82" w:name="_Toc341365673"/>
      <w:r w:rsidRPr="00D702C4">
        <w:t>Observaciones</w:t>
      </w:r>
      <w:bookmarkEnd w:id="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815D12" w:rsidRPr="00003628" w:rsidTr="008E68D9">
        <w:tc>
          <w:tcPr>
            <w:tcW w:w="1771" w:type="dxa"/>
            <w:shd w:val="clear" w:color="auto" w:fill="C2D69B" w:themeFill="accent3" w:themeFillTint="99"/>
          </w:tcPr>
          <w:p w:rsidR="00815D12" w:rsidRPr="00003628" w:rsidRDefault="00815D12" w:rsidP="008E68D9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815D12" w:rsidRPr="00003628" w:rsidRDefault="00815D12" w:rsidP="008E68D9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815D12" w:rsidRPr="00D702C4" w:rsidTr="008E68D9">
        <w:tc>
          <w:tcPr>
            <w:tcW w:w="1771" w:type="dxa"/>
          </w:tcPr>
          <w:p w:rsidR="00815D12" w:rsidRPr="00D702C4" w:rsidRDefault="00815D12" w:rsidP="008E68D9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815D12" w:rsidRPr="00D702C4" w:rsidRDefault="00815D12" w:rsidP="008E68D9">
            <w:pPr>
              <w:rPr>
                <w:rFonts w:cs="Arial"/>
              </w:rPr>
            </w:pPr>
          </w:p>
        </w:tc>
      </w:tr>
    </w:tbl>
    <w:p w:rsidR="004F6170" w:rsidRDefault="004F6170" w:rsidP="004F6170">
      <w:r>
        <w:br w:type="page"/>
      </w:r>
    </w:p>
    <w:p w:rsidR="004F6170" w:rsidRPr="002511BD" w:rsidRDefault="004F6170" w:rsidP="004F6170">
      <w:pPr>
        <w:pStyle w:val="Subttulo"/>
      </w:pPr>
      <w:r w:rsidRPr="002511BD">
        <w:lastRenderedPageBreak/>
        <w:t>Especificación de C</w:t>
      </w:r>
      <w:r>
        <w:t>asos de Uso de Sistema: CU.</w:t>
      </w:r>
      <w:r w:rsidR="00706204">
        <w:t>02.09</w:t>
      </w:r>
      <w:r w:rsidR="00EE3DAE">
        <w:t>.04</w:t>
      </w:r>
      <w:r w:rsidRPr="008D03C3">
        <w:t>-</w:t>
      </w:r>
      <w:r>
        <w:t>Imprimir</w:t>
      </w:r>
      <w:r w:rsidR="00073EC8">
        <w:t>Cancelación</w:t>
      </w:r>
      <w:r>
        <w:t>Trámite</w:t>
      </w:r>
    </w:p>
    <w:p w:rsidR="004F6170" w:rsidRPr="00041EBD" w:rsidRDefault="004F6170" w:rsidP="004F6170">
      <w:pPr>
        <w:pStyle w:val="Ttulo1"/>
      </w:pPr>
      <w:bookmarkStart w:id="83" w:name="_CU.02.10.09_–_ImprimirModificaciónT"/>
      <w:bookmarkStart w:id="84" w:name="_CU.02.09.04_–_ImprimirModificaciónT"/>
      <w:bookmarkStart w:id="85" w:name="_Toc341365674"/>
      <w:bookmarkEnd w:id="83"/>
      <w:bookmarkEnd w:id="84"/>
      <w:r>
        <w:t>CU.</w:t>
      </w:r>
      <w:r w:rsidR="00706204">
        <w:t>02.09</w:t>
      </w:r>
      <w:r w:rsidR="00EE3DAE">
        <w:t>.04</w:t>
      </w:r>
      <w:r>
        <w:t xml:space="preserve"> – </w:t>
      </w:r>
      <w:proofErr w:type="spellStart"/>
      <w:r>
        <w:t>Imprimir</w:t>
      </w:r>
      <w:r w:rsidR="00073EC8">
        <w:t>Cancelación</w:t>
      </w:r>
      <w:r>
        <w:t>Trámite</w:t>
      </w:r>
      <w:bookmarkEnd w:id="85"/>
      <w:proofErr w:type="spellEnd"/>
      <w:r w:rsidRPr="00041EBD">
        <w:tab/>
      </w:r>
    </w:p>
    <w:p w:rsidR="008C5D86" w:rsidRDefault="008C5D86" w:rsidP="008C5D86">
      <w:pPr>
        <w:pStyle w:val="Ttulo2"/>
      </w:pPr>
      <w:bookmarkStart w:id="86" w:name="_Toc314066274"/>
      <w:bookmarkStart w:id="87" w:name="_Toc312162063"/>
      <w:bookmarkStart w:id="88" w:name="_Toc341365675"/>
      <w:r>
        <w:t>Descripción Breve</w:t>
      </w:r>
      <w:bookmarkEnd w:id="86"/>
      <w:bookmarkEnd w:id="87"/>
      <w:bookmarkEnd w:id="88"/>
    </w:p>
    <w:p w:rsidR="008C5D86" w:rsidRDefault="008C5D86" w:rsidP="008C5D86">
      <w:pPr>
        <w:rPr>
          <w:rFonts w:cs="Arial"/>
        </w:rPr>
      </w:pPr>
      <w:r>
        <w:rPr>
          <w:rFonts w:cs="Arial"/>
        </w:rPr>
        <w:t xml:space="preserve">El usuario imprime pantalla con los datos </w:t>
      </w:r>
      <w:r w:rsidR="00C53387">
        <w:rPr>
          <w:rFonts w:cs="Arial"/>
        </w:rPr>
        <w:t xml:space="preserve">del trámite </w:t>
      </w:r>
      <w:r>
        <w:rPr>
          <w:rFonts w:cs="Arial"/>
        </w:rPr>
        <w:t>dentro del sistema de Gestión de Trámites.</w:t>
      </w:r>
    </w:p>
    <w:p w:rsidR="008C5D86" w:rsidRDefault="008C5D86" w:rsidP="008C5D86">
      <w:pPr>
        <w:pStyle w:val="Ttulo2"/>
      </w:pPr>
      <w:bookmarkStart w:id="89" w:name="_Toc314066275"/>
      <w:bookmarkStart w:id="90" w:name="_Toc312162064"/>
      <w:bookmarkStart w:id="91" w:name="_Toc341365676"/>
      <w:r>
        <w:t>Actores</w:t>
      </w:r>
      <w:bookmarkEnd w:id="89"/>
      <w:bookmarkEnd w:id="90"/>
      <w:bookmarkEnd w:id="91"/>
    </w:p>
    <w:p w:rsidR="008C5D86" w:rsidRDefault="008C5D86" w:rsidP="008C5D86">
      <w:pPr>
        <w:rPr>
          <w:rFonts w:cs="Arial"/>
        </w:rPr>
      </w:pPr>
      <w:r>
        <w:rPr>
          <w:rFonts w:cs="Arial"/>
          <w:b/>
        </w:rPr>
        <w:t>Administrador</w:t>
      </w:r>
      <w:r>
        <w:rPr>
          <w:rFonts w:cs="Arial"/>
        </w:rPr>
        <w:t>.- Actor encargado de administrar los elementos estructurales y funcionales del sistema.</w:t>
      </w:r>
    </w:p>
    <w:p w:rsidR="008C5D86" w:rsidRDefault="00745C22" w:rsidP="008C5D86">
      <w:pPr>
        <w:spacing w:line="276" w:lineRule="auto"/>
        <w:rPr>
          <w:rFonts w:cs="Arial"/>
        </w:rPr>
      </w:pPr>
      <w:r>
        <w:rPr>
          <w:rFonts w:cs="Arial"/>
          <w:b/>
        </w:rPr>
        <w:t>Área/ Responsable de área</w:t>
      </w:r>
      <w:r w:rsidR="008C5D86">
        <w:rPr>
          <w:rFonts w:cs="Arial"/>
          <w:b/>
        </w:rPr>
        <w:t xml:space="preserve">.- </w:t>
      </w:r>
      <w:r w:rsidR="008C5D86">
        <w:rPr>
          <w:rFonts w:cs="Arial"/>
        </w:rPr>
        <w:t>Es la persona autorizada para realizar</w:t>
      </w:r>
      <w:r w:rsidR="00A9114C">
        <w:rPr>
          <w:rFonts w:cs="Arial"/>
        </w:rPr>
        <w:t xml:space="preserve"> impresiones de la pantalla de los trámite</w:t>
      </w:r>
      <w:r w:rsidR="008C5D86">
        <w:rPr>
          <w:rFonts w:cs="Arial"/>
        </w:rPr>
        <w:t>s en el sistema.</w:t>
      </w:r>
    </w:p>
    <w:p w:rsidR="009B1324" w:rsidRDefault="009B1324" w:rsidP="009B1324">
      <w:pPr>
        <w:spacing w:line="276" w:lineRule="auto"/>
        <w:rPr>
          <w:rFonts w:cs="Arial"/>
        </w:rPr>
      </w:pPr>
      <w:bookmarkStart w:id="92" w:name="_Toc314066280"/>
      <w:r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 / </w:t>
      </w:r>
      <w:r>
        <w:rPr>
          <w:rFonts w:cs="Arial"/>
          <w:b/>
        </w:rPr>
        <w:t>Operador Ventanilla única</w:t>
      </w:r>
      <w:r w:rsidRPr="00D702C4">
        <w:rPr>
          <w:rFonts w:cs="Arial"/>
          <w:b/>
        </w:rPr>
        <w:t xml:space="preserve">.- </w:t>
      </w:r>
      <w:r w:rsidR="00D506D0">
        <w:rPr>
          <w:rFonts w:cs="Arial"/>
        </w:rPr>
        <w:t>Es la persona autorizada para realizar impresiones de la pantalla de los trámites en el sistema</w:t>
      </w:r>
      <w:r>
        <w:rPr>
          <w:rFonts w:cs="Arial"/>
        </w:rPr>
        <w:t>.</w:t>
      </w:r>
    </w:p>
    <w:p w:rsidR="009B1324" w:rsidRPr="002029C4" w:rsidRDefault="009B1324" w:rsidP="009B1324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9B1324" w:rsidRPr="00D702C4" w:rsidRDefault="009B1324" w:rsidP="009B1324">
      <w:pPr>
        <w:pStyle w:val="Ttulo2"/>
        <w:ind w:left="0" w:firstLine="0"/>
      </w:pPr>
      <w:bookmarkStart w:id="93" w:name="_Toc341365677"/>
      <w:r w:rsidRPr="00D702C4">
        <w:t>Condiciones Previas</w:t>
      </w:r>
      <w:bookmarkEnd w:id="93"/>
    </w:p>
    <w:p w:rsidR="009B1324" w:rsidRPr="00D702C4" w:rsidRDefault="009B1324" w:rsidP="009B1324">
      <w:pPr>
        <w:pStyle w:val="Ttulo3"/>
      </w:pPr>
      <w:bookmarkStart w:id="94" w:name="_Toc341365678"/>
      <w:r w:rsidRPr="00D702C4">
        <w:t>El usuario deberá iniciar sesión en el sistema.</w:t>
      </w:r>
      <w:bookmarkEnd w:id="94"/>
    </w:p>
    <w:p w:rsidR="009B1324" w:rsidRDefault="009B1324" w:rsidP="00E70390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282E7C" w:rsidRDefault="00282E7C" w:rsidP="00282E7C">
      <w:pPr>
        <w:pStyle w:val="Ttulo3"/>
      </w:pPr>
      <w:bookmarkStart w:id="95" w:name="_Toc341365679"/>
      <w:r>
        <w:t>El usuario deberá realizar una búsqueda y/o registro de trámites.</w:t>
      </w:r>
      <w:bookmarkEnd w:id="95"/>
    </w:p>
    <w:p w:rsidR="00282E7C" w:rsidRPr="00E97C3B" w:rsidRDefault="00282E7C" w:rsidP="00282E7C">
      <w:pPr>
        <w:spacing w:after="240"/>
        <w:rPr>
          <w:rFonts w:cs="Arial"/>
        </w:rPr>
      </w:pPr>
      <w:r>
        <w:rPr>
          <w:rFonts w:cs="Arial"/>
        </w:rPr>
        <w:t xml:space="preserve">El usuario deberá realizar una búsqueda y/o registro de trámites previo a editarlo. </w:t>
      </w:r>
      <w:r w:rsidR="00AA43AA">
        <w:rPr>
          <w:rFonts w:cs="Arial"/>
          <w:lang w:val="es-ES"/>
        </w:rPr>
        <w:t>Para mayor detalle refiérase al</w:t>
      </w:r>
      <w:r>
        <w:rPr>
          <w:rFonts w:cs="Arial"/>
          <w:lang w:val="es-ES"/>
        </w:rPr>
        <w:t xml:space="preserve"> Caso de Uso </w:t>
      </w:r>
      <w:r>
        <w:rPr>
          <w:rFonts w:cs="Arial"/>
        </w:rPr>
        <w:t>&lt;&lt;</w:t>
      </w:r>
      <w:hyperlink w:anchor="_CU.02.10.02_–_Buscar" w:history="1">
        <w:r w:rsidRPr="00282E7C">
          <w:rPr>
            <w:rStyle w:val="Hipervnculo"/>
            <w:rFonts w:cs="Arial"/>
            <w:lang w:val="es-ES"/>
          </w:rPr>
          <w:t>CU.</w:t>
        </w:r>
        <w:r w:rsidR="00706204">
          <w:rPr>
            <w:rStyle w:val="Hipervnculo"/>
            <w:rFonts w:cs="Arial"/>
            <w:lang w:val="es-ES"/>
          </w:rPr>
          <w:t>02.09</w:t>
        </w:r>
        <w:r w:rsidRPr="00282E7C">
          <w:rPr>
            <w:rStyle w:val="Hipervnculo"/>
            <w:rFonts w:cs="Arial"/>
            <w:lang w:val="es-ES"/>
          </w:rPr>
          <w:t>.02-Buscar</w:t>
        </w:r>
      </w:hyperlink>
      <w:r>
        <w:rPr>
          <w:rFonts w:cs="Arial"/>
        </w:rPr>
        <w:t xml:space="preserve">&gt;&gt;, en caso de que la búsqueda primaria no muestre los datos del filtro </w:t>
      </w:r>
      <w:r>
        <w:rPr>
          <w:rFonts w:cs="Arial"/>
          <w:lang w:val="es-ES"/>
        </w:rPr>
        <w:t xml:space="preserve">refiérase al  Caso de Uso </w:t>
      </w:r>
      <w:r>
        <w:rPr>
          <w:rFonts w:cs="Arial"/>
        </w:rPr>
        <w:t>&lt;&lt;</w:t>
      </w:r>
      <w:hyperlink w:anchor="_CU.02.10.01_–_BuscarSolicitud" w:history="1">
        <w:r w:rsidRPr="00282E7C">
          <w:rPr>
            <w:rStyle w:val="Hipervnculo"/>
            <w:rFonts w:cs="Arial"/>
            <w:lang w:val="es-ES"/>
          </w:rPr>
          <w:t>CU.</w:t>
        </w:r>
        <w:r w:rsidR="00706204">
          <w:rPr>
            <w:rStyle w:val="Hipervnculo"/>
            <w:rFonts w:cs="Arial"/>
            <w:lang w:val="es-ES"/>
          </w:rPr>
          <w:t>02.09</w:t>
        </w:r>
        <w:r w:rsidRPr="00282E7C">
          <w:rPr>
            <w:rStyle w:val="Hipervnculo"/>
            <w:rFonts w:cs="Arial"/>
            <w:lang w:val="es-ES"/>
          </w:rPr>
          <w:t>.01-BuscarSolicitud</w:t>
        </w:r>
      </w:hyperlink>
      <w:r>
        <w:rPr>
          <w:rFonts w:cs="Arial"/>
        </w:rPr>
        <w:t>&gt;&gt;.</w:t>
      </w:r>
    </w:p>
    <w:p w:rsidR="008C5D86" w:rsidRDefault="008C5D86" w:rsidP="008C5D86">
      <w:pPr>
        <w:pStyle w:val="Ttulo2"/>
      </w:pPr>
      <w:bookmarkStart w:id="96" w:name="_Toc341365680"/>
      <w:r>
        <w:t>Flujo de Eventos</w:t>
      </w:r>
      <w:bookmarkEnd w:id="92"/>
      <w:bookmarkEnd w:id="96"/>
    </w:p>
    <w:p w:rsidR="008C5D86" w:rsidRDefault="008C5D86" w:rsidP="008C5D86">
      <w:pPr>
        <w:pStyle w:val="Ttulo3"/>
      </w:pPr>
      <w:bookmarkStart w:id="97" w:name="_Toc314066281"/>
      <w:bookmarkStart w:id="98" w:name="_Toc341365681"/>
      <w:r>
        <w:t>Flujo Básico</w:t>
      </w:r>
      <w:bookmarkEnd w:id="97"/>
      <w:bookmarkEnd w:id="9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8C5D86" w:rsidTr="008C5D86">
        <w:trPr>
          <w:tblHeader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vAlign w:val="center"/>
            <w:hideMark/>
          </w:tcPr>
          <w:p w:rsidR="008C5D86" w:rsidRDefault="008C5D86">
            <w:pPr>
              <w:jc w:val="lef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8C5D86" w:rsidTr="008C5D86">
        <w:trPr>
          <w:tblHeader/>
        </w:trPr>
        <w:tc>
          <w:tcPr>
            <w:tcW w:w="25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8C5D86" w:rsidRDefault="008C5D86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8C5D86" w:rsidRDefault="008C5D86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Sistema</w:t>
            </w:r>
          </w:p>
        </w:tc>
      </w:tr>
      <w:tr w:rsidR="008C5D86" w:rsidTr="008C5D86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D86" w:rsidRDefault="008C5D8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D86" w:rsidRDefault="008C5D86">
            <w:pPr>
              <w:rPr>
                <w:rFonts w:cs="Arial"/>
              </w:rPr>
            </w:pPr>
            <w:r>
              <w:rPr>
                <w:rFonts w:cs="Arial"/>
              </w:rPr>
              <w:t>El caso de uso inicia cuando selecciona la opción “Imprimir”.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D86" w:rsidRDefault="008C5D8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D86" w:rsidRDefault="008C5D86" w:rsidP="00940E97">
            <w:pPr>
              <w:rPr>
                <w:rFonts w:cs="Arial"/>
              </w:rPr>
            </w:pPr>
            <w:r>
              <w:rPr>
                <w:rFonts w:cs="Arial"/>
              </w:rPr>
              <w:t>Muestra pantalla de configuración para la impresión.</w:t>
            </w:r>
          </w:p>
        </w:tc>
      </w:tr>
      <w:tr w:rsidR="008C5D86" w:rsidTr="008C5D86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D86" w:rsidRDefault="008C5D8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D86" w:rsidRDefault="008C5D86">
            <w:pPr>
              <w:rPr>
                <w:rFonts w:cs="Arial"/>
              </w:rPr>
            </w:pPr>
            <w:r>
              <w:rPr>
                <w:rFonts w:cs="Arial"/>
              </w:rPr>
              <w:t>Configura la impresión de acuerdo a su necesidad.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D86" w:rsidRDefault="008C5D86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D86" w:rsidRDefault="008C5D86">
            <w:pPr>
              <w:rPr>
                <w:rFonts w:cs="Arial"/>
              </w:rPr>
            </w:pPr>
          </w:p>
        </w:tc>
      </w:tr>
      <w:tr w:rsidR="008C5D86" w:rsidTr="008C5D86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D86" w:rsidRDefault="008C5D8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D86" w:rsidRDefault="008C5D86">
            <w:pPr>
              <w:rPr>
                <w:rFonts w:cs="Arial"/>
              </w:rPr>
            </w:pPr>
            <w:r>
              <w:rPr>
                <w:rFonts w:cs="Arial"/>
              </w:rPr>
              <w:t>Si selecciona la opción “Imprimir”:</w:t>
            </w:r>
          </w:p>
          <w:p w:rsidR="008C5D86" w:rsidRDefault="008C5D86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05.</w:t>
            </w:r>
          </w:p>
          <w:p w:rsidR="008C5D86" w:rsidRDefault="008C5D86">
            <w:pPr>
              <w:rPr>
                <w:rFonts w:cs="Arial"/>
              </w:rPr>
            </w:pPr>
            <w:r>
              <w:rPr>
                <w:rFonts w:cs="Arial"/>
              </w:rPr>
              <w:t>Si selecciona la opción “Cancelar”:</w:t>
            </w:r>
          </w:p>
          <w:p w:rsidR="008C5D86" w:rsidRDefault="008C5D86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06.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D86" w:rsidRDefault="008C5D8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D86" w:rsidRDefault="008C5D86">
            <w:pPr>
              <w:rPr>
                <w:rFonts w:cs="Arial"/>
              </w:rPr>
            </w:pPr>
            <w:r>
              <w:rPr>
                <w:rFonts w:cs="Arial"/>
              </w:rPr>
              <w:t>Envía información a impresora</w:t>
            </w:r>
            <w:r w:rsidR="002C6918">
              <w:rPr>
                <w:rFonts w:cs="Arial"/>
              </w:rPr>
              <w:t>.</w:t>
            </w:r>
          </w:p>
        </w:tc>
      </w:tr>
      <w:tr w:rsidR="008C5D86" w:rsidTr="008C5D86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D86" w:rsidRDefault="008C5D8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D86" w:rsidRDefault="008C5D86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D86" w:rsidRDefault="008C5D86">
            <w:pPr>
              <w:rPr>
                <w:rFonts w:cs="Arial"/>
              </w:rPr>
            </w:pP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D86" w:rsidRDefault="008C5D86">
            <w:pPr>
              <w:rPr>
                <w:rFonts w:cs="Arial"/>
              </w:rPr>
            </w:pPr>
          </w:p>
        </w:tc>
      </w:tr>
    </w:tbl>
    <w:p w:rsidR="008C5D86" w:rsidRDefault="008C5D86" w:rsidP="008C5D86">
      <w:pPr>
        <w:pStyle w:val="Ttulo2"/>
      </w:pPr>
      <w:bookmarkStart w:id="99" w:name="_Toc314066282"/>
      <w:bookmarkStart w:id="100" w:name="_Toc341365682"/>
      <w:r>
        <w:t>Flujos alternos</w:t>
      </w:r>
      <w:bookmarkEnd w:id="99"/>
      <w:bookmarkEnd w:id="100"/>
    </w:p>
    <w:p w:rsidR="008C5D86" w:rsidRDefault="008C5D86" w:rsidP="008C5D86">
      <w:pPr>
        <w:rPr>
          <w:rFonts w:cs="Arial"/>
        </w:rPr>
      </w:pPr>
      <w:r>
        <w:rPr>
          <w:rFonts w:cs="Arial"/>
        </w:rPr>
        <w:t>No aplica.</w:t>
      </w:r>
    </w:p>
    <w:p w:rsidR="008C5D86" w:rsidRDefault="008C5D86" w:rsidP="008C5D86">
      <w:pPr>
        <w:pStyle w:val="Ttulo2"/>
      </w:pPr>
      <w:bookmarkStart w:id="101" w:name="_Toc314066283"/>
      <w:bookmarkStart w:id="102" w:name="_Toc341365683"/>
      <w:r>
        <w:t>Condiciones Posteriores</w:t>
      </w:r>
      <w:bookmarkEnd w:id="101"/>
      <w:bookmarkEnd w:id="102"/>
    </w:p>
    <w:p w:rsidR="008C5D86" w:rsidRDefault="008C5D86" w:rsidP="008C5D86">
      <w:pPr>
        <w:rPr>
          <w:rFonts w:cs="Arial"/>
        </w:rPr>
      </w:pPr>
      <w:r>
        <w:rPr>
          <w:rFonts w:cs="Arial"/>
        </w:rPr>
        <w:t>No aplica.</w:t>
      </w:r>
    </w:p>
    <w:p w:rsidR="008C5D86" w:rsidRDefault="008C5D86" w:rsidP="008C5D86">
      <w:pPr>
        <w:pStyle w:val="Ttulo2"/>
      </w:pPr>
      <w:bookmarkStart w:id="103" w:name="_Toc314066284"/>
      <w:bookmarkStart w:id="104" w:name="_Toc341365684"/>
      <w:r>
        <w:lastRenderedPageBreak/>
        <w:t>Diagrama</w:t>
      </w:r>
      <w:bookmarkEnd w:id="103"/>
      <w:bookmarkEnd w:id="104"/>
    </w:p>
    <w:p w:rsidR="008C5D86" w:rsidRDefault="00073EC8" w:rsidP="008C5D86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 wp14:anchorId="68091070" wp14:editId="3EC88DCD">
            <wp:extent cx="5943600" cy="3629025"/>
            <wp:effectExtent l="0" t="0" r="0" b="9525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09.04-ImprimirCancelaciónTrámite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86" w:rsidRDefault="008C5D86" w:rsidP="008C5D86">
      <w:pPr>
        <w:pStyle w:val="Ttulo2"/>
      </w:pPr>
      <w:bookmarkStart w:id="105" w:name="_Toc314066285"/>
      <w:bookmarkStart w:id="106" w:name="_Toc341365685"/>
      <w:r>
        <w:t>Observaciones</w:t>
      </w:r>
      <w:bookmarkEnd w:id="105"/>
      <w:bookmarkEnd w:id="10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7729"/>
      </w:tblGrid>
      <w:tr w:rsidR="008C5D86" w:rsidTr="008C5D86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8C5D86" w:rsidRDefault="008C5D86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8C5D86" w:rsidRDefault="008C5D86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Observaciones</w:t>
            </w:r>
          </w:p>
        </w:tc>
      </w:tr>
      <w:tr w:rsidR="008C5D86" w:rsidTr="008C5D86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D86" w:rsidRDefault="008C5D86">
            <w:pPr>
              <w:rPr>
                <w:rFonts w:cs="Arial"/>
              </w:rPr>
            </w:pP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D86" w:rsidRDefault="008C5D86">
            <w:pPr>
              <w:rPr>
                <w:rFonts w:cs="Arial"/>
              </w:rPr>
            </w:pPr>
          </w:p>
        </w:tc>
      </w:tr>
    </w:tbl>
    <w:p w:rsidR="004F6170" w:rsidRDefault="004F6170" w:rsidP="004F6170">
      <w:r>
        <w:br w:type="page"/>
      </w:r>
    </w:p>
    <w:p w:rsidR="004F6170" w:rsidRPr="002511BD" w:rsidRDefault="004F6170" w:rsidP="004F6170">
      <w:pPr>
        <w:pStyle w:val="Subttulo"/>
      </w:pPr>
      <w:r w:rsidRPr="002511BD">
        <w:lastRenderedPageBreak/>
        <w:t>Especificación de C</w:t>
      </w:r>
      <w:r>
        <w:t>asos de Uso de Sistema: CU.</w:t>
      </w:r>
      <w:r w:rsidR="00706204">
        <w:t>02.09</w:t>
      </w:r>
      <w:r w:rsidR="00EE3DAE">
        <w:t>.05</w:t>
      </w:r>
      <w:r w:rsidRPr="008D03C3">
        <w:t>-</w:t>
      </w:r>
      <w:r>
        <w:t>GenerarReporte</w:t>
      </w:r>
      <w:r w:rsidR="00073EC8">
        <w:t>Cancelación</w:t>
      </w:r>
      <w:r>
        <w:t>Trámite</w:t>
      </w:r>
    </w:p>
    <w:p w:rsidR="004F6170" w:rsidRPr="000B0FE2" w:rsidRDefault="004F6170" w:rsidP="004F6170">
      <w:pPr>
        <w:pStyle w:val="Ttulo1"/>
      </w:pPr>
      <w:bookmarkStart w:id="107" w:name="_CU.02.10.10_–_GenerarReporteModific"/>
      <w:bookmarkStart w:id="108" w:name="_CU.02.09.05_–_GenerarReporteModific"/>
      <w:bookmarkStart w:id="109" w:name="_Toc341365686"/>
      <w:bookmarkEnd w:id="107"/>
      <w:bookmarkEnd w:id="108"/>
      <w:r>
        <w:t>CU.</w:t>
      </w:r>
      <w:r w:rsidR="00706204">
        <w:t>02.09</w:t>
      </w:r>
      <w:r w:rsidR="00EE3DAE">
        <w:t>.05</w:t>
      </w:r>
      <w:r>
        <w:t xml:space="preserve"> – </w:t>
      </w:r>
      <w:proofErr w:type="spellStart"/>
      <w:r>
        <w:t>GenerarReporte</w:t>
      </w:r>
      <w:r w:rsidR="00073EC8">
        <w:t>Cancelación</w:t>
      </w:r>
      <w:r>
        <w:t>Trámite</w:t>
      </w:r>
      <w:bookmarkEnd w:id="109"/>
      <w:proofErr w:type="spellEnd"/>
      <w:r w:rsidRPr="00041EBD">
        <w:tab/>
      </w:r>
    </w:p>
    <w:p w:rsidR="000B0FE2" w:rsidRDefault="000B0FE2" w:rsidP="000B0FE2">
      <w:pPr>
        <w:pStyle w:val="Ttulo2"/>
      </w:pPr>
      <w:bookmarkStart w:id="110" w:name="_Toc314066287"/>
      <w:bookmarkStart w:id="111" w:name="_Toc312160958"/>
      <w:bookmarkStart w:id="112" w:name="_Toc341365687"/>
      <w:r>
        <w:t>Descripción Breve</w:t>
      </w:r>
      <w:bookmarkEnd w:id="110"/>
      <w:bookmarkEnd w:id="111"/>
      <w:bookmarkEnd w:id="112"/>
    </w:p>
    <w:p w:rsidR="000B0FE2" w:rsidRDefault="000B0FE2" w:rsidP="000B0FE2">
      <w:pPr>
        <w:rPr>
          <w:rFonts w:cs="Arial"/>
        </w:rPr>
      </w:pPr>
      <w:r>
        <w:rPr>
          <w:rFonts w:cs="Arial"/>
        </w:rPr>
        <w:t>El usuario genera reporte con los datos correspondientes de las solicitudes dentro del sistema de Gestión de Trámites.</w:t>
      </w:r>
    </w:p>
    <w:p w:rsidR="000B0FE2" w:rsidRDefault="000B0FE2" w:rsidP="000B0FE2">
      <w:pPr>
        <w:pStyle w:val="Ttulo2"/>
      </w:pPr>
      <w:bookmarkStart w:id="113" w:name="_Toc314066288"/>
      <w:bookmarkStart w:id="114" w:name="_Toc312160959"/>
      <w:bookmarkStart w:id="115" w:name="_Toc341365688"/>
      <w:r>
        <w:t>Actores</w:t>
      </w:r>
      <w:bookmarkEnd w:id="113"/>
      <w:bookmarkEnd w:id="114"/>
      <w:bookmarkEnd w:id="115"/>
    </w:p>
    <w:p w:rsidR="000B0FE2" w:rsidRDefault="000B0FE2" w:rsidP="000B0FE2">
      <w:pPr>
        <w:rPr>
          <w:rFonts w:cs="Arial"/>
        </w:rPr>
      </w:pPr>
      <w:r>
        <w:rPr>
          <w:rFonts w:cs="Arial"/>
          <w:b/>
        </w:rPr>
        <w:t>Administrador</w:t>
      </w:r>
      <w:r>
        <w:rPr>
          <w:rFonts w:cs="Arial"/>
        </w:rPr>
        <w:t>.- Actor encargado de administrar los elementos estructurales y funcionales del sistema.</w:t>
      </w:r>
    </w:p>
    <w:p w:rsidR="000B0FE2" w:rsidRDefault="00C753FF" w:rsidP="000B0FE2">
      <w:pPr>
        <w:spacing w:line="276" w:lineRule="auto"/>
        <w:rPr>
          <w:rFonts w:cs="Arial"/>
        </w:rPr>
      </w:pPr>
      <w:r>
        <w:rPr>
          <w:rFonts w:cs="Arial"/>
          <w:b/>
        </w:rPr>
        <w:t>Área</w:t>
      </w:r>
      <w:r w:rsidR="000B0FE2">
        <w:rPr>
          <w:rFonts w:cs="Arial"/>
          <w:b/>
        </w:rPr>
        <w:t xml:space="preserve">/ </w:t>
      </w:r>
      <w:r>
        <w:rPr>
          <w:rFonts w:cs="Arial"/>
          <w:b/>
        </w:rPr>
        <w:t>Responsable de área</w:t>
      </w:r>
      <w:r w:rsidR="000B0FE2">
        <w:rPr>
          <w:rFonts w:cs="Arial"/>
          <w:b/>
        </w:rPr>
        <w:t xml:space="preserve">.- </w:t>
      </w:r>
      <w:r w:rsidR="000B0FE2">
        <w:rPr>
          <w:rFonts w:cs="Arial"/>
        </w:rPr>
        <w:t>Es la persona autorizada para realizar la generación de reportes de solicitudes en el sistema.</w:t>
      </w:r>
    </w:p>
    <w:p w:rsidR="009B1324" w:rsidRDefault="009B1324" w:rsidP="009B1324">
      <w:pPr>
        <w:spacing w:line="276" w:lineRule="auto"/>
        <w:rPr>
          <w:rFonts w:cs="Arial"/>
        </w:rPr>
      </w:pPr>
      <w:bookmarkStart w:id="116" w:name="_Toc312160964"/>
      <w:bookmarkStart w:id="117" w:name="_Toc314066293"/>
      <w:r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 / </w:t>
      </w:r>
      <w:r>
        <w:rPr>
          <w:rFonts w:cs="Arial"/>
          <w:b/>
        </w:rPr>
        <w:t>Operador 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para realizar búsqueda de las solicitudes a cancelar en el sistema.</w:t>
      </w:r>
    </w:p>
    <w:p w:rsidR="009B1324" w:rsidRPr="002029C4" w:rsidRDefault="009B1324" w:rsidP="009B1324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9B1324" w:rsidRPr="00D702C4" w:rsidRDefault="009B1324" w:rsidP="009B1324">
      <w:pPr>
        <w:pStyle w:val="Ttulo2"/>
        <w:ind w:left="0" w:firstLine="0"/>
      </w:pPr>
      <w:bookmarkStart w:id="118" w:name="_Toc341365689"/>
      <w:r w:rsidRPr="00D702C4">
        <w:t>Condiciones Previas</w:t>
      </w:r>
      <w:bookmarkEnd w:id="118"/>
    </w:p>
    <w:p w:rsidR="009B1324" w:rsidRPr="00D702C4" w:rsidRDefault="009B1324" w:rsidP="009B1324">
      <w:pPr>
        <w:pStyle w:val="Ttulo3"/>
      </w:pPr>
      <w:bookmarkStart w:id="119" w:name="_Toc341365690"/>
      <w:r w:rsidRPr="00D702C4">
        <w:t>El usuario deberá iniciar sesión en el sistema.</w:t>
      </w:r>
      <w:bookmarkEnd w:id="119"/>
    </w:p>
    <w:p w:rsidR="009B1324" w:rsidRDefault="009B1324" w:rsidP="00E70390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282E7C" w:rsidRDefault="00282E7C" w:rsidP="00282E7C">
      <w:pPr>
        <w:pStyle w:val="Ttulo3"/>
      </w:pPr>
      <w:bookmarkStart w:id="120" w:name="_Toc341365691"/>
      <w:r>
        <w:t>El usuario deberá realizar una búsqueda y/o registro de trámites.</w:t>
      </w:r>
      <w:bookmarkEnd w:id="120"/>
    </w:p>
    <w:p w:rsidR="00282E7C" w:rsidRPr="00E97C3B" w:rsidRDefault="00282E7C" w:rsidP="00282E7C">
      <w:pPr>
        <w:spacing w:after="240"/>
        <w:rPr>
          <w:rFonts w:cs="Arial"/>
        </w:rPr>
      </w:pPr>
      <w:r>
        <w:rPr>
          <w:rFonts w:cs="Arial"/>
        </w:rPr>
        <w:t xml:space="preserve">El usuario deberá realizar una búsqueda y/o registro de trámites previo a editarlo. </w:t>
      </w:r>
      <w:r w:rsidR="00557E08">
        <w:rPr>
          <w:rFonts w:cs="Arial"/>
          <w:lang w:val="es-ES"/>
        </w:rPr>
        <w:t>Para mayor detalle refiérase al</w:t>
      </w:r>
      <w:r>
        <w:rPr>
          <w:rFonts w:cs="Arial"/>
          <w:lang w:val="es-ES"/>
        </w:rPr>
        <w:t xml:space="preserve"> Caso de Uso </w:t>
      </w:r>
      <w:r>
        <w:rPr>
          <w:rFonts w:cs="Arial"/>
        </w:rPr>
        <w:t>&lt;&lt;</w:t>
      </w:r>
      <w:hyperlink w:anchor="_CU.02.10.02_–_Buscar" w:history="1">
        <w:r w:rsidRPr="00282E7C">
          <w:rPr>
            <w:rStyle w:val="Hipervnculo"/>
            <w:rFonts w:cs="Arial"/>
            <w:lang w:val="es-ES"/>
          </w:rPr>
          <w:t>CU.</w:t>
        </w:r>
        <w:r w:rsidR="00706204">
          <w:rPr>
            <w:rStyle w:val="Hipervnculo"/>
            <w:rFonts w:cs="Arial"/>
            <w:lang w:val="es-ES"/>
          </w:rPr>
          <w:t>02.09</w:t>
        </w:r>
        <w:r w:rsidRPr="00282E7C">
          <w:rPr>
            <w:rStyle w:val="Hipervnculo"/>
            <w:rFonts w:cs="Arial"/>
            <w:lang w:val="es-ES"/>
          </w:rPr>
          <w:t>.02-Buscar</w:t>
        </w:r>
      </w:hyperlink>
      <w:r>
        <w:rPr>
          <w:rFonts w:cs="Arial"/>
        </w:rPr>
        <w:t>&gt;&gt;</w:t>
      </w:r>
      <w:r w:rsidR="00557E08">
        <w:rPr>
          <w:rFonts w:cs="Arial"/>
        </w:rPr>
        <w:t xml:space="preserve"> o </w:t>
      </w:r>
      <w:r>
        <w:rPr>
          <w:rFonts w:cs="Arial"/>
        </w:rPr>
        <w:t>&lt;&lt;</w:t>
      </w:r>
      <w:hyperlink w:anchor="_CU.02.10.01_–_BuscarSolicitud" w:history="1">
        <w:r w:rsidRPr="00282E7C">
          <w:rPr>
            <w:rStyle w:val="Hipervnculo"/>
            <w:rFonts w:cs="Arial"/>
            <w:lang w:val="es-ES"/>
          </w:rPr>
          <w:t>CU.</w:t>
        </w:r>
        <w:r w:rsidR="00706204">
          <w:rPr>
            <w:rStyle w:val="Hipervnculo"/>
            <w:rFonts w:cs="Arial"/>
            <w:lang w:val="es-ES"/>
          </w:rPr>
          <w:t>02.09</w:t>
        </w:r>
        <w:r w:rsidRPr="00282E7C">
          <w:rPr>
            <w:rStyle w:val="Hipervnculo"/>
            <w:rFonts w:cs="Arial"/>
            <w:lang w:val="es-ES"/>
          </w:rPr>
          <w:t>.01-BuscarSolicitud</w:t>
        </w:r>
      </w:hyperlink>
      <w:r>
        <w:rPr>
          <w:rFonts w:cs="Arial"/>
        </w:rPr>
        <w:t>&gt;&gt;.</w:t>
      </w:r>
    </w:p>
    <w:p w:rsidR="000B0FE2" w:rsidRDefault="000B0FE2" w:rsidP="000B0FE2">
      <w:pPr>
        <w:pStyle w:val="Ttulo2"/>
      </w:pPr>
      <w:bookmarkStart w:id="121" w:name="_Toc341365692"/>
      <w:r>
        <w:t>Flujo de Eventos</w:t>
      </w:r>
      <w:bookmarkEnd w:id="116"/>
      <w:bookmarkEnd w:id="117"/>
      <w:bookmarkEnd w:id="121"/>
    </w:p>
    <w:p w:rsidR="000B0FE2" w:rsidRDefault="000B0FE2" w:rsidP="000B0FE2">
      <w:pPr>
        <w:pStyle w:val="Ttulo3"/>
      </w:pPr>
      <w:bookmarkStart w:id="122" w:name="_Toc314066294"/>
      <w:bookmarkStart w:id="123" w:name="_Toc312160965"/>
      <w:bookmarkStart w:id="124" w:name="_Toc341365693"/>
      <w:r>
        <w:t>Flujo Básico</w:t>
      </w:r>
      <w:bookmarkEnd w:id="122"/>
      <w:bookmarkEnd w:id="123"/>
      <w:bookmarkEnd w:id="1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0B0FE2" w:rsidTr="000B0FE2">
        <w:trPr>
          <w:tblHeader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vAlign w:val="center"/>
            <w:hideMark/>
          </w:tcPr>
          <w:p w:rsidR="000B0FE2" w:rsidRDefault="000B0FE2">
            <w:pPr>
              <w:jc w:val="lef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0B0FE2" w:rsidTr="000B0FE2">
        <w:trPr>
          <w:tblHeader/>
        </w:trPr>
        <w:tc>
          <w:tcPr>
            <w:tcW w:w="25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0B0FE2" w:rsidRDefault="000B0FE2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0B0FE2" w:rsidRDefault="000B0FE2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Sistema</w:t>
            </w:r>
          </w:p>
        </w:tc>
      </w:tr>
      <w:tr w:rsidR="000B0FE2" w:rsidTr="000B0FE2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FE2" w:rsidRDefault="000B0FE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FE2" w:rsidRDefault="000B0FE2">
            <w:pPr>
              <w:rPr>
                <w:rFonts w:cs="Arial"/>
              </w:rPr>
            </w:pPr>
            <w:r>
              <w:rPr>
                <w:rFonts w:cs="Arial"/>
              </w:rPr>
              <w:t>El caso de uso inicia cuando selecciona la opción de “Reporte”.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FE2" w:rsidRDefault="000B0FE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FE2" w:rsidRDefault="000B0FE2">
            <w:pPr>
              <w:rPr>
                <w:rFonts w:cs="Arial"/>
              </w:rPr>
            </w:pPr>
            <w:r>
              <w:rPr>
                <w:rFonts w:cs="Arial"/>
              </w:rPr>
              <w:t>Muestra pantalla con el listado de reportes a generar en el módulo.</w:t>
            </w:r>
          </w:p>
        </w:tc>
      </w:tr>
      <w:tr w:rsidR="000B0FE2" w:rsidTr="000B0FE2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FE2" w:rsidRDefault="000B0FE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FE2" w:rsidRDefault="000B0FE2">
            <w:pPr>
              <w:rPr>
                <w:rFonts w:cs="Arial"/>
              </w:rPr>
            </w:pPr>
            <w:r>
              <w:rPr>
                <w:rFonts w:cs="Arial"/>
              </w:rPr>
              <w:t>Selecciona nombre del reporte a generar.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FE2" w:rsidRDefault="000B0FE2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FE2" w:rsidRDefault="000B0FE2">
            <w:pPr>
              <w:rPr>
                <w:rFonts w:cs="Arial"/>
              </w:rPr>
            </w:pPr>
          </w:p>
        </w:tc>
      </w:tr>
      <w:tr w:rsidR="000B0FE2" w:rsidTr="000B0FE2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FE2" w:rsidRDefault="000B0FE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FE2" w:rsidRDefault="000B0FE2">
            <w:pPr>
              <w:rPr>
                <w:rFonts w:cs="Arial"/>
              </w:rPr>
            </w:pPr>
            <w:r>
              <w:rPr>
                <w:rFonts w:cs="Arial"/>
              </w:rPr>
              <w:t>Selecciona el icono de formato en el que requiere salga el reporte.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FE2" w:rsidRDefault="000B0FE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FE2" w:rsidRDefault="000B0FE2">
            <w:pPr>
              <w:rPr>
                <w:rFonts w:cs="Arial"/>
              </w:rPr>
            </w:pPr>
            <w:r>
              <w:rPr>
                <w:rFonts w:cs="Arial"/>
              </w:rPr>
              <w:t xml:space="preserve">Muestra mensaje de procesamiento. </w:t>
            </w:r>
          </w:p>
          <w:p w:rsidR="000B0FE2" w:rsidRDefault="000B0FE2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 xml:space="preserve">Ver documento DSTMSG-MensajesDelSistema.docx (mensaje MSG26). </w:t>
            </w:r>
          </w:p>
          <w:p w:rsidR="000B0FE2" w:rsidRDefault="000B0FE2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Crea y presenta el reporte.</w:t>
            </w:r>
          </w:p>
        </w:tc>
      </w:tr>
      <w:tr w:rsidR="000B0FE2" w:rsidTr="000B0FE2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FE2" w:rsidRDefault="000B0FE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FE2" w:rsidRDefault="000B0FE2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FE2" w:rsidRDefault="000B0FE2">
            <w:pPr>
              <w:rPr>
                <w:rFonts w:cs="Arial"/>
              </w:rPr>
            </w:pP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FE2" w:rsidRDefault="000B0FE2">
            <w:pPr>
              <w:rPr>
                <w:rFonts w:cs="Arial"/>
              </w:rPr>
            </w:pPr>
          </w:p>
        </w:tc>
      </w:tr>
    </w:tbl>
    <w:p w:rsidR="000B0FE2" w:rsidRDefault="000B0FE2" w:rsidP="000B0FE2">
      <w:pPr>
        <w:pStyle w:val="Ttulo2"/>
      </w:pPr>
      <w:bookmarkStart w:id="125" w:name="_Toc314066295"/>
      <w:bookmarkStart w:id="126" w:name="_Toc341365694"/>
      <w:r>
        <w:t>Flujos alternos</w:t>
      </w:r>
      <w:bookmarkEnd w:id="125"/>
      <w:bookmarkEnd w:id="126"/>
    </w:p>
    <w:p w:rsidR="000B0FE2" w:rsidRDefault="000B0FE2" w:rsidP="000B0FE2">
      <w:pPr>
        <w:rPr>
          <w:rFonts w:cs="Arial"/>
        </w:rPr>
      </w:pPr>
      <w:r>
        <w:rPr>
          <w:rFonts w:cs="Arial"/>
        </w:rPr>
        <w:t>No aplica.</w:t>
      </w:r>
    </w:p>
    <w:p w:rsidR="000B0FE2" w:rsidRDefault="000B0FE2" w:rsidP="000B0FE2">
      <w:pPr>
        <w:pStyle w:val="Ttulo2"/>
      </w:pPr>
      <w:bookmarkStart w:id="127" w:name="_Toc314066296"/>
      <w:bookmarkStart w:id="128" w:name="_Toc341365695"/>
      <w:r>
        <w:t>Condiciones Posteriores</w:t>
      </w:r>
      <w:bookmarkEnd w:id="127"/>
      <w:bookmarkEnd w:id="128"/>
    </w:p>
    <w:p w:rsidR="000B0FE2" w:rsidRDefault="000B0FE2" w:rsidP="000B0FE2">
      <w:pPr>
        <w:rPr>
          <w:rFonts w:cs="Arial"/>
        </w:rPr>
      </w:pPr>
      <w:r>
        <w:rPr>
          <w:rFonts w:cs="Arial"/>
        </w:rPr>
        <w:t>No aplica.</w:t>
      </w:r>
    </w:p>
    <w:p w:rsidR="000B0FE2" w:rsidRDefault="000B0FE2" w:rsidP="000B0FE2">
      <w:pPr>
        <w:pStyle w:val="Ttulo2"/>
      </w:pPr>
      <w:bookmarkStart w:id="129" w:name="_Toc314066297"/>
      <w:bookmarkStart w:id="130" w:name="_Toc341365696"/>
      <w:r>
        <w:lastRenderedPageBreak/>
        <w:t>Diagrama</w:t>
      </w:r>
      <w:bookmarkEnd w:id="129"/>
      <w:bookmarkEnd w:id="130"/>
    </w:p>
    <w:p w:rsidR="000B0FE2" w:rsidRDefault="00073EC8" w:rsidP="000B0FE2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 wp14:anchorId="2EF4C7A4" wp14:editId="7F9BB411">
            <wp:extent cx="5943600" cy="4142740"/>
            <wp:effectExtent l="0" t="0" r="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09.05-GenerarReporteCancelaciónTrámite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FE2" w:rsidRDefault="000B0FE2" w:rsidP="000B0FE2">
      <w:pPr>
        <w:pStyle w:val="Ttulo2"/>
      </w:pPr>
      <w:bookmarkStart w:id="131" w:name="_Toc314066298"/>
      <w:bookmarkStart w:id="132" w:name="_Toc341365697"/>
      <w:r>
        <w:t>Observaciones</w:t>
      </w:r>
      <w:bookmarkEnd w:id="131"/>
      <w:bookmarkEnd w:id="1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7729"/>
      </w:tblGrid>
      <w:tr w:rsidR="000B0FE2" w:rsidTr="000B0FE2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0B0FE2" w:rsidRDefault="000B0FE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0B0FE2" w:rsidRDefault="000B0FE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Observaciones</w:t>
            </w:r>
          </w:p>
        </w:tc>
      </w:tr>
      <w:tr w:rsidR="000B0FE2" w:rsidTr="000B0FE2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E2" w:rsidRDefault="000B0FE2">
            <w:pPr>
              <w:rPr>
                <w:rFonts w:cs="Arial"/>
              </w:rPr>
            </w:pP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E2" w:rsidRDefault="000B0FE2">
            <w:pPr>
              <w:rPr>
                <w:rFonts w:cs="Arial"/>
              </w:rPr>
            </w:pPr>
          </w:p>
        </w:tc>
      </w:tr>
    </w:tbl>
    <w:p w:rsidR="005C0F83" w:rsidRPr="0004119B" w:rsidRDefault="005C0F83" w:rsidP="005C0F83">
      <w:pPr>
        <w:pStyle w:val="Ttulo1"/>
      </w:pPr>
      <w:bookmarkStart w:id="133" w:name="_Toc341365698"/>
      <w:r w:rsidRPr="0004119B">
        <w:t>Firmas de elaboración, revisión y aprobación</w:t>
      </w:r>
      <w:bookmarkEnd w:id="133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5C0F83" w:rsidRPr="0004119B" w:rsidTr="00BD1884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5C0F83" w:rsidRPr="0004119B" w:rsidRDefault="005C0F83" w:rsidP="00BD1884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5C0F83" w:rsidRPr="0004119B" w:rsidRDefault="005C0F83" w:rsidP="00BD1884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5C0F83" w:rsidRPr="0004119B" w:rsidRDefault="005C0F83" w:rsidP="00BD1884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5C0F83" w:rsidRPr="0004119B" w:rsidTr="00BD1884">
        <w:trPr>
          <w:trHeight w:val="851"/>
        </w:trPr>
        <w:tc>
          <w:tcPr>
            <w:tcW w:w="1666" w:type="pct"/>
            <w:vAlign w:val="center"/>
          </w:tcPr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5C0F83" w:rsidRPr="0004119B" w:rsidTr="00BD1884">
        <w:trPr>
          <w:trHeight w:val="23"/>
        </w:trPr>
        <w:tc>
          <w:tcPr>
            <w:tcW w:w="1666" w:type="pct"/>
            <w:vAlign w:val="center"/>
          </w:tcPr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5C0F83" w:rsidRDefault="005C0F83" w:rsidP="00BD188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Jaime Enrique Suárez Romero</w:t>
            </w:r>
          </w:p>
          <w:p w:rsidR="005C0F83" w:rsidRPr="0004119B" w:rsidRDefault="005C0F83" w:rsidP="00BD188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5C0F83" w:rsidRDefault="005C0F83" w:rsidP="00BD188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Germán Zamorano Aguilar</w:t>
            </w:r>
          </w:p>
          <w:p w:rsidR="005C0F83" w:rsidRPr="0004119B" w:rsidRDefault="005C0F83" w:rsidP="00BD188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Director General Adjunto de Innovación y Desarrollo Tecnológico</w:t>
            </w:r>
          </w:p>
        </w:tc>
      </w:tr>
      <w:bookmarkEnd w:id="5"/>
    </w:tbl>
    <w:p w:rsidR="007E3224" w:rsidRPr="007E3224" w:rsidRDefault="007E3224" w:rsidP="00926F0E">
      <w:pPr>
        <w:rPr>
          <w:rFonts w:cs="Arial"/>
        </w:rPr>
      </w:pPr>
    </w:p>
    <w:sectPr w:rsidR="007E3224" w:rsidRPr="007E3224" w:rsidSect="005B7566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C72" w:rsidRDefault="00760C72">
      <w:r>
        <w:separator/>
      </w:r>
    </w:p>
  </w:endnote>
  <w:endnote w:type="continuationSeparator" w:id="0">
    <w:p w:rsidR="00760C72" w:rsidRDefault="00760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F87" w:rsidRDefault="005D2F8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D2F87" w:rsidRDefault="005D2F8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0000" w:themeColor="text1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5D2F87" w:rsidRPr="00522A53" w:rsidTr="00242741">
      <w:tc>
        <w:tcPr>
          <w:tcW w:w="1667" w:type="pct"/>
          <w:vAlign w:val="center"/>
        </w:tcPr>
        <w:p w:rsidR="005D2F87" w:rsidRPr="00522A53" w:rsidRDefault="005D2F87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5D2F87" w:rsidRPr="00522A53" w:rsidRDefault="005D2F87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5D2F87" w:rsidRPr="00522A53" w:rsidRDefault="005D2F87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5D2F87" w:rsidRDefault="005D2F8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F87" w:rsidRDefault="005D2F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C72" w:rsidRDefault="00760C72">
      <w:r>
        <w:separator/>
      </w:r>
    </w:p>
  </w:footnote>
  <w:footnote w:type="continuationSeparator" w:id="0">
    <w:p w:rsidR="00760C72" w:rsidRDefault="00760C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F87" w:rsidRDefault="005D2F87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6B45CB6F" wp14:editId="6F9A43C7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5D2F87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5D2F87" w:rsidRPr="00EE517E" w:rsidRDefault="005D2F87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1E9BD04B" wp14:editId="5A92940D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5D2F87" w:rsidRPr="00EE517E" w:rsidRDefault="005D2F87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Content>
            <w:p w:rsidR="005D2F87" w:rsidRPr="00EE517E" w:rsidRDefault="005D2F87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5D2F87" w:rsidRPr="00EE517E" w:rsidRDefault="005D2F87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5D2F87" w:rsidRPr="00EE517E" w:rsidRDefault="005D2F87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5D2F87" w:rsidRPr="00EE517E" w:rsidRDefault="005D2F87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F145E1">
            <w:rPr>
              <w:rFonts w:cs="Arial"/>
              <w:noProof/>
              <w:snapToGrid w:val="0"/>
              <w:sz w:val="18"/>
              <w:szCs w:val="18"/>
            </w:rPr>
            <w:t>3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F145E1">
            <w:rPr>
              <w:rFonts w:cs="Arial"/>
              <w:noProof/>
              <w:snapToGrid w:val="0"/>
              <w:sz w:val="18"/>
              <w:szCs w:val="18"/>
            </w:rPr>
            <w:t>15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5D2F87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5D2F87" w:rsidRPr="00EE517E" w:rsidRDefault="005D2F87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5D2F87" w:rsidRPr="00EE517E" w:rsidRDefault="005D2F87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5D2F87" w:rsidRPr="00EE517E" w:rsidRDefault="005D2F87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5D2F87" w:rsidRPr="00EE517E" w:rsidRDefault="005D2F87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5D2F87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5D2F87" w:rsidRPr="00EE517E" w:rsidRDefault="005D2F87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5D2F87" w:rsidRPr="00EE517E" w:rsidRDefault="005D2F87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5D2F87" w:rsidRPr="00EE517E" w:rsidRDefault="005D2F87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5D2F87" w:rsidRPr="00EE517E" w:rsidRDefault="005D2F87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Pr="00EE517E">
            <w:rPr>
              <w:rFonts w:cs="Arial"/>
              <w:sz w:val="18"/>
              <w:szCs w:val="18"/>
            </w:rPr>
            <w:t>.0</w:t>
          </w:r>
        </w:p>
      </w:tc>
    </w:tr>
    <w:tr w:rsidR="005D2F87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5D2F87" w:rsidRPr="00EE517E" w:rsidRDefault="005D2F87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5D2F87" w:rsidRPr="00EE517E" w:rsidRDefault="005D2F87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5D2F87" w:rsidRPr="00EE517E" w:rsidRDefault="005D2F87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5D2F87" w:rsidRPr="00EE517E" w:rsidRDefault="005D2F87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Pr="00EE517E">
            <w:rPr>
              <w:rFonts w:cs="Arial"/>
              <w:sz w:val="18"/>
              <w:szCs w:val="18"/>
            </w:rPr>
            <w:t>-201</w:t>
          </w:r>
          <w:r>
            <w:rPr>
              <w:rFonts w:cs="Arial"/>
              <w:sz w:val="18"/>
              <w:szCs w:val="18"/>
            </w:rPr>
            <w:t>1</w:t>
          </w:r>
        </w:p>
      </w:tc>
    </w:tr>
    <w:tr w:rsidR="005D2F87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5D2F87" w:rsidRPr="00EE517E" w:rsidRDefault="005D2F87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tc>
            <w:tcPr>
              <w:tcW w:w="3032" w:type="pct"/>
              <w:vAlign w:val="center"/>
            </w:tcPr>
            <w:p w:rsidR="005D2F87" w:rsidRPr="00EE517E" w:rsidRDefault="005D2F87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Sistema de Gestión de Trámites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5D2F87" w:rsidRPr="00EE517E" w:rsidRDefault="005D2F87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5D2F87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5D2F87" w:rsidRPr="00EE517E" w:rsidRDefault="005D2F87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032" w:type="pct"/>
              <w:vAlign w:val="center"/>
            </w:tcPr>
            <w:p w:rsidR="005D2F87" w:rsidRPr="00EE517E" w:rsidRDefault="005D2F87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Especificación de Caso de Uso de Sistema: DSTCUS.02.09 Cancelar Trámite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5D2F87" w:rsidRPr="00EE517E" w:rsidRDefault="005D2F87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5D2F87" w:rsidRDefault="005D2F87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F87" w:rsidRDefault="005D2F8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918"/>
    <w:multiLevelType w:val="hybridMultilevel"/>
    <w:tmpl w:val="BAEA4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E2087"/>
    <w:multiLevelType w:val="multilevel"/>
    <w:tmpl w:val="2038743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lang w:val="es-MX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4330ED4"/>
    <w:multiLevelType w:val="hybridMultilevel"/>
    <w:tmpl w:val="15E42C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DE08AF"/>
    <w:multiLevelType w:val="hybridMultilevel"/>
    <w:tmpl w:val="89866A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3B555F"/>
    <w:multiLevelType w:val="hybridMultilevel"/>
    <w:tmpl w:val="7FCC1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553FB8"/>
    <w:multiLevelType w:val="hybridMultilevel"/>
    <w:tmpl w:val="83B679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9134F2"/>
    <w:multiLevelType w:val="hybridMultilevel"/>
    <w:tmpl w:val="D222F3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ED3AFE"/>
    <w:multiLevelType w:val="hybridMultilevel"/>
    <w:tmpl w:val="3C0AD358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9">
    <w:nsid w:val="791E3F36"/>
    <w:multiLevelType w:val="hybridMultilevel"/>
    <w:tmpl w:val="09D6BD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8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0"/>
  </w:num>
  <w:num w:numId="2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17F3"/>
    <w:rsid w:val="00002C77"/>
    <w:rsid w:val="00003628"/>
    <w:rsid w:val="00005385"/>
    <w:rsid w:val="00005F6D"/>
    <w:rsid w:val="00006692"/>
    <w:rsid w:val="000070AC"/>
    <w:rsid w:val="00007278"/>
    <w:rsid w:val="00007B5F"/>
    <w:rsid w:val="000102E0"/>
    <w:rsid w:val="00010AB3"/>
    <w:rsid w:val="0001181F"/>
    <w:rsid w:val="00013821"/>
    <w:rsid w:val="00013C51"/>
    <w:rsid w:val="000140E9"/>
    <w:rsid w:val="00014A53"/>
    <w:rsid w:val="000157FB"/>
    <w:rsid w:val="000250BE"/>
    <w:rsid w:val="000268DC"/>
    <w:rsid w:val="00030199"/>
    <w:rsid w:val="00030E16"/>
    <w:rsid w:val="00030EA1"/>
    <w:rsid w:val="000310C1"/>
    <w:rsid w:val="00033E06"/>
    <w:rsid w:val="00034BB7"/>
    <w:rsid w:val="00041EBD"/>
    <w:rsid w:val="00046BFF"/>
    <w:rsid w:val="00051056"/>
    <w:rsid w:val="0005449C"/>
    <w:rsid w:val="00054696"/>
    <w:rsid w:val="00055F8D"/>
    <w:rsid w:val="00056B23"/>
    <w:rsid w:val="00057D8B"/>
    <w:rsid w:val="0006005C"/>
    <w:rsid w:val="000605DA"/>
    <w:rsid w:val="00061A51"/>
    <w:rsid w:val="0006260F"/>
    <w:rsid w:val="00064D5A"/>
    <w:rsid w:val="00065DC4"/>
    <w:rsid w:val="00073EC8"/>
    <w:rsid w:val="00075ED3"/>
    <w:rsid w:val="00075FDE"/>
    <w:rsid w:val="00081F67"/>
    <w:rsid w:val="00083CD7"/>
    <w:rsid w:val="00083FA3"/>
    <w:rsid w:val="00085D5C"/>
    <w:rsid w:val="000862C9"/>
    <w:rsid w:val="00092013"/>
    <w:rsid w:val="0009477A"/>
    <w:rsid w:val="00095411"/>
    <w:rsid w:val="00095EEA"/>
    <w:rsid w:val="000A1EA0"/>
    <w:rsid w:val="000A2D1B"/>
    <w:rsid w:val="000A3E5E"/>
    <w:rsid w:val="000A41A9"/>
    <w:rsid w:val="000A48FC"/>
    <w:rsid w:val="000A4BCA"/>
    <w:rsid w:val="000A683F"/>
    <w:rsid w:val="000B0FE2"/>
    <w:rsid w:val="000B1247"/>
    <w:rsid w:val="000B268D"/>
    <w:rsid w:val="000B2FBF"/>
    <w:rsid w:val="000B3004"/>
    <w:rsid w:val="000B4D06"/>
    <w:rsid w:val="000B4E32"/>
    <w:rsid w:val="000B51D5"/>
    <w:rsid w:val="000B5223"/>
    <w:rsid w:val="000B7CFD"/>
    <w:rsid w:val="000C05A6"/>
    <w:rsid w:val="000C1A7E"/>
    <w:rsid w:val="000C48C6"/>
    <w:rsid w:val="000C5E7F"/>
    <w:rsid w:val="000D2B8B"/>
    <w:rsid w:val="000D34C5"/>
    <w:rsid w:val="000E13AA"/>
    <w:rsid w:val="000E4A07"/>
    <w:rsid w:val="000E508A"/>
    <w:rsid w:val="000E6C5E"/>
    <w:rsid w:val="000E7F4C"/>
    <w:rsid w:val="000F1DD7"/>
    <w:rsid w:val="000F3623"/>
    <w:rsid w:val="000F4EB0"/>
    <w:rsid w:val="000F52C3"/>
    <w:rsid w:val="000F6087"/>
    <w:rsid w:val="000F6294"/>
    <w:rsid w:val="000F62B4"/>
    <w:rsid w:val="00101080"/>
    <w:rsid w:val="00101DA8"/>
    <w:rsid w:val="00102E7B"/>
    <w:rsid w:val="0010308E"/>
    <w:rsid w:val="00103A1C"/>
    <w:rsid w:val="00103CFC"/>
    <w:rsid w:val="00103ED7"/>
    <w:rsid w:val="00106272"/>
    <w:rsid w:val="001068BC"/>
    <w:rsid w:val="0010793D"/>
    <w:rsid w:val="00110327"/>
    <w:rsid w:val="00111C63"/>
    <w:rsid w:val="00112293"/>
    <w:rsid w:val="00112489"/>
    <w:rsid w:val="001124F6"/>
    <w:rsid w:val="0011364C"/>
    <w:rsid w:val="00120E46"/>
    <w:rsid w:val="00123E77"/>
    <w:rsid w:val="00124262"/>
    <w:rsid w:val="0013670B"/>
    <w:rsid w:val="00140948"/>
    <w:rsid w:val="001441F7"/>
    <w:rsid w:val="001446B6"/>
    <w:rsid w:val="00146324"/>
    <w:rsid w:val="00147776"/>
    <w:rsid w:val="0015097E"/>
    <w:rsid w:val="0015338F"/>
    <w:rsid w:val="00154F77"/>
    <w:rsid w:val="00161270"/>
    <w:rsid w:val="001616EF"/>
    <w:rsid w:val="001623F1"/>
    <w:rsid w:val="001638D7"/>
    <w:rsid w:val="001648F6"/>
    <w:rsid w:val="00165637"/>
    <w:rsid w:val="00167A04"/>
    <w:rsid w:val="00170597"/>
    <w:rsid w:val="001707E1"/>
    <w:rsid w:val="00171226"/>
    <w:rsid w:val="00175695"/>
    <w:rsid w:val="00175C74"/>
    <w:rsid w:val="0017652C"/>
    <w:rsid w:val="00177DE5"/>
    <w:rsid w:val="00180976"/>
    <w:rsid w:val="001811E3"/>
    <w:rsid w:val="00181AE7"/>
    <w:rsid w:val="00181C5C"/>
    <w:rsid w:val="00183AD9"/>
    <w:rsid w:val="00184EF1"/>
    <w:rsid w:val="00184FFE"/>
    <w:rsid w:val="00193B15"/>
    <w:rsid w:val="001944EE"/>
    <w:rsid w:val="00195BDC"/>
    <w:rsid w:val="001976B4"/>
    <w:rsid w:val="001A0567"/>
    <w:rsid w:val="001A1634"/>
    <w:rsid w:val="001A2626"/>
    <w:rsid w:val="001A54D1"/>
    <w:rsid w:val="001A5BB9"/>
    <w:rsid w:val="001A5BCC"/>
    <w:rsid w:val="001A681B"/>
    <w:rsid w:val="001A7F4D"/>
    <w:rsid w:val="001B469F"/>
    <w:rsid w:val="001B78DB"/>
    <w:rsid w:val="001B7F27"/>
    <w:rsid w:val="001C2AF5"/>
    <w:rsid w:val="001C2E1D"/>
    <w:rsid w:val="001C3A95"/>
    <w:rsid w:val="001C4945"/>
    <w:rsid w:val="001C76A5"/>
    <w:rsid w:val="001D2A19"/>
    <w:rsid w:val="001D585D"/>
    <w:rsid w:val="001E1E0F"/>
    <w:rsid w:val="001E21E6"/>
    <w:rsid w:val="001E2249"/>
    <w:rsid w:val="001E27A0"/>
    <w:rsid w:val="001E3FB4"/>
    <w:rsid w:val="001E7742"/>
    <w:rsid w:val="001F18D4"/>
    <w:rsid w:val="001F1C75"/>
    <w:rsid w:val="001F2E48"/>
    <w:rsid w:val="001F6344"/>
    <w:rsid w:val="001F6724"/>
    <w:rsid w:val="001F7378"/>
    <w:rsid w:val="00200CBD"/>
    <w:rsid w:val="002035E6"/>
    <w:rsid w:val="0020752B"/>
    <w:rsid w:val="002109E6"/>
    <w:rsid w:val="002117BC"/>
    <w:rsid w:val="002120A2"/>
    <w:rsid w:val="002157DC"/>
    <w:rsid w:val="00215C5E"/>
    <w:rsid w:val="00217430"/>
    <w:rsid w:val="0023308E"/>
    <w:rsid w:val="00235592"/>
    <w:rsid w:val="002355A7"/>
    <w:rsid w:val="0023705D"/>
    <w:rsid w:val="00240D03"/>
    <w:rsid w:val="00240DC8"/>
    <w:rsid w:val="00242003"/>
    <w:rsid w:val="00242741"/>
    <w:rsid w:val="00242B29"/>
    <w:rsid w:val="0024507A"/>
    <w:rsid w:val="0024611B"/>
    <w:rsid w:val="0025017E"/>
    <w:rsid w:val="002502ED"/>
    <w:rsid w:val="00251CE1"/>
    <w:rsid w:val="00251E9B"/>
    <w:rsid w:val="00252E3B"/>
    <w:rsid w:val="002566F4"/>
    <w:rsid w:val="00261100"/>
    <w:rsid w:val="002656E6"/>
    <w:rsid w:val="00267E23"/>
    <w:rsid w:val="002703C0"/>
    <w:rsid w:val="00271A81"/>
    <w:rsid w:val="0027293F"/>
    <w:rsid w:val="00274F8D"/>
    <w:rsid w:val="00275198"/>
    <w:rsid w:val="002802BB"/>
    <w:rsid w:val="00280AD1"/>
    <w:rsid w:val="00281622"/>
    <w:rsid w:val="00282E7C"/>
    <w:rsid w:val="002857CC"/>
    <w:rsid w:val="00286ADD"/>
    <w:rsid w:val="00286C2E"/>
    <w:rsid w:val="00291AA6"/>
    <w:rsid w:val="00291AF0"/>
    <w:rsid w:val="002922B0"/>
    <w:rsid w:val="00295FB0"/>
    <w:rsid w:val="002977C5"/>
    <w:rsid w:val="002A43F3"/>
    <w:rsid w:val="002A7215"/>
    <w:rsid w:val="002B007D"/>
    <w:rsid w:val="002B0427"/>
    <w:rsid w:val="002C1F3B"/>
    <w:rsid w:val="002C3B1A"/>
    <w:rsid w:val="002C44F1"/>
    <w:rsid w:val="002C49FC"/>
    <w:rsid w:val="002C58AD"/>
    <w:rsid w:val="002C68DB"/>
    <w:rsid w:val="002C6918"/>
    <w:rsid w:val="002D0FD5"/>
    <w:rsid w:val="002D2A82"/>
    <w:rsid w:val="002D4032"/>
    <w:rsid w:val="002D43BA"/>
    <w:rsid w:val="002D4C2C"/>
    <w:rsid w:val="002D6614"/>
    <w:rsid w:val="002D769E"/>
    <w:rsid w:val="002E0F11"/>
    <w:rsid w:val="002E13A4"/>
    <w:rsid w:val="002E1931"/>
    <w:rsid w:val="002E5A01"/>
    <w:rsid w:val="002F07BD"/>
    <w:rsid w:val="002F0CDA"/>
    <w:rsid w:val="002F3A11"/>
    <w:rsid w:val="002F62E9"/>
    <w:rsid w:val="003020BC"/>
    <w:rsid w:val="00304489"/>
    <w:rsid w:val="0030464B"/>
    <w:rsid w:val="00304D1F"/>
    <w:rsid w:val="00305317"/>
    <w:rsid w:val="00310707"/>
    <w:rsid w:val="00313685"/>
    <w:rsid w:val="00313CD2"/>
    <w:rsid w:val="0031408F"/>
    <w:rsid w:val="003202FB"/>
    <w:rsid w:val="003208F9"/>
    <w:rsid w:val="00320937"/>
    <w:rsid w:val="00320E54"/>
    <w:rsid w:val="00321AA6"/>
    <w:rsid w:val="00330010"/>
    <w:rsid w:val="00330709"/>
    <w:rsid w:val="00333AAF"/>
    <w:rsid w:val="00336749"/>
    <w:rsid w:val="00337EAB"/>
    <w:rsid w:val="00340077"/>
    <w:rsid w:val="00340930"/>
    <w:rsid w:val="0034227C"/>
    <w:rsid w:val="0035039E"/>
    <w:rsid w:val="00350C3D"/>
    <w:rsid w:val="003559FF"/>
    <w:rsid w:val="00355D64"/>
    <w:rsid w:val="00356C49"/>
    <w:rsid w:val="00356D42"/>
    <w:rsid w:val="00360208"/>
    <w:rsid w:val="0036464E"/>
    <w:rsid w:val="00364B11"/>
    <w:rsid w:val="00364BCC"/>
    <w:rsid w:val="003669DD"/>
    <w:rsid w:val="00370CE3"/>
    <w:rsid w:val="00371284"/>
    <w:rsid w:val="003713DE"/>
    <w:rsid w:val="003725C0"/>
    <w:rsid w:val="00373B41"/>
    <w:rsid w:val="00373BA6"/>
    <w:rsid w:val="00373D63"/>
    <w:rsid w:val="00374967"/>
    <w:rsid w:val="0037649E"/>
    <w:rsid w:val="00376F6A"/>
    <w:rsid w:val="003804CB"/>
    <w:rsid w:val="0038229B"/>
    <w:rsid w:val="003841E7"/>
    <w:rsid w:val="00384B3E"/>
    <w:rsid w:val="0038538E"/>
    <w:rsid w:val="00386382"/>
    <w:rsid w:val="00386BFD"/>
    <w:rsid w:val="00392B5E"/>
    <w:rsid w:val="00393AFE"/>
    <w:rsid w:val="00394002"/>
    <w:rsid w:val="003946E0"/>
    <w:rsid w:val="00396E1F"/>
    <w:rsid w:val="003A1856"/>
    <w:rsid w:val="003A42A8"/>
    <w:rsid w:val="003A7FE5"/>
    <w:rsid w:val="003B1FBE"/>
    <w:rsid w:val="003B2462"/>
    <w:rsid w:val="003B2AB4"/>
    <w:rsid w:val="003B40AC"/>
    <w:rsid w:val="003B5780"/>
    <w:rsid w:val="003B589B"/>
    <w:rsid w:val="003B6C9F"/>
    <w:rsid w:val="003B70DB"/>
    <w:rsid w:val="003B7680"/>
    <w:rsid w:val="003B7B58"/>
    <w:rsid w:val="003B7FC5"/>
    <w:rsid w:val="003C19C4"/>
    <w:rsid w:val="003C608C"/>
    <w:rsid w:val="003D08E2"/>
    <w:rsid w:val="003D20A1"/>
    <w:rsid w:val="003D2DDE"/>
    <w:rsid w:val="003D33AF"/>
    <w:rsid w:val="003D53E7"/>
    <w:rsid w:val="003D6024"/>
    <w:rsid w:val="003D7BB3"/>
    <w:rsid w:val="003D7F38"/>
    <w:rsid w:val="003E0F5A"/>
    <w:rsid w:val="003E3E11"/>
    <w:rsid w:val="003E7FF1"/>
    <w:rsid w:val="003F02D4"/>
    <w:rsid w:val="003F0303"/>
    <w:rsid w:val="003F2150"/>
    <w:rsid w:val="003F2D0A"/>
    <w:rsid w:val="003F3C14"/>
    <w:rsid w:val="00401421"/>
    <w:rsid w:val="00401A49"/>
    <w:rsid w:val="004052B8"/>
    <w:rsid w:val="00407A12"/>
    <w:rsid w:val="00411537"/>
    <w:rsid w:val="00412325"/>
    <w:rsid w:val="004135CC"/>
    <w:rsid w:val="0041612A"/>
    <w:rsid w:val="004200CE"/>
    <w:rsid w:val="00425708"/>
    <w:rsid w:val="00427316"/>
    <w:rsid w:val="004277F7"/>
    <w:rsid w:val="00427E33"/>
    <w:rsid w:val="00432B7B"/>
    <w:rsid w:val="00432CE0"/>
    <w:rsid w:val="00434103"/>
    <w:rsid w:val="0043561B"/>
    <w:rsid w:val="00435B60"/>
    <w:rsid w:val="004360C5"/>
    <w:rsid w:val="004368B0"/>
    <w:rsid w:val="00440CF1"/>
    <w:rsid w:val="0044349B"/>
    <w:rsid w:val="00444DAD"/>
    <w:rsid w:val="004473E5"/>
    <w:rsid w:val="00451C35"/>
    <w:rsid w:val="00453FC6"/>
    <w:rsid w:val="00457A9C"/>
    <w:rsid w:val="00462728"/>
    <w:rsid w:val="00462879"/>
    <w:rsid w:val="00465AE4"/>
    <w:rsid w:val="0046709B"/>
    <w:rsid w:val="0047110C"/>
    <w:rsid w:val="00473DFE"/>
    <w:rsid w:val="00474BAB"/>
    <w:rsid w:val="004757CC"/>
    <w:rsid w:val="00475BA0"/>
    <w:rsid w:val="004779C0"/>
    <w:rsid w:val="0048491C"/>
    <w:rsid w:val="00484C54"/>
    <w:rsid w:val="0048594D"/>
    <w:rsid w:val="00486B68"/>
    <w:rsid w:val="00486C97"/>
    <w:rsid w:val="00494268"/>
    <w:rsid w:val="00496EB3"/>
    <w:rsid w:val="0049717D"/>
    <w:rsid w:val="004A2370"/>
    <w:rsid w:val="004A2EE2"/>
    <w:rsid w:val="004A77B3"/>
    <w:rsid w:val="004B27E3"/>
    <w:rsid w:val="004B5903"/>
    <w:rsid w:val="004B74C9"/>
    <w:rsid w:val="004B762E"/>
    <w:rsid w:val="004C0D91"/>
    <w:rsid w:val="004C0E75"/>
    <w:rsid w:val="004C1084"/>
    <w:rsid w:val="004C5ADA"/>
    <w:rsid w:val="004C7B37"/>
    <w:rsid w:val="004D0E8A"/>
    <w:rsid w:val="004D1B7C"/>
    <w:rsid w:val="004D1D23"/>
    <w:rsid w:val="004D3A6B"/>
    <w:rsid w:val="004D55E6"/>
    <w:rsid w:val="004D5B44"/>
    <w:rsid w:val="004D5EF4"/>
    <w:rsid w:val="004D615A"/>
    <w:rsid w:val="004E1A89"/>
    <w:rsid w:val="004E2344"/>
    <w:rsid w:val="004E312C"/>
    <w:rsid w:val="004E4025"/>
    <w:rsid w:val="004E7914"/>
    <w:rsid w:val="004F1684"/>
    <w:rsid w:val="004F17FB"/>
    <w:rsid w:val="004F1B8E"/>
    <w:rsid w:val="004F2E61"/>
    <w:rsid w:val="004F45EE"/>
    <w:rsid w:val="004F594E"/>
    <w:rsid w:val="004F5ED7"/>
    <w:rsid w:val="004F6170"/>
    <w:rsid w:val="004F668E"/>
    <w:rsid w:val="004F7B1C"/>
    <w:rsid w:val="00503C47"/>
    <w:rsid w:val="0050642D"/>
    <w:rsid w:val="005068E0"/>
    <w:rsid w:val="0051059B"/>
    <w:rsid w:val="00511ABE"/>
    <w:rsid w:val="005123CC"/>
    <w:rsid w:val="005167A8"/>
    <w:rsid w:val="00517367"/>
    <w:rsid w:val="005178C0"/>
    <w:rsid w:val="0052168A"/>
    <w:rsid w:val="005218A4"/>
    <w:rsid w:val="00522A53"/>
    <w:rsid w:val="0052310E"/>
    <w:rsid w:val="00524197"/>
    <w:rsid w:val="00527153"/>
    <w:rsid w:val="00527D09"/>
    <w:rsid w:val="005308BC"/>
    <w:rsid w:val="00534CAF"/>
    <w:rsid w:val="005356EC"/>
    <w:rsid w:val="005359B1"/>
    <w:rsid w:val="00536430"/>
    <w:rsid w:val="005379C1"/>
    <w:rsid w:val="0054060C"/>
    <w:rsid w:val="0054061E"/>
    <w:rsid w:val="005409FB"/>
    <w:rsid w:val="0054188E"/>
    <w:rsid w:val="00541FB3"/>
    <w:rsid w:val="0054286C"/>
    <w:rsid w:val="005430E1"/>
    <w:rsid w:val="00544518"/>
    <w:rsid w:val="005455B8"/>
    <w:rsid w:val="005503EC"/>
    <w:rsid w:val="00550A75"/>
    <w:rsid w:val="00552535"/>
    <w:rsid w:val="00552536"/>
    <w:rsid w:val="005538A2"/>
    <w:rsid w:val="00554304"/>
    <w:rsid w:val="0055558E"/>
    <w:rsid w:val="00555B16"/>
    <w:rsid w:val="00557E08"/>
    <w:rsid w:val="00560338"/>
    <w:rsid w:val="00560EBF"/>
    <w:rsid w:val="0056204D"/>
    <w:rsid w:val="00562DC6"/>
    <w:rsid w:val="00564334"/>
    <w:rsid w:val="00567BF4"/>
    <w:rsid w:val="005706DE"/>
    <w:rsid w:val="005718E6"/>
    <w:rsid w:val="00572580"/>
    <w:rsid w:val="00573874"/>
    <w:rsid w:val="00573FB8"/>
    <w:rsid w:val="005741E5"/>
    <w:rsid w:val="00574306"/>
    <w:rsid w:val="00574A92"/>
    <w:rsid w:val="00576828"/>
    <w:rsid w:val="005826CE"/>
    <w:rsid w:val="005837B1"/>
    <w:rsid w:val="00583B91"/>
    <w:rsid w:val="00583EC0"/>
    <w:rsid w:val="00583F69"/>
    <w:rsid w:val="00584629"/>
    <w:rsid w:val="00585498"/>
    <w:rsid w:val="005854EA"/>
    <w:rsid w:val="00586990"/>
    <w:rsid w:val="0058748D"/>
    <w:rsid w:val="005910A1"/>
    <w:rsid w:val="00591557"/>
    <w:rsid w:val="0059290A"/>
    <w:rsid w:val="00593892"/>
    <w:rsid w:val="0059517D"/>
    <w:rsid w:val="00595810"/>
    <w:rsid w:val="005958E3"/>
    <w:rsid w:val="00596698"/>
    <w:rsid w:val="00596744"/>
    <w:rsid w:val="005A07B5"/>
    <w:rsid w:val="005A0C51"/>
    <w:rsid w:val="005A0F4D"/>
    <w:rsid w:val="005A1684"/>
    <w:rsid w:val="005A2F36"/>
    <w:rsid w:val="005A4B34"/>
    <w:rsid w:val="005A5300"/>
    <w:rsid w:val="005A57C8"/>
    <w:rsid w:val="005B319D"/>
    <w:rsid w:val="005B59A2"/>
    <w:rsid w:val="005B5A54"/>
    <w:rsid w:val="005B7566"/>
    <w:rsid w:val="005C0B31"/>
    <w:rsid w:val="005C0F83"/>
    <w:rsid w:val="005C1677"/>
    <w:rsid w:val="005D1049"/>
    <w:rsid w:val="005D10DF"/>
    <w:rsid w:val="005D22D1"/>
    <w:rsid w:val="005D2F87"/>
    <w:rsid w:val="005D4902"/>
    <w:rsid w:val="005D6478"/>
    <w:rsid w:val="005D724F"/>
    <w:rsid w:val="005D7AD5"/>
    <w:rsid w:val="005E059B"/>
    <w:rsid w:val="005E3993"/>
    <w:rsid w:val="005E5656"/>
    <w:rsid w:val="005E65D8"/>
    <w:rsid w:val="005E6F46"/>
    <w:rsid w:val="005E7B64"/>
    <w:rsid w:val="005F54C3"/>
    <w:rsid w:val="005F5BAD"/>
    <w:rsid w:val="005F66A1"/>
    <w:rsid w:val="005F6A48"/>
    <w:rsid w:val="00602115"/>
    <w:rsid w:val="006047FD"/>
    <w:rsid w:val="006067AB"/>
    <w:rsid w:val="00607911"/>
    <w:rsid w:val="00610A05"/>
    <w:rsid w:val="00610C9C"/>
    <w:rsid w:val="00613DA0"/>
    <w:rsid w:val="00614836"/>
    <w:rsid w:val="00615BEC"/>
    <w:rsid w:val="00616318"/>
    <w:rsid w:val="00617043"/>
    <w:rsid w:val="00620C60"/>
    <w:rsid w:val="00620E51"/>
    <w:rsid w:val="0062310A"/>
    <w:rsid w:val="00624C0F"/>
    <w:rsid w:val="00627C74"/>
    <w:rsid w:val="00630514"/>
    <w:rsid w:val="00631E63"/>
    <w:rsid w:val="00635A02"/>
    <w:rsid w:val="00635AAA"/>
    <w:rsid w:val="00635D12"/>
    <w:rsid w:val="006368D1"/>
    <w:rsid w:val="00636BDF"/>
    <w:rsid w:val="00644E56"/>
    <w:rsid w:val="0064635B"/>
    <w:rsid w:val="00652869"/>
    <w:rsid w:val="00654E24"/>
    <w:rsid w:val="006551C9"/>
    <w:rsid w:val="00660174"/>
    <w:rsid w:val="006602FE"/>
    <w:rsid w:val="0066295F"/>
    <w:rsid w:val="006657D7"/>
    <w:rsid w:val="00671BA4"/>
    <w:rsid w:val="00672F38"/>
    <w:rsid w:val="006749C7"/>
    <w:rsid w:val="0068072E"/>
    <w:rsid w:val="00680A79"/>
    <w:rsid w:val="006859F4"/>
    <w:rsid w:val="00685CE2"/>
    <w:rsid w:val="00686160"/>
    <w:rsid w:val="006868EF"/>
    <w:rsid w:val="006875CF"/>
    <w:rsid w:val="00687B56"/>
    <w:rsid w:val="00695702"/>
    <w:rsid w:val="006A114C"/>
    <w:rsid w:val="006A1B6A"/>
    <w:rsid w:val="006A25EC"/>
    <w:rsid w:val="006A32BF"/>
    <w:rsid w:val="006A33EB"/>
    <w:rsid w:val="006A3A27"/>
    <w:rsid w:val="006A5E2B"/>
    <w:rsid w:val="006A669A"/>
    <w:rsid w:val="006A6DF3"/>
    <w:rsid w:val="006A77E2"/>
    <w:rsid w:val="006A79FE"/>
    <w:rsid w:val="006B078F"/>
    <w:rsid w:val="006B3273"/>
    <w:rsid w:val="006B48F1"/>
    <w:rsid w:val="006B59A4"/>
    <w:rsid w:val="006B6A4B"/>
    <w:rsid w:val="006B77AD"/>
    <w:rsid w:val="006C0CE3"/>
    <w:rsid w:val="006C5BA7"/>
    <w:rsid w:val="006D09BD"/>
    <w:rsid w:val="006D0A7C"/>
    <w:rsid w:val="006D2BF9"/>
    <w:rsid w:val="006D39BC"/>
    <w:rsid w:val="006D4A7E"/>
    <w:rsid w:val="006D4C66"/>
    <w:rsid w:val="006D72FA"/>
    <w:rsid w:val="006E30C6"/>
    <w:rsid w:val="006F058E"/>
    <w:rsid w:val="006F214E"/>
    <w:rsid w:val="006F4C45"/>
    <w:rsid w:val="006F5C29"/>
    <w:rsid w:val="006F605B"/>
    <w:rsid w:val="006F61A8"/>
    <w:rsid w:val="006F7043"/>
    <w:rsid w:val="006F747F"/>
    <w:rsid w:val="0070178E"/>
    <w:rsid w:val="00701DCE"/>
    <w:rsid w:val="00704D51"/>
    <w:rsid w:val="00706204"/>
    <w:rsid w:val="0070697F"/>
    <w:rsid w:val="007100DE"/>
    <w:rsid w:val="00712D88"/>
    <w:rsid w:val="00713087"/>
    <w:rsid w:val="00713E72"/>
    <w:rsid w:val="00716742"/>
    <w:rsid w:val="00717D52"/>
    <w:rsid w:val="00721563"/>
    <w:rsid w:val="007231E5"/>
    <w:rsid w:val="00723382"/>
    <w:rsid w:val="007260A7"/>
    <w:rsid w:val="00727014"/>
    <w:rsid w:val="007332D5"/>
    <w:rsid w:val="0073570A"/>
    <w:rsid w:val="00736075"/>
    <w:rsid w:val="00744DCD"/>
    <w:rsid w:val="00745C22"/>
    <w:rsid w:val="00746204"/>
    <w:rsid w:val="007462AB"/>
    <w:rsid w:val="00746D57"/>
    <w:rsid w:val="00753296"/>
    <w:rsid w:val="007534C9"/>
    <w:rsid w:val="0075356F"/>
    <w:rsid w:val="007564A9"/>
    <w:rsid w:val="00756722"/>
    <w:rsid w:val="00757DD7"/>
    <w:rsid w:val="00760C72"/>
    <w:rsid w:val="00761E2C"/>
    <w:rsid w:val="00761F14"/>
    <w:rsid w:val="0076249D"/>
    <w:rsid w:val="007625B0"/>
    <w:rsid w:val="007634F1"/>
    <w:rsid w:val="00766542"/>
    <w:rsid w:val="00767325"/>
    <w:rsid w:val="0077138A"/>
    <w:rsid w:val="00774794"/>
    <w:rsid w:val="007757A7"/>
    <w:rsid w:val="007758F7"/>
    <w:rsid w:val="00775F70"/>
    <w:rsid w:val="007764E1"/>
    <w:rsid w:val="00786F9B"/>
    <w:rsid w:val="00790812"/>
    <w:rsid w:val="00792476"/>
    <w:rsid w:val="00792B23"/>
    <w:rsid w:val="00794754"/>
    <w:rsid w:val="00795508"/>
    <w:rsid w:val="007956CD"/>
    <w:rsid w:val="007A13FB"/>
    <w:rsid w:val="007A2D34"/>
    <w:rsid w:val="007A4CD2"/>
    <w:rsid w:val="007A6870"/>
    <w:rsid w:val="007B01B4"/>
    <w:rsid w:val="007B08BB"/>
    <w:rsid w:val="007B107D"/>
    <w:rsid w:val="007B186D"/>
    <w:rsid w:val="007B5D93"/>
    <w:rsid w:val="007B6CE2"/>
    <w:rsid w:val="007C44D5"/>
    <w:rsid w:val="007C4937"/>
    <w:rsid w:val="007C5EFD"/>
    <w:rsid w:val="007D26BD"/>
    <w:rsid w:val="007D2AFB"/>
    <w:rsid w:val="007D3673"/>
    <w:rsid w:val="007D5183"/>
    <w:rsid w:val="007E1088"/>
    <w:rsid w:val="007E3224"/>
    <w:rsid w:val="007E4BA1"/>
    <w:rsid w:val="007E5C13"/>
    <w:rsid w:val="007E7EF9"/>
    <w:rsid w:val="007F16D9"/>
    <w:rsid w:val="007F2377"/>
    <w:rsid w:val="007F25F0"/>
    <w:rsid w:val="007F456E"/>
    <w:rsid w:val="007F66E7"/>
    <w:rsid w:val="00800FA2"/>
    <w:rsid w:val="00802220"/>
    <w:rsid w:val="00802E48"/>
    <w:rsid w:val="00803B76"/>
    <w:rsid w:val="00805C3F"/>
    <w:rsid w:val="008075E4"/>
    <w:rsid w:val="008077B1"/>
    <w:rsid w:val="0081130C"/>
    <w:rsid w:val="00812791"/>
    <w:rsid w:val="0081294E"/>
    <w:rsid w:val="00815315"/>
    <w:rsid w:val="00815D12"/>
    <w:rsid w:val="008178F1"/>
    <w:rsid w:val="00821DA6"/>
    <w:rsid w:val="008241E6"/>
    <w:rsid w:val="00825576"/>
    <w:rsid w:val="00827A7A"/>
    <w:rsid w:val="0083028A"/>
    <w:rsid w:val="008312CF"/>
    <w:rsid w:val="00831BDE"/>
    <w:rsid w:val="00835E7A"/>
    <w:rsid w:val="00836786"/>
    <w:rsid w:val="008401E4"/>
    <w:rsid w:val="008408AE"/>
    <w:rsid w:val="0084251C"/>
    <w:rsid w:val="00843143"/>
    <w:rsid w:val="00843903"/>
    <w:rsid w:val="008440ED"/>
    <w:rsid w:val="00844B28"/>
    <w:rsid w:val="008503D7"/>
    <w:rsid w:val="008509EB"/>
    <w:rsid w:val="008510AE"/>
    <w:rsid w:val="008510D8"/>
    <w:rsid w:val="008511CF"/>
    <w:rsid w:val="00853BCE"/>
    <w:rsid w:val="00854EE3"/>
    <w:rsid w:val="00860106"/>
    <w:rsid w:val="00872E87"/>
    <w:rsid w:val="0087372C"/>
    <w:rsid w:val="00877157"/>
    <w:rsid w:val="00877845"/>
    <w:rsid w:val="008811C5"/>
    <w:rsid w:val="00884ADA"/>
    <w:rsid w:val="008903A7"/>
    <w:rsid w:val="00890CA0"/>
    <w:rsid w:val="008951AB"/>
    <w:rsid w:val="00895349"/>
    <w:rsid w:val="0089596D"/>
    <w:rsid w:val="008A0D3E"/>
    <w:rsid w:val="008A496B"/>
    <w:rsid w:val="008B0996"/>
    <w:rsid w:val="008B14EA"/>
    <w:rsid w:val="008B4094"/>
    <w:rsid w:val="008B6335"/>
    <w:rsid w:val="008B6464"/>
    <w:rsid w:val="008C303E"/>
    <w:rsid w:val="008C540F"/>
    <w:rsid w:val="008C5D86"/>
    <w:rsid w:val="008C751E"/>
    <w:rsid w:val="008C7F84"/>
    <w:rsid w:val="008D03C3"/>
    <w:rsid w:val="008D0A56"/>
    <w:rsid w:val="008D3226"/>
    <w:rsid w:val="008D5088"/>
    <w:rsid w:val="008D5D18"/>
    <w:rsid w:val="008E1059"/>
    <w:rsid w:val="008E12DE"/>
    <w:rsid w:val="008E3CBF"/>
    <w:rsid w:val="008E4AA1"/>
    <w:rsid w:val="008E4DEE"/>
    <w:rsid w:val="008E5B85"/>
    <w:rsid w:val="008E68D9"/>
    <w:rsid w:val="008E6B86"/>
    <w:rsid w:val="008F0231"/>
    <w:rsid w:val="008F1F61"/>
    <w:rsid w:val="008F2B68"/>
    <w:rsid w:val="008F365A"/>
    <w:rsid w:val="008F455B"/>
    <w:rsid w:val="008F4FF3"/>
    <w:rsid w:val="00900B93"/>
    <w:rsid w:val="00901B3B"/>
    <w:rsid w:val="0090569A"/>
    <w:rsid w:val="00906D49"/>
    <w:rsid w:val="009104FD"/>
    <w:rsid w:val="00911042"/>
    <w:rsid w:val="009112C8"/>
    <w:rsid w:val="009147E3"/>
    <w:rsid w:val="00915390"/>
    <w:rsid w:val="00916167"/>
    <w:rsid w:val="009164AB"/>
    <w:rsid w:val="00921050"/>
    <w:rsid w:val="00924077"/>
    <w:rsid w:val="009246E7"/>
    <w:rsid w:val="009247F2"/>
    <w:rsid w:val="00924A1C"/>
    <w:rsid w:val="00926F0E"/>
    <w:rsid w:val="009273BF"/>
    <w:rsid w:val="00927CBD"/>
    <w:rsid w:val="00930C2E"/>
    <w:rsid w:val="00932D30"/>
    <w:rsid w:val="00934325"/>
    <w:rsid w:val="00934A95"/>
    <w:rsid w:val="0093638D"/>
    <w:rsid w:val="00940E97"/>
    <w:rsid w:val="00943ADC"/>
    <w:rsid w:val="009464EC"/>
    <w:rsid w:val="00947157"/>
    <w:rsid w:val="00947B82"/>
    <w:rsid w:val="00950C0C"/>
    <w:rsid w:val="009526B9"/>
    <w:rsid w:val="00952794"/>
    <w:rsid w:val="00955CE3"/>
    <w:rsid w:val="00955EC8"/>
    <w:rsid w:val="00960753"/>
    <w:rsid w:val="0096080F"/>
    <w:rsid w:val="0096382E"/>
    <w:rsid w:val="009660B4"/>
    <w:rsid w:val="00966813"/>
    <w:rsid w:val="0096796C"/>
    <w:rsid w:val="00971133"/>
    <w:rsid w:val="00971B55"/>
    <w:rsid w:val="0097319C"/>
    <w:rsid w:val="00977143"/>
    <w:rsid w:val="00981693"/>
    <w:rsid w:val="00981B95"/>
    <w:rsid w:val="00982085"/>
    <w:rsid w:val="00982934"/>
    <w:rsid w:val="00984112"/>
    <w:rsid w:val="00984F56"/>
    <w:rsid w:val="00987797"/>
    <w:rsid w:val="00990D23"/>
    <w:rsid w:val="0099523E"/>
    <w:rsid w:val="009A0907"/>
    <w:rsid w:val="009A1A4B"/>
    <w:rsid w:val="009A3341"/>
    <w:rsid w:val="009A3F3D"/>
    <w:rsid w:val="009A5683"/>
    <w:rsid w:val="009A6EC1"/>
    <w:rsid w:val="009B0F5B"/>
    <w:rsid w:val="009B1324"/>
    <w:rsid w:val="009B7A4C"/>
    <w:rsid w:val="009C0A56"/>
    <w:rsid w:val="009C47C1"/>
    <w:rsid w:val="009C4E4D"/>
    <w:rsid w:val="009C541D"/>
    <w:rsid w:val="009C6ABC"/>
    <w:rsid w:val="009D004B"/>
    <w:rsid w:val="009D1F07"/>
    <w:rsid w:val="009D3861"/>
    <w:rsid w:val="009D58A1"/>
    <w:rsid w:val="009D6451"/>
    <w:rsid w:val="009D683E"/>
    <w:rsid w:val="009E0A44"/>
    <w:rsid w:val="009E1857"/>
    <w:rsid w:val="009E47B5"/>
    <w:rsid w:val="009E5DDD"/>
    <w:rsid w:val="009F0D87"/>
    <w:rsid w:val="009F0EA1"/>
    <w:rsid w:val="009F17A8"/>
    <w:rsid w:val="009F1C1D"/>
    <w:rsid w:val="009F2093"/>
    <w:rsid w:val="009F40C9"/>
    <w:rsid w:val="009F5351"/>
    <w:rsid w:val="009F5FEA"/>
    <w:rsid w:val="009F6A17"/>
    <w:rsid w:val="00A00841"/>
    <w:rsid w:val="00A00A36"/>
    <w:rsid w:val="00A05A19"/>
    <w:rsid w:val="00A07FD5"/>
    <w:rsid w:val="00A143D0"/>
    <w:rsid w:val="00A1518F"/>
    <w:rsid w:val="00A15AAE"/>
    <w:rsid w:val="00A16715"/>
    <w:rsid w:val="00A16800"/>
    <w:rsid w:val="00A16F23"/>
    <w:rsid w:val="00A17122"/>
    <w:rsid w:val="00A17195"/>
    <w:rsid w:val="00A22736"/>
    <w:rsid w:val="00A22D79"/>
    <w:rsid w:val="00A23184"/>
    <w:rsid w:val="00A2376A"/>
    <w:rsid w:val="00A23BD7"/>
    <w:rsid w:val="00A24A3A"/>
    <w:rsid w:val="00A27137"/>
    <w:rsid w:val="00A30E96"/>
    <w:rsid w:val="00A32E99"/>
    <w:rsid w:val="00A40300"/>
    <w:rsid w:val="00A41D30"/>
    <w:rsid w:val="00A46E79"/>
    <w:rsid w:val="00A478D4"/>
    <w:rsid w:val="00A51194"/>
    <w:rsid w:val="00A513A2"/>
    <w:rsid w:val="00A53EF6"/>
    <w:rsid w:val="00A5759D"/>
    <w:rsid w:val="00A57F4D"/>
    <w:rsid w:val="00A60AE5"/>
    <w:rsid w:val="00A63CD0"/>
    <w:rsid w:val="00A63E65"/>
    <w:rsid w:val="00A64660"/>
    <w:rsid w:val="00A64B36"/>
    <w:rsid w:val="00A66080"/>
    <w:rsid w:val="00A70863"/>
    <w:rsid w:val="00A7332E"/>
    <w:rsid w:val="00A74847"/>
    <w:rsid w:val="00A74EEA"/>
    <w:rsid w:val="00A76C10"/>
    <w:rsid w:val="00A812A9"/>
    <w:rsid w:val="00A82503"/>
    <w:rsid w:val="00A8392C"/>
    <w:rsid w:val="00A839DC"/>
    <w:rsid w:val="00A84963"/>
    <w:rsid w:val="00A877FD"/>
    <w:rsid w:val="00A9114C"/>
    <w:rsid w:val="00A95375"/>
    <w:rsid w:val="00A97324"/>
    <w:rsid w:val="00AA1B47"/>
    <w:rsid w:val="00AA22C4"/>
    <w:rsid w:val="00AA38ED"/>
    <w:rsid w:val="00AA3DB3"/>
    <w:rsid w:val="00AA43AA"/>
    <w:rsid w:val="00AA7492"/>
    <w:rsid w:val="00AB02C0"/>
    <w:rsid w:val="00AB08ED"/>
    <w:rsid w:val="00AB2AB8"/>
    <w:rsid w:val="00AB3B5F"/>
    <w:rsid w:val="00AB5B96"/>
    <w:rsid w:val="00AB5CE9"/>
    <w:rsid w:val="00AB68DB"/>
    <w:rsid w:val="00AC0A67"/>
    <w:rsid w:val="00AC0DF5"/>
    <w:rsid w:val="00AC29A4"/>
    <w:rsid w:val="00AC31F8"/>
    <w:rsid w:val="00AC6908"/>
    <w:rsid w:val="00AD1648"/>
    <w:rsid w:val="00AD4814"/>
    <w:rsid w:val="00AD58A7"/>
    <w:rsid w:val="00AD5AD1"/>
    <w:rsid w:val="00AD621C"/>
    <w:rsid w:val="00AD6CFC"/>
    <w:rsid w:val="00AD6FC8"/>
    <w:rsid w:val="00AE0173"/>
    <w:rsid w:val="00AE045D"/>
    <w:rsid w:val="00AE1FC9"/>
    <w:rsid w:val="00AE37D5"/>
    <w:rsid w:val="00AE3B0F"/>
    <w:rsid w:val="00AE65AC"/>
    <w:rsid w:val="00AE6B76"/>
    <w:rsid w:val="00AE7F27"/>
    <w:rsid w:val="00AF1544"/>
    <w:rsid w:val="00AF1869"/>
    <w:rsid w:val="00AF1D05"/>
    <w:rsid w:val="00AF1EC5"/>
    <w:rsid w:val="00AF4948"/>
    <w:rsid w:val="00AF4BA8"/>
    <w:rsid w:val="00B00396"/>
    <w:rsid w:val="00B0087D"/>
    <w:rsid w:val="00B03FDC"/>
    <w:rsid w:val="00B10EA9"/>
    <w:rsid w:val="00B10EEA"/>
    <w:rsid w:val="00B10FA2"/>
    <w:rsid w:val="00B11900"/>
    <w:rsid w:val="00B1523A"/>
    <w:rsid w:val="00B23B8E"/>
    <w:rsid w:val="00B25D54"/>
    <w:rsid w:val="00B2611F"/>
    <w:rsid w:val="00B301F6"/>
    <w:rsid w:val="00B32E07"/>
    <w:rsid w:val="00B404EF"/>
    <w:rsid w:val="00B41C94"/>
    <w:rsid w:val="00B43BDA"/>
    <w:rsid w:val="00B44145"/>
    <w:rsid w:val="00B4772D"/>
    <w:rsid w:val="00B47B22"/>
    <w:rsid w:val="00B51048"/>
    <w:rsid w:val="00B51305"/>
    <w:rsid w:val="00B5131F"/>
    <w:rsid w:val="00B51504"/>
    <w:rsid w:val="00B521B1"/>
    <w:rsid w:val="00B52A57"/>
    <w:rsid w:val="00B53393"/>
    <w:rsid w:val="00B56BF2"/>
    <w:rsid w:val="00B56ED7"/>
    <w:rsid w:val="00B56F8E"/>
    <w:rsid w:val="00B57438"/>
    <w:rsid w:val="00B6006E"/>
    <w:rsid w:val="00B618B2"/>
    <w:rsid w:val="00B643A1"/>
    <w:rsid w:val="00B64C2F"/>
    <w:rsid w:val="00B654BD"/>
    <w:rsid w:val="00B662FF"/>
    <w:rsid w:val="00B678D9"/>
    <w:rsid w:val="00B70166"/>
    <w:rsid w:val="00B71D7D"/>
    <w:rsid w:val="00B74B2E"/>
    <w:rsid w:val="00B753BD"/>
    <w:rsid w:val="00B761F7"/>
    <w:rsid w:val="00B76315"/>
    <w:rsid w:val="00B76551"/>
    <w:rsid w:val="00B76C40"/>
    <w:rsid w:val="00B76F23"/>
    <w:rsid w:val="00B80EDE"/>
    <w:rsid w:val="00B838E8"/>
    <w:rsid w:val="00B877D4"/>
    <w:rsid w:val="00B91775"/>
    <w:rsid w:val="00B93BF5"/>
    <w:rsid w:val="00B94B9F"/>
    <w:rsid w:val="00B9585E"/>
    <w:rsid w:val="00B97CB7"/>
    <w:rsid w:val="00BA26E1"/>
    <w:rsid w:val="00BA3B16"/>
    <w:rsid w:val="00BA4733"/>
    <w:rsid w:val="00BA5E2C"/>
    <w:rsid w:val="00BA6607"/>
    <w:rsid w:val="00BA68B4"/>
    <w:rsid w:val="00BB3A2E"/>
    <w:rsid w:val="00BB57F4"/>
    <w:rsid w:val="00BB5814"/>
    <w:rsid w:val="00BB7078"/>
    <w:rsid w:val="00BC0FE2"/>
    <w:rsid w:val="00BC1662"/>
    <w:rsid w:val="00BC2AD9"/>
    <w:rsid w:val="00BC6051"/>
    <w:rsid w:val="00BC6082"/>
    <w:rsid w:val="00BC631D"/>
    <w:rsid w:val="00BC7FDF"/>
    <w:rsid w:val="00BD1884"/>
    <w:rsid w:val="00BD2345"/>
    <w:rsid w:val="00BD2E2D"/>
    <w:rsid w:val="00BD39D7"/>
    <w:rsid w:val="00BD5D0B"/>
    <w:rsid w:val="00BD72AC"/>
    <w:rsid w:val="00BD7ECB"/>
    <w:rsid w:val="00BE0C13"/>
    <w:rsid w:val="00BE1917"/>
    <w:rsid w:val="00BE2AB6"/>
    <w:rsid w:val="00BE5935"/>
    <w:rsid w:val="00BE65C7"/>
    <w:rsid w:val="00BE6B94"/>
    <w:rsid w:val="00BE7202"/>
    <w:rsid w:val="00BE728C"/>
    <w:rsid w:val="00BE777E"/>
    <w:rsid w:val="00BE7A89"/>
    <w:rsid w:val="00BF0156"/>
    <w:rsid w:val="00BF15BF"/>
    <w:rsid w:val="00BF3598"/>
    <w:rsid w:val="00BF3C71"/>
    <w:rsid w:val="00BF494C"/>
    <w:rsid w:val="00BF4E3C"/>
    <w:rsid w:val="00BF6C58"/>
    <w:rsid w:val="00BF75D8"/>
    <w:rsid w:val="00C034B9"/>
    <w:rsid w:val="00C03AF9"/>
    <w:rsid w:val="00C04F7B"/>
    <w:rsid w:val="00C06224"/>
    <w:rsid w:val="00C069A3"/>
    <w:rsid w:val="00C13082"/>
    <w:rsid w:val="00C13292"/>
    <w:rsid w:val="00C1371A"/>
    <w:rsid w:val="00C13F85"/>
    <w:rsid w:val="00C22B51"/>
    <w:rsid w:val="00C2394D"/>
    <w:rsid w:val="00C23DC5"/>
    <w:rsid w:val="00C30A90"/>
    <w:rsid w:val="00C328D6"/>
    <w:rsid w:val="00C32DCA"/>
    <w:rsid w:val="00C32EE8"/>
    <w:rsid w:val="00C3452B"/>
    <w:rsid w:val="00C41627"/>
    <w:rsid w:val="00C42ECB"/>
    <w:rsid w:val="00C4404E"/>
    <w:rsid w:val="00C441A5"/>
    <w:rsid w:val="00C462B1"/>
    <w:rsid w:val="00C46EEC"/>
    <w:rsid w:val="00C508C1"/>
    <w:rsid w:val="00C50BF4"/>
    <w:rsid w:val="00C5173D"/>
    <w:rsid w:val="00C53072"/>
    <w:rsid w:val="00C531F2"/>
    <w:rsid w:val="00C53387"/>
    <w:rsid w:val="00C53B38"/>
    <w:rsid w:val="00C56929"/>
    <w:rsid w:val="00C65E93"/>
    <w:rsid w:val="00C660C7"/>
    <w:rsid w:val="00C703F6"/>
    <w:rsid w:val="00C74770"/>
    <w:rsid w:val="00C753FF"/>
    <w:rsid w:val="00C761F4"/>
    <w:rsid w:val="00C804D7"/>
    <w:rsid w:val="00C8072F"/>
    <w:rsid w:val="00C80B07"/>
    <w:rsid w:val="00C81713"/>
    <w:rsid w:val="00C87314"/>
    <w:rsid w:val="00C9027A"/>
    <w:rsid w:val="00C91310"/>
    <w:rsid w:val="00C94A34"/>
    <w:rsid w:val="00C94FA8"/>
    <w:rsid w:val="00C95079"/>
    <w:rsid w:val="00CA68F7"/>
    <w:rsid w:val="00CA7A52"/>
    <w:rsid w:val="00CB2010"/>
    <w:rsid w:val="00CB2645"/>
    <w:rsid w:val="00CB3C0E"/>
    <w:rsid w:val="00CB56B7"/>
    <w:rsid w:val="00CB7CD8"/>
    <w:rsid w:val="00CC0F6F"/>
    <w:rsid w:val="00CC1B7A"/>
    <w:rsid w:val="00CC3DFC"/>
    <w:rsid w:val="00CC4F72"/>
    <w:rsid w:val="00CC6A05"/>
    <w:rsid w:val="00CD01E8"/>
    <w:rsid w:val="00CD0E22"/>
    <w:rsid w:val="00CD1E27"/>
    <w:rsid w:val="00CD5BBD"/>
    <w:rsid w:val="00CD611C"/>
    <w:rsid w:val="00CD6949"/>
    <w:rsid w:val="00CD7530"/>
    <w:rsid w:val="00CE18B3"/>
    <w:rsid w:val="00CE35B0"/>
    <w:rsid w:val="00CE3A64"/>
    <w:rsid w:val="00CE3C16"/>
    <w:rsid w:val="00CE3C35"/>
    <w:rsid w:val="00CE6504"/>
    <w:rsid w:val="00CE7C31"/>
    <w:rsid w:val="00CF2083"/>
    <w:rsid w:val="00CF2577"/>
    <w:rsid w:val="00CF2761"/>
    <w:rsid w:val="00CF3942"/>
    <w:rsid w:val="00CF7565"/>
    <w:rsid w:val="00D00A56"/>
    <w:rsid w:val="00D010DC"/>
    <w:rsid w:val="00D01ACA"/>
    <w:rsid w:val="00D023A8"/>
    <w:rsid w:val="00D02556"/>
    <w:rsid w:val="00D0339F"/>
    <w:rsid w:val="00D049B5"/>
    <w:rsid w:val="00D0532A"/>
    <w:rsid w:val="00D05DD3"/>
    <w:rsid w:val="00D0622F"/>
    <w:rsid w:val="00D066BC"/>
    <w:rsid w:val="00D114EC"/>
    <w:rsid w:val="00D117BE"/>
    <w:rsid w:val="00D122AB"/>
    <w:rsid w:val="00D13A65"/>
    <w:rsid w:val="00D13EC8"/>
    <w:rsid w:val="00D1666C"/>
    <w:rsid w:val="00D17324"/>
    <w:rsid w:val="00D20494"/>
    <w:rsid w:val="00D20751"/>
    <w:rsid w:val="00D22A23"/>
    <w:rsid w:val="00D24E09"/>
    <w:rsid w:val="00D24E39"/>
    <w:rsid w:val="00D25E9C"/>
    <w:rsid w:val="00D275B0"/>
    <w:rsid w:val="00D31BA6"/>
    <w:rsid w:val="00D32755"/>
    <w:rsid w:val="00D349C0"/>
    <w:rsid w:val="00D4014A"/>
    <w:rsid w:val="00D42FAC"/>
    <w:rsid w:val="00D431D0"/>
    <w:rsid w:val="00D4333B"/>
    <w:rsid w:val="00D440C1"/>
    <w:rsid w:val="00D506D0"/>
    <w:rsid w:val="00D50CE8"/>
    <w:rsid w:val="00D5202E"/>
    <w:rsid w:val="00D52C86"/>
    <w:rsid w:val="00D52CEA"/>
    <w:rsid w:val="00D55391"/>
    <w:rsid w:val="00D57AD7"/>
    <w:rsid w:val="00D616EC"/>
    <w:rsid w:val="00D625D9"/>
    <w:rsid w:val="00D626CF"/>
    <w:rsid w:val="00D65835"/>
    <w:rsid w:val="00D66B5B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7640D"/>
    <w:rsid w:val="00D80187"/>
    <w:rsid w:val="00D80C2C"/>
    <w:rsid w:val="00D80DEF"/>
    <w:rsid w:val="00D813AA"/>
    <w:rsid w:val="00D82339"/>
    <w:rsid w:val="00D826B0"/>
    <w:rsid w:val="00D83AF0"/>
    <w:rsid w:val="00D85019"/>
    <w:rsid w:val="00D852E9"/>
    <w:rsid w:val="00D859B9"/>
    <w:rsid w:val="00D85EC3"/>
    <w:rsid w:val="00D86CF1"/>
    <w:rsid w:val="00D902DA"/>
    <w:rsid w:val="00D9052F"/>
    <w:rsid w:val="00D906D9"/>
    <w:rsid w:val="00D90A81"/>
    <w:rsid w:val="00D9194B"/>
    <w:rsid w:val="00D932E6"/>
    <w:rsid w:val="00D936C8"/>
    <w:rsid w:val="00D94C5D"/>
    <w:rsid w:val="00D9608B"/>
    <w:rsid w:val="00DA48B1"/>
    <w:rsid w:val="00DB1791"/>
    <w:rsid w:val="00DB225F"/>
    <w:rsid w:val="00DB4C60"/>
    <w:rsid w:val="00DB5526"/>
    <w:rsid w:val="00DB6B08"/>
    <w:rsid w:val="00DC0C88"/>
    <w:rsid w:val="00DC36F3"/>
    <w:rsid w:val="00DC4494"/>
    <w:rsid w:val="00DC5222"/>
    <w:rsid w:val="00DC72E1"/>
    <w:rsid w:val="00DD4B4A"/>
    <w:rsid w:val="00DD6528"/>
    <w:rsid w:val="00DD68C3"/>
    <w:rsid w:val="00DE1A02"/>
    <w:rsid w:val="00DE220D"/>
    <w:rsid w:val="00DE299A"/>
    <w:rsid w:val="00DE30F5"/>
    <w:rsid w:val="00DE4E52"/>
    <w:rsid w:val="00DE5F3A"/>
    <w:rsid w:val="00DE664D"/>
    <w:rsid w:val="00DF06BA"/>
    <w:rsid w:val="00DF1651"/>
    <w:rsid w:val="00DF2D04"/>
    <w:rsid w:val="00DF7377"/>
    <w:rsid w:val="00E0084C"/>
    <w:rsid w:val="00E0339D"/>
    <w:rsid w:val="00E04A83"/>
    <w:rsid w:val="00E04C9D"/>
    <w:rsid w:val="00E04F9E"/>
    <w:rsid w:val="00E10972"/>
    <w:rsid w:val="00E14583"/>
    <w:rsid w:val="00E149CB"/>
    <w:rsid w:val="00E16BE4"/>
    <w:rsid w:val="00E2020E"/>
    <w:rsid w:val="00E20696"/>
    <w:rsid w:val="00E207CD"/>
    <w:rsid w:val="00E20C5F"/>
    <w:rsid w:val="00E2162B"/>
    <w:rsid w:val="00E22F62"/>
    <w:rsid w:val="00E24190"/>
    <w:rsid w:val="00E265DA"/>
    <w:rsid w:val="00E27443"/>
    <w:rsid w:val="00E3088B"/>
    <w:rsid w:val="00E30C17"/>
    <w:rsid w:val="00E332ED"/>
    <w:rsid w:val="00E35688"/>
    <w:rsid w:val="00E36166"/>
    <w:rsid w:val="00E36DD2"/>
    <w:rsid w:val="00E36E2B"/>
    <w:rsid w:val="00E4019A"/>
    <w:rsid w:val="00E40B05"/>
    <w:rsid w:val="00E42520"/>
    <w:rsid w:val="00E431F3"/>
    <w:rsid w:val="00E44EAD"/>
    <w:rsid w:val="00E44FC4"/>
    <w:rsid w:val="00E46C20"/>
    <w:rsid w:val="00E503D7"/>
    <w:rsid w:val="00E516B0"/>
    <w:rsid w:val="00E5536C"/>
    <w:rsid w:val="00E569E9"/>
    <w:rsid w:val="00E56FE2"/>
    <w:rsid w:val="00E62A2F"/>
    <w:rsid w:val="00E7022A"/>
    <w:rsid w:val="00E70390"/>
    <w:rsid w:val="00E718BB"/>
    <w:rsid w:val="00E729C4"/>
    <w:rsid w:val="00E73C95"/>
    <w:rsid w:val="00E740AF"/>
    <w:rsid w:val="00E8323F"/>
    <w:rsid w:val="00E84AB1"/>
    <w:rsid w:val="00E86A1A"/>
    <w:rsid w:val="00E90337"/>
    <w:rsid w:val="00E90CAF"/>
    <w:rsid w:val="00E91C0D"/>
    <w:rsid w:val="00E95D89"/>
    <w:rsid w:val="00E960DE"/>
    <w:rsid w:val="00E9611E"/>
    <w:rsid w:val="00EA0B6E"/>
    <w:rsid w:val="00EA0F5F"/>
    <w:rsid w:val="00EA4868"/>
    <w:rsid w:val="00EA4D3A"/>
    <w:rsid w:val="00EA664A"/>
    <w:rsid w:val="00EB0590"/>
    <w:rsid w:val="00EB05C1"/>
    <w:rsid w:val="00EB0DDF"/>
    <w:rsid w:val="00EB2AB4"/>
    <w:rsid w:val="00EB3DE0"/>
    <w:rsid w:val="00EC024C"/>
    <w:rsid w:val="00EC1D31"/>
    <w:rsid w:val="00EC2E0D"/>
    <w:rsid w:val="00EC380B"/>
    <w:rsid w:val="00ED2EB2"/>
    <w:rsid w:val="00ED6732"/>
    <w:rsid w:val="00EE13AA"/>
    <w:rsid w:val="00EE2D3C"/>
    <w:rsid w:val="00EE30CF"/>
    <w:rsid w:val="00EE3DAE"/>
    <w:rsid w:val="00EE524B"/>
    <w:rsid w:val="00EE59A3"/>
    <w:rsid w:val="00EE5D89"/>
    <w:rsid w:val="00EE6A40"/>
    <w:rsid w:val="00EE7316"/>
    <w:rsid w:val="00EE78A1"/>
    <w:rsid w:val="00EE7994"/>
    <w:rsid w:val="00EF0235"/>
    <w:rsid w:val="00EF4F6A"/>
    <w:rsid w:val="00EF5500"/>
    <w:rsid w:val="00EF7371"/>
    <w:rsid w:val="00EF7B5A"/>
    <w:rsid w:val="00F016E3"/>
    <w:rsid w:val="00F020F2"/>
    <w:rsid w:val="00F02F3C"/>
    <w:rsid w:val="00F03F4F"/>
    <w:rsid w:val="00F04401"/>
    <w:rsid w:val="00F0757A"/>
    <w:rsid w:val="00F130D3"/>
    <w:rsid w:val="00F1372E"/>
    <w:rsid w:val="00F145E1"/>
    <w:rsid w:val="00F164A1"/>
    <w:rsid w:val="00F1651E"/>
    <w:rsid w:val="00F22A2E"/>
    <w:rsid w:val="00F2325A"/>
    <w:rsid w:val="00F244D1"/>
    <w:rsid w:val="00F24D77"/>
    <w:rsid w:val="00F274FA"/>
    <w:rsid w:val="00F27BC3"/>
    <w:rsid w:val="00F303A3"/>
    <w:rsid w:val="00F307B6"/>
    <w:rsid w:val="00F309F5"/>
    <w:rsid w:val="00F34DAE"/>
    <w:rsid w:val="00F35870"/>
    <w:rsid w:val="00F360F4"/>
    <w:rsid w:val="00F4268A"/>
    <w:rsid w:val="00F4445A"/>
    <w:rsid w:val="00F51FC9"/>
    <w:rsid w:val="00F535C9"/>
    <w:rsid w:val="00F53BB5"/>
    <w:rsid w:val="00F55B3C"/>
    <w:rsid w:val="00F60810"/>
    <w:rsid w:val="00F6251E"/>
    <w:rsid w:val="00F63D10"/>
    <w:rsid w:val="00F645B9"/>
    <w:rsid w:val="00F6745C"/>
    <w:rsid w:val="00F73808"/>
    <w:rsid w:val="00F73ADE"/>
    <w:rsid w:val="00F747FA"/>
    <w:rsid w:val="00F75BBC"/>
    <w:rsid w:val="00F75E39"/>
    <w:rsid w:val="00F7633E"/>
    <w:rsid w:val="00F7725F"/>
    <w:rsid w:val="00F77F62"/>
    <w:rsid w:val="00F81400"/>
    <w:rsid w:val="00F81A8A"/>
    <w:rsid w:val="00F81E4E"/>
    <w:rsid w:val="00F82F80"/>
    <w:rsid w:val="00F83619"/>
    <w:rsid w:val="00F85C7A"/>
    <w:rsid w:val="00F86D7D"/>
    <w:rsid w:val="00F87208"/>
    <w:rsid w:val="00F91A84"/>
    <w:rsid w:val="00F93C75"/>
    <w:rsid w:val="00F96E63"/>
    <w:rsid w:val="00F97146"/>
    <w:rsid w:val="00FA03F8"/>
    <w:rsid w:val="00FA1DC5"/>
    <w:rsid w:val="00FA3B31"/>
    <w:rsid w:val="00FA784E"/>
    <w:rsid w:val="00FB1795"/>
    <w:rsid w:val="00FB1EF9"/>
    <w:rsid w:val="00FB3255"/>
    <w:rsid w:val="00FB390D"/>
    <w:rsid w:val="00FB3F94"/>
    <w:rsid w:val="00FB5878"/>
    <w:rsid w:val="00FB6A1A"/>
    <w:rsid w:val="00FB7F9F"/>
    <w:rsid w:val="00FC1342"/>
    <w:rsid w:val="00FC1D9B"/>
    <w:rsid w:val="00FC39A3"/>
    <w:rsid w:val="00FC5955"/>
    <w:rsid w:val="00FC6C3F"/>
    <w:rsid w:val="00FC734A"/>
    <w:rsid w:val="00FD2D5B"/>
    <w:rsid w:val="00FD4F4F"/>
    <w:rsid w:val="00FD657D"/>
    <w:rsid w:val="00FD68B5"/>
    <w:rsid w:val="00FE0E60"/>
    <w:rsid w:val="00FE14B7"/>
    <w:rsid w:val="00FE3336"/>
    <w:rsid w:val="00FE4072"/>
    <w:rsid w:val="00FE58E3"/>
    <w:rsid w:val="00FE5D7B"/>
    <w:rsid w:val="00FE68A6"/>
    <w:rsid w:val="00FF3B6C"/>
    <w:rsid w:val="00FF40BF"/>
    <w:rsid w:val="00FF459B"/>
    <w:rsid w:val="00FF49C5"/>
    <w:rsid w:val="00FF4EC4"/>
    <w:rsid w:val="00FF5601"/>
    <w:rsid w:val="00F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5688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link w:val="Ttulo2Car"/>
    <w:autoRedefine/>
    <w:qFormat/>
    <w:rsid w:val="00795508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ar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uiPriority w:val="39"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uiPriority w:val="39"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E04A83"/>
    <w:rPr>
      <w:rFonts w:ascii="Arial" w:hAnsi="Arial" w:cs="Arial"/>
      <w:b/>
      <w:szCs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rsid w:val="00E04A83"/>
    <w:rPr>
      <w:rFonts w:ascii="Arial" w:hAnsi="Arial" w:cs="Arial"/>
      <w:b/>
      <w:szCs w:val="24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5688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link w:val="Ttulo2Car"/>
    <w:autoRedefine/>
    <w:qFormat/>
    <w:rsid w:val="00795508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ar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uiPriority w:val="39"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uiPriority w:val="39"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E04A83"/>
    <w:rPr>
      <w:rFonts w:ascii="Arial" w:hAnsi="Arial" w:cs="Arial"/>
      <w:b/>
      <w:szCs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rsid w:val="00E04A83"/>
    <w:rPr>
      <w:rFonts w:ascii="Arial" w:hAnsi="Arial" w:cs="Arial"/>
      <w:b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  <w:docPart>
      <w:docPartPr>
        <w:name w:val="D10D59A302C24F40A346A586125C9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EE088-FD0D-42A9-8A52-C7BACF871A29}"/>
      </w:docPartPr>
      <w:docPartBody>
        <w:p w:rsidR="00460DC6" w:rsidRDefault="001D1723" w:rsidP="001D1723">
          <w:pPr>
            <w:pStyle w:val="D10D59A302C24F40A346A586125C9E07"/>
          </w:pPr>
          <w:r w:rsidRPr="00CE7F50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032EFB"/>
    <w:rsid w:val="00097AD8"/>
    <w:rsid w:val="000C3B21"/>
    <w:rsid w:val="001215E4"/>
    <w:rsid w:val="00136286"/>
    <w:rsid w:val="00145868"/>
    <w:rsid w:val="001C10C3"/>
    <w:rsid w:val="001D1723"/>
    <w:rsid w:val="001F6F9C"/>
    <w:rsid w:val="002903C8"/>
    <w:rsid w:val="002B080D"/>
    <w:rsid w:val="002D6915"/>
    <w:rsid w:val="003137C8"/>
    <w:rsid w:val="003D07BE"/>
    <w:rsid w:val="00407A78"/>
    <w:rsid w:val="00442428"/>
    <w:rsid w:val="00460DC6"/>
    <w:rsid w:val="004874E3"/>
    <w:rsid w:val="00583A95"/>
    <w:rsid w:val="005D5888"/>
    <w:rsid w:val="006034F3"/>
    <w:rsid w:val="007519B3"/>
    <w:rsid w:val="008574FD"/>
    <w:rsid w:val="008E5F8D"/>
    <w:rsid w:val="0093324F"/>
    <w:rsid w:val="00985045"/>
    <w:rsid w:val="009F44F8"/>
    <w:rsid w:val="00A33F38"/>
    <w:rsid w:val="00AC092B"/>
    <w:rsid w:val="00B2464F"/>
    <w:rsid w:val="00BA265C"/>
    <w:rsid w:val="00C26102"/>
    <w:rsid w:val="00C557AD"/>
    <w:rsid w:val="00D34411"/>
    <w:rsid w:val="00D44594"/>
    <w:rsid w:val="00D45AE7"/>
    <w:rsid w:val="00DF74B9"/>
    <w:rsid w:val="00E654E9"/>
    <w:rsid w:val="00E71EAD"/>
    <w:rsid w:val="00EB193E"/>
    <w:rsid w:val="00EB2092"/>
    <w:rsid w:val="00EF1832"/>
    <w:rsid w:val="00F60234"/>
    <w:rsid w:val="00F7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28A53-49CC-4D5B-A02D-040AC3BBE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DSTCUS.dotx</Template>
  <TotalTime>1</TotalTime>
  <Pages>15</Pages>
  <Words>2339</Words>
  <Characters>12868</Characters>
  <Application>Microsoft Office Word</Application>
  <DocSecurity>0</DocSecurity>
  <Lines>107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DSTCUS.02.09 Cancelar Trámite</vt:lpstr>
      <vt:lpstr>&lt;Nombre del Proyecto&gt;</vt:lpstr>
    </vt:vector>
  </TitlesOfParts>
  <Manager>OFICIALÍA MAYOR</Manager>
  <Company>SECRETARÍA DE COMUNICACIONES Y TRANSPORTES</Company>
  <LinksUpToDate>false</LinksUpToDate>
  <CharactersWithSpaces>15177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DSTCUS.02.09 Cancelar Trámite</dc:title>
  <dc:subject>UNIDAD DE TECNOLOGÍAS DE INFORMACIÓN Y COMUNICACIONES</dc:subject>
  <dc:creator>admin</dc:creator>
  <cp:keywords>Sistema de Gestión de Trámites</cp:keywords>
  <cp:lastModifiedBy>Arturo López Peña</cp:lastModifiedBy>
  <cp:revision>2</cp:revision>
  <cp:lastPrinted>2010-10-19T18:40:00Z</cp:lastPrinted>
  <dcterms:created xsi:type="dcterms:W3CDTF">2012-11-22T22:39:00Z</dcterms:created>
  <dcterms:modified xsi:type="dcterms:W3CDTF">2012-11-22T22:39:00Z</dcterms:modified>
</cp:coreProperties>
</file>