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28C" w:rsidRPr="0004119B" w:rsidRDefault="00927716" w:rsidP="00BE728C">
      <w:pPr>
        <w:pStyle w:val="Ttulo"/>
        <w:rPr>
          <w:rFonts w:cs="Arial"/>
          <w:lang w:val="es-ES"/>
        </w:rPr>
      </w:pPr>
      <w:sdt>
        <w:sdtPr>
          <w:rPr>
            <w:rFonts w:cs="Arial"/>
            <w:lang w:val="es-ES"/>
          </w:rPr>
          <w:alias w:val="Palabras clave"/>
          <w:tag w:val=""/>
          <w:id w:val="1797871157"/>
          <w:placeholder>
            <w:docPart w:val="D10D59A302C24F40A346A586125C9E0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="00BE728C" w:rsidRPr="00876488">
            <w:rPr>
              <w:rFonts w:cs="Arial"/>
              <w:lang w:val="es-ES"/>
            </w:rPr>
            <w:t xml:space="preserve">Sistema </w:t>
          </w:r>
          <w:r w:rsidR="00D626CF">
            <w:rPr>
              <w:rFonts w:cs="Arial"/>
              <w:lang w:val="es-ES"/>
            </w:rPr>
            <w:t>de Gestión de Trámites</w:t>
          </w:r>
        </w:sdtContent>
      </w:sdt>
    </w:p>
    <w:p w:rsidR="002E1931" w:rsidRPr="008B14EA" w:rsidRDefault="00BE728C" w:rsidP="00BE728C">
      <w:pPr>
        <w:pStyle w:val="Ttulo"/>
        <w:ind w:left="720" w:hanging="720"/>
        <w:rPr>
          <w:rFonts w:cs="Arial"/>
        </w:rPr>
      </w:pPr>
      <w:r>
        <w:rPr>
          <w:rFonts w:cs="Arial"/>
        </w:rPr>
        <w:t xml:space="preserve"> </w:t>
      </w:r>
      <w:sdt>
        <w:sdtPr>
          <w:rPr>
            <w:rFonts w:cs="Arial"/>
          </w:rPr>
          <w:alias w:val="Título"/>
          <w:tag w:val=""/>
          <w:id w:val="-617525483"/>
          <w:placeholder>
            <w:docPart w:val="BF277D8B1F5E4D3894A338B71311ACB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F6344">
            <w:rPr>
              <w:rFonts w:cs="Arial"/>
            </w:rPr>
            <w:t>Especificación d</w:t>
          </w:r>
          <w:r w:rsidR="00B618B2">
            <w:rPr>
              <w:rFonts w:cs="Arial"/>
            </w:rPr>
            <w:t xml:space="preserve">e Caso de Uso de Sistema: </w:t>
          </w:r>
          <w:r w:rsidR="007F456E">
            <w:rPr>
              <w:rFonts w:cs="Arial"/>
            </w:rPr>
            <w:t>DST</w:t>
          </w:r>
          <w:r w:rsidR="00631E63">
            <w:rPr>
              <w:rFonts w:cs="Arial"/>
            </w:rPr>
            <w:t>CUS.02.</w:t>
          </w:r>
          <w:r w:rsidR="00926F0E">
            <w:rPr>
              <w:rFonts w:cs="Arial"/>
            </w:rPr>
            <w:t>1</w:t>
          </w:r>
          <w:r w:rsidR="003B13DB">
            <w:rPr>
              <w:rFonts w:cs="Arial"/>
            </w:rPr>
            <w:t>1</w:t>
          </w:r>
          <w:r w:rsidR="001F6344">
            <w:rPr>
              <w:rFonts w:cs="Arial"/>
            </w:rPr>
            <w:t xml:space="preserve"> </w:t>
          </w:r>
          <w:r w:rsidR="003B13DB">
            <w:rPr>
              <w:rFonts w:cs="Arial"/>
            </w:rPr>
            <w:t>Entregar</w:t>
          </w:r>
          <w:r w:rsidR="00AB3B5F">
            <w:rPr>
              <w:rFonts w:cs="Arial"/>
            </w:rPr>
            <w:t xml:space="preserve"> Trámite</w:t>
          </w:r>
        </w:sdtContent>
      </w:sdt>
    </w:p>
    <w:p w:rsidR="00DE664D" w:rsidRPr="008B14EA" w:rsidRDefault="00DE664D" w:rsidP="009A1A4B">
      <w:pPr>
        <w:pStyle w:val="Ttulo"/>
        <w:rPr>
          <w:rFonts w:cs="Arial"/>
        </w:rPr>
      </w:pPr>
      <w:r w:rsidRPr="008B14EA">
        <w:rPr>
          <w:rFonts w:cs="Arial"/>
        </w:rPr>
        <w:t xml:space="preserve">Versión </w:t>
      </w:r>
      <w:r w:rsidR="00D5202E">
        <w:rPr>
          <w:rFonts w:cs="Arial"/>
        </w:rPr>
        <w:t>1.0</w:t>
      </w:r>
    </w:p>
    <w:p w:rsidR="00DE664D" w:rsidRPr="008B14EA" w:rsidRDefault="00F7633E" w:rsidP="009A1A4B">
      <w:pPr>
        <w:pStyle w:val="Ttulo"/>
        <w:rPr>
          <w:rFonts w:cs="Arial"/>
        </w:rPr>
      </w:pPr>
      <w:r>
        <w:rPr>
          <w:rFonts w:cs="Arial"/>
        </w:rPr>
        <w:t>17</w:t>
      </w:r>
      <w:r w:rsidR="00D5202E">
        <w:rPr>
          <w:rFonts w:cs="Arial"/>
        </w:rPr>
        <w:t>/</w:t>
      </w:r>
      <w:r>
        <w:rPr>
          <w:rFonts w:cs="Arial"/>
        </w:rPr>
        <w:t>11</w:t>
      </w:r>
      <w:r w:rsidR="00D5202E">
        <w:rPr>
          <w:rFonts w:cs="Arial"/>
        </w:rPr>
        <w:t>/2011</w:t>
      </w:r>
    </w:p>
    <w:p w:rsidR="008B14EA" w:rsidRPr="00EF7B5A" w:rsidRDefault="008B14EA" w:rsidP="00EF7B5A">
      <w:pPr>
        <w:pStyle w:val="InfoBlue"/>
        <w:rPr>
          <w:rFonts w:ascii="Arial" w:hAnsi="Arial" w:cs="Arial"/>
        </w:rPr>
        <w:sectPr w:rsidR="008B14EA" w:rsidRPr="00EF7B5A" w:rsidSect="005B7566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E664D" w:rsidRPr="008B14EA" w:rsidRDefault="009A6EC1" w:rsidP="009A1A4B">
      <w:pPr>
        <w:pStyle w:val="Subttulo"/>
        <w:spacing w:after="240"/>
        <w:rPr>
          <w:rFonts w:ascii="Arial" w:hAnsi="Arial" w:cs="Arial"/>
          <w:szCs w:val="36"/>
        </w:rPr>
      </w:pPr>
      <w:r w:rsidRPr="008B14EA">
        <w:rPr>
          <w:rFonts w:ascii="Arial" w:hAnsi="Arial" w:cs="Arial"/>
          <w:szCs w:val="36"/>
        </w:rPr>
        <w:lastRenderedPageBreak/>
        <w:t>Histórico de Versiones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85"/>
        <w:gridCol w:w="990"/>
        <w:gridCol w:w="3687"/>
        <w:gridCol w:w="3514"/>
      </w:tblGrid>
      <w:tr w:rsidR="00ED6732" w:rsidRPr="008B14EA" w:rsidTr="00ED6732">
        <w:trPr>
          <w:trHeight w:val="23"/>
        </w:trPr>
        <w:tc>
          <w:tcPr>
            <w:tcW w:w="723" w:type="pct"/>
            <w:shd w:val="solid" w:color="76923C" w:themeColor="accent3" w:themeShade="BF" w:fill="92D050"/>
            <w:vAlign w:val="center"/>
          </w:tcPr>
          <w:p w:rsidR="009A6EC1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Fecha</w:t>
            </w:r>
          </w:p>
        </w:tc>
        <w:tc>
          <w:tcPr>
            <w:tcW w:w="517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Versión</w:t>
            </w:r>
          </w:p>
        </w:tc>
        <w:tc>
          <w:tcPr>
            <w:tcW w:w="192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Descripción</w:t>
            </w:r>
          </w:p>
        </w:tc>
        <w:tc>
          <w:tcPr>
            <w:tcW w:w="1835" w:type="pct"/>
            <w:shd w:val="solid" w:color="76923C" w:themeColor="accent3" w:themeShade="BF" w:fill="92D050"/>
            <w:vAlign w:val="center"/>
          </w:tcPr>
          <w:p w:rsidR="00DE664D" w:rsidRPr="008B14EA" w:rsidRDefault="00DE664D" w:rsidP="00ED6732">
            <w:pPr>
              <w:pStyle w:val="Tabletext"/>
              <w:spacing w:after="0"/>
              <w:jc w:val="center"/>
              <w:rPr>
                <w:rFonts w:cs="Arial"/>
                <w:b/>
                <w:color w:val="FFFFFF" w:themeColor="background1"/>
              </w:rPr>
            </w:pPr>
            <w:r w:rsidRPr="008B14EA">
              <w:rPr>
                <w:rFonts w:cs="Arial"/>
                <w:b/>
                <w:color w:val="FFFFFF" w:themeColor="background1"/>
              </w:rPr>
              <w:t>Autor</w:t>
            </w:r>
          </w:p>
        </w:tc>
      </w:tr>
      <w:tr w:rsidR="00B654BD" w:rsidRPr="008B14EA" w:rsidTr="00F747FA">
        <w:trPr>
          <w:trHeight w:val="23"/>
        </w:trPr>
        <w:tc>
          <w:tcPr>
            <w:tcW w:w="723" w:type="pct"/>
          </w:tcPr>
          <w:p w:rsidR="00B654BD" w:rsidRPr="00D702C4" w:rsidRDefault="00F7633E" w:rsidP="00BC2AD9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B618B2">
              <w:rPr>
                <w:rFonts w:cs="Arial"/>
              </w:rPr>
              <w:t>9</w:t>
            </w:r>
            <w:r>
              <w:rPr>
                <w:rFonts w:cs="Arial"/>
              </w:rPr>
              <w:t>/1</w:t>
            </w:r>
            <w:r w:rsidR="00BC2AD9">
              <w:rPr>
                <w:rFonts w:cs="Arial"/>
              </w:rPr>
              <w:t>2</w:t>
            </w:r>
            <w:r w:rsidR="00B654BD" w:rsidRPr="00D702C4">
              <w:rPr>
                <w:rFonts w:cs="Arial"/>
              </w:rPr>
              <w:t>/201</w:t>
            </w:r>
            <w:r>
              <w:rPr>
                <w:rFonts w:cs="Arial"/>
              </w:rPr>
              <w:t>1</w:t>
            </w:r>
          </w:p>
        </w:tc>
        <w:tc>
          <w:tcPr>
            <w:tcW w:w="517" w:type="pct"/>
          </w:tcPr>
          <w:p w:rsidR="00B654BD" w:rsidRPr="00D702C4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1925" w:type="pct"/>
          </w:tcPr>
          <w:p w:rsidR="00B654BD" w:rsidRPr="00D702C4" w:rsidRDefault="00B654BD" w:rsidP="00B654BD">
            <w:pPr>
              <w:pStyle w:val="Tabletext"/>
              <w:spacing w:after="0"/>
              <w:rPr>
                <w:rFonts w:cs="Arial"/>
              </w:rPr>
            </w:pPr>
            <w:r w:rsidRPr="00D702C4">
              <w:rPr>
                <w:rFonts w:cs="Arial"/>
              </w:rPr>
              <w:t>Creación del documento</w:t>
            </w:r>
          </w:p>
        </w:tc>
        <w:tc>
          <w:tcPr>
            <w:tcW w:w="1835" w:type="pct"/>
          </w:tcPr>
          <w:p w:rsidR="00B654BD" w:rsidRPr="00D702C4" w:rsidRDefault="00B618B2" w:rsidP="00B654BD">
            <w:pPr>
              <w:pStyle w:val="Tabletext"/>
              <w:spacing w:after="0"/>
              <w:rPr>
                <w:rFonts w:cs="Arial"/>
              </w:rPr>
            </w:pPr>
            <w:r>
              <w:rPr>
                <w:rFonts w:cs="Arial"/>
              </w:rPr>
              <w:t>Alejandra Alba Lobera</w:t>
            </w: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  <w:tr w:rsidR="00B654BD" w:rsidRPr="008B14EA" w:rsidTr="00ED6732">
        <w:trPr>
          <w:trHeight w:val="23"/>
        </w:trPr>
        <w:tc>
          <w:tcPr>
            <w:tcW w:w="723" w:type="pct"/>
            <w:vAlign w:val="center"/>
          </w:tcPr>
          <w:p w:rsidR="00B654BD" w:rsidRPr="008B14EA" w:rsidRDefault="00B654BD" w:rsidP="00B654B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517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center"/>
              <w:rPr>
                <w:rFonts w:cs="Arial"/>
              </w:rPr>
            </w:pPr>
          </w:p>
        </w:tc>
        <w:tc>
          <w:tcPr>
            <w:tcW w:w="192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jc w:val="left"/>
              <w:rPr>
                <w:rFonts w:cs="Arial"/>
              </w:rPr>
            </w:pPr>
          </w:p>
        </w:tc>
        <w:tc>
          <w:tcPr>
            <w:tcW w:w="1835" w:type="pct"/>
            <w:vAlign w:val="center"/>
          </w:tcPr>
          <w:p w:rsidR="00B654BD" w:rsidRPr="008B14EA" w:rsidRDefault="00B654BD" w:rsidP="0049717D">
            <w:pPr>
              <w:pStyle w:val="Tabletext"/>
              <w:spacing w:after="0"/>
              <w:rPr>
                <w:rFonts w:cs="Arial"/>
              </w:rPr>
            </w:pPr>
          </w:p>
        </w:tc>
      </w:tr>
    </w:tbl>
    <w:p w:rsidR="000310C1" w:rsidRPr="008B14EA" w:rsidRDefault="000310C1">
      <w:pPr>
        <w:rPr>
          <w:rFonts w:cs="Arial"/>
          <w:b/>
          <w:sz w:val="16"/>
          <w:szCs w:val="16"/>
        </w:rPr>
      </w:pPr>
      <w:r w:rsidRPr="008B14EA">
        <w:rPr>
          <w:rFonts w:cs="Arial"/>
        </w:rPr>
        <w:br w:type="page"/>
      </w:r>
    </w:p>
    <w:p w:rsidR="00DE664D" w:rsidRPr="008B14EA" w:rsidRDefault="00DE664D" w:rsidP="009A1A4B">
      <w:pPr>
        <w:pStyle w:val="Subttulo"/>
        <w:rPr>
          <w:rFonts w:ascii="Arial" w:hAnsi="Arial" w:cs="Arial"/>
        </w:rPr>
      </w:pPr>
      <w:r w:rsidRPr="008B14EA">
        <w:rPr>
          <w:rFonts w:ascii="Arial" w:hAnsi="Arial" w:cs="Arial"/>
        </w:rPr>
        <w:lastRenderedPageBreak/>
        <w:t>Tabla de Contenido</w:t>
      </w:r>
    </w:p>
    <w:bookmarkStart w:id="0" w:name="_GoBack"/>
    <w:bookmarkEnd w:id="0"/>
    <w:p w:rsidR="00E12CC3" w:rsidRDefault="006F4C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 w:rsidRPr="008B14EA">
        <w:rPr>
          <w:rFonts w:cs="Arial"/>
          <w:iCs/>
          <w:sz w:val="22"/>
        </w:rPr>
        <w:fldChar w:fldCharType="begin"/>
      </w:r>
      <w:r w:rsidR="00567BF4" w:rsidRPr="008B14EA">
        <w:rPr>
          <w:rFonts w:cs="Arial"/>
          <w:iCs/>
          <w:sz w:val="22"/>
        </w:rPr>
        <w:instrText xml:space="preserve"> TOC \o "1-3" \h \z \u </w:instrText>
      </w:r>
      <w:r w:rsidRPr="008B14EA">
        <w:rPr>
          <w:rFonts w:cs="Arial"/>
          <w:iCs/>
          <w:sz w:val="22"/>
        </w:rPr>
        <w:fldChar w:fldCharType="separate"/>
      </w:r>
      <w:hyperlink w:anchor="_Toc317477373" w:history="1">
        <w:r w:rsidR="00E12CC3" w:rsidRPr="003C63E2">
          <w:rPr>
            <w:rStyle w:val="Hipervnculo"/>
            <w:noProof/>
          </w:rPr>
          <w:t>1</w:t>
        </w:r>
        <w:r w:rsidR="00E12CC3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E12CC3" w:rsidRPr="003C63E2">
          <w:rPr>
            <w:rStyle w:val="Hipervnculo"/>
            <w:noProof/>
          </w:rPr>
          <w:t>Introducción</w:t>
        </w:r>
        <w:r w:rsidR="00E12CC3">
          <w:rPr>
            <w:noProof/>
            <w:webHidden/>
          </w:rPr>
          <w:tab/>
        </w:r>
        <w:r w:rsidR="00E12CC3">
          <w:rPr>
            <w:noProof/>
            <w:webHidden/>
          </w:rPr>
          <w:fldChar w:fldCharType="begin"/>
        </w:r>
        <w:r w:rsidR="00E12CC3">
          <w:rPr>
            <w:noProof/>
            <w:webHidden/>
          </w:rPr>
          <w:instrText xml:space="preserve"> PAGEREF _Toc317477373 \h </w:instrText>
        </w:r>
        <w:r w:rsidR="00E12CC3">
          <w:rPr>
            <w:noProof/>
            <w:webHidden/>
          </w:rPr>
        </w:r>
        <w:r w:rsidR="00E12CC3">
          <w:rPr>
            <w:noProof/>
            <w:webHidden/>
          </w:rPr>
          <w:fldChar w:fldCharType="separate"/>
        </w:r>
        <w:r w:rsidR="00E12CC3">
          <w:rPr>
            <w:noProof/>
            <w:webHidden/>
          </w:rPr>
          <w:t>6</w:t>
        </w:r>
        <w:r w:rsidR="00E12CC3"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74" w:history="1">
        <w:r w:rsidRPr="003C63E2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75" w:history="1">
        <w:r w:rsidRPr="003C63E2">
          <w:rPr>
            <w:rStyle w:val="Hipervnculo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76" w:history="1">
        <w:r w:rsidRPr="003C63E2">
          <w:rPr>
            <w:rStyle w:val="Hipervnculo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77" w:history="1">
        <w:r w:rsidRPr="003C63E2">
          <w:rPr>
            <w:rStyle w:val="Hipervnculo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Diagrama de 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78" w:history="1">
        <w:r w:rsidRPr="003C63E2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CU.02.11.01 – BuscarSolicitante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79" w:history="1">
        <w:r w:rsidRPr="003C63E2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CU.02.11.02 – BuscarSolicitud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80" w:history="1">
        <w:r w:rsidRPr="003C63E2">
          <w:rPr>
            <w:rStyle w:val="Hipervnculo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81" w:history="1">
        <w:r w:rsidRPr="003C63E2">
          <w:rPr>
            <w:rStyle w:val="Hipervnculo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82" w:history="1">
        <w:r w:rsidRPr="003C63E2">
          <w:rPr>
            <w:rStyle w:val="Hipervnculo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83" w:history="1">
        <w:r w:rsidRPr="003C63E2">
          <w:rPr>
            <w:rStyle w:val="Hipervnculo"/>
          </w:rPr>
          <w:t>3.3.1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84" w:history="1">
        <w:r w:rsidRPr="003C63E2">
          <w:rPr>
            <w:rStyle w:val="Hipervnculo"/>
          </w:rPr>
          <w:t>3.3.2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verificar que el trámite haya sido recibo por el área correspondiente.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85" w:history="1">
        <w:r w:rsidRPr="003C63E2">
          <w:rPr>
            <w:rStyle w:val="Hipervnculo"/>
          </w:rPr>
          <w:t>3.3.3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86" w:history="1">
        <w:r w:rsidRPr="003C63E2">
          <w:rPr>
            <w:rStyle w:val="Hipervnculo"/>
          </w:rPr>
          <w:t>3.3.4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validar que no existan pagos pendientes.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87" w:history="1">
        <w:r w:rsidRPr="003C63E2">
          <w:rPr>
            <w:rStyle w:val="Hipervnculo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88" w:history="1">
        <w:r w:rsidRPr="003C63E2">
          <w:rPr>
            <w:rStyle w:val="Hipervnculo"/>
          </w:rPr>
          <w:t>3.4.1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89" w:history="1">
        <w:r w:rsidRPr="003C63E2">
          <w:rPr>
            <w:rStyle w:val="Hipervnculo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90" w:history="1">
        <w:r w:rsidRPr="003C63E2">
          <w:rPr>
            <w:rStyle w:val="Hipervnculo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91" w:history="1">
        <w:r w:rsidRPr="003C63E2">
          <w:rPr>
            <w:rStyle w:val="Hipervnculo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92" w:history="1">
        <w:r w:rsidRPr="003C63E2">
          <w:rPr>
            <w:rStyle w:val="Hipervnculo"/>
            <w:noProof/>
          </w:rPr>
          <w:t>3.8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93" w:history="1">
        <w:r w:rsidRPr="003C63E2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CU.02.11.03 – BuscarSolicitudesRegistradasSolicitante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94" w:history="1">
        <w:r w:rsidRPr="003C63E2">
          <w:rPr>
            <w:rStyle w:val="Hipervnculo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95" w:history="1">
        <w:r w:rsidRPr="003C63E2">
          <w:rPr>
            <w:rStyle w:val="Hipervnculo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396" w:history="1">
        <w:r w:rsidRPr="003C63E2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97" w:history="1">
        <w:r w:rsidRPr="003C63E2">
          <w:rPr>
            <w:rStyle w:val="Hipervnculo"/>
          </w:rPr>
          <w:t>4.3.1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98" w:history="1">
        <w:r w:rsidRPr="003C63E2">
          <w:rPr>
            <w:rStyle w:val="Hipervnculo"/>
          </w:rPr>
          <w:t>4.3.2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399" w:history="1">
        <w:r w:rsidRPr="003C63E2">
          <w:rPr>
            <w:rStyle w:val="Hipervnculo"/>
          </w:rPr>
          <w:t>4.3.3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validar que no existan pagos pendientes.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_Toc317477399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0" w:history="1">
        <w:r w:rsidRPr="003C63E2">
          <w:rPr>
            <w:rStyle w:val="Hipervnculo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01" w:history="1">
        <w:r w:rsidRPr="003C63E2">
          <w:rPr>
            <w:rStyle w:val="Hipervnculo"/>
          </w:rPr>
          <w:t>4.4.1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2" w:history="1">
        <w:r w:rsidRPr="003C63E2">
          <w:rPr>
            <w:rStyle w:val="Hipervnculo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3" w:history="1">
        <w:r w:rsidRPr="003C63E2">
          <w:rPr>
            <w:rStyle w:val="Hipervnculo"/>
            <w:noProof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4" w:history="1">
        <w:r w:rsidRPr="003C63E2">
          <w:rPr>
            <w:rStyle w:val="Hipervnculo"/>
            <w:noProof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5" w:history="1">
        <w:r w:rsidRPr="003C63E2">
          <w:rPr>
            <w:rStyle w:val="Hipervnculo"/>
            <w:noProof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6" w:history="1">
        <w:r w:rsidRPr="003C63E2">
          <w:rPr>
            <w:rStyle w:val="Hipervnculo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CU.02.11.04 – BuscarSolicitudesReimpresas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7" w:history="1">
        <w:r w:rsidRPr="003C63E2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8" w:history="1">
        <w:r w:rsidRPr="003C63E2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09" w:history="1">
        <w:r w:rsidRPr="003C63E2">
          <w:rPr>
            <w:rStyle w:val="Hipervnculo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10" w:history="1">
        <w:r w:rsidRPr="003C63E2">
          <w:rPr>
            <w:rStyle w:val="Hipervnculo"/>
          </w:rPr>
          <w:t>5.3.1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11" w:history="1">
        <w:r w:rsidRPr="003C63E2">
          <w:rPr>
            <w:rStyle w:val="Hipervnculo"/>
          </w:rPr>
          <w:t>5.3.2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ubicarse en la pantalla indicada.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12" w:history="1">
        <w:r w:rsidRPr="003C63E2">
          <w:rPr>
            <w:rStyle w:val="Hipervnculo"/>
          </w:rPr>
          <w:t>5.3.3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validar que no existan pagos pendientes.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13" w:history="1">
        <w:r w:rsidRPr="003C63E2">
          <w:rPr>
            <w:rStyle w:val="Hipervnculo"/>
          </w:rPr>
          <w:t>5.3.4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verificar que el trámite haya sido entregado al solicitante.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14" w:history="1">
        <w:r w:rsidRPr="003C63E2">
          <w:rPr>
            <w:rStyle w:val="Hipervnculo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15" w:history="1">
        <w:r w:rsidRPr="003C63E2">
          <w:rPr>
            <w:rStyle w:val="Hipervnculo"/>
          </w:rPr>
          <w:t>5.4.1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16" w:history="1">
        <w:r w:rsidRPr="003C63E2">
          <w:rPr>
            <w:rStyle w:val="Hipervnculo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17" w:history="1">
        <w:r w:rsidRPr="003C63E2">
          <w:rPr>
            <w:rStyle w:val="Hipervnculo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18" w:history="1">
        <w:r w:rsidRPr="003C63E2">
          <w:rPr>
            <w:rStyle w:val="Hipervnculo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19" w:history="1">
        <w:r w:rsidRPr="003C63E2">
          <w:rPr>
            <w:rStyle w:val="Hipervnculo"/>
            <w:noProof/>
          </w:rPr>
          <w:t>5.8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20" w:history="1">
        <w:r w:rsidRPr="003C63E2">
          <w:rPr>
            <w:rStyle w:val="Hipervnculo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CU.02.11.05 – EditarSolicitudes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21" w:history="1">
        <w:r w:rsidRPr="003C63E2">
          <w:rPr>
            <w:rStyle w:val="Hipervnculo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22" w:history="1">
        <w:r w:rsidRPr="003C63E2">
          <w:rPr>
            <w:rStyle w:val="Hipervnculo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23" w:history="1">
        <w:r w:rsidRPr="003C63E2">
          <w:rPr>
            <w:rStyle w:val="Hipervnculo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24" w:history="1">
        <w:r w:rsidRPr="003C63E2">
          <w:rPr>
            <w:rStyle w:val="Hipervnculo"/>
          </w:rPr>
          <w:t>6.3.1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iniciar sesión en el sistema.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25" w:history="1">
        <w:r w:rsidRPr="003C63E2">
          <w:rPr>
            <w:rStyle w:val="Hipervnculo"/>
          </w:rPr>
          <w:t>6.3.2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26" w:history="1">
        <w:r w:rsidRPr="003C63E2">
          <w:rPr>
            <w:rStyle w:val="Hipervnculo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27" w:history="1">
        <w:r w:rsidRPr="003C63E2">
          <w:rPr>
            <w:rStyle w:val="Hipervnculo"/>
          </w:rPr>
          <w:t>6.4.1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28" w:history="1">
        <w:r w:rsidRPr="003C63E2">
          <w:rPr>
            <w:rStyle w:val="Hipervnculo"/>
            <w:noProof/>
          </w:rPr>
          <w:t>6.5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29" w:history="1">
        <w:r w:rsidRPr="003C63E2">
          <w:rPr>
            <w:rStyle w:val="Hipervnculo"/>
            <w:noProof/>
          </w:rPr>
          <w:t>6.6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30" w:history="1">
        <w:r w:rsidRPr="003C63E2">
          <w:rPr>
            <w:rStyle w:val="Hipervnculo"/>
            <w:noProof/>
          </w:rPr>
          <w:t>6.7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31" w:history="1">
        <w:r w:rsidRPr="003C63E2">
          <w:rPr>
            <w:rStyle w:val="Hipervnculo"/>
            <w:noProof/>
          </w:rPr>
          <w:t>6.8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32" w:history="1">
        <w:r w:rsidRPr="003C63E2">
          <w:rPr>
            <w:rStyle w:val="Hipervnculo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CU.02.11.06 – ImprimirEntregaTrámite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33" w:history="1">
        <w:r w:rsidRPr="003C63E2">
          <w:rPr>
            <w:rStyle w:val="Hipervnculo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34" w:history="1">
        <w:r w:rsidRPr="003C63E2">
          <w:rPr>
            <w:rStyle w:val="Hipervnculo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35" w:history="1">
        <w:r w:rsidRPr="003C63E2">
          <w:rPr>
            <w:rStyle w:val="Hipervnculo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36" w:history="1">
        <w:r w:rsidRPr="003C63E2">
          <w:rPr>
            <w:rStyle w:val="Hipervnculo"/>
          </w:rPr>
          <w:t>7.3.1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iniciar sesión en 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37" w:history="1">
        <w:r w:rsidRPr="003C63E2">
          <w:rPr>
            <w:rStyle w:val="Hipervnculo"/>
          </w:rPr>
          <w:t>7.3.2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38" w:history="1">
        <w:r w:rsidRPr="003C63E2">
          <w:rPr>
            <w:rStyle w:val="Hipervnculo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39" w:history="1">
        <w:r w:rsidRPr="003C63E2">
          <w:rPr>
            <w:rStyle w:val="Hipervnculo"/>
          </w:rPr>
          <w:t>7.4.1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0" w:history="1">
        <w:r w:rsidRPr="003C63E2">
          <w:rPr>
            <w:rStyle w:val="Hipervnculo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1" w:history="1">
        <w:r w:rsidRPr="003C63E2">
          <w:rPr>
            <w:rStyle w:val="Hipervnculo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2" w:history="1">
        <w:r w:rsidRPr="003C63E2">
          <w:rPr>
            <w:rStyle w:val="Hipervnculo"/>
            <w:noProof/>
          </w:rPr>
          <w:t>7.7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3" w:history="1">
        <w:r w:rsidRPr="003C63E2">
          <w:rPr>
            <w:rStyle w:val="Hipervnculo"/>
            <w:noProof/>
          </w:rPr>
          <w:t>7.8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4" w:history="1">
        <w:r w:rsidRPr="003C63E2">
          <w:rPr>
            <w:rStyle w:val="Hipervnculo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CU.02.11.07 – GenerarReporteEntregaTrámite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5" w:history="1">
        <w:r w:rsidRPr="003C63E2">
          <w:rPr>
            <w:rStyle w:val="Hipervnculo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Descripción Breve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6" w:history="1">
        <w:r w:rsidRPr="003C63E2">
          <w:rPr>
            <w:rStyle w:val="Hipervnculo"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47" w:history="1">
        <w:r w:rsidRPr="003C63E2">
          <w:rPr>
            <w:rStyle w:val="Hipervnculo"/>
            <w:noProof/>
          </w:rPr>
          <w:t>8.3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Previas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48" w:history="1">
        <w:r w:rsidRPr="003C63E2">
          <w:rPr>
            <w:rStyle w:val="Hipervnculo"/>
          </w:rPr>
          <w:t>8.3.1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iniciar sesión en el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49" w:history="1">
        <w:r w:rsidRPr="003C63E2">
          <w:rPr>
            <w:rStyle w:val="Hipervnculo"/>
          </w:rPr>
          <w:t>8.3.2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El usuario deberá realizar una búsqueda y/o registro de trámites.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50" w:history="1">
        <w:r w:rsidRPr="003C63E2">
          <w:rPr>
            <w:rStyle w:val="Hipervnculo"/>
            <w:noProof/>
          </w:rPr>
          <w:t>8.4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 de Eventos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3"/>
        <w:rPr>
          <w:rFonts w:asciiTheme="minorHAnsi" w:eastAsiaTheme="minorEastAsia" w:hAnsiTheme="minorHAnsi" w:cstheme="minorBidi"/>
          <w:sz w:val="22"/>
          <w:szCs w:val="22"/>
          <w:lang w:eastAsia="es-MX"/>
        </w:rPr>
      </w:pPr>
      <w:hyperlink w:anchor="_Toc317477451" w:history="1">
        <w:r w:rsidRPr="003C63E2">
          <w:rPr>
            <w:rStyle w:val="Hipervnculo"/>
          </w:rPr>
          <w:t>8.4.1</w:t>
        </w:r>
        <w:r>
          <w:rPr>
            <w:rFonts w:asciiTheme="minorHAnsi" w:eastAsiaTheme="minorEastAsia" w:hAnsiTheme="minorHAnsi" w:cstheme="minorBidi"/>
            <w:sz w:val="22"/>
            <w:szCs w:val="22"/>
            <w:lang w:eastAsia="es-MX"/>
          </w:rPr>
          <w:tab/>
        </w:r>
        <w:r w:rsidRPr="003C63E2">
          <w:rPr>
            <w:rStyle w:val="Hipervnculo"/>
          </w:rPr>
          <w:t>Flujo Básico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_Toc317477451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52" w:history="1">
        <w:r w:rsidRPr="003C63E2">
          <w:rPr>
            <w:rStyle w:val="Hipervnculo"/>
            <w:noProof/>
          </w:rPr>
          <w:t>8.5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53" w:history="1">
        <w:r w:rsidRPr="003C63E2">
          <w:rPr>
            <w:rStyle w:val="Hipervnculo"/>
            <w:noProof/>
          </w:rPr>
          <w:t>8.6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Condiciones Posteriores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54" w:history="1">
        <w:r w:rsidRPr="003C63E2">
          <w:rPr>
            <w:rStyle w:val="Hipervnculo"/>
            <w:noProof/>
          </w:rPr>
          <w:t>8.7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55" w:history="1">
        <w:r w:rsidRPr="003C63E2">
          <w:rPr>
            <w:rStyle w:val="Hipervnculo"/>
            <w:noProof/>
          </w:rPr>
          <w:t>8.8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Observaciones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E12CC3" w:rsidRDefault="00E12CC3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17477456" w:history="1">
        <w:r w:rsidRPr="003C63E2">
          <w:rPr>
            <w:rStyle w:val="Hipervnculo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Pr="003C63E2">
          <w:rPr>
            <w:rStyle w:val="Hipervnculo"/>
            <w:noProof/>
          </w:rPr>
          <w:t>Firmas de elaboración, revisión y aprobación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_Toc317477456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E664D" w:rsidRPr="008B14EA" w:rsidRDefault="006F4C45" w:rsidP="009A1A4B">
      <w:pPr>
        <w:pStyle w:val="Subttulo"/>
        <w:rPr>
          <w:rFonts w:ascii="Arial" w:hAnsi="Arial" w:cs="Arial"/>
          <w:sz w:val="22"/>
        </w:rPr>
      </w:pPr>
      <w:r w:rsidRPr="008B14EA">
        <w:rPr>
          <w:rFonts w:ascii="Arial" w:eastAsia="MS Mincho" w:hAnsi="Arial" w:cs="Arial"/>
          <w:iCs w:val="0"/>
          <w:color w:val="auto"/>
          <w:spacing w:val="0"/>
          <w:sz w:val="22"/>
          <w:szCs w:val="20"/>
        </w:rPr>
        <w:fldChar w:fldCharType="end"/>
      </w:r>
      <w:r w:rsidR="00DE664D" w:rsidRPr="008B14EA">
        <w:rPr>
          <w:rFonts w:ascii="Arial" w:hAnsi="Arial" w:cs="Arial"/>
          <w:sz w:val="22"/>
        </w:rPr>
        <w:br w:type="page"/>
      </w:r>
    </w:p>
    <w:sdt>
      <w:sdtPr>
        <w:rPr>
          <w:rFonts w:cs="Arial"/>
          <w:b/>
          <w:sz w:val="36"/>
          <w:szCs w:val="36"/>
        </w:rPr>
        <w:alias w:val="Título"/>
        <w:tag w:val=""/>
        <w:id w:val="-1262217835"/>
        <w:placeholder>
          <w:docPart w:val="D5B40B1F5DB541989AB70940D22C947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E37D5" w:rsidRPr="008B14EA" w:rsidRDefault="003B13DB" w:rsidP="00AE37D5">
          <w:pPr>
            <w:jc w:val="center"/>
            <w:rPr>
              <w:rFonts w:cs="Arial"/>
              <w:b/>
              <w:sz w:val="36"/>
              <w:szCs w:val="36"/>
            </w:rPr>
          </w:pPr>
          <w:r>
            <w:rPr>
              <w:rFonts w:cs="Arial"/>
              <w:b/>
              <w:sz w:val="36"/>
              <w:szCs w:val="36"/>
            </w:rPr>
            <w:t>Especificación de Caso de Uso de Sistema: DSTCUS.02.11 Entregar Trámite</w:t>
          </w:r>
        </w:p>
      </w:sdtContent>
    </w:sdt>
    <w:p w:rsidR="00BE728C" w:rsidRPr="0004119B" w:rsidRDefault="00BE728C" w:rsidP="00041EBD">
      <w:pPr>
        <w:pStyle w:val="Ttulo1"/>
      </w:pPr>
      <w:bookmarkStart w:id="1" w:name="_Toc306206219"/>
      <w:bookmarkStart w:id="2" w:name="_Toc310346751"/>
      <w:bookmarkStart w:id="3" w:name="_Toc250373386"/>
      <w:bookmarkStart w:id="4" w:name="_Toc263244842"/>
      <w:bookmarkStart w:id="5" w:name="_Toc288663442"/>
      <w:bookmarkStart w:id="6" w:name="_Toc317477373"/>
      <w:r w:rsidRPr="0004119B">
        <w:t>Introducción</w:t>
      </w:r>
      <w:bookmarkEnd w:id="1"/>
      <w:bookmarkEnd w:id="2"/>
      <w:bookmarkEnd w:id="6"/>
    </w:p>
    <w:p w:rsidR="00BE728C" w:rsidRPr="00041EBD" w:rsidRDefault="00BE728C" w:rsidP="00041EBD">
      <w:pPr>
        <w:pStyle w:val="Ttulo2"/>
      </w:pPr>
      <w:bookmarkStart w:id="7" w:name="_Toc288661800"/>
      <w:bookmarkStart w:id="8" w:name="_Toc306206220"/>
      <w:bookmarkStart w:id="9" w:name="_Toc310346752"/>
      <w:bookmarkStart w:id="10" w:name="_Toc94609180"/>
      <w:bookmarkStart w:id="11" w:name="_Toc317477374"/>
      <w:r w:rsidRPr="00041EBD">
        <w:t>Objetivo</w:t>
      </w:r>
      <w:bookmarkEnd w:id="7"/>
      <w:bookmarkEnd w:id="8"/>
      <w:bookmarkEnd w:id="9"/>
      <w:bookmarkEnd w:id="11"/>
    </w:p>
    <w:p w:rsidR="00926F0E" w:rsidRDefault="00926F0E" w:rsidP="00926F0E">
      <w:pPr>
        <w:rPr>
          <w:rFonts w:cs="Arial"/>
        </w:rPr>
      </w:pPr>
      <w:bookmarkStart w:id="12" w:name="_Toc288661801"/>
      <w:bookmarkStart w:id="13" w:name="_Toc306206221"/>
      <w:bookmarkStart w:id="14" w:name="_Toc310346753"/>
      <w:r w:rsidRPr="00D702C4">
        <w:rPr>
          <w:rFonts w:cs="Arial"/>
        </w:rPr>
        <w:t xml:space="preserve">El usuario </w:t>
      </w:r>
      <w:r w:rsidR="00453FC6">
        <w:rPr>
          <w:rFonts w:cs="Arial"/>
        </w:rPr>
        <w:t>realiza el correspondiente cambio de etapa en los trámites</w:t>
      </w:r>
      <w:r>
        <w:rPr>
          <w:rFonts w:cs="Arial"/>
        </w:rPr>
        <w:t xml:space="preserve"> dentro del sistema de gestión de trámites.</w:t>
      </w:r>
    </w:p>
    <w:p w:rsidR="00F53BB5" w:rsidRPr="0004119B" w:rsidRDefault="00F53BB5" w:rsidP="00F53BB5">
      <w:pPr>
        <w:rPr>
          <w:rFonts w:cs="Arial"/>
          <w:lang w:val="es-ES" w:eastAsia="es-ES"/>
        </w:rPr>
      </w:pPr>
      <w:r w:rsidRPr="0004119B">
        <w:rPr>
          <w:rFonts w:cs="Arial"/>
        </w:rPr>
        <w:t xml:space="preserve">El presente producto tiene como objetivo definir el procedimiento </w:t>
      </w:r>
      <w:r>
        <w:rPr>
          <w:rFonts w:cs="Arial"/>
        </w:rPr>
        <w:t>para realizar modificaciones a los trámites dentro del sistema de gestión de trámites</w:t>
      </w:r>
      <w:r w:rsidRPr="0004119B">
        <w:rPr>
          <w:rFonts w:cs="Arial"/>
        </w:rPr>
        <w:t>.</w:t>
      </w:r>
    </w:p>
    <w:p w:rsidR="00F53BB5" w:rsidRPr="00CC1B7A" w:rsidRDefault="00F53BB5" w:rsidP="00926F0E">
      <w:pPr>
        <w:rPr>
          <w:rFonts w:cs="Arial"/>
          <w:lang w:val="es-ES" w:eastAsia="es-ES"/>
        </w:rPr>
      </w:pPr>
    </w:p>
    <w:p w:rsidR="00BE728C" w:rsidRDefault="00BE728C" w:rsidP="00041EBD">
      <w:pPr>
        <w:pStyle w:val="Ttulo2"/>
      </w:pPr>
      <w:bookmarkStart w:id="15" w:name="_Toc317477375"/>
      <w:r w:rsidRPr="0004119B">
        <w:t>Definiciones, acrónimos y abreviaturas</w:t>
      </w:r>
      <w:bookmarkEnd w:id="12"/>
      <w:bookmarkEnd w:id="13"/>
      <w:bookmarkEnd w:id="14"/>
      <w:bookmarkEnd w:id="15"/>
    </w:p>
    <w:p w:rsidR="00BE728C" w:rsidRPr="004F3352" w:rsidRDefault="00BE728C" w:rsidP="00795508">
      <w:pPr>
        <w:ind w:left="454"/>
        <w:rPr>
          <w:lang w:val="es-ES"/>
        </w:rPr>
      </w:pPr>
      <w:r w:rsidRPr="00635AAA">
        <w:rPr>
          <w:lang w:val="es-ES"/>
        </w:rPr>
        <w:t>N/A</w:t>
      </w:r>
    </w:p>
    <w:p w:rsidR="00BE728C" w:rsidRPr="0004119B" w:rsidRDefault="00BE728C" w:rsidP="00041EBD">
      <w:pPr>
        <w:pStyle w:val="Ttulo2"/>
      </w:pPr>
      <w:bookmarkStart w:id="16" w:name="_Toc288661802"/>
      <w:bookmarkStart w:id="17" w:name="_Toc306206222"/>
      <w:bookmarkStart w:id="18" w:name="_Toc310346754"/>
      <w:bookmarkStart w:id="19" w:name="_Toc317477376"/>
      <w:r w:rsidRPr="0004119B">
        <w:t>Referencias</w:t>
      </w:r>
      <w:bookmarkEnd w:id="16"/>
      <w:bookmarkEnd w:id="17"/>
      <w:bookmarkEnd w:id="18"/>
      <w:bookmarkEnd w:id="19"/>
    </w:p>
    <w:p w:rsidR="00BE728C" w:rsidRDefault="00E61ABD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>
        <w:rPr>
          <w:rFonts w:cs="Arial"/>
          <w:lang w:val="es-ES"/>
        </w:rPr>
        <w:t xml:space="preserve">5_7_2_A15F1_DSTVIS </w:t>
      </w:r>
      <w:r w:rsidR="003713DE" w:rsidRPr="003713DE">
        <w:rPr>
          <w:rFonts w:cs="Arial"/>
          <w:lang w:val="es-ES"/>
        </w:rPr>
        <w:t>Documento de Vision</w:t>
      </w:r>
      <w:r w:rsidR="003713DE">
        <w:rPr>
          <w:rFonts w:cs="Arial"/>
          <w:lang w:val="es-ES"/>
        </w:rPr>
        <w:t>.docx.</w:t>
      </w:r>
    </w:p>
    <w:p w:rsidR="003713DE" w:rsidRDefault="003713DE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3713DE">
        <w:rPr>
          <w:rFonts w:cs="Arial"/>
          <w:lang w:val="es-ES"/>
        </w:rPr>
        <w:t>5_7_2_A15F2_DSTDER Especificación de Requerimientos</w:t>
      </w:r>
      <w:r>
        <w:rPr>
          <w:rFonts w:cs="Arial"/>
          <w:lang w:val="es-ES"/>
        </w:rPr>
        <w:t>.docx.</w:t>
      </w:r>
    </w:p>
    <w:p w:rsidR="000F52C3" w:rsidRPr="00E30C17" w:rsidRDefault="000F52C3" w:rsidP="003713DE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DSTMSG-MensajesDelSistema</w:t>
      </w:r>
      <w:r>
        <w:rPr>
          <w:rFonts w:cs="Arial"/>
        </w:rPr>
        <w:t>.docx.</w:t>
      </w:r>
    </w:p>
    <w:p w:rsidR="00E30C17" w:rsidRPr="00E30C17" w:rsidRDefault="00E30C17" w:rsidP="00E30C17">
      <w:pPr>
        <w:pStyle w:val="Prrafodelista"/>
        <w:numPr>
          <w:ilvl w:val="0"/>
          <w:numId w:val="5"/>
        </w:numPr>
        <w:rPr>
          <w:rFonts w:cs="Arial"/>
          <w:lang w:val="es-ES"/>
        </w:rPr>
      </w:pPr>
      <w:r w:rsidRPr="00081F67">
        <w:rPr>
          <w:rFonts w:cs="Arial"/>
        </w:rPr>
        <w:t>DST</w:t>
      </w:r>
      <w:r>
        <w:rPr>
          <w:rFonts w:cs="Arial"/>
        </w:rPr>
        <w:t>RNS</w:t>
      </w:r>
      <w:r w:rsidRPr="00081F67">
        <w:rPr>
          <w:rFonts w:cs="Arial"/>
        </w:rPr>
        <w:t>-</w:t>
      </w:r>
      <w:r>
        <w:rPr>
          <w:rFonts w:cs="Arial"/>
        </w:rPr>
        <w:t>ReglasDeNegocio</w:t>
      </w:r>
      <w:r w:rsidRPr="00081F67">
        <w:rPr>
          <w:rFonts w:cs="Arial"/>
        </w:rPr>
        <w:t>DelSistema</w:t>
      </w:r>
      <w:r>
        <w:rPr>
          <w:rFonts w:cs="Arial"/>
        </w:rPr>
        <w:t>.docx.</w:t>
      </w:r>
    </w:p>
    <w:p w:rsidR="009F5351" w:rsidRDefault="009F5351" w:rsidP="0043561B">
      <w:pPr>
        <w:pStyle w:val="Prrafodelista"/>
        <w:ind w:left="814"/>
        <w:rPr>
          <w:rFonts w:cs="Arial"/>
          <w:lang w:val="es-ES"/>
        </w:rPr>
      </w:pPr>
      <w:r w:rsidRPr="009F5351">
        <w:rPr>
          <w:rFonts w:cs="Arial"/>
          <w:lang w:val="es-ES"/>
        </w:rPr>
        <w:t>Para conocer el detalle de los flujos de los Casos de Uso que tienen relación con el seguimiento de las actividades de este proceso:</w:t>
      </w:r>
    </w:p>
    <w:p w:rsidR="00BA6607" w:rsidRDefault="00952794" w:rsidP="006A33E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</w:t>
      </w:r>
      <w:r w:rsidR="00BA6607" w:rsidRPr="00BA6607">
        <w:rPr>
          <w:rFonts w:cs="Arial"/>
        </w:rPr>
        <w:t>Caso de Uso</w:t>
      </w:r>
      <w:r w:rsidR="00DB1791">
        <w:rPr>
          <w:rFonts w:cs="Arial"/>
        </w:rPr>
        <w:t xml:space="preserve"> </w:t>
      </w:r>
      <w:r w:rsidR="00BA6607" w:rsidRPr="00BA6607">
        <w:rPr>
          <w:rFonts w:cs="Arial"/>
        </w:rPr>
        <w:t>&lt;&lt;</w:t>
      </w:r>
      <w:r w:rsidR="006A33EB" w:rsidRPr="006A33EB">
        <w:rPr>
          <w:rFonts w:cs="Arial"/>
        </w:rPr>
        <w:t>DSTCUS.00.00 GestionarBúsqueda</w:t>
      </w:r>
      <w:r w:rsidR="00BA6607" w:rsidRPr="00BA6607">
        <w:rPr>
          <w:rFonts w:cs="Arial"/>
        </w:rPr>
        <w:t>.docx&gt;&gt;.</w:t>
      </w:r>
    </w:p>
    <w:p w:rsidR="00C508D0" w:rsidRDefault="00C508D0" w:rsidP="006A33E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>Refiérase al Caso de Uso &lt;&lt;DSTCUS.00.17</w:t>
      </w:r>
      <w:r w:rsidRPr="004E4025">
        <w:rPr>
          <w:rFonts w:cs="Arial"/>
        </w:rPr>
        <w:t xml:space="preserve"> </w:t>
      </w:r>
      <w:r>
        <w:rPr>
          <w:rFonts w:cs="Arial"/>
        </w:rPr>
        <w:t>GestionarSeguimientoPNC.docx&gt;&gt;.</w:t>
      </w:r>
    </w:p>
    <w:p w:rsidR="00B05C3D" w:rsidRPr="0009218D" w:rsidRDefault="0009218D" w:rsidP="006A33EB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Caso de Uso </w:t>
      </w:r>
      <w:r w:rsidR="00B05C3D" w:rsidRPr="0009218D">
        <w:rPr>
          <w:rFonts w:cs="Arial"/>
        </w:rPr>
        <w:t>&lt;&lt;DSTCUS.01.01 AdministrarDatosGeneralesPersona.docx&gt;&gt;.</w:t>
      </w:r>
    </w:p>
    <w:p w:rsidR="00B05C3D" w:rsidRDefault="00B05C3D" w:rsidP="00B05C3D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>Refiérase al Caso de Uso &lt;&lt;</w:t>
      </w:r>
      <w:r w:rsidRPr="009941F7">
        <w:t>DSTCUS.02.04 RegistroConceptosPago</w:t>
      </w:r>
      <w:r>
        <w:t>.docx</w:t>
      </w:r>
      <w:r>
        <w:rPr>
          <w:rFonts w:cs="Arial"/>
        </w:rPr>
        <w:t xml:space="preserve">&gt;&gt; </w:t>
      </w:r>
    </w:p>
    <w:p w:rsidR="00B05C3D" w:rsidRDefault="00B05C3D" w:rsidP="00B05C3D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>Refiérase al Caso de Uso &lt;&lt;</w:t>
      </w:r>
      <w:r w:rsidRPr="009941F7">
        <w:t>DSTCUS.02.05 GestionarIngreso</w:t>
      </w:r>
      <w:r>
        <w:t>.docx</w:t>
      </w:r>
      <w:r>
        <w:rPr>
          <w:rFonts w:cs="Arial"/>
        </w:rPr>
        <w:t xml:space="preserve">&gt;&gt; </w:t>
      </w:r>
    </w:p>
    <w:p w:rsidR="00B05C3D" w:rsidRPr="00C508D0" w:rsidRDefault="00B05C3D" w:rsidP="00C508D0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</w:rPr>
        <w:t xml:space="preserve">Refiérase al Caso de Uso </w:t>
      </w:r>
      <w:r w:rsidRPr="00AB02C0">
        <w:rPr>
          <w:rFonts w:cs="Arial"/>
        </w:rPr>
        <w:t>&lt;&lt;</w:t>
      </w:r>
      <w:r>
        <w:rPr>
          <w:rFonts w:cs="Arial"/>
        </w:rPr>
        <w:t xml:space="preserve">DSTCUS.02.07 </w:t>
      </w:r>
      <w:r w:rsidRPr="00794F1C">
        <w:rPr>
          <w:rFonts w:cs="Arial"/>
        </w:rPr>
        <w:t>GestionarRecepciónTrámitesVentanillaUnica</w:t>
      </w:r>
      <w:r w:rsidRPr="00DB1791">
        <w:rPr>
          <w:rFonts w:cs="Arial"/>
        </w:rPr>
        <w:t>.docx</w:t>
      </w:r>
      <w:r w:rsidRPr="00AB02C0">
        <w:rPr>
          <w:rFonts w:cs="Arial"/>
        </w:rPr>
        <w:t>&gt;&gt;.</w:t>
      </w:r>
    </w:p>
    <w:p w:rsidR="00B05C3D" w:rsidRDefault="00B05C3D" w:rsidP="00B05C3D">
      <w:pPr>
        <w:pStyle w:val="Prrafodelista"/>
        <w:numPr>
          <w:ilvl w:val="0"/>
          <w:numId w:val="5"/>
        </w:numPr>
        <w:ind w:left="1134"/>
        <w:rPr>
          <w:rFonts w:cs="Arial"/>
        </w:rPr>
      </w:pPr>
      <w:r>
        <w:rPr>
          <w:rFonts w:cs="Arial"/>
          <w:lang w:val="es-ES"/>
        </w:rPr>
        <w:t xml:space="preserve">Refiérase al Caso de Uso </w:t>
      </w:r>
      <w:r w:rsidRPr="00F303A3">
        <w:rPr>
          <w:rFonts w:cs="Arial"/>
        </w:rPr>
        <w:t>&lt;&lt;</w:t>
      </w:r>
      <w:r w:rsidRPr="00F74D05">
        <w:t>DSTCUS.02.13 RegistrarProductoNoConforme</w:t>
      </w:r>
      <w:r>
        <w:t>.docx</w:t>
      </w:r>
      <w:r w:rsidRPr="00F303A3">
        <w:rPr>
          <w:rFonts w:cs="Arial"/>
        </w:rPr>
        <w:t>&gt;&gt;</w:t>
      </w:r>
      <w:r>
        <w:rPr>
          <w:rFonts w:cs="Arial"/>
        </w:rPr>
        <w:t>.</w:t>
      </w:r>
    </w:p>
    <w:p w:rsidR="00B05C3D" w:rsidRDefault="00B05C3D" w:rsidP="00B05C3D">
      <w:pPr>
        <w:pStyle w:val="Prrafodelista"/>
        <w:ind w:left="1134"/>
        <w:rPr>
          <w:rFonts w:cs="Arial"/>
        </w:rPr>
      </w:pPr>
    </w:p>
    <w:p w:rsidR="00B05C3D" w:rsidRPr="00B05C3D" w:rsidRDefault="00B05C3D" w:rsidP="00B05C3D">
      <w:pPr>
        <w:rPr>
          <w:rFonts w:cs="Arial"/>
        </w:rPr>
      </w:pPr>
    </w:p>
    <w:p w:rsidR="00AA38ED" w:rsidRPr="00AA38ED" w:rsidRDefault="00AA38ED" w:rsidP="00AA38ED">
      <w:pPr>
        <w:ind w:left="774"/>
        <w:rPr>
          <w:rFonts w:cs="Arial"/>
        </w:rPr>
      </w:pPr>
    </w:p>
    <w:p w:rsidR="00AA38ED" w:rsidRPr="00AA38ED" w:rsidRDefault="00AA38ED" w:rsidP="00AA38ED">
      <w:pPr>
        <w:pStyle w:val="Prrafodelista"/>
        <w:ind w:left="1134"/>
        <w:rPr>
          <w:rFonts w:cs="Arial"/>
          <w:lang w:val="es-ES"/>
        </w:rPr>
      </w:pPr>
    </w:p>
    <w:p w:rsidR="000A48FC" w:rsidRPr="000A48FC" w:rsidRDefault="000A48FC" w:rsidP="000A48FC">
      <w:pPr>
        <w:rPr>
          <w:rFonts w:cs="Arial"/>
          <w:lang w:val="es-ES"/>
        </w:rPr>
      </w:pPr>
    </w:p>
    <w:p w:rsidR="00EB3DE0" w:rsidRDefault="00EB3DE0" w:rsidP="00795508">
      <w:pPr>
        <w:pStyle w:val="Ttulo2"/>
      </w:pPr>
      <w:bookmarkStart w:id="20" w:name="_Toc317477377"/>
      <w:r>
        <w:lastRenderedPageBreak/>
        <w:t>Diagrama de Casos de Uso</w:t>
      </w:r>
      <w:bookmarkEnd w:id="20"/>
    </w:p>
    <w:p w:rsidR="00A46E79" w:rsidRDefault="00076515" w:rsidP="00A46E79">
      <w:pPr>
        <w:pStyle w:val="Subttulo"/>
      </w:pPr>
      <w:r>
        <w:rPr>
          <w:noProof/>
          <w:lang w:eastAsia="es-MX"/>
        </w:rPr>
        <w:drawing>
          <wp:inline distT="0" distB="0" distL="0" distR="0">
            <wp:extent cx="5943600" cy="4225290"/>
            <wp:effectExtent l="0" t="0" r="0" b="381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TCUS.02.11 EntregarTrámit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E79" w:rsidRPr="00A46E79" w:rsidRDefault="00FD68B5" w:rsidP="00A46E79">
      <w:r>
        <w:br w:type="page"/>
      </w:r>
    </w:p>
    <w:bookmarkEnd w:id="3"/>
    <w:bookmarkEnd w:id="4"/>
    <w:bookmarkEnd w:id="10"/>
    <w:p w:rsidR="00926F0E" w:rsidRPr="002511BD" w:rsidRDefault="00926F0E" w:rsidP="00926F0E">
      <w:pPr>
        <w:pStyle w:val="Subttulo"/>
      </w:pPr>
      <w:r w:rsidRPr="002511BD">
        <w:lastRenderedPageBreak/>
        <w:t>Especificación de C</w:t>
      </w:r>
      <w:r>
        <w:t xml:space="preserve">asos de Uso de Sistema: </w:t>
      </w:r>
      <w:r w:rsidR="00473DFE">
        <w:t>CU.</w:t>
      </w:r>
      <w:r w:rsidR="00B17E03">
        <w:t>02.11</w:t>
      </w:r>
      <w:r w:rsidR="00901B3B">
        <w:t>.01</w:t>
      </w:r>
      <w:r w:rsidRPr="008D03C3">
        <w:t>-</w:t>
      </w:r>
      <w:r w:rsidR="002C49FC">
        <w:t>BuscarSolicit</w:t>
      </w:r>
      <w:r w:rsidR="005A4D89">
        <w:t>ante</w:t>
      </w:r>
    </w:p>
    <w:p w:rsidR="00926F0E" w:rsidRPr="00041EBD" w:rsidRDefault="00926F0E" w:rsidP="00926F0E">
      <w:pPr>
        <w:pStyle w:val="Ttulo1"/>
      </w:pPr>
      <w:bookmarkStart w:id="21" w:name="_CU.02.01.01_–_Buscar"/>
      <w:bookmarkStart w:id="22" w:name="_CU.03.01.01_–_Generar"/>
      <w:bookmarkStart w:id="23" w:name="_CU.00.00.01_–_BuscarSolicitud"/>
      <w:bookmarkStart w:id="24" w:name="_CU.02.10.01_–_BuscarSolicitud"/>
      <w:bookmarkStart w:id="25" w:name="_CU.02.11.01_–_BuscarSolicitante"/>
      <w:bookmarkStart w:id="26" w:name="_Toc317477378"/>
      <w:bookmarkEnd w:id="21"/>
      <w:bookmarkEnd w:id="22"/>
      <w:bookmarkEnd w:id="23"/>
      <w:bookmarkEnd w:id="24"/>
      <w:bookmarkEnd w:id="25"/>
      <w:r>
        <w:t>CU</w:t>
      </w:r>
      <w:r w:rsidR="00473DFE">
        <w:t>.</w:t>
      </w:r>
      <w:r w:rsidR="00B17E03">
        <w:t>02.11</w:t>
      </w:r>
      <w:r w:rsidR="00394002">
        <w:t>.01</w:t>
      </w:r>
      <w:r>
        <w:t xml:space="preserve"> – </w:t>
      </w:r>
      <w:r w:rsidR="004E312C">
        <w:t>Buscar</w:t>
      </w:r>
      <w:r w:rsidR="002C49FC">
        <w:t>Solici</w:t>
      </w:r>
      <w:r w:rsidR="005A4D89">
        <w:t>tante</w:t>
      </w:r>
      <w:bookmarkEnd w:id="26"/>
      <w:r w:rsidRPr="00041EBD">
        <w:tab/>
      </w:r>
    </w:p>
    <w:p w:rsidR="00BF15BF" w:rsidRDefault="00BF15BF" w:rsidP="00110327">
      <w:pPr>
        <w:rPr>
          <w:rFonts w:cs="Arial"/>
        </w:rPr>
      </w:pPr>
    </w:p>
    <w:p w:rsidR="00BF15BF" w:rsidRPr="002029C4" w:rsidRDefault="00BF15BF" w:rsidP="00110327">
      <w:pPr>
        <w:rPr>
          <w:rFonts w:cs="Arial"/>
        </w:rPr>
      </w:pPr>
      <w:r w:rsidRPr="00BF15BF">
        <w:rPr>
          <w:rFonts w:cs="Arial"/>
        </w:rPr>
        <w:t>Refiérase al  Caso de Uso &lt;&lt;</w:t>
      </w:r>
      <w:r w:rsidRPr="00BF15BF">
        <w:t xml:space="preserve"> </w:t>
      </w:r>
      <w:r w:rsidR="00642FD8" w:rsidRPr="00642FD8">
        <w:rPr>
          <w:rFonts w:cs="Arial"/>
          <w:b/>
        </w:rPr>
        <w:t>DSTCUS.01.01 AdministrarDatosGeneralesPersona</w:t>
      </w:r>
      <w:r w:rsidRPr="00BF15BF">
        <w:rPr>
          <w:rFonts w:cs="Arial"/>
          <w:b/>
        </w:rPr>
        <w:t>.docx</w:t>
      </w:r>
      <w:r w:rsidRPr="00BF15BF">
        <w:rPr>
          <w:rFonts w:cs="Arial"/>
        </w:rPr>
        <w:t>&gt;&gt;.</w:t>
      </w:r>
    </w:p>
    <w:p w:rsidR="00473DFE" w:rsidRDefault="00473DFE" w:rsidP="00987797"/>
    <w:p w:rsidR="001C6ADE" w:rsidRDefault="001C6ADE" w:rsidP="00987797">
      <w:r>
        <w:br w:type="page"/>
      </w:r>
    </w:p>
    <w:p w:rsidR="001C6ADE" w:rsidRPr="002511BD" w:rsidRDefault="001C6ADE" w:rsidP="001C6ADE">
      <w:pPr>
        <w:pStyle w:val="Subttulo"/>
      </w:pPr>
      <w:r w:rsidRPr="002511BD">
        <w:lastRenderedPageBreak/>
        <w:t>Especificación de C</w:t>
      </w:r>
      <w:r>
        <w:t>asos de Uso de Sistema: CU.02.11.02</w:t>
      </w:r>
      <w:r w:rsidRPr="008D03C3">
        <w:t>-</w:t>
      </w:r>
      <w:r>
        <w:t>BuscarSolicitud</w:t>
      </w:r>
    </w:p>
    <w:p w:rsidR="00C55B09" w:rsidRPr="00B643A1" w:rsidRDefault="00C55B09" w:rsidP="00C55B09">
      <w:pPr>
        <w:pStyle w:val="Ttulo1"/>
      </w:pPr>
      <w:bookmarkStart w:id="27" w:name="_CU.02.11.02_–_BuscarSolicitud"/>
      <w:bookmarkStart w:id="28" w:name="_Toc317477379"/>
      <w:bookmarkEnd w:id="27"/>
      <w:r>
        <w:t>CU.02.11.02 – BuscarSolicitud</w:t>
      </w:r>
      <w:bookmarkEnd w:id="28"/>
      <w:r w:rsidRPr="00041EBD">
        <w:tab/>
      </w:r>
    </w:p>
    <w:p w:rsidR="00C55B09" w:rsidRPr="00D702C4" w:rsidRDefault="00C55B09" w:rsidP="00C55B09">
      <w:pPr>
        <w:pStyle w:val="Ttulo2"/>
        <w:ind w:left="0" w:firstLine="0"/>
      </w:pPr>
      <w:bookmarkStart w:id="29" w:name="_Toc314154495"/>
      <w:bookmarkStart w:id="30" w:name="_Toc317477380"/>
      <w:r w:rsidRPr="00D702C4">
        <w:t>Descripción Breve</w:t>
      </w:r>
      <w:bookmarkEnd w:id="29"/>
      <w:bookmarkEnd w:id="30"/>
    </w:p>
    <w:p w:rsidR="00C55B09" w:rsidRPr="00CC1B7A" w:rsidRDefault="00C55B09" w:rsidP="00C55B09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una búsqueda de trámites </w:t>
      </w:r>
      <w:r w:rsidR="00316501">
        <w:rPr>
          <w:rFonts w:cs="Arial"/>
        </w:rPr>
        <w:t>para llevar acabo la entrega</w:t>
      </w:r>
      <w:r>
        <w:rPr>
          <w:rFonts w:cs="Arial"/>
        </w:rPr>
        <w:t xml:space="preserve"> correspondiente dentro del sistema de gestión de trámites.</w:t>
      </w:r>
    </w:p>
    <w:p w:rsidR="00C55B09" w:rsidRPr="00D702C4" w:rsidRDefault="00C55B09" w:rsidP="00C55B09">
      <w:pPr>
        <w:pStyle w:val="Ttulo2"/>
        <w:ind w:left="0" w:firstLine="0"/>
      </w:pPr>
      <w:bookmarkStart w:id="31" w:name="_Toc250373387"/>
      <w:bookmarkStart w:id="32" w:name="_Toc263244843"/>
      <w:bookmarkStart w:id="33" w:name="_Toc314154496"/>
      <w:bookmarkStart w:id="34" w:name="_Toc317477381"/>
      <w:r w:rsidRPr="00D702C4">
        <w:t>Actores</w:t>
      </w:r>
      <w:bookmarkEnd w:id="31"/>
      <w:bookmarkEnd w:id="32"/>
      <w:bookmarkEnd w:id="33"/>
      <w:bookmarkEnd w:id="34"/>
    </w:p>
    <w:p w:rsidR="00C55B09" w:rsidRDefault="00C55B09" w:rsidP="00C55B09">
      <w:pPr>
        <w:rPr>
          <w:rFonts w:cs="Arial"/>
        </w:rPr>
      </w:pPr>
      <w:bookmarkStart w:id="35" w:name="_Toc250373388"/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C55B09" w:rsidRDefault="00C55B09" w:rsidP="00C55B09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búsqueda de las solicitudes en el sistema.</w:t>
      </w:r>
    </w:p>
    <w:p w:rsidR="00C55B09" w:rsidRPr="002029C4" w:rsidRDefault="00C55B09" w:rsidP="00C55B09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C55B09" w:rsidRPr="00D702C4" w:rsidRDefault="00C55B09" w:rsidP="00C55B09">
      <w:pPr>
        <w:pStyle w:val="Ttulo2"/>
        <w:ind w:left="0" w:firstLine="0"/>
      </w:pPr>
      <w:bookmarkStart w:id="36" w:name="_Toc263244844"/>
      <w:bookmarkStart w:id="37" w:name="_Toc314154497"/>
      <w:bookmarkStart w:id="38" w:name="_Toc317477382"/>
      <w:r w:rsidRPr="00D702C4">
        <w:t>Condiciones Previas</w:t>
      </w:r>
      <w:bookmarkEnd w:id="35"/>
      <w:bookmarkEnd w:id="36"/>
      <w:bookmarkEnd w:id="37"/>
      <w:bookmarkEnd w:id="38"/>
    </w:p>
    <w:p w:rsidR="00C55B09" w:rsidRPr="00D702C4" w:rsidRDefault="00C55B09" w:rsidP="00C55B09">
      <w:pPr>
        <w:pStyle w:val="Ttulo3"/>
      </w:pPr>
      <w:bookmarkStart w:id="39" w:name="_Toc250373389"/>
      <w:bookmarkStart w:id="40" w:name="_Toc263244845"/>
      <w:bookmarkStart w:id="41" w:name="_Toc314154498"/>
      <w:bookmarkStart w:id="42" w:name="_Toc317477383"/>
      <w:r w:rsidRPr="00D702C4">
        <w:t>El usuario deberá iniciar sesión en el sistema.</w:t>
      </w:r>
      <w:bookmarkEnd w:id="39"/>
      <w:bookmarkEnd w:id="40"/>
      <w:bookmarkEnd w:id="41"/>
      <w:bookmarkEnd w:id="42"/>
    </w:p>
    <w:p w:rsidR="00C55B09" w:rsidRDefault="00C55B09" w:rsidP="00C55B09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347FB9" w:rsidRDefault="00347FB9" w:rsidP="00347FB9">
      <w:pPr>
        <w:pStyle w:val="Ttulo3"/>
      </w:pPr>
      <w:bookmarkStart w:id="43" w:name="_Toc314154500"/>
      <w:bookmarkStart w:id="44" w:name="_Toc313022339"/>
      <w:bookmarkStart w:id="45" w:name="_Toc317477384"/>
      <w:r>
        <w:t>El usuario deberá verificar que el trámite haya sido recibo por el área correspondiente.</w:t>
      </w:r>
      <w:bookmarkEnd w:id="45"/>
      <w:r>
        <w:t xml:space="preserve"> </w:t>
      </w:r>
      <w:bookmarkEnd w:id="43"/>
      <w:bookmarkEnd w:id="44"/>
    </w:p>
    <w:p w:rsidR="00347FB9" w:rsidRDefault="00347FB9" w:rsidP="00347FB9">
      <w:pPr>
        <w:rPr>
          <w:rFonts w:cs="Arial"/>
        </w:rPr>
      </w:pPr>
      <w:r w:rsidRPr="00AB02C0">
        <w:rPr>
          <w:rFonts w:cs="Arial"/>
        </w:rPr>
        <w:t xml:space="preserve">El usuario deberá verificar </w:t>
      </w:r>
      <w:r>
        <w:rPr>
          <w:rFonts w:cs="Arial"/>
        </w:rPr>
        <w:t xml:space="preserve">que </w:t>
      </w:r>
      <w:r w:rsidRPr="00AB02C0">
        <w:rPr>
          <w:rFonts w:cs="Arial"/>
        </w:rPr>
        <w:t xml:space="preserve">se haya </w:t>
      </w:r>
      <w:r>
        <w:rPr>
          <w:rFonts w:cs="Arial"/>
        </w:rPr>
        <w:t>recibido el trámite en el área correspondiente previo a su entrega.</w:t>
      </w:r>
      <w:r w:rsidRPr="00AB02C0">
        <w:rPr>
          <w:rFonts w:cs="Arial"/>
        </w:rPr>
        <w:t xml:space="preserve"> </w:t>
      </w:r>
      <w:r>
        <w:rPr>
          <w:rFonts w:cs="Arial"/>
        </w:rPr>
        <w:t xml:space="preserve">Para </w:t>
      </w:r>
      <w:r w:rsidRPr="00AB02C0">
        <w:rPr>
          <w:rFonts w:cs="Arial"/>
          <w:lang w:val="es-ES"/>
        </w:rPr>
        <w:t xml:space="preserve">mayor detalle refiérase al  Caso de Uso </w:t>
      </w:r>
      <w:r w:rsidRPr="00AB02C0">
        <w:rPr>
          <w:rFonts w:cs="Arial"/>
        </w:rPr>
        <w:t>&lt;&lt;</w:t>
      </w:r>
      <w:r w:rsidRPr="00794F1C">
        <w:rPr>
          <w:rFonts w:cs="Arial"/>
        </w:rPr>
        <w:t>DSTCUS.02.07 GestionarRecepciónTrámitesVentanillaUnica</w:t>
      </w:r>
      <w:r w:rsidRPr="00DB1791">
        <w:rPr>
          <w:rFonts w:cs="Arial"/>
        </w:rPr>
        <w:t>.docx</w:t>
      </w:r>
      <w:r w:rsidRPr="00AB02C0">
        <w:rPr>
          <w:rFonts w:cs="Arial"/>
        </w:rPr>
        <w:t>&gt;&gt;.</w:t>
      </w:r>
    </w:p>
    <w:p w:rsidR="00347FB9" w:rsidRDefault="00347FB9" w:rsidP="00347FB9">
      <w:pPr>
        <w:rPr>
          <w:rFonts w:cs="Arial"/>
        </w:rPr>
      </w:pPr>
    </w:p>
    <w:p w:rsidR="00C55B09" w:rsidRPr="00D702C4" w:rsidRDefault="00C55B09" w:rsidP="00C55B09">
      <w:pPr>
        <w:pStyle w:val="Ttulo3"/>
      </w:pPr>
      <w:bookmarkStart w:id="46" w:name="_Toc250373390"/>
      <w:bookmarkStart w:id="47" w:name="_Toc263244846"/>
      <w:bookmarkStart w:id="48" w:name="_Toc314154499"/>
      <w:bookmarkStart w:id="49" w:name="_Toc317477385"/>
      <w:r w:rsidRPr="00D702C4">
        <w:t xml:space="preserve">El usuario deberá ubicarse en la pantalla </w:t>
      </w:r>
      <w:bookmarkEnd w:id="46"/>
      <w:bookmarkEnd w:id="47"/>
      <w:r>
        <w:t>indicada.</w:t>
      </w:r>
      <w:bookmarkEnd w:id="48"/>
      <w:bookmarkEnd w:id="49"/>
    </w:p>
    <w:p w:rsidR="00C55B09" w:rsidRDefault="00C55B09" w:rsidP="00C55B09">
      <w:pPr>
        <w:rPr>
          <w:rFonts w:cs="Arial"/>
        </w:rPr>
      </w:pPr>
      <w:bookmarkStart w:id="50" w:name="_Toc250373391"/>
      <w:bookmarkStart w:id="51" w:name="_Toc263244848"/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 xml:space="preserve">y posteriormente la opción </w:t>
      </w:r>
      <w:r w:rsidR="00794F1C">
        <w:rPr>
          <w:rFonts w:cs="Arial"/>
        </w:rPr>
        <w:t>“Entregar Trámite”</w:t>
      </w:r>
      <w:r>
        <w:rPr>
          <w:rFonts w:cs="Arial"/>
        </w:rPr>
        <w:t>”</w:t>
      </w:r>
      <w:r w:rsidRPr="00D702C4">
        <w:rPr>
          <w:rFonts w:cs="Arial"/>
        </w:rPr>
        <w:t xml:space="preserve">, al realizar esto, el sistema presentará al usuario la pantalla </w:t>
      </w:r>
      <w:r w:rsidR="00794F1C">
        <w:rPr>
          <w:rFonts w:cs="Arial"/>
        </w:rPr>
        <w:t>ENTREGAR</w:t>
      </w:r>
      <w:r>
        <w:rPr>
          <w:rFonts w:cs="Arial"/>
        </w:rPr>
        <w:t xml:space="preserve"> TRÁMITE. </w:t>
      </w:r>
    </w:p>
    <w:p w:rsidR="005C6D66" w:rsidRDefault="005C6D66" w:rsidP="00C55B09">
      <w:pPr>
        <w:rPr>
          <w:rFonts w:cs="Arial"/>
        </w:rPr>
      </w:pPr>
    </w:p>
    <w:p w:rsidR="00D0771C" w:rsidRPr="00D702C4" w:rsidRDefault="00D0771C" w:rsidP="00D0771C">
      <w:pPr>
        <w:pStyle w:val="Ttulo3"/>
      </w:pPr>
      <w:bookmarkStart w:id="52" w:name="_Toc317477386"/>
      <w:r w:rsidRPr="00D702C4">
        <w:t xml:space="preserve">El usuario deberá </w:t>
      </w:r>
      <w:r>
        <w:t>validar que no existan pagos pendientes.</w:t>
      </w:r>
      <w:bookmarkEnd w:id="52"/>
    </w:p>
    <w:p w:rsidR="00D0771C" w:rsidRDefault="00D0771C" w:rsidP="00D0771C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 xml:space="preserve">l usuario deberá </w:t>
      </w:r>
      <w:r>
        <w:rPr>
          <w:rFonts w:cs="Arial"/>
        </w:rPr>
        <w:t>validar antes de la entrega de la solicitud que no existan pagos pendientes.</w:t>
      </w:r>
      <w:r w:rsidRPr="00D0771C">
        <w:rPr>
          <w:rFonts w:cs="Arial"/>
        </w:rPr>
        <w:t xml:space="preserve"> </w:t>
      </w:r>
      <w:r w:rsidRPr="005E691B">
        <w:rPr>
          <w:rFonts w:cs="Arial"/>
        </w:rPr>
        <w:t>Ver documento DSTRNS-ReglasDeNegocioDelSistema (</w:t>
      </w:r>
      <w:r>
        <w:t>RNS_PS01</w:t>
      </w:r>
      <w:r w:rsidRPr="005E691B">
        <w:rPr>
          <w:rFonts w:cs="Arial"/>
        </w:rPr>
        <w:t>)</w:t>
      </w:r>
      <w:r>
        <w:rPr>
          <w:rFonts w:cs="Arial"/>
        </w:rPr>
        <w:t xml:space="preserve">. </w:t>
      </w:r>
    </w:p>
    <w:p w:rsidR="00C55B09" w:rsidRDefault="00C55B09" w:rsidP="00C55B09">
      <w:pPr>
        <w:rPr>
          <w:rFonts w:cs="Arial"/>
        </w:rPr>
      </w:pPr>
    </w:p>
    <w:p w:rsidR="00C55B09" w:rsidRPr="00D702C4" w:rsidRDefault="00C55B09" w:rsidP="00C55B09">
      <w:pPr>
        <w:pStyle w:val="Ttulo2"/>
        <w:ind w:left="0" w:firstLine="0"/>
      </w:pPr>
      <w:bookmarkStart w:id="53" w:name="_Toc314154501"/>
      <w:bookmarkStart w:id="54" w:name="_Toc317477387"/>
      <w:r w:rsidRPr="00D702C4">
        <w:t>Flujo de Eventos</w:t>
      </w:r>
      <w:bookmarkEnd w:id="50"/>
      <w:bookmarkEnd w:id="51"/>
      <w:bookmarkEnd w:id="53"/>
      <w:bookmarkEnd w:id="54"/>
    </w:p>
    <w:p w:rsidR="00C55B09" w:rsidRPr="008E023C" w:rsidRDefault="00C55B09" w:rsidP="00C55B09">
      <w:pPr>
        <w:pStyle w:val="Ttulo3"/>
      </w:pPr>
      <w:bookmarkStart w:id="55" w:name="_Toc250373392"/>
      <w:bookmarkStart w:id="56" w:name="_Toc263244849"/>
      <w:bookmarkStart w:id="57" w:name="_Toc314154502"/>
      <w:bookmarkStart w:id="58" w:name="_Toc317477388"/>
      <w:r w:rsidRPr="00D702C4">
        <w:t>Flujo Básico</w:t>
      </w:r>
      <w:bookmarkEnd w:id="55"/>
      <w:bookmarkEnd w:id="56"/>
      <w:bookmarkEnd w:id="57"/>
      <w:bookmarkEnd w:id="5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8"/>
        <w:gridCol w:w="4440"/>
        <w:gridCol w:w="488"/>
        <w:gridCol w:w="3934"/>
      </w:tblGrid>
      <w:tr w:rsidR="00C55B09" w:rsidRPr="00934325" w:rsidTr="00557D1F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C55B09" w:rsidRPr="00934325" w:rsidRDefault="00C55B09" w:rsidP="00557D1F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C55B09" w:rsidRPr="00D00A56" w:rsidTr="00557D1F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C55B09" w:rsidRPr="00D00A56" w:rsidRDefault="00C55B09" w:rsidP="00557D1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C55B09" w:rsidRPr="00D00A56" w:rsidRDefault="00C55B09" w:rsidP="00557D1F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C55B09" w:rsidRPr="00005187" w:rsidTr="00557D1F">
        <w:tc>
          <w:tcPr>
            <w:tcW w:w="382" w:type="pct"/>
            <w:vAlign w:val="center"/>
          </w:tcPr>
          <w:p w:rsidR="00C55B09" w:rsidRPr="00D702C4" w:rsidRDefault="00C55B09" w:rsidP="00557D1F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C55B09" w:rsidRPr="00D702C4" w:rsidRDefault="00C55B09" w:rsidP="00557D1F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C55B09" w:rsidRPr="00D702C4" w:rsidRDefault="00C55B09" w:rsidP="00557D1F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C55B09" w:rsidRDefault="00C55B09" w:rsidP="00557D1F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 datos del filtro indicado por el usuario en las secciones:</w:t>
            </w:r>
          </w:p>
          <w:p w:rsidR="00C55B09" w:rsidRPr="00D01ABC" w:rsidRDefault="00C55B09" w:rsidP="00557D1F">
            <w:pPr>
              <w:pStyle w:val="Prrafodelista"/>
              <w:numPr>
                <w:ilvl w:val="0"/>
                <w:numId w:val="23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>Solicitudes registradas para el Solicitante.</w:t>
            </w:r>
          </w:p>
          <w:p w:rsidR="00C55B09" w:rsidRPr="00D01ABC" w:rsidRDefault="00C55B09" w:rsidP="00557D1F">
            <w:pPr>
              <w:pStyle w:val="Prrafodelista"/>
              <w:spacing w:before="240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C55B09" w:rsidRDefault="00C55B09" w:rsidP="00557D1F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>En caso de que el usuario no haya informado algún criterio de búsqueda</w:t>
            </w:r>
            <w:r w:rsidR="00F975C6">
              <w:rPr>
                <w:rFonts w:cs="Arial"/>
              </w:rPr>
              <w:t xml:space="preserve"> o </w:t>
            </w:r>
            <w:r w:rsidR="00F975C6">
              <w:rPr>
                <w:rFonts w:cs="Arial"/>
              </w:rPr>
              <w:lastRenderedPageBreak/>
              <w:t xml:space="preserve">éste sea incorrecto,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C55B09" w:rsidRDefault="00C55B09" w:rsidP="00557D1F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</w:t>
            </w:r>
            <w:bookmarkStart w:id="59" w:name="OLE_LINK1"/>
            <w:bookmarkStart w:id="60" w:name="OLE_LINK2"/>
            <w:r w:rsidRPr="006368D1">
              <w:rPr>
                <w:rFonts w:cs="Arial"/>
              </w:rPr>
              <w:t xml:space="preserve">documento DSTMSG Mensajes del Sistema </w:t>
            </w:r>
            <w:r w:rsidR="00281353">
              <w:rPr>
                <w:rFonts w:cs="Arial"/>
              </w:rPr>
              <w:t>(MSG80</w:t>
            </w:r>
            <w:r w:rsidRPr="005D5B47">
              <w:rPr>
                <w:rFonts w:cs="Arial"/>
              </w:rPr>
              <w:t>).</w:t>
            </w:r>
            <w:bookmarkEnd w:id="59"/>
            <w:bookmarkEnd w:id="60"/>
          </w:p>
          <w:p w:rsidR="00C55B09" w:rsidRPr="004A77B3" w:rsidRDefault="000C45C5" w:rsidP="00557D1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04</w:t>
            </w:r>
            <w:r w:rsidR="00C55B09">
              <w:rPr>
                <w:rFonts w:cs="Arial"/>
              </w:rPr>
              <w:t>.</w:t>
            </w:r>
          </w:p>
        </w:tc>
      </w:tr>
      <w:tr w:rsidR="00C55B09" w:rsidRPr="00005187" w:rsidTr="00557D1F">
        <w:tc>
          <w:tcPr>
            <w:tcW w:w="382" w:type="pct"/>
            <w:vAlign w:val="center"/>
          </w:tcPr>
          <w:p w:rsidR="00C55B09" w:rsidRPr="00D702C4" w:rsidRDefault="00C55B09" w:rsidP="00557D1F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C55B09" w:rsidRDefault="00C55B09" w:rsidP="00557D1F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C55B09" w:rsidRPr="009A5AB3" w:rsidRDefault="00C55B09" w:rsidP="009A5AB3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9A5AB3">
              <w:rPr>
                <w:rFonts w:cs="Arial"/>
              </w:rPr>
              <w:t>Buscar Solicitante:</w:t>
            </w:r>
          </w:p>
          <w:p w:rsidR="00C55B09" w:rsidRDefault="00C55B09" w:rsidP="00557D1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1.01_–_BuscarSolicitante" w:history="1">
              <w:r w:rsidR="001C638A" w:rsidRPr="009A5AB3">
                <w:rPr>
                  <w:rStyle w:val="Hipervnculo"/>
                  <w:rFonts w:cs="Arial"/>
                </w:rPr>
                <w:t>CU</w:t>
              </w:r>
              <w:r w:rsidRPr="009A5AB3">
                <w:rPr>
                  <w:rStyle w:val="Hipervnculo"/>
                  <w:rFonts w:cs="Arial"/>
                </w:rPr>
                <w:t>.02.11.01 BuscarSolicitante</w:t>
              </w:r>
            </w:hyperlink>
            <w:r>
              <w:rPr>
                <w:rFonts w:cs="Arial"/>
              </w:rPr>
              <w:t xml:space="preserve">&gt;&gt; </w:t>
            </w:r>
          </w:p>
          <w:p w:rsidR="00C55B09" w:rsidRDefault="00BE692B" w:rsidP="00557D1F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Buscar Solicitudes registradas del solicitante</w:t>
            </w:r>
            <w:r w:rsidR="00C55B09">
              <w:rPr>
                <w:rFonts w:cs="Arial"/>
              </w:rPr>
              <w:t xml:space="preserve">: </w:t>
            </w:r>
          </w:p>
          <w:p w:rsidR="00C55B09" w:rsidRDefault="00C55B09" w:rsidP="00412C9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="00412C96">
              <w:t xml:space="preserve"> </w:t>
            </w:r>
            <w:hyperlink w:anchor="_CU.02.11.03_–_BuscarSolicitudesRegi" w:history="1">
              <w:r w:rsidR="00412C96" w:rsidRPr="00347FB9">
                <w:rPr>
                  <w:rStyle w:val="Hipervnculo"/>
                </w:rPr>
                <w:t>CU.02.11.03-BuscarSolicitudesRegistradasSolicitante</w:t>
              </w:r>
            </w:hyperlink>
            <w:r w:rsidR="00412C96" w:rsidRPr="00412C96">
              <w:t xml:space="preserve"> </w:t>
            </w:r>
            <w:r>
              <w:rPr>
                <w:rFonts w:cs="Arial"/>
              </w:rPr>
              <w:t xml:space="preserve">&gt;&gt; </w:t>
            </w:r>
          </w:p>
          <w:p w:rsidR="00BE692B" w:rsidRDefault="00BE692B" w:rsidP="00BE692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Buscar Solicitudes reimpresas: </w:t>
            </w:r>
          </w:p>
          <w:p w:rsidR="00BE692B" w:rsidRPr="00BE692B" w:rsidRDefault="00BE692B" w:rsidP="00BE692B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4_–_BuscarSolicitudesReim" w:history="1">
              <w:r w:rsidRPr="00BE692B">
                <w:rPr>
                  <w:rStyle w:val="Hipervnculo"/>
                </w:rPr>
                <w:t>CU.02.11.04-BuscarSolicitudesReimpresas</w:t>
              </w:r>
            </w:hyperlink>
            <w:r>
              <w:rPr>
                <w:rFonts w:cs="Arial"/>
              </w:rPr>
              <w:t xml:space="preserve">&gt;&gt; </w:t>
            </w:r>
          </w:p>
          <w:p w:rsidR="00C55B09" w:rsidRDefault="00C55B09" w:rsidP="00557D1F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Editar </w:t>
            </w:r>
            <w:r w:rsidR="00720EF1">
              <w:rPr>
                <w:rFonts w:cs="Arial"/>
              </w:rPr>
              <w:t>S</w:t>
            </w:r>
            <w:r w:rsidR="00412C96">
              <w:rPr>
                <w:rFonts w:cs="Arial"/>
              </w:rPr>
              <w:t>olicitud</w:t>
            </w:r>
            <w:r>
              <w:rPr>
                <w:rFonts w:cs="Arial"/>
              </w:rPr>
              <w:t xml:space="preserve">: </w:t>
            </w:r>
          </w:p>
          <w:p w:rsidR="00C55B09" w:rsidRDefault="00C55B09" w:rsidP="00557D1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="00412C96">
              <w:t xml:space="preserve"> </w:t>
            </w:r>
            <w:hyperlink w:anchor="_CU.02.11.03_–_EditarSolicitudes" w:history="1">
              <w:r w:rsidR="00BE692B">
                <w:rPr>
                  <w:rStyle w:val="Hipervnculo"/>
                </w:rPr>
                <w:t>CU.02.11.05</w:t>
              </w:r>
              <w:r w:rsidR="00412C96" w:rsidRPr="00347FB9">
                <w:rPr>
                  <w:rStyle w:val="Hipervnculo"/>
                </w:rPr>
                <w:t>-EditarSolicitudes</w:t>
              </w:r>
            </w:hyperlink>
            <w:r w:rsidR="00347FB9">
              <w:rPr>
                <w:rFonts w:cs="Arial"/>
              </w:rPr>
              <w:t>&gt;&gt;</w:t>
            </w:r>
          </w:p>
          <w:p w:rsidR="00C55B09" w:rsidRDefault="00C55B09" w:rsidP="00557D1F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Imprimir</w:t>
            </w:r>
            <w:r w:rsidR="00720EF1">
              <w:rPr>
                <w:rFonts w:cs="Arial"/>
              </w:rPr>
              <w:t xml:space="preserve"> Entrega de Solicitud</w:t>
            </w:r>
            <w:r>
              <w:rPr>
                <w:rFonts w:cs="Arial"/>
              </w:rPr>
              <w:t xml:space="preserve">: </w:t>
            </w:r>
          </w:p>
          <w:p w:rsidR="00C55B09" w:rsidRDefault="00C55B09" w:rsidP="00557D1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="00720EF1">
              <w:t xml:space="preserve"> </w:t>
            </w:r>
            <w:hyperlink w:anchor="_CU.02.11.06_–_GenerarReporteEntrega" w:history="1">
              <w:r w:rsidR="00720EF1" w:rsidRPr="00347FB9">
                <w:rPr>
                  <w:rStyle w:val="Hipervnculo"/>
                </w:rPr>
                <w:t>CU.02.11.0</w:t>
              </w:r>
              <w:r w:rsidR="00BE692B">
                <w:rPr>
                  <w:rStyle w:val="Hipervnculo"/>
                </w:rPr>
                <w:t>6</w:t>
              </w:r>
              <w:r w:rsidR="00720EF1" w:rsidRPr="00347FB9">
                <w:rPr>
                  <w:rStyle w:val="Hipervnculo"/>
                </w:rPr>
                <w:t>-ImprimirEntregaTrámite</w:t>
              </w:r>
            </w:hyperlink>
            <w:r>
              <w:rPr>
                <w:rFonts w:cs="Arial"/>
              </w:rPr>
              <w:t>&gt;&gt;.</w:t>
            </w:r>
          </w:p>
          <w:p w:rsidR="00C55B09" w:rsidRDefault="00C55B09" w:rsidP="00557D1F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Generar </w:t>
            </w:r>
            <w:r w:rsidR="00720EF1">
              <w:rPr>
                <w:rFonts w:cs="Arial"/>
              </w:rPr>
              <w:t>R</w:t>
            </w:r>
            <w:r>
              <w:rPr>
                <w:rFonts w:cs="Arial"/>
              </w:rPr>
              <w:t>eporte</w:t>
            </w:r>
            <w:r w:rsidR="00720EF1">
              <w:rPr>
                <w:rFonts w:cs="Arial"/>
              </w:rPr>
              <w:t xml:space="preserve"> de entrega</w:t>
            </w:r>
            <w:r>
              <w:rPr>
                <w:rFonts w:cs="Arial"/>
              </w:rPr>
              <w:t xml:space="preserve">: </w:t>
            </w:r>
          </w:p>
          <w:p w:rsidR="00C55B09" w:rsidRPr="003B2462" w:rsidRDefault="00C55B09" w:rsidP="00557D1F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 w:rsidR="00720EF1">
              <w:t xml:space="preserve"> </w:t>
            </w:r>
            <w:hyperlink w:anchor="_CU.02.10.10_–_GenerarReporteModific" w:history="1">
              <w:r w:rsidR="00BE692B">
                <w:rPr>
                  <w:rStyle w:val="Hipervnculo"/>
                </w:rPr>
                <w:t>CU.02.11.07</w:t>
              </w:r>
              <w:r w:rsidR="00347FB9" w:rsidRPr="00347FB9">
                <w:rPr>
                  <w:rStyle w:val="Hipervnculo"/>
                </w:rPr>
                <w:t>-GenerarReporteEntregaTrámite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C55B09" w:rsidRDefault="00C55B09" w:rsidP="00557D1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55B09" w:rsidRDefault="00C55B09" w:rsidP="00557D1F">
            <w:pPr>
              <w:spacing w:before="240"/>
              <w:rPr>
                <w:rFonts w:cs="Arial"/>
              </w:rPr>
            </w:pPr>
          </w:p>
        </w:tc>
      </w:tr>
      <w:tr w:rsidR="00C55B09" w:rsidTr="00557D1F">
        <w:tc>
          <w:tcPr>
            <w:tcW w:w="382" w:type="pct"/>
            <w:vAlign w:val="center"/>
          </w:tcPr>
          <w:p w:rsidR="00C55B09" w:rsidRDefault="000C45C5" w:rsidP="00557D1F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C55B09" w:rsidRPr="00D702C4" w:rsidRDefault="00C55B09" w:rsidP="00557D1F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C55B09" w:rsidRDefault="00C55B09" w:rsidP="00557D1F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C55B09" w:rsidRDefault="00C55B09" w:rsidP="00557D1F">
            <w:pPr>
              <w:spacing w:before="240"/>
              <w:rPr>
                <w:rFonts w:cs="Arial"/>
              </w:rPr>
            </w:pPr>
          </w:p>
        </w:tc>
      </w:tr>
    </w:tbl>
    <w:p w:rsidR="00C55B09" w:rsidRDefault="00C55B09" w:rsidP="00C55B09">
      <w:pPr>
        <w:pStyle w:val="Ttulo2"/>
        <w:numPr>
          <w:ilvl w:val="0"/>
          <w:numId w:val="0"/>
        </w:numPr>
      </w:pPr>
    </w:p>
    <w:p w:rsidR="00C55B09" w:rsidRDefault="00C55B09" w:rsidP="00C55B09">
      <w:pPr>
        <w:pStyle w:val="Ttulo2"/>
        <w:ind w:left="0" w:firstLine="0"/>
      </w:pPr>
      <w:bookmarkStart w:id="61" w:name="_Toc314154503"/>
      <w:bookmarkStart w:id="62" w:name="_Toc317477389"/>
      <w:r>
        <w:t>Flujos alternos</w:t>
      </w:r>
      <w:bookmarkEnd w:id="61"/>
      <w:bookmarkEnd w:id="62"/>
    </w:p>
    <w:p w:rsidR="00C55B09" w:rsidRDefault="00C55B09" w:rsidP="00C55B09">
      <w:pPr>
        <w:rPr>
          <w:rFonts w:cs="Arial"/>
        </w:rPr>
      </w:pPr>
      <w:r>
        <w:rPr>
          <w:rFonts w:cs="Arial"/>
        </w:rPr>
        <w:t>No aplica.</w:t>
      </w:r>
    </w:p>
    <w:p w:rsidR="00C55B09" w:rsidRPr="00D702C4" w:rsidRDefault="00C55B09" w:rsidP="00C55B09">
      <w:pPr>
        <w:pStyle w:val="Ttulo2"/>
        <w:ind w:left="0" w:firstLine="0"/>
      </w:pPr>
      <w:bookmarkStart w:id="63" w:name="_Toc314154504"/>
      <w:bookmarkStart w:id="64" w:name="_Toc317477390"/>
      <w:r w:rsidRPr="00D702C4">
        <w:t>Condiciones Posteriores</w:t>
      </w:r>
      <w:bookmarkEnd w:id="63"/>
      <w:bookmarkEnd w:id="64"/>
    </w:p>
    <w:p w:rsidR="00C55B09" w:rsidRPr="00D702C4" w:rsidRDefault="00C55B09" w:rsidP="00C55B09">
      <w:pPr>
        <w:rPr>
          <w:rFonts w:cs="Arial"/>
        </w:rPr>
      </w:pPr>
      <w:r w:rsidRPr="00D702C4">
        <w:rPr>
          <w:rFonts w:cs="Arial"/>
        </w:rPr>
        <w:t>No aplica.</w:t>
      </w:r>
    </w:p>
    <w:p w:rsidR="00C55B09" w:rsidRPr="00BE728C" w:rsidRDefault="00C55B09" w:rsidP="00C55B09">
      <w:pPr>
        <w:pStyle w:val="Ttulo2"/>
        <w:ind w:left="0" w:firstLine="0"/>
      </w:pPr>
      <w:bookmarkStart w:id="65" w:name="_Toc250373395"/>
      <w:bookmarkStart w:id="66" w:name="_Toc263244851"/>
      <w:bookmarkStart w:id="67" w:name="_Toc314154505"/>
      <w:bookmarkStart w:id="68" w:name="_Toc317477391"/>
      <w:r w:rsidRPr="00D702C4">
        <w:lastRenderedPageBreak/>
        <w:t>Diagrama</w:t>
      </w:r>
      <w:bookmarkEnd w:id="65"/>
      <w:bookmarkEnd w:id="66"/>
      <w:bookmarkEnd w:id="67"/>
      <w:bookmarkEnd w:id="68"/>
    </w:p>
    <w:p w:rsidR="00C55B09" w:rsidRPr="00D702C4" w:rsidRDefault="00722856" w:rsidP="00C55B09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6157595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1.02-BuscarSolicitud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B09" w:rsidRPr="00D702C4" w:rsidRDefault="00C55B09" w:rsidP="00C55B09">
      <w:pPr>
        <w:pStyle w:val="Ttulo2"/>
        <w:ind w:left="0" w:firstLine="0"/>
      </w:pPr>
      <w:bookmarkStart w:id="69" w:name="_Toc250373396"/>
      <w:bookmarkStart w:id="70" w:name="_Toc263244852"/>
      <w:bookmarkStart w:id="71" w:name="_Toc314154506"/>
      <w:bookmarkStart w:id="72" w:name="_Toc317477392"/>
      <w:r w:rsidRPr="00D702C4">
        <w:t>Observaciones</w:t>
      </w:r>
      <w:bookmarkEnd w:id="69"/>
      <w:bookmarkEnd w:id="70"/>
      <w:bookmarkEnd w:id="71"/>
      <w:bookmarkEnd w:id="7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C55B09" w:rsidRPr="00003628" w:rsidTr="00557D1F">
        <w:tc>
          <w:tcPr>
            <w:tcW w:w="1771" w:type="dxa"/>
            <w:shd w:val="clear" w:color="auto" w:fill="C2D69B" w:themeFill="accent3" w:themeFillTint="99"/>
          </w:tcPr>
          <w:p w:rsidR="00C55B09" w:rsidRPr="00003628" w:rsidRDefault="00C55B09" w:rsidP="00557D1F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C55B09" w:rsidRPr="00003628" w:rsidRDefault="00C55B09" w:rsidP="00557D1F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C55B09" w:rsidRPr="00D702C4" w:rsidTr="00557D1F">
        <w:tc>
          <w:tcPr>
            <w:tcW w:w="1771" w:type="dxa"/>
          </w:tcPr>
          <w:p w:rsidR="00C55B09" w:rsidRPr="00D702C4" w:rsidRDefault="00C55B09" w:rsidP="00557D1F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C55B09" w:rsidRPr="00D702C4" w:rsidRDefault="00C55B09" w:rsidP="00557D1F">
            <w:pPr>
              <w:rPr>
                <w:rFonts w:cs="Arial"/>
              </w:rPr>
            </w:pPr>
          </w:p>
        </w:tc>
      </w:tr>
    </w:tbl>
    <w:p w:rsidR="005A4D89" w:rsidRDefault="005A4D89" w:rsidP="00987797">
      <w:r>
        <w:br w:type="page"/>
      </w:r>
    </w:p>
    <w:p w:rsidR="00927716" w:rsidRPr="002511BD" w:rsidRDefault="00927716" w:rsidP="00927716">
      <w:pPr>
        <w:pStyle w:val="Subttulo"/>
      </w:pPr>
      <w:r w:rsidRPr="002511BD">
        <w:lastRenderedPageBreak/>
        <w:t>Especificación de C</w:t>
      </w:r>
      <w:r>
        <w:t>asos de Uso de Sistema: CU.02.11.03</w:t>
      </w:r>
      <w:r w:rsidRPr="008D03C3">
        <w:t>-</w:t>
      </w:r>
      <w:r>
        <w:t>BuscarSolicitudesRegistradasSolicitante</w:t>
      </w:r>
    </w:p>
    <w:p w:rsidR="00927716" w:rsidRPr="00C61D72" w:rsidRDefault="00927716" w:rsidP="00927716">
      <w:pPr>
        <w:pStyle w:val="Ttulo1"/>
      </w:pPr>
      <w:bookmarkStart w:id="73" w:name="_Toc317477393"/>
      <w:r>
        <w:t>CU.02.11.03 – BuscarSolicitudesRegistradasSolicitante</w:t>
      </w:r>
      <w:bookmarkEnd w:id="73"/>
      <w:r w:rsidRPr="00041EBD">
        <w:tab/>
      </w:r>
    </w:p>
    <w:p w:rsidR="00927716" w:rsidRPr="00D702C4" w:rsidRDefault="00927716" w:rsidP="00927716">
      <w:pPr>
        <w:pStyle w:val="Ttulo2"/>
        <w:ind w:left="0" w:firstLine="0"/>
      </w:pPr>
      <w:bookmarkStart w:id="74" w:name="_Toc317477394"/>
      <w:r w:rsidRPr="00D702C4">
        <w:t>Descripción Breve</w:t>
      </w:r>
      <w:bookmarkEnd w:id="74"/>
    </w:p>
    <w:p w:rsidR="00927716" w:rsidRPr="00CC1B7A" w:rsidRDefault="00927716" w:rsidP="00927716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una búsqueda de trámites </w:t>
      </w:r>
      <w:r w:rsidR="001F46DB">
        <w:rPr>
          <w:rFonts w:cs="Arial"/>
        </w:rPr>
        <w:t>que han sido registrados por el solicitante</w:t>
      </w:r>
      <w:r>
        <w:rPr>
          <w:rFonts w:cs="Arial"/>
        </w:rPr>
        <w:t xml:space="preserve"> dentro del sistema de gestión de trámites.</w:t>
      </w:r>
    </w:p>
    <w:p w:rsidR="00927716" w:rsidRPr="00D702C4" w:rsidRDefault="00927716" w:rsidP="00927716">
      <w:pPr>
        <w:pStyle w:val="Ttulo2"/>
        <w:ind w:left="0" w:firstLine="0"/>
      </w:pPr>
      <w:bookmarkStart w:id="75" w:name="_Toc317477395"/>
      <w:r w:rsidRPr="00D702C4">
        <w:t>Actores</w:t>
      </w:r>
      <w:bookmarkEnd w:id="75"/>
    </w:p>
    <w:p w:rsidR="00927716" w:rsidRDefault="00927716" w:rsidP="00927716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927716" w:rsidRDefault="00927716" w:rsidP="00927716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búsqueda de las solicitudes en el sistema.</w:t>
      </w:r>
    </w:p>
    <w:p w:rsidR="00927716" w:rsidRPr="002029C4" w:rsidRDefault="00927716" w:rsidP="00927716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927716" w:rsidRPr="00D702C4" w:rsidRDefault="00927716" w:rsidP="00927716">
      <w:pPr>
        <w:pStyle w:val="Ttulo2"/>
        <w:ind w:left="0" w:firstLine="0"/>
      </w:pPr>
      <w:bookmarkStart w:id="76" w:name="_Toc317477396"/>
      <w:r w:rsidRPr="00D702C4">
        <w:t>Condiciones Previas</w:t>
      </w:r>
      <w:bookmarkEnd w:id="76"/>
    </w:p>
    <w:p w:rsidR="00927716" w:rsidRPr="00D702C4" w:rsidRDefault="00927716" w:rsidP="00927716">
      <w:pPr>
        <w:pStyle w:val="Ttulo3"/>
      </w:pPr>
      <w:bookmarkStart w:id="77" w:name="_Toc317477397"/>
      <w:r w:rsidRPr="00D702C4">
        <w:t>El usuario deberá iniciar sesión en el sistema.</w:t>
      </w:r>
      <w:bookmarkEnd w:id="77"/>
    </w:p>
    <w:p w:rsidR="00927716" w:rsidRDefault="00927716" w:rsidP="00C47E3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927716" w:rsidRPr="00D702C4" w:rsidRDefault="00927716" w:rsidP="00927716">
      <w:pPr>
        <w:pStyle w:val="Ttulo3"/>
      </w:pPr>
      <w:bookmarkStart w:id="78" w:name="_Toc317477398"/>
      <w:r w:rsidRPr="00D702C4">
        <w:t xml:space="preserve">El usuario deberá ubicarse en la pantalla </w:t>
      </w:r>
      <w:r>
        <w:t>indicada.</w:t>
      </w:r>
      <w:bookmarkEnd w:id="78"/>
    </w:p>
    <w:p w:rsidR="00927716" w:rsidRDefault="00927716" w:rsidP="00927716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>y posteriormente la opción “Entregar Trámite”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ENTREGAR TRÁMITE. </w:t>
      </w:r>
    </w:p>
    <w:p w:rsidR="00D0771C" w:rsidRDefault="00D0771C" w:rsidP="00927716">
      <w:pPr>
        <w:rPr>
          <w:rFonts w:cs="Arial"/>
        </w:rPr>
      </w:pPr>
    </w:p>
    <w:p w:rsidR="00D0771C" w:rsidRPr="00D702C4" w:rsidRDefault="00D0771C" w:rsidP="00D0771C">
      <w:pPr>
        <w:pStyle w:val="Ttulo3"/>
      </w:pPr>
      <w:bookmarkStart w:id="79" w:name="_Toc317477399"/>
      <w:r w:rsidRPr="00D702C4">
        <w:t xml:space="preserve">El usuario deberá </w:t>
      </w:r>
      <w:r>
        <w:t>validar que no existan pagos pendientes.</w:t>
      </w:r>
      <w:bookmarkEnd w:id="79"/>
    </w:p>
    <w:p w:rsidR="00D0771C" w:rsidRDefault="00D0771C" w:rsidP="00D0771C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 xml:space="preserve">l usuario deberá </w:t>
      </w:r>
      <w:r>
        <w:rPr>
          <w:rFonts w:cs="Arial"/>
        </w:rPr>
        <w:t>validar antes de la entrega de la solicitud que no existan pagos pendientes.</w:t>
      </w:r>
      <w:r w:rsidRPr="00D0771C">
        <w:rPr>
          <w:rFonts w:cs="Arial"/>
        </w:rPr>
        <w:t xml:space="preserve"> </w:t>
      </w:r>
      <w:r w:rsidRPr="005E691B">
        <w:rPr>
          <w:rFonts w:cs="Arial"/>
        </w:rPr>
        <w:t>Ver documento DSTRNS-ReglasDeNegocioDelSistema (</w:t>
      </w:r>
      <w:r>
        <w:t>RNS_PS01</w:t>
      </w:r>
      <w:r w:rsidRPr="005E691B">
        <w:rPr>
          <w:rFonts w:cs="Arial"/>
        </w:rPr>
        <w:t>)</w:t>
      </w:r>
      <w:r>
        <w:rPr>
          <w:rFonts w:cs="Arial"/>
        </w:rPr>
        <w:t xml:space="preserve">. </w:t>
      </w:r>
    </w:p>
    <w:p w:rsidR="00927716" w:rsidRDefault="00927716" w:rsidP="00927716">
      <w:pPr>
        <w:rPr>
          <w:rFonts w:cs="Arial"/>
        </w:rPr>
      </w:pPr>
    </w:p>
    <w:p w:rsidR="00927716" w:rsidRPr="00D702C4" w:rsidRDefault="00927716" w:rsidP="00927716">
      <w:pPr>
        <w:pStyle w:val="Ttulo2"/>
        <w:ind w:left="0" w:firstLine="0"/>
      </w:pPr>
      <w:bookmarkStart w:id="80" w:name="_Toc317477400"/>
      <w:r w:rsidRPr="00D702C4">
        <w:t>Flujo de Eventos</w:t>
      </w:r>
      <w:bookmarkEnd w:id="80"/>
    </w:p>
    <w:p w:rsidR="00927716" w:rsidRPr="008E023C" w:rsidRDefault="00927716" w:rsidP="00927716">
      <w:pPr>
        <w:pStyle w:val="Ttulo3"/>
      </w:pPr>
      <w:bookmarkStart w:id="81" w:name="_Toc317477401"/>
      <w:r w:rsidRPr="00D702C4">
        <w:t>Flujo Básico</w:t>
      </w:r>
      <w:bookmarkEnd w:id="8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927716" w:rsidRPr="00934325" w:rsidTr="00927716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927716" w:rsidRPr="00934325" w:rsidRDefault="00927716" w:rsidP="00927716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927716" w:rsidRPr="00D00A56" w:rsidTr="00927716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927716" w:rsidRPr="00D00A56" w:rsidRDefault="00927716" w:rsidP="0092771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927716" w:rsidRPr="00D00A56" w:rsidRDefault="00927716" w:rsidP="00927716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927716" w:rsidRPr="00005187" w:rsidTr="00927716">
        <w:tc>
          <w:tcPr>
            <w:tcW w:w="382" w:type="pct"/>
            <w:vAlign w:val="center"/>
          </w:tcPr>
          <w:p w:rsidR="00927716" w:rsidRPr="00D702C4" w:rsidRDefault="00927716" w:rsidP="00927716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927716" w:rsidRPr="00D702C4" w:rsidRDefault="00927716" w:rsidP="00927716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“Buscar”.</w:t>
            </w:r>
          </w:p>
        </w:tc>
        <w:tc>
          <w:tcPr>
            <w:tcW w:w="303" w:type="pct"/>
            <w:vAlign w:val="center"/>
          </w:tcPr>
          <w:p w:rsidR="00927716" w:rsidRPr="00D702C4" w:rsidRDefault="00927716" w:rsidP="00927716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927716" w:rsidRDefault="00927716" w:rsidP="00927716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 datos del filtro indicado por el usuario en las secciones:</w:t>
            </w:r>
          </w:p>
          <w:p w:rsidR="00927716" w:rsidRPr="00D01ABC" w:rsidRDefault="00927716" w:rsidP="00927716">
            <w:pPr>
              <w:pStyle w:val="Prrafodelista"/>
              <w:numPr>
                <w:ilvl w:val="0"/>
                <w:numId w:val="23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>Solicitudes registradas para el Solicitante.</w:t>
            </w:r>
          </w:p>
          <w:p w:rsidR="00927716" w:rsidRPr="00D01ABC" w:rsidRDefault="00927716" w:rsidP="00927716">
            <w:pPr>
              <w:pStyle w:val="Prrafodelista"/>
              <w:spacing w:before="240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927716" w:rsidRDefault="00927716" w:rsidP="00927716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>En caso de que el usuario no haya informado algún criterio de búsqueda</w:t>
            </w:r>
            <w:r>
              <w:rPr>
                <w:rFonts w:cs="Arial"/>
              </w:rPr>
              <w:t xml:space="preserve"> o éste sea incorrecto, </w:t>
            </w:r>
            <w:r w:rsidRPr="00D702C4">
              <w:rPr>
                <w:rFonts w:cs="Arial"/>
              </w:rPr>
              <w:t xml:space="preserve"> el sistema mostrará un 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927716" w:rsidRDefault="00927716" w:rsidP="00927716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>
              <w:rPr>
                <w:rFonts w:cs="Arial"/>
              </w:rPr>
              <w:t>(MSG81</w:t>
            </w:r>
            <w:r w:rsidRPr="005D5B47">
              <w:rPr>
                <w:rFonts w:cs="Arial"/>
              </w:rPr>
              <w:t>).</w:t>
            </w:r>
          </w:p>
          <w:p w:rsidR="00927716" w:rsidRPr="004A77B3" w:rsidRDefault="00E61E57" w:rsidP="0092771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lastRenderedPageBreak/>
              <w:t>Ir al punto 04</w:t>
            </w:r>
            <w:r w:rsidR="00927716">
              <w:rPr>
                <w:rFonts w:cs="Arial"/>
              </w:rPr>
              <w:t>.</w:t>
            </w:r>
          </w:p>
        </w:tc>
      </w:tr>
      <w:tr w:rsidR="00927716" w:rsidRPr="00005187" w:rsidTr="00927716">
        <w:tc>
          <w:tcPr>
            <w:tcW w:w="382" w:type="pct"/>
            <w:vAlign w:val="center"/>
          </w:tcPr>
          <w:p w:rsidR="00927716" w:rsidRPr="00D702C4" w:rsidRDefault="00927716" w:rsidP="00927716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E61E57">
              <w:rPr>
                <w:rFonts w:cs="Arial"/>
              </w:rPr>
              <w:t>3</w:t>
            </w:r>
          </w:p>
        </w:tc>
        <w:tc>
          <w:tcPr>
            <w:tcW w:w="2198" w:type="pct"/>
            <w:vAlign w:val="center"/>
          </w:tcPr>
          <w:p w:rsidR="00927716" w:rsidRDefault="00927716" w:rsidP="00927716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927716" w:rsidRPr="009A5AB3" w:rsidRDefault="00927716" w:rsidP="009A5AB3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9A5AB3">
              <w:rPr>
                <w:rFonts w:cs="Arial"/>
              </w:rPr>
              <w:t>Buscar Solicitante:</w:t>
            </w:r>
          </w:p>
          <w:p w:rsidR="00927716" w:rsidRDefault="00927716" w:rsidP="0092771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1.01_–_Buscar" w:history="1">
              <w:r w:rsidRPr="009A5AB3">
                <w:rPr>
                  <w:rStyle w:val="Hipervnculo"/>
                  <w:rFonts w:cs="Arial"/>
                </w:rPr>
                <w:t>CU.02.11.01 BuscarSolicitante</w:t>
              </w:r>
            </w:hyperlink>
            <w:r>
              <w:rPr>
                <w:rFonts w:cs="Arial"/>
              </w:rPr>
              <w:t xml:space="preserve">&gt;&gt; </w:t>
            </w:r>
          </w:p>
          <w:p w:rsidR="00C25EEE" w:rsidRPr="009A5AB3" w:rsidRDefault="00C25EEE" w:rsidP="009A5AB3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9A5AB3">
              <w:rPr>
                <w:rFonts w:cs="Arial"/>
              </w:rPr>
              <w:t>Buscar Solicitud:</w:t>
            </w:r>
          </w:p>
          <w:p w:rsidR="00C25EEE" w:rsidRPr="00C25EEE" w:rsidRDefault="00C25EEE" w:rsidP="00C25EEE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1.02_–_BuscarSolicitud" w:history="1">
              <w:r w:rsidRPr="00C25EEE">
                <w:rPr>
                  <w:rStyle w:val="Hipervnculo"/>
                  <w:rFonts w:cs="Arial"/>
                </w:rPr>
                <w:t>CU.02.11.02 BuscarSolicitud</w:t>
              </w:r>
            </w:hyperlink>
            <w:r>
              <w:rPr>
                <w:rFonts w:cs="Arial"/>
              </w:rPr>
              <w:t xml:space="preserve">&gt;&gt; </w:t>
            </w:r>
          </w:p>
          <w:p w:rsidR="00BE692B" w:rsidRDefault="00BE692B" w:rsidP="00BE692B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Buscar Solicitudes </w:t>
            </w:r>
            <w:r w:rsidR="009A5AB3">
              <w:rPr>
                <w:rFonts w:cs="Arial"/>
              </w:rPr>
              <w:t>reimpresas:</w:t>
            </w:r>
          </w:p>
          <w:p w:rsidR="00BE692B" w:rsidRPr="00BE692B" w:rsidRDefault="00BE692B" w:rsidP="00BE692B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4_–_BuscarSolicitudesReim" w:history="1">
              <w:r w:rsidRPr="00BE692B">
                <w:rPr>
                  <w:rStyle w:val="Hipervnculo"/>
                </w:rPr>
                <w:t>CU.02.11.04-BuscarSolicitudesReimpresas</w:t>
              </w:r>
            </w:hyperlink>
            <w:r>
              <w:rPr>
                <w:rFonts w:cs="Arial"/>
              </w:rPr>
              <w:t xml:space="preserve">&gt;&gt; </w:t>
            </w:r>
          </w:p>
          <w:p w:rsidR="00927716" w:rsidRDefault="00927716" w:rsidP="00927716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Editar Solicitud: </w:t>
            </w:r>
          </w:p>
          <w:p w:rsidR="00927716" w:rsidRDefault="00927716" w:rsidP="0092771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3_–_EditarSolicitudes" w:history="1">
              <w:r w:rsidR="00BE692B">
                <w:rPr>
                  <w:rStyle w:val="Hipervnculo"/>
                </w:rPr>
                <w:t>CU.02.11.05</w:t>
              </w:r>
              <w:r w:rsidRPr="00347FB9">
                <w:rPr>
                  <w:rStyle w:val="Hipervnculo"/>
                </w:rPr>
                <w:t>-EditarSolicitudes</w:t>
              </w:r>
            </w:hyperlink>
            <w:r>
              <w:rPr>
                <w:rFonts w:cs="Arial"/>
              </w:rPr>
              <w:t>&gt;&gt;</w:t>
            </w:r>
          </w:p>
          <w:p w:rsidR="00927716" w:rsidRDefault="00927716" w:rsidP="00927716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Imprimir Entrega de Solicitud: </w:t>
            </w:r>
          </w:p>
          <w:p w:rsidR="00927716" w:rsidRDefault="00927716" w:rsidP="0092771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6_–_GenerarReporteEntrega" w:history="1">
              <w:r w:rsidR="00BE692B">
                <w:rPr>
                  <w:rStyle w:val="Hipervnculo"/>
                </w:rPr>
                <w:t>CU.02.11.06</w:t>
              </w:r>
              <w:r w:rsidRPr="00347FB9">
                <w:rPr>
                  <w:rStyle w:val="Hipervnculo"/>
                </w:rPr>
                <w:t>-ImprimirEntregaTrámite</w:t>
              </w:r>
            </w:hyperlink>
            <w:r>
              <w:rPr>
                <w:rFonts w:cs="Arial"/>
              </w:rPr>
              <w:t>&gt;&gt;.</w:t>
            </w:r>
          </w:p>
          <w:p w:rsidR="00927716" w:rsidRDefault="00927716" w:rsidP="00927716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Generar Reporte de entrega: </w:t>
            </w:r>
          </w:p>
          <w:p w:rsidR="00927716" w:rsidRPr="003B2462" w:rsidRDefault="00927716" w:rsidP="00927716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0.10_–_GenerarReporteModific" w:history="1">
              <w:r w:rsidRPr="00347FB9">
                <w:rPr>
                  <w:rStyle w:val="Hipervnculo"/>
                </w:rPr>
                <w:t>CU.02</w:t>
              </w:r>
              <w:r w:rsidR="00BE692B">
                <w:rPr>
                  <w:rStyle w:val="Hipervnculo"/>
                </w:rPr>
                <w:t>.11.07</w:t>
              </w:r>
              <w:r w:rsidRPr="00347FB9">
                <w:rPr>
                  <w:rStyle w:val="Hipervnculo"/>
                </w:rPr>
                <w:t>-GenerarReporteEntregaTrámite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927716" w:rsidRDefault="00927716" w:rsidP="0092771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27716" w:rsidRDefault="00927716" w:rsidP="00927716">
            <w:pPr>
              <w:spacing w:before="240"/>
              <w:rPr>
                <w:rFonts w:cs="Arial"/>
              </w:rPr>
            </w:pPr>
          </w:p>
        </w:tc>
      </w:tr>
      <w:tr w:rsidR="00927716" w:rsidTr="00927716">
        <w:tc>
          <w:tcPr>
            <w:tcW w:w="382" w:type="pct"/>
            <w:vAlign w:val="center"/>
          </w:tcPr>
          <w:p w:rsidR="00927716" w:rsidRDefault="00E61E57" w:rsidP="00927716">
            <w:pPr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vAlign w:val="center"/>
          </w:tcPr>
          <w:p w:rsidR="00927716" w:rsidRPr="00D702C4" w:rsidRDefault="00927716" w:rsidP="00927716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927716" w:rsidRDefault="00927716" w:rsidP="00927716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927716" w:rsidRDefault="00927716" w:rsidP="00927716">
            <w:pPr>
              <w:spacing w:before="240"/>
              <w:rPr>
                <w:rFonts w:cs="Arial"/>
              </w:rPr>
            </w:pPr>
          </w:p>
        </w:tc>
      </w:tr>
    </w:tbl>
    <w:p w:rsidR="00927716" w:rsidRDefault="00927716" w:rsidP="00927716">
      <w:pPr>
        <w:pStyle w:val="Ttulo2"/>
        <w:numPr>
          <w:ilvl w:val="0"/>
          <w:numId w:val="0"/>
        </w:numPr>
      </w:pPr>
    </w:p>
    <w:p w:rsidR="00927716" w:rsidRDefault="00927716" w:rsidP="00927716">
      <w:pPr>
        <w:pStyle w:val="Ttulo2"/>
        <w:ind w:left="0" w:firstLine="0"/>
      </w:pPr>
      <w:bookmarkStart w:id="82" w:name="_Toc317477402"/>
      <w:r>
        <w:t>Flujos alternos</w:t>
      </w:r>
      <w:bookmarkEnd w:id="82"/>
    </w:p>
    <w:p w:rsidR="00927716" w:rsidRDefault="00927716" w:rsidP="00927716">
      <w:pPr>
        <w:rPr>
          <w:rFonts w:cs="Arial"/>
        </w:rPr>
      </w:pPr>
      <w:r>
        <w:rPr>
          <w:rFonts w:cs="Arial"/>
        </w:rPr>
        <w:t>No aplica.</w:t>
      </w:r>
    </w:p>
    <w:p w:rsidR="00927716" w:rsidRPr="00D702C4" w:rsidRDefault="00927716" w:rsidP="00927716">
      <w:pPr>
        <w:pStyle w:val="Ttulo2"/>
        <w:ind w:left="0" w:firstLine="0"/>
      </w:pPr>
      <w:bookmarkStart w:id="83" w:name="_Toc317477403"/>
      <w:r w:rsidRPr="00D702C4">
        <w:t>Condiciones Posteriores</w:t>
      </w:r>
      <w:bookmarkEnd w:id="83"/>
    </w:p>
    <w:p w:rsidR="00927716" w:rsidRPr="00D702C4" w:rsidRDefault="00927716" w:rsidP="00927716">
      <w:pPr>
        <w:rPr>
          <w:rFonts w:cs="Arial"/>
        </w:rPr>
      </w:pPr>
      <w:r w:rsidRPr="00D702C4">
        <w:rPr>
          <w:rFonts w:cs="Arial"/>
        </w:rPr>
        <w:t>No aplica.</w:t>
      </w:r>
    </w:p>
    <w:p w:rsidR="00927716" w:rsidRPr="00BE728C" w:rsidRDefault="00927716" w:rsidP="00927716">
      <w:pPr>
        <w:pStyle w:val="Ttulo2"/>
        <w:ind w:left="0" w:firstLine="0"/>
      </w:pPr>
      <w:bookmarkStart w:id="84" w:name="_Toc317477404"/>
      <w:r w:rsidRPr="00D702C4">
        <w:lastRenderedPageBreak/>
        <w:t>Diagrama</w:t>
      </w:r>
      <w:bookmarkEnd w:id="84"/>
    </w:p>
    <w:p w:rsidR="00927716" w:rsidRPr="00D702C4" w:rsidRDefault="00E61E57" w:rsidP="00927716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615759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1.03-BuscarSolicitudesRegistradasSolicitante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716" w:rsidRPr="00D702C4" w:rsidRDefault="00927716" w:rsidP="00927716">
      <w:pPr>
        <w:pStyle w:val="Ttulo2"/>
        <w:ind w:left="0" w:firstLine="0"/>
      </w:pPr>
      <w:bookmarkStart w:id="85" w:name="_Toc317477405"/>
      <w:r w:rsidRPr="00D702C4">
        <w:t>Observaciones</w:t>
      </w:r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927716" w:rsidRPr="00003628" w:rsidTr="00927716">
        <w:tc>
          <w:tcPr>
            <w:tcW w:w="1771" w:type="dxa"/>
            <w:shd w:val="clear" w:color="auto" w:fill="C2D69B" w:themeFill="accent3" w:themeFillTint="99"/>
          </w:tcPr>
          <w:p w:rsidR="00927716" w:rsidRPr="00003628" w:rsidRDefault="00927716" w:rsidP="00927716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927716" w:rsidRPr="00003628" w:rsidRDefault="00927716" w:rsidP="00927716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927716" w:rsidRPr="00D702C4" w:rsidTr="00927716">
        <w:tc>
          <w:tcPr>
            <w:tcW w:w="1771" w:type="dxa"/>
          </w:tcPr>
          <w:p w:rsidR="00927716" w:rsidRPr="00D702C4" w:rsidRDefault="00927716" w:rsidP="00927716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927716" w:rsidRPr="00D702C4" w:rsidRDefault="00927716" w:rsidP="00927716">
            <w:pPr>
              <w:rPr>
                <w:rFonts w:cs="Arial"/>
              </w:rPr>
            </w:pPr>
          </w:p>
        </w:tc>
      </w:tr>
    </w:tbl>
    <w:p w:rsidR="00927716" w:rsidRDefault="00927716" w:rsidP="00D43B8C">
      <w:pPr>
        <w:pStyle w:val="Subttulo"/>
        <w:jc w:val="both"/>
      </w:pPr>
      <w:r>
        <w:br w:type="page"/>
      </w:r>
    </w:p>
    <w:p w:rsidR="005A4D89" w:rsidRPr="002511BD" w:rsidRDefault="005A4D89" w:rsidP="005A4D89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B17E03">
        <w:t>02.11</w:t>
      </w:r>
      <w:r w:rsidR="00BE692B">
        <w:t>.04</w:t>
      </w:r>
      <w:r w:rsidRPr="008D03C3">
        <w:t>-</w:t>
      </w:r>
      <w:r>
        <w:t>BuscarSolicitud</w:t>
      </w:r>
      <w:r w:rsidR="001C6ADE">
        <w:t>es</w:t>
      </w:r>
      <w:r w:rsidR="00BE692B">
        <w:t>Reimpresas</w:t>
      </w:r>
    </w:p>
    <w:p w:rsidR="005A4D89" w:rsidRPr="00C61D72" w:rsidRDefault="005A4D89" w:rsidP="005A4D89">
      <w:pPr>
        <w:pStyle w:val="Ttulo1"/>
      </w:pPr>
      <w:bookmarkStart w:id="86" w:name="_CU.02.11.03_–_BuscarSolicitudesRegi"/>
      <w:bookmarkStart w:id="87" w:name="_CU.02.11.04_–_BuscarSolicitudesReim"/>
      <w:bookmarkStart w:id="88" w:name="_Toc317477406"/>
      <w:bookmarkEnd w:id="86"/>
      <w:bookmarkEnd w:id="87"/>
      <w:r>
        <w:t>CU.</w:t>
      </w:r>
      <w:r w:rsidR="00B17E03">
        <w:t>02.11</w:t>
      </w:r>
      <w:r w:rsidR="00BE692B">
        <w:t>.04</w:t>
      </w:r>
      <w:r>
        <w:t xml:space="preserve"> – BuscarSolicitu</w:t>
      </w:r>
      <w:r w:rsidR="001C6ADE">
        <w:t>des</w:t>
      </w:r>
      <w:r w:rsidR="00BE692B">
        <w:t>Reimpresas</w:t>
      </w:r>
      <w:bookmarkEnd w:id="88"/>
      <w:r w:rsidRPr="00041EBD">
        <w:tab/>
      </w:r>
    </w:p>
    <w:p w:rsidR="000C45C5" w:rsidRPr="00D702C4" w:rsidRDefault="000C45C5" w:rsidP="000C45C5">
      <w:pPr>
        <w:pStyle w:val="Ttulo2"/>
        <w:ind w:left="0" w:firstLine="0"/>
      </w:pPr>
      <w:bookmarkStart w:id="89" w:name="_Toc317477407"/>
      <w:r w:rsidRPr="00D702C4">
        <w:t>Descripción Breve</w:t>
      </w:r>
      <w:bookmarkEnd w:id="89"/>
    </w:p>
    <w:p w:rsidR="000C45C5" w:rsidRPr="00CC1B7A" w:rsidRDefault="000C45C5" w:rsidP="000C45C5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>
        <w:rPr>
          <w:rFonts w:cs="Arial"/>
        </w:rPr>
        <w:t xml:space="preserve">genera una búsqueda de trámites </w:t>
      </w:r>
      <w:r w:rsidR="00521E2C">
        <w:rPr>
          <w:rFonts w:cs="Arial"/>
        </w:rPr>
        <w:t xml:space="preserve">que ya fueron entregados </w:t>
      </w:r>
      <w:r>
        <w:rPr>
          <w:rFonts w:cs="Arial"/>
        </w:rPr>
        <w:t>dentro del sistema de gestión de trámites.</w:t>
      </w:r>
    </w:p>
    <w:p w:rsidR="000C45C5" w:rsidRPr="00D702C4" w:rsidRDefault="000C45C5" w:rsidP="000C45C5">
      <w:pPr>
        <w:pStyle w:val="Ttulo2"/>
        <w:ind w:left="0" w:firstLine="0"/>
      </w:pPr>
      <w:bookmarkStart w:id="90" w:name="_Toc317477408"/>
      <w:r w:rsidRPr="00D702C4">
        <w:t>Actores</w:t>
      </w:r>
      <w:bookmarkEnd w:id="90"/>
    </w:p>
    <w:p w:rsidR="000C45C5" w:rsidRDefault="000C45C5" w:rsidP="000C45C5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0C45C5" w:rsidRDefault="000C45C5" w:rsidP="000C45C5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búsqueda de las solicitudes en el sistema.</w:t>
      </w:r>
    </w:p>
    <w:p w:rsidR="000C45C5" w:rsidRPr="002029C4" w:rsidRDefault="000C45C5" w:rsidP="000C45C5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0C45C5" w:rsidRPr="00D702C4" w:rsidRDefault="000C45C5" w:rsidP="000C45C5">
      <w:pPr>
        <w:pStyle w:val="Ttulo2"/>
        <w:ind w:left="0" w:firstLine="0"/>
      </w:pPr>
      <w:bookmarkStart w:id="91" w:name="_Toc317477409"/>
      <w:r w:rsidRPr="00D702C4">
        <w:t>Condiciones Previas</w:t>
      </w:r>
      <w:bookmarkEnd w:id="91"/>
    </w:p>
    <w:p w:rsidR="000C45C5" w:rsidRPr="00D702C4" w:rsidRDefault="000C45C5" w:rsidP="000C45C5">
      <w:pPr>
        <w:pStyle w:val="Ttulo3"/>
      </w:pPr>
      <w:bookmarkStart w:id="92" w:name="_Toc317477410"/>
      <w:r w:rsidRPr="00D702C4">
        <w:t>El usuario deberá iniciar sesión en el sistema.</w:t>
      </w:r>
      <w:bookmarkEnd w:id="92"/>
    </w:p>
    <w:p w:rsidR="000C45C5" w:rsidRDefault="000C45C5" w:rsidP="00C47E32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0C45C5" w:rsidRPr="00D702C4" w:rsidRDefault="000C45C5" w:rsidP="000C45C5">
      <w:pPr>
        <w:pStyle w:val="Ttulo3"/>
      </w:pPr>
      <w:bookmarkStart w:id="93" w:name="_Toc317477411"/>
      <w:r w:rsidRPr="00D702C4">
        <w:t xml:space="preserve">El usuario deberá ubicarse en la pantalla </w:t>
      </w:r>
      <w:r>
        <w:t>indicada.</w:t>
      </w:r>
      <w:bookmarkEnd w:id="93"/>
    </w:p>
    <w:p w:rsidR="000C45C5" w:rsidRDefault="000C45C5" w:rsidP="000C45C5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>l usuario deberá seleccionar la opción “</w:t>
      </w:r>
      <w:r>
        <w:rPr>
          <w:rFonts w:cs="Arial"/>
        </w:rPr>
        <w:t>Gestión de Trámites</w:t>
      </w:r>
      <w:r w:rsidRPr="00D702C4">
        <w:rPr>
          <w:rFonts w:cs="Arial"/>
        </w:rPr>
        <w:t>” del menú principal de modo que las opciones anidadas se expandan, posteriormente deberá seleccionar la opción “</w:t>
      </w:r>
      <w:r>
        <w:rPr>
          <w:rFonts w:cs="Arial"/>
        </w:rPr>
        <w:t>Procesos</w:t>
      </w:r>
      <w:r w:rsidRPr="00D702C4">
        <w:rPr>
          <w:rFonts w:cs="Arial"/>
        </w:rPr>
        <w:t xml:space="preserve">”, </w:t>
      </w:r>
      <w:r>
        <w:rPr>
          <w:rFonts w:cs="Arial"/>
        </w:rPr>
        <w:t xml:space="preserve">y posteriormente la </w:t>
      </w:r>
      <w:r w:rsidR="00D40721">
        <w:rPr>
          <w:rFonts w:cs="Arial"/>
        </w:rPr>
        <w:t>opción “Entregar Trámite</w:t>
      </w:r>
      <w:r>
        <w:rPr>
          <w:rFonts w:cs="Arial"/>
        </w:rPr>
        <w:t>”</w:t>
      </w:r>
      <w:r w:rsidRPr="00D702C4">
        <w:rPr>
          <w:rFonts w:cs="Arial"/>
        </w:rPr>
        <w:t xml:space="preserve">, al realizar esto, el sistema presentará al usuario la pantalla </w:t>
      </w:r>
      <w:r>
        <w:rPr>
          <w:rFonts w:cs="Arial"/>
        </w:rPr>
        <w:t xml:space="preserve">ENTREGAR TRÁMITE. </w:t>
      </w:r>
    </w:p>
    <w:p w:rsidR="00D0771C" w:rsidRDefault="00D0771C" w:rsidP="000C45C5">
      <w:pPr>
        <w:rPr>
          <w:rFonts w:cs="Arial"/>
        </w:rPr>
      </w:pPr>
    </w:p>
    <w:p w:rsidR="00D0771C" w:rsidRPr="00D702C4" w:rsidRDefault="00D0771C" w:rsidP="00D0771C">
      <w:pPr>
        <w:pStyle w:val="Ttulo3"/>
      </w:pPr>
      <w:bookmarkStart w:id="94" w:name="_Toc317477412"/>
      <w:r w:rsidRPr="00D702C4">
        <w:t xml:space="preserve">El usuario deberá </w:t>
      </w:r>
      <w:r>
        <w:t>validar que no existan pagos pendientes.</w:t>
      </w:r>
      <w:bookmarkEnd w:id="94"/>
    </w:p>
    <w:p w:rsidR="00D0771C" w:rsidRDefault="00D0771C" w:rsidP="00D0771C">
      <w:pPr>
        <w:rPr>
          <w:rFonts w:cs="Arial"/>
        </w:rPr>
      </w:pPr>
      <w:r>
        <w:rPr>
          <w:rFonts w:cs="Arial"/>
        </w:rPr>
        <w:t>E</w:t>
      </w:r>
      <w:r w:rsidRPr="00D702C4">
        <w:rPr>
          <w:rFonts w:cs="Arial"/>
        </w:rPr>
        <w:t xml:space="preserve">l usuario deberá </w:t>
      </w:r>
      <w:r>
        <w:rPr>
          <w:rFonts w:cs="Arial"/>
        </w:rPr>
        <w:t>validar antes de la entrega de la solicitud que no existan pagos pendientes.</w:t>
      </w:r>
      <w:r w:rsidRPr="00D0771C">
        <w:rPr>
          <w:rFonts w:cs="Arial"/>
        </w:rPr>
        <w:t xml:space="preserve"> </w:t>
      </w:r>
      <w:r w:rsidRPr="005E691B">
        <w:rPr>
          <w:rFonts w:cs="Arial"/>
        </w:rPr>
        <w:t>Ver documento DSTRNS-ReglasDeNegocioDelSistema (</w:t>
      </w:r>
      <w:r>
        <w:t>RNS_PS01</w:t>
      </w:r>
      <w:r w:rsidRPr="005E691B">
        <w:rPr>
          <w:rFonts w:cs="Arial"/>
        </w:rPr>
        <w:t>)</w:t>
      </w:r>
      <w:r>
        <w:rPr>
          <w:rFonts w:cs="Arial"/>
        </w:rPr>
        <w:t xml:space="preserve">. </w:t>
      </w:r>
    </w:p>
    <w:p w:rsidR="00C47E32" w:rsidRDefault="00C47E32" w:rsidP="00D0771C">
      <w:pPr>
        <w:rPr>
          <w:rFonts w:cs="Arial"/>
        </w:rPr>
      </w:pPr>
    </w:p>
    <w:p w:rsidR="00C47E32" w:rsidRDefault="00C47E32" w:rsidP="00C47E32">
      <w:pPr>
        <w:pStyle w:val="Ttulo3"/>
      </w:pPr>
      <w:bookmarkStart w:id="95" w:name="_Toc317477413"/>
      <w:r>
        <w:t>El usuario deberá verificar que el trámite haya sido entregado al solicitante.</w:t>
      </w:r>
      <w:bookmarkEnd w:id="95"/>
      <w:r>
        <w:t xml:space="preserve"> </w:t>
      </w:r>
    </w:p>
    <w:p w:rsidR="00C47E32" w:rsidRDefault="00C47E32" w:rsidP="00C47E32">
      <w:pPr>
        <w:rPr>
          <w:rFonts w:cs="Arial"/>
        </w:rPr>
      </w:pPr>
      <w:r w:rsidRPr="00C47E32">
        <w:rPr>
          <w:rFonts w:cs="Arial"/>
          <w:highlight w:val="yellow"/>
        </w:rPr>
        <w:t>El usuario podrá utilizar esta opción siempre y cuando el trámite ya haya sido entregado al solicitante. Ver documento DSTRNS-ReglasDeNegocioDelSistema (</w:t>
      </w:r>
      <w:r w:rsidRPr="00C47E32">
        <w:rPr>
          <w:highlight w:val="yellow"/>
        </w:rPr>
        <w:t>RNS_PS02</w:t>
      </w:r>
      <w:r w:rsidRPr="00C47E32">
        <w:rPr>
          <w:rFonts w:cs="Arial"/>
          <w:highlight w:val="yellow"/>
        </w:rPr>
        <w:t>).</w:t>
      </w:r>
    </w:p>
    <w:p w:rsidR="000C45C5" w:rsidRDefault="000C45C5" w:rsidP="000C45C5">
      <w:pPr>
        <w:rPr>
          <w:rFonts w:cs="Arial"/>
        </w:rPr>
      </w:pPr>
    </w:p>
    <w:p w:rsidR="000C45C5" w:rsidRPr="00D702C4" w:rsidRDefault="000C45C5" w:rsidP="000C45C5">
      <w:pPr>
        <w:pStyle w:val="Ttulo2"/>
        <w:ind w:left="0" w:firstLine="0"/>
      </w:pPr>
      <w:bookmarkStart w:id="96" w:name="_Toc317477414"/>
      <w:r w:rsidRPr="00D702C4">
        <w:t>Flujo de Eventos</w:t>
      </w:r>
      <w:bookmarkEnd w:id="96"/>
    </w:p>
    <w:p w:rsidR="000C45C5" w:rsidRPr="008E023C" w:rsidRDefault="000C45C5" w:rsidP="000C45C5">
      <w:pPr>
        <w:pStyle w:val="Ttulo3"/>
      </w:pPr>
      <w:bookmarkStart w:id="97" w:name="_Toc317477415"/>
      <w:r w:rsidRPr="00D702C4">
        <w:t>Flujo Básico</w:t>
      </w:r>
      <w:bookmarkEnd w:id="9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0C45C5" w:rsidRPr="00934325" w:rsidTr="00C61D72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0C45C5" w:rsidRPr="00934325" w:rsidRDefault="000C45C5" w:rsidP="00C61D72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0C45C5" w:rsidRPr="00D00A56" w:rsidTr="00C61D72">
        <w:trPr>
          <w:tblHeader/>
        </w:trPr>
        <w:tc>
          <w:tcPr>
            <w:tcW w:w="2580" w:type="pct"/>
            <w:gridSpan w:val="2"/>
            <w:shd w:val="clear" w:color="auto" w:fill="C2D69B" w:themeFill="accent3" w:themeFillTint="99"/>
            <w:vAlign w:val="center"/>
          </w:tcPr>
          <w:p w:rsidR="000C45C5" w:rsidRPr="00D00A56" w:rsidRDefault="000C45C5" w:rsidP="00C61D7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shd w:val="clear" w:color="auto" w:fill="C2D69B" w:themeFill="accent3" w:themeFillTint="99"/>
            <w:vAlign w:val="center"/>
          </w:tcPr>
          <w:p w:rsidR="000C45C5" w:rsidRPr="00D00A56" w:rsidRDefault="000C45C5" w:rsidP="00C61D72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0C45C5" w:rsidRPr="00005187" w:rsidTr="00C61D72">
        <w:tc>
          <w:tcPr>
            <w:tcW w:w="382" w:type="pct"/>
            <w:vAlign w:val="center"/>
          </w:tcPr>
          <w:p w:rsidR="000C45C5" w:rsidRPr="00D702C4" w:rsidRDefault="000C45C5" w:rsidP="00C61D72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198" w:type="pct"/>
            <w:vAlign w:val="center"/>
          </w:tcPr>
          <w:p w:rsidR="000C45C5" w:rsidRPr="00D702C4" w:rsidRDefault="000C45C5" w:rsidP="00C61D72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introduce un </w:t>
            </w:r>
            <w:r>
              <w:rPr>
                <w:rFonts w:cs="Arial"/>
              </w:rPr>
              <w:t xml:space="preserve">criterio de búsqueda </w:t>
            </w:r>
            <w:r w:rsidRPr="00D702C4">
              <w:rPr>
                <w:rFonts w:cs="Arial"/>
              </w:rPr>
              <w:t>y selecciona la opción de “Buscar</w:t>
            </w:r>
            <w:r w:rsidR="00722856">
              <w:rPr>
                <w:rFonts w:cs="Arial"/>
              </w:rPr>
              <w:t xml:space="preserve"> Solicitud (Reimpresión)</w:t>
            </w:r>
            <w:r w:rsidRPr="00D702C4">
              <w:rPr>
                <w:rFonts w:cs="Arial"/>
              </w:rPr>
              <w:t>”.</w:t>
            </w:r>
          </w:p>
        </w:tc>
        <w:tc>
          <w:tcPr>
            <w:tcW w:w="303" w:type="pct"/>
            <w:vAlign w:val="center"/>
          </w:tcPr>
          <w:p w:rsidR="000C45C5" w:rsidRPr="00D702C4" w:rsidRDefault="000C45C5" w:rsidP="00C61D72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vAlign w:val="center"/>
          </w:tcPr>
          <w:p w:rsidR="000C45C5" w:rsidRDefault="000C45C5" w:rsidP="00C61D72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los datos del filtro indicado por el usuario en las secciones:</w:t>
            </w:r>
          </w:p>
          <w:p w:rsidR="000C45C5" w:rsidRPr="00D01ABC" w:rsidRDefault="000C45C5" w:rsidP="00C61D72">
            <w:pPr>
              <w:pStyle w:val="Prrafodelista"/>
              <w:numPr>
                <w:ilvl w:val="0"/>
                <w:numId w:val="23"/>
              </w:numPr>
              <w:spacing w:before="240"/>
              <w:rPr>
                <w:rFonts w:cs="Arial"/>
              </w:rPr>
            </w:pPr>
            <w:r>
              <w:rPr>
                <w:rFonts w:cs="Arial"/>
              </w:rPr>
              <w:t>Solicitudes registradas para el Solicitante.</w:t>
            </w:r>
          </w:p>
          <w:p w:rsidR="000C45C5" w:rsidRPr="00D01ABC" w:rsidRDefault="000C45C5" w:rsidP="00C61D72">
            <w:pPr>
              <w:pStyle w:val="Prrafodelista"/>
              <w:spacing w:before="240"/>
              <w:rPr>
                <w:rFonts w:cs="Arial"/>
              </w:rPr>
            </w:pPr>
            <w:r>
              <w:rPr>
                <w:rFonts w:cs="Arial"/>
              </w:rPr>
              <w:t>Ir al punto 03.</w:t>
            </w:r>
          </w:p>
          <w:p w:rsidR="000C45C5" w:rsidRDefault="000C45C5" w:rsidP="00C61D72">
            <w:pPr>
              <w:spacing w:before="240"/>
              <w:rPr>
                <w:rFonts w:cs="Arial"/>
              </w:rPr>
            </w:pPr>
            <w:r w:rsidRPr="00D702C4">
              <w:rPr>
                <w:rFonts w:cs="Arial"/>
              </w:rPr>
              <w:t>En caso de que el usuario no haya informado algún criterio de búsqueda</w:t>
            </w:r>
            <w:r>
              <w:rPr>
                <w:rFonts w:cs="Arial"/>
              </w:rPr>
              <w:t xml:space="preserve"> o éste sea incorrecto, </w:t>
            </w:r>
            <w:r w:rsidRPr="00D702C4">
              <w:rPr>
                <w:rFonts w:cs="Arial"/>
              </w:rPr>
              <w:t xml:space="preserve"> el sistema mostrará un </w:t>
            </w:r>
            <w:r w:rsidRPr="00D702C4">
              <w:rPr>
                <w:rFonts w:cs="Arial"/>
              </w:rPr>
              <w:lastRenderedPageBreak/>
              <w:t xml:space="preserve">mensaje </w:t>
            </w:r>
            <w:r>
              <w:rPr>
                <w:rFonts w:cs="Arial"/>
              </w:rPr>
              <w:t>de alerta</w:t>
            </w:r>
            <w:r w:rsidRPr="00D702C4">
              <w:rPr>
                <w:rFonts w:cs="Arial"/>
              </w:rPr>
              <w:t xml:space="preserve">. </w:t>
            </w:r>
          </w:p>
          <w:p w:rsidR="000C45C5" w:rsidRDefault="000C45C5" w:rsidP="00C61D72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6368D1">
              <w:rPr>
                <w:rFonts w:cs="Arial"/>
              </w:rPr>
              <w:t xml:space="preserve">Ver  documento DSTMSG Mensajes del Sistema </w:t>
            </w:r>
            <w:r w:rsidR="007E2FF9">
              <w:rPr>
                <w:rFonts w:cs="Arial"/>
              </w:rPr>
              <w:t>(MSG81</w:t>
            </w:r>
            <w:r w:rsidRPr="005D5B47">
              <w:rPr>
                <w:rFonts w:cs="Arial"/>
              </w:rPr>
              <w:t>).</w:t>
            </w:r>
          </w:p>
          <w:p w:rsidR="000C45C5" w:rsidRPr="004A77B3" w:rsidRDefault="00AA4303" w:rsidP="00C61D72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Ir al punto 05</w:t>
            </w:r>
            <w:r w:rsidR="000C45C5">
              <w:rPr>
                <w:rFonts w:cs="Arial"/>
              </w:rPr>
              <w:t>.</w:t>
            </w:r>
          </w:p>
        </w:tc>
      </w:tr>
      <w:tr w:rsidR="000A02AE" w:rsidRPr="00005187" w:rsidTr="00C61D72">
        <w:tc>
          <w:tcPr>
            <w:tcW w:w="382" w:type="pct"/>
            <w:vAlign w:val="center"/>
          </w:tcPr>
          <w:p w:rsidR="000A02AE" w:rsidRPr="00D702C4" w:rsidRDefault="000A02AE" w:rsidP="00C61D72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03</w:t>
            </w:r>
          </w:p>
        </w:tc>
        <w:tc>
          <w:tcPr>
            <w:tcW w:w="2198" w:type="pct"/>
            <w:vAlign w:val="center"/>
          </w:tcPr>
          <w:p w:rsidR="000A02AE" w:rsidRPr="00D702C4" w:rsidRDefault="000A02AE" w:rsidP="00AA4303">
            <w:pPr>
              <w:rPr>
                <w:rFonts w:cs="Arial"/>
              </w:rPr>
            </w:pPr>
            <w:r>
              <w:rPr>
                <w:rFonts w:cs="Arial"/>
              </w:rPr>
              <w:t>Selecciona registro de Solicitud.</w:t>
            </w:r>
          </w:p>
        </w:tc>
        <w:tc>
          <w:tcPr>
            <w:tcW w:w="303" w:type="pct"/>
            <w:vAlign w:val="center"/>
          </w:tcPr>
          <w:p w:rsidR="000A02AE" w:rsidRDefault="000A02AE" w:rsidP="00C61D7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A02AE" w:rsidRDefault="000A02AE" w:rsidP="00C61D72">
            <w:pPr>
              <w:spacing w:before="240"/>
              <w:rPr>
                <w:rFonts w:cs="Arial"/>
              </w:rPr>
            </w:pPr>
          </w:p>
        </w:tc>
      </w:tr>
      <w:tr w:rsidR="000C45C5" w:rsidRPr="00005187" w:rsidTr="00C61D72">
        <w:tc>
          <w:tcPr>
            <w:tcW w:w="382" w:type="pct"/>
            <w:vAlign w:val="center"/>
          </w:tcPr>
          <w:p w:rsidR="000C45C5" w:rsidRPr="00D702C4" w:rsidRDefault="000C45C5" w:rsidP="00C61D72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0A02AE">
              <w:rPr>
                <w:rFonts w:cs="Arial"/>
              </w:rPr>
              <w:t>4</w:t>
            </w:r>
          </w:p>
        </w:tc>
        <w:tc>
          <w:tcPr>
            <w:tcW w:w="2198" w:type="pct"/>
            <w:vAlign w:val="center"/>
          </w:tcPr>
          <w:p w:rsidR="009A5AB3" w:rsidRPr="00BD10FC" w:rsidRDefault="009A5AB3" w:rsidP="00BD10FC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9A5AB3" w:rsidRDefault="009A5AB3" w:rsidP="009A5AB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Imprimir Entrega de Solicitud: </w:t>
            </w:r>
          </w:p>
          <w:p w:rsidR="009A5AB3" w:rsidRDefault="009A5AB3" w:rsidP="009A5AB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6_–_GenerarReporteEntrega" w:history="1">
              <w:r>
                <w:rPr>
                  <w:rStyle w:val="Hipervnculo"/>
                </w:rPr>
                <w:t>CU.02.11.06</w:t>
              </w:r>
              <w:r w:rsidRPr="00347FB9">
                <w:rPr>
                  <w:rStyle w:val="Hipervnculo"/>
                </w:rPr>
                <w:t>-ImprimirEntregaTrámite</w:t>
              </w:r>
            </w:hyperlink>
            <w:r>
              <w:rPr>
                <w:rFonts w:cs="Arial"/>
              </w:rPr>
              <w:t>&gt;&gt;.</w:t>
            </w:r>
          </w:p>
          <w:p w:rsidR="009A5AB3" w:rsidRDefault="009A5AB3" w:rsidP="009A5AB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Generar Reporte de entrega: </w:t>
            </w:r>
          </w:p>
          <w:p w:rsidR="000C45C5" w:rsidRPr="003B2462" w:rsidRDefault="009A5AB3" w:rsidP="009A5AB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0.10_–_GenerarReporteModific" w:history="1">
              <w:r w:rsidRPr="00347FB9">
                <w:rPr>
                  <w:rStyle w:val="Hipervnculo"/>
                </w:rPr>
                <w:t>CU.02</w:t>
              </w:r>
              <w:r>
                <w:rPr>
                  <w:rStyle w:val="Hipervnculo"/>
                </w:rPr>
                <w:t>.11.07</w:t>
              </w:r>
              <w:r w:rsidRPr="00347FB9">
                <w:rPr>
                  <w:rStyle w:val="Hipervnculo"/>
                </w:rPr>
                <w:t>-GenerarReporteEntregaTrámite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303" w:type="pct"/>
            <w:vAlign w:val="center"/>
          </w:tcPr>
          <w:p w:rsidR="000C45C5" w:rsidRDefault="000C45C5" w:rsidP="00C61D7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C45C5" w:rsidRDefault="000C45C5" w:rsidP="00C61D72">
            <w:pPr>
              <w:spacing w:before="240"/>
              <w:rPr>
                <w:rFonts w:cs="Arial"/>
              </w:rPr>
            </w:pPr>
          </w:p>
        </w:tc>
      </w:tr>
      <w:tr w:rsidR="000C45C5" w:rsidTr="00C61D72">
        <w:tc>
          <w:tcPr>
            <w:tcW w:w="382" w:type="pct"/>
            <w:vAlign w:val="center"/>
          </w:tcPr>
          <w:p w:rsidR="000C45C5" w:rsidRDefault="000A02AE" w:rsidP="00C61D72">
            <w:pPr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98" w:type="pct"/>
            <w:vAlign w:val="center"/>
          </w:tcPr>
          <w:p w:rsidR="000C45C5" w:rsidRPr="00D702C4" w:rsidRDefault="000C45C5" w:rsidP="00C61D72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caso.</w:t>
            </w:r>
          </w:p>
        </w:tc>
        <w:tc>
          <w:tcPr>
            <w:tcW w:w="303" w:type="pct"/>
            <w:vAlign w:val="center"/>
          </w:tcPr>
          <w:p w:rsidR="000C45C5" w:rsidRDefault="000C45C5" w:rsidP="00C61D72">
            <w:pPr>
              <w:rPr>
                <w:rFonts w:cs="Arial"/>
              </w:rPr>
            </w:pPr>
          </w:p>
        </w:tc>
        <w:tc>
          <w:tcPr>
            <w:tcW w:w="2117" w:type="pct"/>
            <w:vAlign w:val="center"/>
          </w:tcPr>
          <w:p w:rsidR="000C45C5" w:rsidRDefault="000C45C5" w:rsidP="00C61D72">
            <w:pPr>
              <w:spacing w:before="240"/>
              <w:rPr>
                <w:rFonts w:cs="Arial"/>
              </w:rPr>
            </w:pPr>
          </w:p>
        </w:tc>
      </w:tr>
    </w:tbl>
    <w:p w:rsidR="000C45C5" w:rsidRDefault="000C45C5" w:rsidP="000C45C5">
      <w:pPr>
        <w:pStyle w:val="Ttulo2"/>
        <w:numPr>
          <w:ilvl w:val="0"/>
          <w:numId w:val="0"/>
        </w:numPr>
      </w:pPr>
    </w:p>
    <w:p w:rsidR="000C45C5" w:rsidRDefault="000C45C5" w:rsidP="000C45C5">
      <w:pPr>
        <w:pStyle w:val="Ttulo2"/>
        <w:ind w:left="0" w:firstLine="0"/>
      </w:pPr>
      <w:bookmarkStart w:id="98" w:name="_Toc317477416"/>
      <w:r>
        <w:t>Flujos alternos</w:t>
      </w:r>
      <w:bookmarkEnd w:id="98"/>
    </w:p>
    <w:p w:rsidR="000C45C5" w:rsidRDefault="000C45C5" w:rsidP="000C45C5">
      <w:pPr>
        <w:rPr>
          <w:rFonts w:cs="Arial"/>
        </w:rPr>
      </w:pPr>
      <w:r>
        <w:rPr>
          <w:rFonts w:cs="Arial"/>
        </w:rPr>
        <w:t>No aplica.</w:t>
      </w:r>
    </w:p>
    <w:p w:rsidR="000C45C5" w:rsidRPr="00D702C4" w:rsidRDefault="000C45C5" w:rsidP="000C45C5">
      <w:pPr>
        <w:pStyle w:val="Ttulo2"/>
        <w:ind w:left="0" w:firstLine="0"/>
      </w:pPr>
      <w:bookmarkStart w:id="99" w:name="_Toc317477417"/>
      <w:r w:rsidRPr="00D702C4">
        <w:t>Condiciones Posteriores</w:t>
      </w:r>
      <w:bookmarkEnd w:id="99"/>
    </w:p>
    <w:p w:rsidR="000C45C5" w:rsidRPr="00D702C4" w:rsidRDefault="000C45C5" w:rsidP="000C45C5">
      <w:pPr>
        <w:rPr>
          <w:rFonts w:cs="Arial"/>
        </w:rPr>
      </w:pPr>
      <w:r w:rsidRPr="00D702C4">
        <w:rPr>
          <w:rFonts w:cs="Arial"/>
        </w:rPr>
        <w:t>No aplica.</w:t>
      </w:r>
    </w:p>
    <w:p w:rsidR="000C45C5" w:rsidRPr="00BE728C" w:rsidRDefault="000C45C5" w:rsidP="000C45C5">
      <w:pPr>
        <w:pStyle w:val="Ttulo2"/>
        <w:ind w:left="0" w:firstLine="0"/>
      </w:pPr>
      <w:bookmarkStart w:id="100" w:name="_Toc317477418"/>
      <w:r w:rsidRPr="00D702C4">
        <w:lastRenderedPageBreak/>
        <w:t>Diagrama</w:t>
      </w:r>
      <w:bookmarkEnd w:id="100"/>
    </w:p>
    <w:p w:rsidR="000C45C5" w:rsidRPr="00D702C4" w:rsidRDefault="00722856" w:rsidP="000C45C5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218305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1.04-BuscarSolicitudesReimpresa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C5" w:rsidRPr="00D702C4" w:rsidRDefault="000C45C5" w:rsidP="000C45C5">
      <w:pPr>
        <w:pStyle w:val="Ttulo2"/>
        <w:ind w:left="0" w:firstLine="0"/>
      </w:pPr>
      <w:bookmarkStart w:id="101" w:name="_Toc317477419"/>
      <w:r w:rsidRPr="00D702C4">
        <w:t>Observaciones</w:t>
      </w:r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0C45C5" w:rsidRPr="00003628" w:rsidTr="00C61D72">
        <w:tc>
          <w:tcPr>
            <w:tcW w:w="1771" w:type="dxa"/>
            <w:shd w:val="clear" w:color="auto" w:fill="C2D69B" w:themeFill="accent3" w:themeFillTint="99"/>
          </w:tcPr>
          <w:p w:rsidR="000C45C5" w:rsidRPr="00003628" w:rsidRDefault="000C45C5" w:rsidP="00C61D7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0C45C5" w:rsidRPr="00003628" w:rsidRDefault="000C45C5" w:rsidP="00C61D72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0C45C5" w:rsidRPr="00D702C4" w:rsidTr="00C61D72">
        <w:tc>
          <w:tcPr>
            <w:tcW w:w="1771" w:type="dxa"/>
          </w:tcPr>
          <w:p w:rsidR="000C45C5" w:rsidRPr="00D702C4" w:rsidRDefault="000C45C5" w:rsidP="00C61D72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0C45C5" w:rsidRPr="00D702C4" w:rsidRDefault="000C45C5" w:rsidP="00C61D72">
            <w:pPr>
              <w:rPr>
                <w:rFonts w:cs="Arial"/>
              </w:rPr>
            </w:pPr>
          </w:p>
        </w:tc>
      </w:tr>
    </w:tbl>
    <w:p w:rsidR="00927716" w:rsidRDefault="00927716" w:rsidP="00987797">
      <w:r>
        <w:br w:type="page"/>
      </w:r>
    </w:p>
    <w:p w:rsidR="00473DFE" w:rsidRDefault="00473DFE" w:rsidP="00987797"/>
    <w:p w:rsidR="00473DFE" w:rsidRPr="002511BD" w:rsidRDefault="00473DFE" w:rsidP="00473DFE">
      <w:pPr>
        <w:pStyle w:val="Subttulo"/>
      </w:pPr>
      <w:r w:rsidRPr="002511BD">
        <w:t>Especificación de C</w:t>
      </w:r>
      <w:r w:rsidR="00394002">
        <w:t>asos de Uso de Sistema: CU.</w:t>
      </w:r>
      <w:r w:rsidR="00B17E03">
        <w:t>02.11</w:t>
      </w:r>
      <w:r w:rsidR="00BE692B">
        <w:t>.05</w:t>
      </w:r>
      <w:r w:rsidRPr="008D03C3">
        <w:t>-</w:t>
      </w:r>
      <w:r>
        <w:t>Editar</w:t>
      </w:r>
      <w:r w:rsidR="00720EF1">
        <w:t>Solicitudes</w:t>
      </w:r>
    </w:p>
    <w:p w:rsidR="00473DFE" w:rsidRPr="00861990" w:rsidRDefault="00473DFE" w:rsidP="00473DFE">
      <w:pPr>
        <w:pStyle w:val="Ttulo1"/>
      </w:pPr>
      <w:bookmarkStart w:id="102" w:name="_CU.02.02.10_–_EditarTrámite"/>
      <w:bookmarkStart w:id="103" w:name="_CU.02.11.03_–_EditarSolicitudes"/>
      <w:bookmarkStart w:id="104" w:name="_Toc317477420"/>
      <w:bookmarkEnd w:id="102"/>
      <w:bookmarkEnd w:id="103"/>
      <w:r>
        <w:t>CU.</w:t>
      </w:r>
      <w:r w:rsidR="00B17E03">
        <w:t>02.11</w:t>
      </w:r>
      <w:r w:rsidR="00BE692B">
        <w:t>.05</w:t>
      </w:r>
      <w:r>
        <w:t xml:space="preserve"> – Editar</w:t>
      </w:r>
      <w:r w:rsidR="00720EF1">
        <w:t>Solicitudes</w:t>
      </w:r>
      <w:bookmarkEnd w:id="104"/>
      <w:r w:rsidRPr="00041EBD">
        <w:tab/>
      </w:r>
    </w:p>
    <w:p w:rsidR="00815D12" w:rsidRPr="00D702C4" w:rsidRDefault="00815D12" w:rsidP="00815D12">
      <w:pPr>
        <w:pStyle w:val="Ttulo2"/>
        <w:ind w:left="0" w:firstLine="0"/>
      </w:pPr>
      <w:bookmarkStart w:id="105" w:name="_Toc317477421"/>
      <w:r w:rsidRPr="00D702C4">
        <w:t>Descripción Breve</w:t>
      </w:r>
      <w:bookmarkEnd w:id="105"/>
    </w:p>
    <w:p w:rsidR="00815D12" w:rsidRPr="00CC1B7A" w:rsidRDefault="00815D12" w:rsidP="00815D12">
      <w:pPr>
        <w:rPr>
          <w:rFonts w:cs="Arial"/>
          <w:lang w:val="es-ES" w:eastAsia="es-ES"/>
        </w:rPr>
      </w:pPr>
      <w:r w:rsidRPr="00D702C4">
        <w:rPr>
          <w:rFonts w:cs="Arial"/>
        </w:rPr>
        <w:t xml:space="preserve">El usuario </w:t>
      </w:r>
      <w:r w:rsidR="00C61D72">
        <w:rPr>
          <w:rFonts w:cs="Arial"/>
        </w:rPr>
        <w:t>edita</w:t>
      </w:r>
      <w:r w:rsidR="00C34C01">
        <w:rPr>
          <w:rFonts w:cs="Arial"/>
        </w:rPr>
        <w:t xml:space="preserve"> información</w:t>
      </w:r>
      <w:r>
        <w:rPr>
          <w:rFonts w:cs="Arial"/>
        </w:rPr>
        <w:t xml:space="preserve"> de </w:t>
      </w:r>
      <w:r w:rsidR="003D6024">
        <w:rPr>
          <w:rFonts w:cs="Arial"/>
        </w:rPr>
        <w:t xml:space="preserve">los </w:t>
      </w:r>
      <w:r w:rsidR="00C34C01">
        <w:rPr>
          <w:rFonts w:cs="Arial"/>
        </w:rPr>
        <w:t>trámites</w:t>
      </w:r>
      <w:r>
        <w:rPr>
          <w:rFonts w:cs="Arial"/>
        </w:rPr>
        <w:t xml:space="preserve"> dentro del sistema de gestión de trámites.</w:t>
      </w:r>
    </w:p>
    <w:p w:rsidR="00815D12" w:rsidRPr="00D702C4" w:rsidRDefault="00815D12" w:rsidP="00815D12">
      <w:pPr>
        <w:pStyle w:val="Ttulo2"/>
        <w:ind w:left="0" w:firstLine="0"/>
      </w:pPr>
      <w:bookmarkStart w:id="106" w:name="_Toc317477422"/>
      <w:r w:rsidRPr="00D702C4">
        <w:t>Actores</w:t>
      </w:r>
      <w:bookmarkEnd w:id="106"/>
    </w:p>
    <w:p w:rsidR="00815D12" w:rsidRDefault="00815D12" w:rsidP="00815D12">
      <w:pPr>
        <w:rPr>
          <w:rFonts w:cs="Arial"/>
        </w:rPr>
      </w:pPr>
      <w:r w:rsidRPr="00D702C4">
        <w:rPr>
          <w:rFonts w:cs="Arial"/>
          <w:b/>
        </w:rPr>
        <w:t>Administrador</w:t>
      </w:r>
      <w:r w:rsidRPr="00D702C4">
        <w:rPr>
          <w:rFonts w:cs="Arial"/>
        </w:rPr>
        <w:t>.- Actor encargado de administrar los elementos estructu</w:t>
      </w:r>
      <w:r>
        <w:rPr>
          <w:rFonts w:cs="Arial"/>
        </w:rPr>
        <w:t>rales y funcionales del sistema.</w:t>
      </w:r>
    </w:p>
    <w:p w:rsidR="00815D12" w:rsidRDefault="00815D12" w:rsidP="00815D12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Pr="00D702C4">
        <w:rPr>
          <w:rFonts w:cs="Arial"/>
          <w:b/>
        </w:rPr>
        <w:t xml:space="preserve"> / </w:t>
      </w:r>
      <w:r>
        <w:rPr>
          <w:rFonts w:cs="Arial"/>
          <w:b/>
        </w:rPr>
        <w:t>Responsable de Área</w:t>
      </w:r>
      <w:r w:rsidRPr="00D702C4">
        <w:rPr>
          <w:rFonts w:cs="Arial"/>
          <w:b/>
        </w:rPr>
        <w:t xml:space="preserve">.- </w:t>
      </w:r>
      <w:r w:rsidRPr="00D702C4">
        <w:rPr>
          <w:rFonts w:cs="Arial"/>
        </w:rPr>
        <w:t>Es la</w:t>
      </w:r>
      <w:r>
        <w:rPr>
          <w:rFonts w:cs="Arial"/>
        </w:rPr>
        <w:t xml:space="preserve"> persona autorizada para realizar </w:t>
      </w:r>
      <w:r w:rsidR="003D6024">
        <w:rPr>
          <w:rFonts w:cs="Arial"/>
        </w:rPr>
        <w:t xml:space="preserve">cambios </w:t>
      </w:r>
      <w:r>
        <w:rPr>
          <w:rFonts w:cs="Arial"/>
        </w:rPr>
        <w:t xml:space="preserve">a </w:t>
      </w:r>
      <w:r w:rsidR="003D6024">
        <w:rPr>
          <w:rFonts w:cs="Arial"/>
        </w:rPr>
        <w:t>los trámites</w:t>
      </w:r>
      <w:r>
        <w:rPr>
          <w:rFonts w:cs="Arial"/>
        </w:rPr>
        <w:t xml:space="preserve"> en el sistema.</w:t>
      </w:r>
    </w:p>
    <w:p w:rsidR="00815D12" w:rsidRPr="002029C4" w:rsidRDefault="00815D12" w:rsidP="00815D12">
      <w:pPr>
        <w:rPr>
          <w:rFonts w:cs="Arial"/>
        </w:rPr>
      </w:pPr>
      <w:r w:rsidRPr="002029C4">
        <w:rPr>
          <w:rFonts w:cs="Arial"/>
        </w:rPr>
        <w:t>El conjunto de los actores antes citados en lo subsecuente se les denominará USUARIO.</w:t>
      </w:r>
    </w:p>
    <w:p w:rsidR="00815D12" w:rsidRPr="00D702C4" w:rsidRDefault="00815D12" w:rsidP="00815D12">
      <w:pPr>
        <w:pStyle w:val="Ttulo2"/>
        <w:ind w:left="0" w:firstLine="0"/>
      </w:pPr>
      <w:bookmarkStart w:id="107" w:name="_Toc317477423"/>
      <w:r w:rsidRPr="00D702C4">
        <w:t>Condiciones Previas</w:t>
      </w:r>
      <w:bookmarkEnd w:id="107"/>
    </w:p>
    <w:p w:rsidR="00815D12" w:rsidRPr="00D702C4" w:rsidRDefault="00815D12" w:rsidP="00815D12">
      <w:pPr>
        <w:pStyle w:val="Ttulo3"/>
      </w:pPr>
      <w:bookmarkStart w:id="108" w:name="_Toc317477424"/>
      <w:r w:rsidRPr="00D702C4">
        <w:t>El usuario deberá iniciar sesión en el sistema.</w:t>
      </w:r>
      <w:bookmarkEnd w:id="108"/>
    </w:p>
    <w:p w:rsidR="00815D12" w:rsidRDefault="00815D12" w:rsidP="00C90C24">
      <w:pPr>
        <w:spacing w:after="240"/>
        <w:rPr>
          <w:rFonts w:cs="Arial"/>
        </w:rPr>
      </w:pPr>
      <w:r w:rsidRPr="00D702C4">
        <w:rPr>
          <w:rFonts w:cs="Arial"/>
        </w:rPr>
        <w:t>El usuario inicia una sesión en el sistema introduciendo el nombre de usuario y contraseña.</w:t>
      </w:r>
    </w:p>
    <w:p w:rsidR="003D6024" w:rsidRDefault="003D6024" w:rsidP="003D6024">
      <w:pPr>
        <w:pStyle w:val="Ttulo3"/>
      </w:pPr>
      <w:bookmarkStart w:id="109" w:name="_Toc313022352"/>
      <w:bookmarkStart w:id="110" w:name="_Toc314154513"/>
      <w:bookmarkStart w:id="111" w:name="_Toc317477425"/>
      <w:r>
        <w:t>El usuario deberá realizar una búsqueda y/o registro de trámites.</w:t>
      </w:r>
      <w:bookmarkEnd w:id="109"/>
      <w:bookmarkEnd w:id="110"/>
      <w:bookmarkEnd w:id="111"/>
    </w:p>
    <w:p w:rsidR="00D0771C" w:rsidRPr="00E97C3B" w:rsidRDefault="003D6024" w:rsidP="003D6024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</w:t>
      </w:r>
      <w:r w:rsidR="00D431D0">
        <w:rPr>
          <w:rFonts w:cs="Arial"/>
        </w:rPr>
        <w:t>a editarlo</w:t>
      </w:r>
      <w:r>
        <w:rPr>
          <w:rFonts w:cs="Arial"/>
        </w:rPr>
        <w:t xml:space="preserve">. </w:t>
      </w:r>
      <w:r>
        <w:rPr>
          <w:rFonts w:cs="Arial"/>
          <w:lang w:val="es-ES"/>
        </w:rPr>
        <w:t>Para mayor detalle refiérase al  Caso de Uso</w:t>
      </w:r>
      <w:r w:rsidR="00EB4A92">
        <w:rPr>
          <w:rFonts w:cs="Arial"/>
          <w:lang w:val="es-ES"/>
        </w:rPr>
        <w:t xml:space="preserve"> </w:t>
      </w:r>
      <w:r w:rsidR="00EB4A92">
        <w:rPr>
          <w:rFonts w:cs="Arial"/>
        </w:rPr>
        <w:t>&lt;&lt;</w:t>
      </w:r>
      <w:hyperlink w:anchor="_CU.02.01.01_–_Buscar" w:history="1">
        <w:r w:rsidR="00EB4A92" w:rsidRPr="009A5AB3">
          <w:rPr>
            <w:rStyle w:val="Hipervnculo"/>
            <w:rFonts w:cs="Arial"/>
          </w:rPr>
          <w:t>CU.02.11.01 BuscarSolicitante</w:t>
        </w:r>
      </w:hyperlink>
      <w:r w:rsidR="00EB4A92">
        <w:rPr>
          <w:rFonts w:cs="Arial"/>
        </w:rPr>
        <w:t xml:space="preserve">, </w:t>
      </w:r>
      <w:r>
        <w:rPr>
          <w:rFonts w:cs="Arial"/>
          <w:lang w:val="es-ES"/>
        </w:rPr>
        <w:t xml:space="preserve"> </w:t>
      </w:r>
      <w:r>
        <w:rPr>
          <w:rFonts w:cs="Arial"/>
        </w:rPr>
        <w:t>&lt;&lt;</w:t>
      </w:r>
      <w:hyperlink w:anchor="_CU.02.11.02_–_BuscarSolicitud" w:history="1">
        <w:r w:rsidRPr="00C34C01">
          <w:rPr>
            <w:rStyle w:val="Hipervnculo"/>
            <w:rFonts w:cs="Arial"/>
            <w:lang w:val="es-ES"/>
          </w:rPr>
          <w:t>CU.</w:t>
        </w:r>
        <w:r w:rsidR="00B17E03" w:rsidRPr="00C34C01">
          <w:rPr>
            <w:rStyle w:val="Hipervnculo"/>
            <w:rFonts w:cs="Arial"/>
            <w:lang w:val="es-ES"/>
          </w:rPr>
          <w:t>02.11</w:t>
        </w:r>
        <w:r w:rsidR="00DB6B08" w:rsidRPr="00C34C01">
          <w:rPr>
            <w:rStyle w:val="Hipervnculo"/>
            <w:rFonts w:cs="Arial"/>
            <w:lang w:val="es-ES"/>
          </w:rPr>
          <w:t>.02</w:t>
        </w:r>
        <w:r w:rsidRPr="00C34C01">
          <w:rPr>
            <w:rStyle w:val="Hipervnculo"/>
            <w:rFonts w:cs="Arial"/>
            <w:lang w:val="es-ES"/>
          </w:rPr>
          <w:t>-Buscar</w:t>
        </w:r>
        <w:r w:rsidR="00C34C01" w:rsidRPr="00C34C01">
          <w:rPr>
            <w:rStyle w:val="Hipervnculo"/>
            <w:rFonts w:cs="Arial"/>
            <w:lang w:val="es-ES"/>
          </w:rPr>
          <w:t>Solicitud</w:t>
        </w:r>
      </w:hyperlink>
      <w:r w:rsidR="00D431D0">
        <w:rPr>
          <w:rFonts w:cs="Arial"/>
        </w:rPr>
        <w:t>&gt;&gt;</w:t>
      </w:r>
      <w:r w:rsidR="00EB4A92">
        <w:rPr>
          <w:rFonts w:cs="Arial"/>
        </w:rPr>
        <w:t>, &lt;&lt;</w:t>
      </w:r>
      <w:r w:rsidR="00EB4A92">
        <w:t xml:space="preserve"> </w:t>
      </w:r>
      <w:hyperlink w:anchor="_CU.02.11.03_–_BuscarSolicitudesRegi" w:history="1">
        <w:r w:rsidR="00EB4A92" w:rsidRPr="00347FB9">
          <w:rPr>
            <w:rStyle w:val="Hipervnculo"/>
          </w:rPr>
          <w:t>CU.02.11.03-BuscarSolicitudesRegistradasSolicitante</w:t>
        </w:r>
      </w:hyperlink>
      <w:r w:rsidR="00EB4A92" w:rsidRPr="00412C96">
        <w:t xml:space="preserve"> </w:t>
      </w:r>
      <w:r w:rsidR="00EB4A92">
        <w:rPr>
          <w:rFonts w:cs="Arial"/>
        </w:rPr>
        <w:t>&gt;&gt;.</w:t>
      </w:r>
    </w:p>
    <w:p w:rsidR="00815D12" w:rsidRPr="00D702C4" w:rsidRDefault="00815D12" w:rsidP="00815D12">
      <w:pPr>
        <w:pStyle w:val="Ttulo2"/>
        <w:ind w:left="0" w:firstLine="0"/>
      </w:pPr>
      <w:bookmarkStart w:id="112" w:name="_Toc317477426"/>
      <w:r w:rsidRPr="00D702C4">
        <w:t>Flujo de Eventos</w:t>
      </w:r>
      <w:bookmarkEnd w:id="112"/>
    </w:p>
    <w:p w:rsidR="00815D12" w:rsidRPr="008E023C" w:rsidRDefault="00815D12" w:rsidP="00815D12">
      <w:pPr>
        <w:pStyle w:val="Ttulo3"/>
      </w:pPr>
      <w:bookmarkStart w:id="113" w:name="_Toc317477427"/>
      <w:r w:rsidRPr="00D702C4">
        <w:t>Flujo Básico</w:t>
      </w:r>
      <w:bookmarkEnd w:id="1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39"/>
        <w:gridCol w:w="4440"/>
        <w:gridCol w:w="488"/>
        <w:gridCol w:w="3933"/>
      </w:tblGrid>
      <w:tr w:rsidR="00815D12" w:rsidRPr="00934325" w:rsidTr="008E68D9">
        <w:trPr>
          <w:tblHeader/>
        </w:trPr>
        <w:tc>
          <w:tcPr>
            <w:tcW w:w="5000" w:type="pct"/>
            <w:gridSpan w:val="4"/>
            <w:shd w:val="clear" w:color="auto" w:fill="76923C" w:themeFill="accent3" w:themeFillShade="BF"/>
            <w:vAlign w:val="center"/>
          </w:tcPr>
          <w:p w:rsidR="00815D12" w:rsidRPr="00934325" w:rsidRDefault="00815D12" w:rsidP="008E68D9">
            <w:pPr>
              <w:jc w:val="left"/>
              <w:rPr>
                <w:rFonts w:cs="Arial"/>
                <w:b/>
                <w:color w:val="FFFFFF" w:themeColor="background1"/>
              </w:rPr>
            </w:pPr>
            <w:r w:rsidRPr="00934325"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15D12" w:rsidRPr="00D00A56" w:rsidTr="00114EF2">
        <w:trPr>
          <w:tblHeader/>
        </w:trPr>
        <w:tc>
          <w:tcPr>
            <w:tcW w:w="2673" w:type="pct"/>
            <w:gridSpan w:val="2"/>
            <w:shd w:val="clear" w:color="auto" w:fill="C2D69B" w:themeFill="accent3" w:themeFillTint="99"/>
            <w:vAlign w:val="center"/>
          </w:tcPr>
          <w:p w:rsidR="00815D12" w:rsidRPr="00D00A56" w:rsidRDefault="00815D12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Usuario</w:t>
            </w:r>
          </w:p>
        </w:tc>
        <w:tc>
          <w:tcPr>
            <w:tcW w:w="2327" w:type="pct"/>
            <w:gridSpan w:val="2"/>
            <w:shd w:val="clear" w:color="auto" w:fill="C2D69B" w:themeFill="accent3" w:themeFillTint="99"/>
            <w:vAlign w:val="center"/>
          </w:tcPr>
          <w:p w:rsidR="00815D12" w:rsidRPr="00D00A56" w:rsidRDefault="00815D12" w:rsidP="008E68D9">
            <w:pPr>
              <w:jc w:val="left"/>
              <w:rPr>
                <w:rFonts w:cs="Arial"/>
                <w:b/>
              </w:rPr>
            </w:pPr>
            <w:r w:rsidRPr="00D00A56">
              <w:rPr>
                <w:rFonts w:cs="Arial"/>
                <w:b/>
              </w:rPr>
              <w:t>Sistema</w:t>
            </w:r>
          </w:p>
        </w:tc>
      </w:tr>
      <w:tr w:rsidR="00815D12" w:rsidRPr="00005187" w:rsidTr="00114EF2">
        <w:tc>
          <w:tcPr>
            <w:tcW w:w="336" w:type="pct"/>
            <w:vAlign w:val="center"/>
          </w:tcPr>
          <w:p w:rsidR="00815D12" w:rsidRPr="00D702C4" w:rsidRDefault="00815D12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>01</w:t>
            </w:r>
          </w:p>
        </w:tc>
        <w:tc>
          <w:tcPr>
            <w:tcW w:w="2337" w:type="pct"/>
            <w:vAlign w:val="center"/>
          </w:tcPr>
          <w:p w:rsidR="00815D12" w:rsidRPr="00D702C4" w:rsidRDefault="00E56945" w:rsidP="00815DA8">
            <w:pPr>
              <w:rPr>
                <w:rFonts w:cs="Arial"/>
              </w:rPr>
            </w:pPr>
            <w:r w:rsidRPr="00D702C4">
              <w:rPr>
                <w:rFonts w:cs="Arial"/>
              </w:rPr>
              <w:t xml:space="preserve">El caso de uso inicia cuando </w:t>
            </w:r>
            <w:r>
              <w:rPr>
                <w:rFonts w:cs="Arial"/>
              </w:rPr>
              <w:t>selecciona el registro del trámite a editar del listado de solicitudes.</w:t>
            </w:r>
          </w:p>
        </w:tc>
        <w:tc>
          <w:tcPr>
            <w:tcW w:w="257" w:type="pct"/>
            <w:vAlign w:val="center"/>
          </w:tcPr>
          <w:p w:rsidR="00815D12" w:rsidRPr="00D702C4" w:rsidRDefault="00815D12" w:rsidP="008E68D9">
            <w:pPr>
              <w:rPr>
                <w:rFonts w:cs="Arial"/>
              </w:rPr>
            </w:pPr>
          </w:p>
        </w:tc>
        <w:tc>
          <w:tcPr>
            <w:tcW w:w="2071" w:type="pct"/>
            <w:vAlign w:val="center"/>
          </w:tcPr>
          <w:p w:rsidR="00815D12" w:rsidRPr="008C303E" w:rsidRDefault="00815D12" w:rsidP="00815DA8">
            <w:pPr>
              <w:rPr>
                <w:rFonts w:cs="Arial"/>
              </w:rPr>
            </w:pPr>
          </w:p>
        </w:tc>
      </w:tr>
      <w:tr w:rsidR="00E56945" w:rsidRPr="00005187" w:rsidTr="00114EF2">
        <w:tc>
          <w:tcPr>
            <w:tcW w:w="336" w:type="pct"/>
            <w:vAlign w:val="center"/>
          </w:tcPr>
          <w:p w:rsidR="00E56945" w:rsidRPr="00D702C4" w:rsidRDefault="009941F7" w:rsidP="008E68D9">
            <w:pPr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337" w:type="pct"/>
            <w:vAlign w:val="center"/>
          </w:tcPr>
          <w:p w:rsidR="00E56945" w:rsidRPr="00D702C4" w:rsidRDefault="00E56945" w:rsidP="00815DA8">
            <w:pPr>
              <w:rPr>
                <w:rFonts w:cs="Arial"/>
              </w:rPr>
            </w:pPr>
            <w:r>
              <w:rPr>
                <w:rFonts w:cs="Arial"/>
              </w:rPr>
              <w:t>Selecciona la opción “Editar”.</w:t>
            </w:r>
          </w:p>
        </w:tc>
        <w:tc>
          <w:tcPr>
            <w:tcW w:w="257" w:type="pct"/>
            <w:vAlign w:val="center"/>
          </w:tcPr>
          <w:p w:rsidR="00E56945" w:rsidRDefault="009941F7" w:rsidP="008E68D9">
            <w:pPr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071" w:type="pct"/>
            <w:vAlign w:val="center"/>
          </w:tcPr>
          <w:p w:rsidR="00E56945" w:rsidRDefault="009941F7" w:rsidP="00815DA8">
            <w:pPr>
              <w:rPr>
                <w:rFonts w:cs="Arial"/>
              </w:rPr>
            </w:pPr>
            <w:r>
              <w:rPr>
                <w:rFonts w:cs="Arial"/>
              </w:rPr>
              <w:t>Habilita campos “Observaciones”.</w:t>
            </w:r>
          </w:p>
        </w:tc>
      </w:tr>
      <w:tr w:rsidR="008C303E" w:rsidRPr="00005187" w:rsidTr="00114EF2">
        <w:tc>
          <w:tcPr>
            <w:tcW w:w="336" w:type="pct"/>
            <w:vAlign w:val="center"/>
          </w:tcPr>
          <w:p w:rsidR="008C303E" w:rsidRPr="00D702C4" w:rsidRDefault="003F2150" w:rsidP="008E68D9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941F7">
              <w:rPr>
                <w:rFonts w:cs="Arial"/>
              </w:rPr>
              <w:t>4</w:t>
            </w:r>
          </w:p>
        </w:tc>
        <w:tc>
          <w:tcPr>
            <w:tcW w:w="2337" w:type="pct"/>
            <w:vAlign w:val="center"/>
          </w:tcPr>
          <w:p w:rsidR="00EC024C" w:rsidRPr="00D702C4" w:rsidRDefault="003F2150" w:rsidP="00114EF2">
            <w:pPr>
              <w:rPr>
                <w:rFonts w:cs="Arial"/>
              </w:rPr>
            </w:pPr>
            <w:r>
              <w:rPr>
                <w:rFonts w:cs="Arial"/>
              </w:rPr>
              <w:t xml:space="preserve">Ingresa </w:t>
            </w:r>
            <w:r w:rsidR="00815DA8">
              <w:rPr>
                <w:rFonts w:cs="Arial"/>
              </w:rPr>
              <w:t xml:space="preserve">nueva </w:t>
            </w:r>
            <w:r w:rsidR="00114EF2">
              <w:rPr>
                <w:rFonts w:cs="Arial"/>
              </w:rPr>
              <w:t>información en el campo</w:t>
            </w:r>
            <w:r>
              <w:rPr>
                <w:rFonts w:cs="Arial"/>
              </w:rPr>
              <w:t xml:space="preserve"> “</w:t>
            </w:r>
            <w:r w:rsidR="00815DA8">
              <w:rPr>
                <w:rFonts w:cs="Arial"/>
              </w:rPr>
              <w:t>Observaciones</w:t>
            </w:r>
            <w:r>
              <w:rPr>
                <w:rFonts w:cs="Arial"/>
              </w:rPr>
              <w:t>”</w:t>
            </w:r>
            <w:r w:rsidR="00815DA8">
              <w:rPr>
                <w:rFonts w:cs="Arial"/>
              </w:rPr>
              <w:t>.</w:t>
            </w:r>
          </w:p>
        </w:tc>
        <w:tc>
          <w:tcPr>
            <w:tcW w:w="257" w:type="pct"/>
            <w:vAlign w:val="center"/>
          </w:tcPr>
          <w:p w:rsidR="008C303E" w:rsidRPr="00D702C4" w:rsidRDefault="008C303E" w:rsidP="008E68D9">
            <w:pPr>
              <w:rPr>
                <w:rFonts w:cs="Arial"/>
              </w:rPr>
            </w:pPr>
          </w:p>
        </w:tc>
        <w:tc>
          <w:tcPr>
            <w:tcW w:w="2071" w:type="pct"/>
            <w:vAlign w:val="center"/>
          </w:tcPr>
          <w:p w:rsidR="008C303E" w:rsidRPr="008C303E" w:rsidRDefault="008C303E" w:rsidP="008C303E">
            <w:pPr>
              <w:rPr>
                <w:rFonts w:cs="Arial"/>
              </w:rPr>
            </w:pPr>
          </w:p>
        </w:tc>
      </w:tr>
      <w:tr w:rsidR="00FB7F9F" w:rsidRPr="00005187" w:rsidTr="00114EF2">
        <w:tc>
          <w:tcPr>
            <w:tcW w:w="336" w:type="pct"/>
            <w:vAlign w:val="center"/>
          </w:tcPr>
          <w:p w:rsidR="00FB7F9F" w:rsidRDefault="00114EF2" w:rsidP="008E68D9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941F7">
              <w:rPr>
                <w:rFonts w:cs="Arial"/>
              </w:rPr>
              <w:t>5</w:t>
            </w:r>
          </w:p>
        </w:tc>
        <w:tc>
          <w:tcPr>
            <w:tcW w:w="2337" w:type="pct"/>
            <w:vAlign w:val="center"/>
          </w:tcPr>
          <w:p w:rsidR="00FB7F9F" w:rsidRDefault="00FB7F9F" w:rsidP="00FB7F9F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FB7F9F" w:rsidRPr="00943ADC" w:rsidRDefault="009941F7" w:rsidP="00943ADC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Seleccionar</w:t>
            </w:r>
            <w:r w:rsidR="00FB7F9F" w:rsidRPr="00943ADC">
              <w:rPr>
                <w:rFonts w:cs="Arial"/>
              </w:rPr>
              <w:t xml:space="preserve"> la opción “Guardar cambios”</w:t>
            </w:r>
            <w:r w:rsidR="00943ADC">
              <w:rPr>
                <w:rFonts w:cs="Arial"/>
              </w:rPr>
              <w:t>.</w:t>
            </w:r>
          </w:p>
          <w:p w:rsidR="00FB7F9F" w:rsidRDefault="00FB7F9F" w:rsidP="00943ADC">
            <w:pPr>
              <w:ind w:left="762"/>
              <w:rPr>
                <w:rFonts w:cs="Arial"/>
              </w:rPr>
            </w:pPr>
            <w:r>
              <w:rPr>
                <w:rFonts w:cs="Arial"/>
              </w:rPr>
              <w:t>Ir al punto</w:t>
            </w:r>
            <w:r w:rsidR="00114EF2">
              <w:rPr>
                <w:rFonts w:cs="Arial"/>
              </w:rPr>
              <w:t xml:space="preserve"> 0</w:t>
            </w:r>
            <w:r w:rsidR="00AE40D1">
              <w:rPr>
                <w:rFonts w:cs="Arial"/>
              </w:rPr>
              <w:t>6</w:t>
            </w:r>
            <w:r w:rsidR="00943ADC">
              <w:rPr>
                <w:rFonts w:cs="Arial"/>
              </w:rPr>
              <w:t>.</w:t>
            </w:r>
          </w:p>
          <w:p w:rsidR="00FB7F9F" w:rsidRDefault="00FB7F9F" w:rsidP="00FB7F9F">
            <w:pPr>
              <w:rPr>
                <w:rFonts w:cs="Arial"/>
              </w:rPr>
            </w:pPr>
          </w:p>
          <w:p w:rsidR="00FB7F9F" w:rsidRPr="00943ADC" w:rsidRDefault="00FB7F9F" w:rsidP="00943ADC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943ADC">
              <w:rPr>
                <w:rFonts w:cs="Arial"/>
              </w:rPr>
              <w:t>Seleccionar la opción “Cancelar”</w:t>
            </w:r>
            <w:r w:rsidR="00943ADC">
              <w:rPr>
                <w:rFonts w:cs="Arial"/>
              </w:rPr>
              <w:t>.</w:t>
            </w:r>
          </w:p>
          <w:p w:rsidR="00FB7F9F" w:rsidRDefault="00FB7F9F" w:rsidP="00943ADC">
            <w:pPr>
              <w:ind w:left="762"/>
              <w:rPr>
                <w:rFonts w:cs="Arial"/>
              </w:rPr>
            </w:pPr>
            <w:r>
              <w:rPr>
                <w:rFonts w:cs="Arial"/>
              </w:rPr>
              <w:t>Ir al punto</w:t>
            </w:r>
            <w:r w:rsidR="00815DA8">
              <w:rPr>
                <w:rFonts w:cs="Arial"/>
              </w:rPr>
              <w:t xml:space="preserve"> 0</w:t>
            </w:r>
            <w:r w:rsidR="00AE40D1">
              <w:rPr>
                <w:rFonts w:cs="Arial"/>
              </w:rPr>
              <w:t>9</w:t>
            </w:r>
            <w:r w:rsidR="00943ADC">
              <w:rPr>
                <w:rFonts w:cs="Arial"/>
              </w:rPr>
              <w:t>.</w:t>
            </w:r>
          </w:p>
        </w:tc>
        <w:tc>
          <w:tcPr>
            <w:tcW w:w="257" w:type="pct"/>
            <w:vAlign w:val="center"/>
          </w:tcPr>
          <w:p w:rsidR="00FB7F9F" w:rsidRPr="00D702C4" w:rsidRDefault="00943ADC" w:rsidP="008E68D9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9941F7">
              <w:rPr>
                <w:rFonts w:cs="Arial"/>
              </w:rPr>
              <w:t>6</w:t>
            </w:r>
          </w:p>
        </w:tc>
        <w:tc>
          <w:tcPr>
            <w:tcW w:w="2071" w:type="pct"/>
            <w:vAlign w:val="center"/>
          </w:tcPr>
          <w:p w:rsidR="00FB7F9F" w:rsidRDefault="00943ADC" w:rsidP="008C303E">
            <w:pPr>
              <w:rPr>
                <w:rFonts w:cs="Arial"/>
              </w:rPr>
            </w:pPr>
            <w:r>
              <w:rPr>
                <w:rFonts w:cs="Arial"/>
              </w:rPr>
              <w:t>Guarda nueva información del trámite.</w:t>
            </w:r>
          </w:p>
          <w:p w:rsidR="008401E4" w:rsidRPr="008C303E" w:rsidRDefault="00114EF2" w:rsidP="008401E4">
            <w:pPr>
              <w:ind w:left="407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AE40D1">
              <w:rPr>
                <w:rFonts w:cs="Arial"/>
              </w:rPr>
              <w:t>7</w:t>
            </w:r>
            <w:r w:rsidR="008401E4">
              <w:rPr>
                <w:rFonts w:cs="Arial"/>
              </w:rPr>
              <w:t>.</w:t>
            </w:r>
          </w:p>
        </w:tc>
      </w:tr>
      <w:tr w:rsidR="009941F7" w:rsidRPr="00005187" w:rsidTr="00114EF2">
        <w:tc>
          <w:tcPr>
            <w:tcW w:w="336" w:type="pct"/>
            <w:vAlign w:val="center"/>
          </w:tcPr>
          <w:p w:rsidR="009941F7" w:rsidRDefault="00AE40D1" w:rsidP="008E68D9">
            <w:pPr>
              <w:rPr>
                <w:rFonts w:cs="Arial"/>
              </w:rPr>
            </w:pPr>
            <w:r>
              <w:rPr>
                <w:rFonts w:cs="Arial"/>
              </w:rPr>
              <w:t>07</w:t>
            </w:r>
          </w:p>
        </w:tc>
        <w:tc>
          <w:tcPr>
            <w:tcW w:w="2337" w:type="pct"/>
            <w:vAlign w:val="center"/>
          </w:tcPr>
          <w:p w:rsidR="009941F7" w:rsidRDefault="009941F7" w:rsidP="00FB7F9F">
            <w:pPr>
              <w:rPr>
                <w:rFonts w:cs="Arial"/>
              </w:rPr>
            </w:pPr>
            <w:r>
              <w:rPr>
                <w:rFonts w:cs="Arial"/>
              </w:rPr>
              <w:t>Verifica estatus de pago de trámites:</w:t>
            </w:r>
          </w:p>
          <w:p w:rsidR="009941F7" w:rsidRDefault="009941F7" w:rsidP="00FB7F9F">
            <w:pPr>
              <w:rPr>
                <w:rFonts w:cs="Arial"/>
              </w:rPr>
            </w:pPr>
          </w:p>
          <w:p w:rsidR="009941F7" w:rsidRDefault="009941F7" w:rsidP="009941F7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9941F7" w:rsidRDefault="009941F7" w:rsidP="009941F7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Seleccionar</w:t>
            </w:r>
            <w:r w:rsidRPr="00943ADC">
              <w:rPr>
                <w:rFonts w:cs="Arial"/>
              </w:rPr>
              <w:t xml:space="preserve"> la opción “</w:t>
            </w:r>
            <w:r>
              <w:rPr>
                <w:rFonts w:cs="Arial"/>
              </w:rPr>
              <w:t>Conceptos</w:t>
            </w:r>
            <w:r w:rsidRPr="00943ADC">
              <w:rPr>
                <w:rFonts w:cs="Arial"/>
              </w:rPr>
              <w:t>”</w:t>
            </w:r>
            <w:r>
              <w:rPr>
                <w:rFonts w:cs="Arial"/>
              </w:rPr>
              <w:t>.</w:t>
            </w:r>
          </w:p>
          <w:p w:rsidR="009941F7" w:rsidRDefault="009941F7" w:rsidP="009941F7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r w:rsidRPr="009941F7">
              <w:t>DSTCUS.02.04 RegistroConceptosPago</w:t>
            </w:r>
            <w:r>
              <w:t>.docx</w:t>
            </w:r>
            <w:r>
              <w:rPr>
                <w:rFonts w:cs="Arial"/>
              </w:rPr>
              <w:t xml:space="preserve">&gt;&gt; </w:t>
            </w:r>
          </w:p>
          <w:p w:rsidR="00A14CD6" w:rsidRPr="009941F7" w:rsidRDefault="00A14CD6" w:rsidP="009941F7">
            <w:pPr>
              <w:pStyle w:val="Prrafodelista"/>
              <w:rPr>
                <w:rFonts w:cs="Arial"/>
              </w:rPr>
            </w:pPr>
            <w:r w:rsidRPr="00A14CD6">
              <w:rPr>
                <w:rFonts w:cs="Arial"/>
              </w:rPr>
              <w:lastRenderedPageBreak/>
              <w:t>Ver documento DSTRNS-ReglasDeNegocioDelSistema (</w:t>
            </w:r>
            <w:r w:rsidRPr="00A14CD6">
              <w:t>RNS_PS01</w:t>
            </w:r>
            <w:r w:rsidRPr="00A14CD6">
              <w:rPr>
                <w:rFonts w:cs="Arial"/>
              </w:rPr>
              <w:t>).</w:t>
            </w:r>
          </w:p>
          <w:p w:rsidR="009941F7" w:rsidRDefault="009941F7" w:rsidP="009941F7">
            <w:pPr>
              <w:ind w:left="762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AE40D1">
              <w:rPr>
                <w:rFonts w:cs="Arial"/>
              </w:rPr>
              <w:t>8</w:t>
            </w:r>
            <w:r>
              <w:rPr>
                <w:rFonts w:cs="Arial"/>
              </w:rPr>
              <w:t>.</w:t>
            </w:r>
          </w:p>
          <w:p w:rsidR="009941F7" w:rsidRDefault="009941F7" w:rsidP="009941F7">
            <w:pPr>
              <w:rPr>
                <w:rFonts w:cs="Arial"/>
              </w:rPr>
            </w:pPr>
          </w:p>
          <w:p w:rsidR="009941F7" w:rsidRDefault="009941F7" w:rsidP="009941F7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 w:rsidRPr="00943ADC">
              <w:rPr>
                <w:rFonts w:cs="Arial"/>
              </w:rPr>
              <w:t xml:space="preserve">Seleccionar la opción </w:t>
            </w:r>
            <w:r>
              <w:rPr>
                <w:rFonts w:cs="Arial"/>
              </w:rPr>
              <w:t>“Pagar</w:t>
            </w:r>
            <w:r w:rsidRPr="00943ADC">
              <w:rPr>
                <w:rFonts w:cs="Arial"/>
              </w:rPr>
              <w:t>”</w:t>
            </w:r>
            <w:r>
              <w:rPr>
                <w:rFonts w:cs="Arial"/>
              </w:rPr>
              <w:t>.</w:t>
            </w:r>
          </w:p>
          <w:p w:rsidR="009941F7" w:rsidRDefault="009941F7" w:rsidP="009941F7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r w:rsidRPr="009941F7">
              <w:t>DSTCUS.02.05 GestionarIngreso</w:t>
            </w:r>
            <w:r>
              <w:t>.docx</w:t>
            </w:r>
            <w:r>
              <w:rPr>
                <w:rFonts w:cs="Arial"/>
              </w:rPr>
              <w:t xml:space="preserve">&gt;&gt; </w:t>
            </w:r>
          </w:p>
          <w:p w:rsidR="00A14CD6" w:rsidRDefault="00A14CD6" w:rsidP="009941F7">
            <w:pPr>
              <w:pStyle w:val="Prrafodelista"/>
              <w:rPr>
                <w:rFonts w:cs="Arial"/>
              </w:rPr>
            </w:pPr>
            <w:r w:rsidRPr="00A14CD6">
              <w:rPr>
                <w:rFonts w:cs="Arial"/>
              </w:rPr>
              <w:t>Ver documento DSTRNS-ReglasDeNegocioDelSistema (</w:t>
            </w:r>
            <w:r w:rsidRPr="00A14CD6">
              <w:t>RNS_PS01</w:t>
            </w:r>
            <w:r w:rsidRPr="00A14CD6">
              <w:rPr>
                <w:rFonts w:cs="Arial"/>
              </w:rPr>
              <w:t>).</w:t>
            </w:r>
          </w:p>
          <w:p w:rsidR="009941F7" w:rsidRDefault="009941F7" w:rsidP="00AE40D1">
            <w:pPr>
              <w:ind w:left="779"/>
              <w:rPr>
                <w:rFonts w:cs="Arial"/>
              </w:rPr>
            </w:pPr>
            <w:r>
              <w:rPr>
                <w:rFonts w:cs="Arial"/>
              </w:rPr>
              <w:t>Ir al punto 0</w:t>
            </w:r>
            <w:r w:rsidR="00AE40D1">
              <w:rPr>
                <w:rFonts w:cs="Arial"/>
              </w:rPr>
              <w:t>8</w:t>
            </w:r>
            <w:r>
              <w:rPr>
                <w:rFonts w:cs="Arial"/>
              </w:rPr>
              <w:t>.</w:t>
            </w:r>
          </w:p>
        </w:tc>
        <w:tc>
          <w:tcPr>
            <w:tcW w:w="257" w:type="pct"/>
            <w:vAlign w:val="center"/>
          </w:tcPr>
          <w:p w:rsidR="009941F7" w:rsidRDefault="009941F7" w:rsidP="008E68D9">
            <w:pPr>
              <w:rPr>
                <w:rFonts w:cs="Arial"/>
              </w:rPr>
            </w:pPr>
          </w:p>
        </w:tc>
        <w:tc>
          <w:tcPr>
            <w:tcW w:w="2071" w:type="pct"/>
            <w:vAlign w:val="center"/>
          </w:tcPr>
          <w:p w:rsidR="009941F7" w:rsidRDefault="009941F7" w:rsidP="008C303E">
            <w:pPr>
              <w:rPr>
                <w:rFonts w:cs="Arial"/>
              </w:rPr>
            </w:pPr>
          </w:p>
        </w:tc>
      </w:tr>
      <w:tr w:rsidR="00815D12" w:rsidRPr="00005187" w:rsidTr="00114EF2">
        <w:tc>
          <w:tcPr>
            <w:tcW w:w="336" w:type="pct"/>
            <w:vAlign w:val="center"/>
          </w:tcPr>
          <w:p w:rsidR="00815D12" w:rsidRPr="00D702C4" w:rsidRDefault="00815D12" w:rsidP="008E68D9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0</w:t>
            </w:r>
            <w:r w:rsidR="00AE40D1">
              <w:rPr>
                <w:rFonts w:cs="Arial"/>
              </w:rPr>
              <w:t>8</w:t>
            </w:r>
          </w:p>
        </w:tc>
        <w:tc>
          <w:tcPr>
            <w:tcW w:w="2337" w:type="pct"/>
            <w:vAlign w:val="center"/>
          </w:tcPr>
          <w:p w:rsidR="00B853DA" w:rsidRDefault="00B853DA" w:rsidP="00B853DA">
            <w:pPr>
              <w:rPr>
                <w:rFonts w:cs="Arial"/>
              </w:rPr>
            </w:pPr>
            <w:r>
              <w:rPr>
                <w:rFonts w:cs="Arial"/>
              </w:rPr>
              <w:t>Si desea:</w:t>
            </w:r>
          </w:p>
          <w:p w:rsidR="009A5AB3" w:rsidRPr="009A5AB3" w:rsidRDefault="009A5AB3" w:rsidP="009A5AB3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9A5AB3">
              <w:rPr>
                <w:rFonts w:cs="Arial"/>
              </w:rPr>
              <w:t>Buscar Solicitante:</w:t>
            </w:r>
          </w:p>
          <w:p w:rsidR="009A5AB3" w:rsidRDefault="009A5AB3" w:rsidP="009A5AB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01.01_–_Buscar" w:history="1">
              <w:r w:rsidRPr="009A5AB3">
                <w:rPr>
                  <w:rStyle w:val="Hipervnculo"/>
                  <w:rFonts w:cs="Arial"/>
                </w:rPr>
                <w:t>CU.02.11.01 BuscarSolicitante</w:t>
              </w:r>
            </w:hyperlink>
            <w:r>
              <w:rPr>
                <w:rFonts w:cs="Arial"/>
              </w:rPr>
              <w:t xml:space="preserve">&gt;&gt; </w:t>
            </w:r>
          </w:p>
          <w:p w:rsidR="009A5AB3" w:rsidRPr="009A5AB3" w:rsidRDefault="009A5AB3" w:rsidP="009A5AB3">
            <w:pPr>
              <w:pStyle w:val="Prrafodelista"/>
              <w:numPr>
                <w:ilvl w:val="0"/>
                <w:numId w:val="21"/>
              </w:numPr>
              <w:rPr>
                <w:rFonts w:cs="Arial"/>
              </w:rPr>
            </w:pPr>
            <w:r w:rsidRPr="009A5AB3">
              <w:rPr>
                <w:rFonts w:cs="Arial"/>
              </w:rPr>
              <w:t>Buscar Solicitud:</w:t>
            </w:r>
          </w:p>
          <w:p w:rsidR="009A5AB3" w:rsidRPr="00C25EEE" w:rsidRDefault="009A5AB3" w:rsidP="009A5AB3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hyperlink w:anchor="_CU.02.11.02_–_BuscarSolicitud" w:history="1">
              <w:r w:rsidRPr="00C25EEE">
                <w:rPr>
                  <w:rStyle w:val="Hipervnculo"/>
                  <w:rFonts w:cs="Arial"/>
                </w:rPr>
                <w:t>CU.02.11.02 BuscarSolicitud</w:t>
              </w:r>
            </w:hyperlink>
            <w:r>
              <w:rPr>
                <w:rFonts w:cs="Arial"/>
              </w:rPr>
              <w:t xml:space="preserve">&gt;&gt; </w:t>
            </w:r>
          </w:p>
          <w:p w:rsidR="009A5AB3" w:rsidRDefault="009A5AB3" w:rsidP="009A5AB3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Buscar Solicitudes registradas del solicitante: </w:t>
            </w:r>
          </w:p>
          <w:p w:rsidR="00B853DA" w:rsidRDefault="00B853DA" w:rsidP="00B853DA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3_–_BuscarSolicitudesRegi" w:history="1">
              <w:r w:rsidRPr="00347FB9">
                <w:rPr>
                  <w:rStyle w:val="Hipervnculo"/>
                </w:rPr>
                <w:t>CU.02.11.03-BuscarSolicitudesRegistradasSolicitante</w:t>
              </w:r>
            </w:hyperlink>
            <w:r w:rsidRPr="00412C96">
              <w:t xml:space="preserve"> </w:t>
            </w:r>
            <w:r>
              <w:rPr>
                <w:rFonts w:cs="Arial"/>
              </w:rPr>
              <w:t xml:space="preserve">&gt;&gt; </w:t>
            </w:r>
          </w:p>
          <w:p w:rsidR="00C361CA" w:rsidRDefault="00C361CA" w:rsidP="00C361CA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>Buscar Solicitudes reimpresas:</w:t>
            </w:r>
          </w:p>
          <w:p w:rsidR="00C361CA" w:rsidRPr="00C361CA" w:rsidRDefault="00C361CA" w:rsidP="00C361CA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4_–_BuscarSolicitudesReim" w:history="1">
              <w:r w:rsidRPr="00BE692B">
                <w:rPr>
                  <w:rStyle w:val="Hipervnculo"/>
                </w:rPr>
                <w:t>CU.02.11.04-BuscarSolicitudesReimpresas</w:t>
              </w:r>
            </w:hyperlink>
            <w:r>
              <w:rPr>
                <w:rFonts w:cs="Arial"/>
              </w:rPr>
              <w:t xml:space="preserve">&gt;&gt; </w:t>
            </w:r>
          </w:p>
          <w:p w:rsidR="00B853DA" w:rsidRDefault="00B853DA" w:rsidP="00B853DA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Imprimir Entrega de Solicitud: </w:t>
            </w:r>
          </w:p>
          <w:p w:rsidR="00B853DA" w:rsidRDefault="00B853DA" w:rsidP="00B853DA">
            <w:pPr>
              <w:pStyle w:val="Prrafodelista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1.06_–_GenerarReporteEntrega" w:history="1">
              <w:r w:rsidR="009A5AB3">
                <w:rPr>
                  <w:rStyle w:val="Hipervnculo"/>
                </w:rPr>
                <w:t>CU.02.11.06</w:t>
              </w:r>
              <w:r w:rsidRPr="00347FB9">
                <w:rPr>
                  <w:rStyle w:val="Hipervnculo"/>
                </w:rPr>
                <w:t>-ImprimirEntregaTrámite</w:t>
              </w:r>
            </w:hyperlink>
            <w:r>
              <w:rPr>
                <w:rFonts w:cs="Arial"/>
              </w:rPr>
              <w:t>&gt;&gt;.</w:t>
            </w:r>
          </w:p>
          <w:p w:rsidR="00B853DA" w:rsidRDefault="00B853DA" w:rsidP="00B853DA">
            <w:pPr>
              <w:pStyle w:val="Prrafodelista"/>
              <w:numPr>
                <w:ilvl w:val="0"/>
                <w:numId w:val="4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Generar Reporte de entrega: </w:t>
            </w:r>
          </w:p>
          <w:p w:rsidR="005430E1" w:rsidRPr="005430E1" w:rsidRDefault="00B853DA" w:rsidP="00B853DA">
            <w:pPr>
              <w:ind w:left="762"/>
              <w:rPr>
                <w:rFonts w:cs="Arial"/>
              </w:rPr>
            </w:pPr>
            <w:r>
              <w:rPr>
                <w:rFonts w:cs="Arial"/>
              </w:rPr>
              <w:t>Refiérase al Caso de Uso &lt;&lt;</w:t>
            </w:r>
            <w:r>
              <w:t xml:space="preserve"> </w:t>
            </w:r>
            <w:hyperlink w:anchor="_CU.02.10.10_–_GenerarReporteModific" w:history="1">
              <w:r w:rsidR="009A5AB3">
                <w:rPr>
                  <w:rStyle w:val="Hipervnculo"/>
                </w:rPr>
                <w:t>CU.02.11.07</w:t>
              </w:r>
              <w:r w:rsidRPr="00347FB9">
                <w:rPr>
                  <w:rStyle w:val="Hipervnculo"/>
                </w:rPr>
                <w:t>-GenerarReporteEntregaTrámite</w:t>
              </w:r>
            </w:hyperlink>
            <w:r>
              <w:rPr>
                <w:rFonts w:cs="Arial"/>
              </w:rPr>
              <w:t>&gt;&gt;.</w:t>
            </w:r>
          </w:p>
        </w:tc>
        <w:tc>
          <w:tcPr>
            <w:tcW w:w="257" w:type="pct"/>
            <w:vAlign w:val="center"/>
          </w:tcPr>
          <w:p w:rsidR="00815D12" w:rsidRDefault="00815D12" w:rsidP="008E68D9">
            <w:pPr>
              <w:rPr>
                <w:rFonts w:cs="Arial"/>
              </w:rPr>
            </w:pPr>
          </w:p>
        </w:tc>
        <w:tc>
          <w:tcPr>
            <w:tcW w:w="2071" w:type="pct"/>
            <w:vAlign w:val="center"/>
          </w:tcPr>
          <w:p w:rsidR="00815D12" w:rsidRDefault="00815D12" w:rsidP="008E68D9">
            <w:pPr>
              <w:spacing w:before="240"/>
              <w:rPr>
                <w:rFonts w:cs="Arial"/>
              </w:rPr>
            </w:pPr>
          </w:p>
        </w:tc>
      </w:tr>
      <w:tr w:rsidR="00815D12" w:rsidTr="00114EF2">
        <w:tc>
          <w:tcPr>
            <w:tcW w:w="336" w:type="pct"/>
            <w:vAlign w:val="center"/>
          </w:tcPr>
          <w:p w:rsidR="00815D12" w:rsidRDefault="00815D12" w:rsidP="008E68D9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AE40D1">
              <w:rPr>
                <w:rFonts w:cs="Arial"/>
              </w:rPr>
              <w:t>9</w:t>
            </w:r>
          </w:p>
        </w:tc>
        <w:tc>
          <w:tcPr>
            <w:tcW w:w="2337" w:type="pct"/>
            <w:vAlign w:val="center"/>
          </w:tcPr>
          <w:p w:rsidR="00815D12" w:rsidRPr="00D702C4" w:rsidRDefault="00815D12" w:rsidP="008E68D9">
            <w:pPr>
              <w:rPr>
                <w:rFonts w:cs="Arial"/>
              </w:rPr>
            </w:pPr>
            <w:r w:rsidRPr="00D702C4">
              <w:rPr>
                <w:rFonts w:cs="Arial"/>
              </w:rPr>
              <w:t>Fin del caso</w:t>
            </w:r>
            <w:r w:rsidR="00943ADC">
              <w:rPr>
                <w:rFonts w:cs="Arial"/>
              </w:rPr>
              <w:t xml:space="preserve"> de uso</w:t>
            </w:r>
            <w:r w:rsidRPr="00D702C4">
              <w:rPr>
                <w:rFonts w:cs="Arial"/>
              </w:rPr>
              <w:t>.</w:t>
            </w:r>
          </w:p>
        </w:tc>
        <w:tc>
          <w:tcPr>
            <w:tcW w:w="257" w:type="pct"/>
            <w:vAlign w:val="center"/>
          </w:tcPr>
          <w:p w:rsidR="00815D12" w:rsidRDefault="00815D12" w:rsidP="008E68D9">
            <w:pPr>
              <w:rPr>
                <w:rFonts w:cs="Arial"/>
              </w:rPr>
            </w:pPr>
          </w:p>
        </w:tc>
        <w:tc>
          <w:tcPr>
            <w:tcW w:w="2071" w:type="pct"/>
            <w:vAlign w:val="center"/>
          </w:tcPr>
          <w:p w:rsidR="00815D12" w:rsidRDefault="00815D12" w:rsidP="008E68D9">
            <w:pPr>
              <w:spacing w:before="240"/>
              <w:rPr>
                <w:rFonts w:cs="Arial"/>
              </w:rPr>
            </w:pPr>
          </w:p>
        </w:tc>
      </w:tr>
    </w:tbl>
    <w:p w:rsidR="00815D12" w:rsidRDefault="00815D12" w:rsidP="00815D12">
      <w:pPr>
        <w:pStyle w:val="Ttulo2"/>
        <w:numPr>
          <w:ilvl w:val="0"/>
          <w:numId w:val="0"/>
        </w:numPr>
      </w:pPr>
    </w:p>
    <w:p w:rsidR="00815D12" w:rsidRDefault="00815D12" w:rsidP="00815D12">
      <w:pPr>
        <w:pStyle w:val="Ttulo2"/>
        <w:ind w:left="0" w:firstLine="0"/>
      </w:pPr>
      <w:bookmarkStart w:id="114" w:name="_Toc317477428"/>
      <w:r>
        <w:t>Flujos alternos</w:t>
      </w:r>
      <w:bookmarkEnd w:id="114"/>
    </w:p>
    <w:p w:rsidR="00815D12" w:rsidRDefault="00815D12" w:rsidP="00815D12">
      <w:pPr>
        <w:rPr>
          <w:rFonts w:cs="Arial"/>
        </w:rPr>
      </w:pPr>
      <w:r>
        <w:rPr>
          <w:rFonts w:cs="Arial"/>
        </w:rPr>
        <w:t>No aplica.</w:t>
      </w:r>
    </w:p>
    <w:p w:rsidR="00815D12" w:rsidRPr="00D702C4" w:rsidRDefault="00815D12" w:rsidP="00815D12">
      <w:pPr>
        <w:pStyle w:val="Ttulo2"/>
        <w:ind w:left="0" w:firstLine="0"/>
      </w:pPr>
      <w:bookmarkStart w:id="115" w:name="_Toc317477429"/>
      <w:r w:rsidRPr="00D702C4">
        <w:t>Condiciones Posteriores</w:t>
      </w:r>
      <w:bookmarkEnd w:id="115"/>
    </w:p>
    <w:p w:rsidR="00815D12" w:rsidRPr="00D702C4" w:rsidRDefault="00815D12" w:rsidP="00815D12">
      <w:pPr>
        <w:rPr>
          <w:rFonts w:cs="Arial"/>
        </w:rPr>
      </w:pPr>
      <w:r w:rsidRPr="00D702C4">
        <w:rPr>
          <w:rFonts w:cs="Arial"/>
        </w:rPr>
        <w:t>No aplica.</w:t>
      </w:r>
    </w:p>
    <w:p w:rsidR="00815D12" w:rsidRPr="00BE728C" w:rsidRDefault="00815D12" w:rsidP="00815D12">
      <w:pPr>
        <w:pStyle w:val="Ttulo2"/>
        <w:ind w:left="0" w:firstLine="0"/>
      </w:pPr>
      <w:bookmarkStart w:id="116" w:name="_Toc317477430"/>
      <w:r w:rsidRPr="00D702C4">
        <w:lastRenderedPageBreak/>
        <w:t>Diagrama</w:t>
      </w:r>
      <w:bookmarkEnd w:id="116"/>
    </w:p>
    <w:p w:rsidR="00815D12" w:rsidRPr="00D702C4" w:rsidRDefault="00C361CA" w:rsidP="00815D12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lastRenderedPageBreak/>
        <w:drawing>
          <wp:inline distT="0" distB="0" distL="0" distR="0">
            <wp:extent cx="4827270" cy="8229600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1.05-EditarSolicitude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2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12" w:rsidRPr="00D702C4" w:rsidRDefault="00815D12" w:rsidP="00815D12">
      <w:pPr>
        <w:pStyle w:val="Ttulo2"/>
        <w:ind w:left="0" w:firstLine="0"/>
      </w:pPr>
      <w:bookmarkStart w:id="117" w:name="_Toc317477431"/>
      <w:r w:rsidRPr="00D702C4">
        <w:lastRenderedPageBreak/>
        <w:t>Observaciones</w:t>
      </w:r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7729"/>
      </w:tblGrid>
      <w:tr w:rsidR="00815D12" w:rsidRPr="00003628" w:rsidTr="008E68D9">
        <w:tc>
          <w:tcPr>
            <w:tcW w:w="1771" w:type="dxa"/>
            <w:shd w:val="clear" w:color="auto" w:fill="C2D69B" w:themeFill="accent3" w:themeFillTint="99"/>
          </w:tcPr>
          <w:p w:rsidR="00815D12" w:rsidRPr="00003628" w:rsidRDefault="00815D12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shd w:val="clear" w:color="auto" w:fill="C2D69B" w:themeFill="accent3" w:themeFillTint="99"/>
          </w:tcPr>
          <w:p w:rsidR="00815D12" w:rsidRPr="00003628" w:rsidRDefault="00815D12" w:rsidP="008E68D9">
            <w:pPr>
              <w:jc w:val="center"/>
              <w:rPr>
                <w:rFonts w:cs="Arial"/>
                <w:b/>
              </w:rPr>
            </w:pPr>
            <w:r w:rsidRPr="00003628">
              <w:rPr>
                <w:rFonts w:cs="Arial"/>
                <w:b/>
              </w:rPr>
              <w:t>Observaciones</w:t>
            </w:r>
          </w:p>
        </w:tc>
      </w:tr>
      <w:tr w:rsidR="00815D12" w:rsidRPr="00D702C4" w:rsidTr="008E68D9">
        <w:tc>
          <w:tcPr>
            <w:tcW w:w="1771" w:type="dxa"/>
          </w:tcPr>
          <w:p w:rsidR="00815D12" w:rsidRPr="00D702C4" w:rsidRDefault="00815D12" w:rsidP="008E68D9">
            <w:pPr>
              <w:rPr>
                <w:rFonts w:cs="Arial"/>
              </w:rPr>
            </w:pPr>
          </w:p>
        </w:tc>
        <w:tc>
          <w:tcPr>
            <w:tcW w:w="7729" w:type="dxa"/>
          </w:tcPr>
          <w:p w:rsidR="00815D12" w:rsidRPr="00D702C4" w:rsidRDefault="00815D12" w:rsidP="008E68D9">
            <w:pPr>
              <w:rPr>
                <w:rFonts w:cs="Arial"/>
              </w:rPr>
            </w:pPr>
          </w:p>
        </w:tc>
      </w:tr>
    </w:tbl>
    <w:p w:rsidR="004F6170" w:rsidRDefault="00473DFE" w:rsidP="00987797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B17E03">
        <w:t>02.11</w:t>
      </w:r>
      <w:r w:rsidR="00BE692B">
        <w:t>.06</w:t>
      </w:r>
      <w:r w:rsidRPr="008D03C3">
        <w:t>-</w:t>
      </w:r>
      <w:r>
        <w:t>Imprimir</w:t>
      </w:r>
      <w:r w:rsidR="00720EF1">
        <w:t>Entrega</w:t>
      </w:r>
      <w:r>
        <w:t>Trámite</w:t>
      </w:r>
    </w:p>
    <w:p w:rsidR="004F6170" w:rsidRPr="00041EBD" w:rsidRDefault="004F6170" w:rsidP="004F6170">
      <w:pPr>
        <w:pStyle w:val="Ttulo1"/>
      </w:pPr>
      <w:bookmarkStart w:id="118" w:name="_CU.02.10.09_–_ImprimirModificaciónT"/>
      <w:bookmarkStart w:id="119" w:name="_Toc317477432"/>
      <w:bookmarkEnd w:id="118"/>
      <w:r>
        <w:t>CU.</w:t>
      </w:r>
      <w:r w:rsidR="00B17E03">
        <w:t>02.11</w:t>
      </w:r>
      <w:r w:rsidR="00BE692B">
        <w:t>.06</w:t>
      </w:r>
      <w:r>
        <w:t xml:space="preserve"> – Imprimir</w:t>
      </w:r>
      <w:r w:rsidR="00720EF1">
        <w:t>Entrega</w:t>
      </w:r>
      <w:r>
        <w:t>Trámite</w:t>
      </w:r>
      <w:bookmarkEnd w:id="119"/>
      <w:r w:rsidRPr="00041EBD">
        <w:tab/>
      </w:r>
    </w:p>
    <w:p w:rsidR="004F6170" w:rsidRDefault="004F6170" w:rsidP="004F6170">
      <w:pPr>
        <w:rPr>
          <w:rFonts w:cs="Arial"/>
        </w:rPr>
      </w:pPr>
    </w:p>
    <w:p w:rsidR="008C5D86" w:rsidRDefault="008C5D86" w:rsidP="008C5D86">
      <w:pPr>
        <w:pStyle w:val="Ttulo2"/>
      </w:pPr>
      <w:bookmarkStart w:id="120" w:name="_Toc314066274"/>
      <w:bookmarkStart w:id="121" w:name="_Toc312162063"/>
      <w:bookmarkStart w:id="122" w:name="_Toc317477433"/>
      <w:r>
        <w:t>Descripción Breve</w:t>
      </w:r>
      <w:bookmarkEnd w:id="120"/>
      <w:bookmarkEnd w:id="121"/>
      <w:bookmarkEnd w:id="122"/>
    </w:p>
    <w:p w:rsidR="008C5D86" w:rsidRDefault="008C5D86" w:rsidP="008C5D86">
      <w:pPr>
        <w:rPr>
          <w:rFonts w:cs="Arial"/>
        </w:rPr>
      </w:pPr>
      <w:r>
        <w:rPr>
          <w:rFonts w:cs="Arial"/>
        </w:rPr>
        <w:t xml:space="preserve">El usuario imprime pantalla con los datos </w:t>
      </w:r>
      <w:r w:rsidR="00C53387">
        <w:rPr>
          <w:rFonts w:cs="Arial"/>
        </w:rPr>
        <w:t xml:space="preserve">del trámite </w:t>
      </w:r>
      <w:r>
        <w:rPr>
          <w:rFonts w:cs="Arial"/>
        </w:rPr>
        <w:t>dentro del sistema de Gestión de Trámites.</w:t>
      </w:r>
    </w:p>
    <w:p w:rsidR="008C5D86" w:rsidRDefault="008C5D86" w:rsidP="008C5D86">
      <w:pPr>
        <w:pStyle w:val="Ttulo2"/>
      </w:pPr>
      <w:bookmarkStart w:id="123" w:name="_Toc314066275"/>
      <w:bookmarkStart w:id="124" w:name="_Toc312162064"/>
      <w:bookmarkStart w:id="125" w:name="_Toc317477434"/>
      <w:r>
        <w:t>Actores</w:t>
      </w:r>
      <w:bookmarkEnd w:id="123"/>
      <w:bookmarkEnd w:id="124"/>
      <w:bookmarkEnd w:id="125"/>
    </w:p>
    <w:p w:rsidR="008C5D86" w:rsidRDefault="008C5D86" w:rsidP="008C5D86">
      <w:pPr>
        <w:rPr>
          <w:rFonts w:cs="Arial"/>
        </w:rPr>
      </w:pPr>
      <w:r>
        <w:rPr>
          <w:rFonts w:cs="Arial"/>
          <w:b/>
        </w:rPr>
        <w:t>Administrador</w:t>
      </w:r>
      <w:r>
        <w:rPr>
          <w:rFonts w:cs="Arial"/>
        </w:rPr>
        <w:t>.- Actor encargado de administrar los elementos estructurales y funcionales del sistema.</w:t>
      </w:r>
    </w:p>
    <w:p w:rsidR="008C5D86" w:rsidRDefault="00745C22" w:rsidP="008C5D86">
      <w:pPr>
        <w:spacing w:line="276" w:lineRule="auto"/>
        <w:rPr>
          <w:rFonts w:cs="Arial"/>
        </w:rPr>
      </w:pPr>
      <w:r>
        <w:rPr>
          <w:rFonts w:cs="Arial"/>
          <w:b/>
        </w:rPr>
        <w:t>Área/ Responsable de área</w:t>
      </w:r>
      <w:r w:rsidR="008C5D86">
        <w:rPr>
          <w:rFonts w:cs="Arial"/>
          <w:b/>
        </w:rPr>
        <w:t xml:space="preserve">.- </w:t>
      </w:r>
      <w:r w:rsidR="008C5D86">
        <w:rPr>
          <w:rFonts w:cs="Arial"/>
        </w:rPr>
        <w:t>Es la persona autorizada para realizar</w:t>
      </w:r>
      <w:r w:rsidR="00A9114C">
        <w:rPr>
          <w:rFonts w:cs="Arial"/>
        </w:rPr>
        <w:t xml:space="preserve"> impresiones de la pantalla de los trámite</w:t>
      </w:r>
      <w:r w:rsidR="008C5D86">
        <w:rPr>
          <w:rFonts w:cs="Arial"/>
        </w:rPr>
        <w:t>s en el sistema.</w:t>
      </w:r>
    </w:p>
    <w:p w:rsidR="008C5D86" w:rsidRDefault="008C5D86" w:rsidP="008C5D86">
      <w:pPr>
        <w:rPr>
          <w:rFonts w:cs="Arial"/>
        </w:rPr>
      </w:pPr>
      <w:r>
        <w:rPr>
          <w:rFonts w:cs="Arial"/>
        </w:rPr>
        <w:t>El conjunto de los actores antes citados en lo subsecuente se les denominará USUARIO.</w:t>
      </w:r>
    </w:p>
    <w:p w:rsidR="008C5D86" w:rsidRDefault="008C5D86" w:rsidP="008C5D86">
      <w:pPr>
        <w:pStyle w:val="Ttulo2"/>
      </w:pPr>
      <w:bookmarkStart w:id="126" w:name="_Toc314066276"/>
      <w:bookmarkStart w:id="127" w:name="_Toc312162065"/>
      <w:bookmarkStart w:id="128" w:name="_Toc317477435"/>
      <w:r>
        <w:t>Condiciones Previas</w:t>
      </w:r>
      <w:bookmarkEnd w:id="126"/>
      <w:bookmarkEnd w:id="127"/>
      <w:bookmarkEnd w:id="128"/>
    </w:p>
    <w:p w:rsidR="008C5D86" w:rsidRDefault="008C5D86" w:rsidP="008C5D86">
      <w:pPr>
        <w:pStyle w:val="Ttulo3"/>
      </w:pPr>
      <w:bookmarkStart w:id="129" w:name="_Toc314066277"/>
      <w:bookmarkStart w:id="130" w:name="_Toc312162066"/>
      <w:bookmarkStart w:id="131" w:name="_Toc317477436"/>
      <w:r>
        <w:t>El usuario deberá iniciar sesión en el sistema</w:t>
      </w:r>
      <w:bookmarkEnd w:id="129"/>
      <w:bookmarkEnd w:id="130"/>
      <w:bookmarkEnd w:id="131"/>
    </w:p>
    <w:p w:rsidR="00B01C4E" w:rsidRDefault="008C5D86" w:rsidP="00C90C24">
      <w:pPr>
        <w:spacing w:after="240"/>
        <w:rPr>
          <w:rFonts w:cs="Arial"/>
        </w:rPr>
      </w:pPr>
      <w:r>
        <w:rPr>
          <w:rFonts w:cs="Arial"/>
        </w:rPr>
        <w:t>El usuario inicia una sesión en el sistema introduciendo el nombre de usuario y contraseña.</w:t>
      </w:r>
      <w:bookmarkStart w:id="132" w:name="_Toc314066280"/>
    </w:p>
    <w:p w:rsidR="00EB4A92" w:rsidRDefault="00EB4A92" w:rsidP="00EB4A92">
      <w:pPr>
        <w:pStyle w:val="Ttulo3"/>
      </w:pPr>
      <w:bookmarkStart w:id="133" w:name="_Toc317477437"/>
      <w:r>
        <w:t>El usuario deberá realizar una búsqueda y/o registro de trámites.</w:t>
      </w:r>
      <w:bookmarkEnd w:id="133"/>
    </w:p>
    <w:p w:rsidR="00EB4A92" w:rsidRPr="00E97C3B" w:rsidRDefault="00EB4A92" w:rsidP="00EB4A92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editarlo.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02.01.01_–_Buscar" w:history="1">
        <w:r w:rsidRPr="009A5AB3">
          <w:rPr>
            <w:rStyle w:val="Hipervnculo"/>
            <w:rFonts w:cs="Arial"/>
          </w:rPr>
          <w:t>CU.02.11.01 BuscarSolicitante</w:t>
        </w:r>
      </w:hyperlink>
      <w:r>
        <w:rPr>
          <w:rFonts w:cs="Arial"/>
        </w:rPr>
        <w:t xml:space="preserve">, </w:t>
      </w:r>
      <w:r>
        <w:rPr>
          <w:rFonts w:cs="Arial"/>
          <w:lang w:val="es-ES"/>
        </w:rPr>
        <w:t xml:space="preserve"> </w:t>
      </w:r>
      <w:r>
        <w:rPr>
          <w:rFonts w:cs="Arial"/>
        </w:rPr>
        <w:t>&lt;&lt;</w:t>
      </w:r>
      <w:hyperlink w:anchor="_CU.02.11.02_–_BuscarSolicitud" w:history="1">
        <w:r w:rsidRPr="00C34C01">
          <w:rPr>
            <w:rStyle w:val="Hipervnculo"/>
            <w:rFonts w:cs="Arial"/>
            <w:lang w:val="es-ES"/>
          </w:rPr>
          <w:t>CU.02.11.02-BuscarSolicitud</w:t>
        </w:r>
      </w:hyperlink>
      <w:r>
        <w:rPr>
          <w:rFonts w:cs="Arial"/>
        </w:rPr>
        <w:t>&gt;&gt;, &lt;&lt;</w:t>
      </w:r>
      <w:r>
        <w:t xml:space="preserve"> </w:t>
      </w:r>
      <w:hyperlink w:anchor="_CU.02.11.03_–_BuscarSolicitudesRegi" w:history="1">
        <w:r w:rsidRPr="00347FB9">
          <w:rPr>
            <w:rStyle w:val="Hipervnculo"/>
          </w:rPr>
          <w:t>CU.02.11.03-BuscarSolicitudesRegistradasSolicitante</w:t>
        </w:r>
      </w:hyperlink>
      <w:r w:rsidRPr="00412C96">
        <w:t xml:space="preserve"> </w:t>
      </w:r>
      <w:r>
        <w:rPr>
          <w:rFonts w:cs="Arial"/>
        </w:rPr>
        <w:t>&gt;&gt;.</w:t>
      </w:r>
    </w:p>
    <w:p w:rsidR="008C5D86" w:rsidRDefault="008C5D86" w:rsidP="008C5D86">
      <w:pPr>
        <w:pStyle w:val="Ttulo2"/>
      </w:pPr>
      <w:bookmarkStart w:id="134" w:name="_Toc317477438"/>
      <w:r>
        <w:t>Flujo de Eventos</w:t>
      </w:r>
      <w:bookmarkEnd w:id="132"/>
      <w:bookmarkEnd w:id="134"/>
    </w:p>
    <w:p w:rsidR="008C5D86" w:rsidRDefault="008C5D86" w:rsidP="008C5D86">
      <w:pPr>
        <w:pStyle w:val="Ttulo3"/>
      </w:pPr>
      <w:bookmarkStart w:id="135" w:name="_Toc314066281"/>
      <w:bookmarkStart w:id="136" w:name="_Toc317477439"/>
      <w:r>
        <w:t>Flujo Básico</w:t>
      </w:r>
      <w:bookmarkEnd w:id="135"/>
      <w:bookmarkEnd w:id="13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8C5D86" w:rsidTr="008C5D86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8C5D86" w:rsidTr="008C5D86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8C5D86" w:rsidRDefault="008C5D86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“Imprimir”.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spacing w:before="240"/>
              <w:rPr>
                <w:rFonts w:cs="Arial"/>
              </w:rPr>
            </w:pPr>
            <w:r>
              <w:rPr>
                <w:rFonts w:cs="Arial"/>
              </w:rPr>
              <w:t>Muestra pantalla de configuración para la impresión.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Configura la impresión de acuerdo a su necesidad.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“Imprimir”: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05.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Si selecciona la opción “Cancelar”:</w:t>
            </w:r>
          </w:p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ab/>
              <w:t>Ir al punto 06.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Envía información a impresora</w:t>
            </w:r>
          </w:p>
        </w:tc>
      </w:tr>
      <w:tr w:rsidR="008C5D86" w:rsidTr="008C5D86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D86" w:rsidRDefault="008C5D86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5D86" w:rsidRDefault="008C5D86">
            <w:pPr>
              <w:rPr>
                <w:rFonts w:cs="Arial"/>
              </w:rPr>
            </w:pPr>
          </w:p>
        </w:tc>
      </w:tr>
    </w:tbl>
    <w:p w:rsidR="008C5D86" w:rsidRDefault="008C5D86" w:rsidP="008C5D86">
      <w:pPr>
        <w:pStyle w:val="Ttulo2"/>
        <w:numPr>
          <w:ilvl w:val="0"/>
          <w:numId w:val="0"/>
        </w:numPr>
      </w:pPr>
    </w:p>
    <w:p w:rsidR="008C5D86" w:rsidRDefault="008C5D86" w:rsidP="008C5D86">
      <w:pPr>
        <w:pStyle w:val="Ttulo2"/>
      </w:pPr>
      <w:bookmarkStart w:id="137" w:name="_Toc314066282"/>
      <w:bookmarkStart w:id="138" w:name="_Toc317477440"/>
      <w:r>
        <w:t>Flujos alternos</w:t>
      </w:r>
      <w:bookmarkEnd w:id="137"/>
      <w:bookmarkEnd w:id="138"/>
    </w:p>
    <w:p w:rsidR="008C5D86" w:rsidRDefault="008C5D86" w:rsidP="008C5D86">
      <w:pPr>
        <w:rPr>
          <w:rFonts w:cs="Arial"/>
        </w:rPr>
      </w:pPr>
      <w:r>
        <w:rPr>
          <w:rFonts w:cs="Arial"/>
        </w:rPr>
        <w:t>No aplica.</w:t>
      </w:r>
    </w:p>
    <w:p w:rsidR="008C5D86" w:rsidRDefault="008C5D86" w:rsidP="008C5D86">
      <w:pPr>
        <w:pStyle w:val="Ttulo2"/>
      </w:pPr>
      <w:bookmarkStart w:id="139" w:name="_Toc314066283"/>
      <w:bookmarkStart w:id="140" w:name="_Toc317477441"/>
      <w:r>
        <w:t>Condiciones Posteriores</w:t>
      </w:r>
      <w:bookmarkEnd w:id="139"/>
      <w:bookmarkEnd w:id="140"/>
    </w:p>
    <w:p w:rsidR="008C5D86" w:rsidRDefault="008C5D86" w:rsidP="008C5D86">
      <w:pPr>
        <w:rPr>
          <w:rFonts w:cs="Arial"/>
        </w:rPr>
      </w:pPr>
      <w:r>
        <w:rPr>
          <w:rFonts w:cs="Arial"/>
        </w:rPr>
        <w:t>No aplica.</w:t>
      </w:r>
    </w:p>
    <w:p w:rsidR="008C5D86" w:rsidRDefault="008C5D86" w:rsidP="008C5D86">
      <w:pPr>
        <w:pStyle w:val="Ttulo2"/>
      </w:pPr>
      <w:bookmarkStart w:id="141" w:name="_Toc314066284"/>
      <w:bookmarkStart w:id="142" w:name="_Toc317477442"/>
      <w:r>
        <w:lastRenderedPageBreak/>
        <w:t>Diagrama</w:t>
      </w:r>
      <w:bookmarkEnd w:id="141"/>
      <w:bookmarkEnd w:id="142"/>
    </w:p>
    <w:p w:rsidR="008C5D86" w:rsidRDefault="00C361CA" w:rsidP="008C5D86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3629025"/>
            <wp:effectExtent l="0" t="0" r="0" b="952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1.06-ImprimirEntregaTrámite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D86" w:rsidRDefault="008C5D86" w:rsidP="008C5D86">
      <w:pPr>
        <w:pStyle w:val="Ttulo2"/>
      </w:pPr>
      <w:bookmarkStart w:id="143" w:name="_Toc314066285"/>
      <w:bookmarkStart w:id="144" w:name="_Toc317477443"/>
      <w:r>
        <w:t>Observaciones</w:t>
      </w:r>
      <w:bookmarkEnd w:id="143"/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8C5D86" w:rsidTr="008C5D86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C5D86" w:rsidRDefault="008C5D8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8C5D86" w:rsidRDefault="008C5D86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8C5D86" w:rsidTr="008C5D86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D86" w:rsidRDefault="008C5D86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5D86" w:rsidRDefault="008C5D86">
            <w:pPr>
              <w:rPr>
                <w:rFonts w:cs="Arial"/>
              </w:rPr>
            </w:pPr>
          </w:p>
        </w:tc>
      </w:tr>
    </w:tbl>
    <w:p w:rsidR="008C5D86" w:rsidRDefault="008C5D86" w:rsidP="008C5D86"/>
    <w:p w:rsidR="004F6170" w:rsidRDefault="004F6170" w:rsidP="004F6170">
      <w:r>
        <w:br w:type="page"/>
      </w:r>
    </w:p>
    <w:p w:rsidR="004F6170" w:rsidRPr="002511BD" w:rsidRDefault="004F6170" w:rsidP="004F6170">
      <w:pPr>
        <w:pStyle w:val="Subttulo"/>
      </w:pPr>
      <w:r w:rsidRPr="002511BD">
        <w:lastRenderedPageBreak/>
        <w:t>Especificación de C</w:t>
      </w:r>
      <w:r>
        <w:t>asos de Uso de Sistema: CU.</w:t>
      </w:r>
      <w:r w:rsidR="00B17E03">
        <w:t>02.11</w:t>
      </w:r>
      <w:r w:rsidR="00BE692B">
        <w:t>.07</w:t>
      </w:r>
      <w:r w:rsidRPr="008D03C3">
        <w:t>-</w:t>
      </w:r>
      <w:r>
        <w:t>GenerarReporte</w:t>
      </w:r>
      <w:r w:rsidR="00720EF1">
        <w:t>Entrega</w:t>
      </w:r>
      <w:r>
        <w:t>Trámite</w:t>
      </w:r>
    </w:p>
    <w:p w:rsidR="004F6170" w:rsidRPr="000B0FE2" w:rsidRDefault="004F6170" w:rsidP="004F6170">
      <w:pPr>
        <w:pStyle w:val="Ttulo1"/>
      </w:pPr>
      <w:bookmarkStart w:id="145" w:name="_CU.02.10.10_–_GenerarReporteModific"/>
      <w:bookmarkStart w:id="146" w:name="_CU.02.11.06_–_GenerarReporteEntrega"/>
      <w:bookmarkStart w:id="147" w:name="_Toc317477444"/>
      <w:bookmarkEnd w:id="145"/>
      <w:bookmarkEnd w:id="146"/>
      <w:r>
        <w:t>CU.</w:t>
      </w:r>
      <w:r w:rsidR="00B17E03">
        <w:t>02.11</w:t>
      </w:r>
      <w:r w:rsidR="00BE692B">
        <w:t>.07</w:t>
      </w:r>
      <w:r>
        <w:t xml:space="preserve"> – GenerarReporte</w:t>
      </w:r>
      <w:r w:rsidR="00720EF1">
        <w:t>Entrega</w:t>
      </w:r>
      <w:r>
        <w:t>Trámite</w:t>
      </w:r>
      <w:bookmarkEnd w:id="147"/>
      <w:r w:rsidRPr="00041EBD">
        <w:tab/>
      </w:r>
    </w:p>
    <w:p w:rsidR="000B0FE2" w:rsidRDefault="000B0FE2" w:rsidP="000B0FE2">
      <w:pPr>
        <w:pStyle w:val="Ttulo2"/>
      </w:pPr>
      <w:bookmarkStart w:id="148" w:name="_Toc314066287"/>
      <w:bookmarkStart w:id="149" w:name="_Toc312160958"/>
      <w:bookmarkStart w:id="150" w:name="_Toc317477445"/>
      <w:r>
        <w:t>Descripción Breve</w:t>
      </w:r>
      <w:bookmarkEnd w:id="148"/>
      <w:bookmarkEnd w:id="149"/>
      <w:bookmarkEnd w:id="150"/>
    </w:p>
    <w:p w:rsidR="000B0FE2" w:rsidRDefault="000B0FE2" w:rsidP="000B0FE2">
      <w:pPr>
        <w:rPr>
          <w:rFonts w:cs="Arial"/>
        </w:rPr>
      </w:pPr>
      <w:r>
        <w:rPr>
          <w:rFonts w:cs="Arial"/>
        </w:rPr>
        <w:t>El usuario genera reporte con los datos correspondientes de las solicitudes dentro del sistema de Gestión de Trámites.</w:t>
      </w:r>
    </w:p>
    <w:p w:rsidR="000B0FE2" w:rsidRDefault="000B0FE2" w:rsidP="000B0FE2">
      <w:pPr>
        <w:pStyle w:val="Ttulo2"/>
      </w:pPr>
      <w:bookmarkStart w:id="151" w:name="_Toc314066288"/>
      <w:bookmarkStart w:id="152" w:name="_Toc312160959"/>
      <w:bookmarkStart w:id="153" w:name="_Toc317477446"/>
      <w:r>
        <w:t>Actores</w:t>
      </w:r>
      <w:bookmarkEnd w:id="151"/>
      <w:bookmarkEnd w:id="152"/>
      <w:bookmarkEnd w:id="153"/>
    </w:p>
    <w:p w:rsidR="000B0FE2" w:rsidRDefault="000B0FE2" w:rsidP="000B0FE2">
      <w:pPr>
        <w:rPr>
          <w:rFonts w:cs="Arial"/>
        </w:rPr>
      </w:pPr>
      <w:r>
        <w:rPr>
          <w:rFonts w:cs="Arial"/>
          <w:b/>
        </w:rPr>
        <w:t>Administrador</w:t>
      </w:r>
      <w:r>
        <w:rPr>
          <w:rFonts w:cs="Arial"/>
        </w:rPr>
        <w:t>.- Actor encargado de administrar los elementos estructurales y funcionales del sistema.</w:t>
      </w:r>
    </w:p>
    <w:p w:rsidR="000B0FE2" w:rsidRDefault="00C753FF" w:rsidP="000B0FE2">
      <w:pPr>
        <w:spacing w:line="276" w:lineRule="auto"/>
        <w:rPr>
          <w:rFonts w:cs="Arial"/>
        </w:rPr>
      </w:pPr>
      <w:r>
        <w:rPr>
          <w:rFonts w:cs="Arial"/>
          <w:b/>
        </w:rPr>
        <w:t>Área</w:t>
      </w:r>
      <w:r w:rsidR="000B0FE2">
        <w:rPr>
          <w:rFonts w:cs="Arial"/>
          <w:b/>
        </w:rPr>
        <w:t xml:space="preserve">/ </w:t>
      </w:r>
      <w:r>
        <w:rPr>
          <w:rFonts w:cs="Arial"/>
          <w:b/>
        </w:rPr>
        <w:t>Responsable de área</w:t>
      </w:r>
      <w:r w:rsidR="000B0FE2">
        <w:rPr>
          <w:rFonts w:cs="Arial"/>
          <w:b/>
        </w:rPr>
        <w:t xml:space="preserve">.- </w:t>
      </w:r>
      <w:r w:rsidR="000B0FE2">
        <w:rPr>
          <w:rFonts w:cs="Arial"/>
        </w:rPr>
        <w:t>Es la persona autorizada para realizar la generación de reportes de solicitudes en el sistema.</w:t>
      </w:r>
    </w:p>
    <w:p w:rsidR="000B0FE2" w:rsidRDefault="000B0FE2" w:rsidP="000B0FE2">
      <w:pPr>
        <w:rPr>
          <w:rFonts w:cs="Arial"/>
        </w:rPr>
      </w:pPr>
      <w:r>
        <w:rPr>
          <w:rFonts w:cs="Arial"/>
        </w:rPr>
        <w:t>El conjunto de los actores antes citados en lo subsecuente se les denominará USUARIO.</w:t>
      </w:r>
    </w:p>
    <w:p w:rsidR="000B0FE2" w:rsidRDefault="000B0FE2" w:rsidP="000B0FE2">
      <w:pPr>
        <w:pStyle w:val="Ttulo2"/>
      </w:pPr>
      <w:bookmarkStart w:id="154" w:name="_Toc314066289"/>
      <w:bookmarkStart w:id="155" w:name="_Toc312160960"/>
      <w:bookmarkStart w:id="156" w:name="_Toc317477447"/>
      <w:r>
        <w:t>Condiciones Previas</w:t>
      </w:r>
      <w:bookmarkEnd w:id="154"/>
      <w:bookmarkEnd w:id="155"/>
      <w:bookmarkEnd w:id="156"/>
    </w:p>
    <w:p w:rsidR="000B0FE2" w:rsidRDefault="000B0FE2" w:rsidP="000B0FE2">
      <w:pPr>
        <w:pStyle w:val="Ttulo3"/>
      </w:pPr>
      <w:bookmarkStart w:id="157" w:name="_Toc314066290"/>
      <w:bookmarkStart w:id="158" w:name="_Toc312160961"/>
      <w:bookmarkStart w:id="159" w:name="_Toc317477448"/>
      <w:r>
        <w:t>El usuario deberá iniciar sesión en el sistema</w:t>
      </w:r>
      <w:bookmarkEnd w:id="157"/>
      <w:bookmarkEnd w:id="158"/>
      <w:bookmarkEnd w:id="159"/>
    </w:p>
    <w:p w:rsidR="00B01C4E" w:rsidRDefault="000B0FE2" w:rsidP="00C90C24">
      <w:pPr>
        <w:spacing w:after="240"/>
        <w:rPr>
          <w:rFonts w:cs="Arial"/>
        </w:rPr>
      </w:pPr>
      <w:r>
        <w:rPr>
          <w:rFonts w:cs="Arial"/>
        </w:rPr>
        <w:t>El usuario inicia una sesión en el sistema introduciendo el nombre de usuario y contraseña.</w:t>
      </w:r>
      <w:bookmarkStart w:id="160" w:name="_Toc312160964"/>
      <w:bookmarkStart w:id="161" w:name="_Toc314066293"/>
    </w:p>
    <w:p w:rsidR="00EB4A92" w:rsidRDefault="00EB4A92" w:rsidP="00EB4A92">
      <w:pPr>
        <w:pStyle w:val="Ttulo3"/>
      </w:pPr>
      <w:bookmarkStart w:id="162" w:name="_Toc317477449"/>
      <w:r>
        <w:t>El usuario deberá realizar una búsqueda y/o registro de trámites.</w:t>
      </w:r>
      <w:bookmarkEnd w:id="162"/>
    </w:p>
    <w:p w:rsidR="00EB4A92" w:rsidRPr="00E97C3B" w:rsidRDefault="00EB4A92" w:rsidP="00EB4A92">
      <w:pPr>
        <w:spacing w:after="240"/>
        <w:rPr>
          <w:rFonts w:cs="Arial"/>
        </w:rPr>
      </w:pPr>
      <w:r>
        <w:rPr>
          <w:rFonts w:cs="Arial"/>
        </w:rPr>
        <w:t xml:space="preserve">El usuario deberá realizar una búsqueda y/o registro de trámites previo a editarlo. </w:t>
      </w:r>
      <w:r>
        <w:rPr>
          <w:rFonts w:cs="Arial"/>
          <w:lang w:val="es-ES"/>
        </w:rPr>
        <w:t xml:space="preserve">Para mayor detalle refiérase al  Caso de Uso </w:t>
      </w:r>
      <w:r>
        <w:rPr>
          <w:rFonts w:cs="Arial"/>
        </w:rPr>
        <w:t>&lt;&lt;</w:t>
      </w:r>
      <w:hyperlink w:anchor="_CU.02.01.01_–_Buscar" w:history="1">
        <w:r w:rsidRPr="009A5AB3">
          <w:rPr>
            <w:rStyle w:val="Hipervnculo"/>
            <w:rFonts w:cs="Arial"/>
          </w:rPr>
          <w:t>CU.02.11.01 BuscarSolicitante</w:t>
        </w:r>
      </w:hyperlink>
      <w:r>
        <w:rPr>
          <w:rFonts w:cs="Arial"/>
        </w:rPr>
        <w:t xml:space="preserve">, </w:t>
      </w:r>
      <w:r>
        <w:rPr>
          <w:rFonts w:cs="Arial"/>
          <w:lang w:val="es-ES"/>
        </w:rPr>
        <w:t xml:space="preserve"> </w:t>
      </w:r>
      <w:r>
        <w:rPr>
          <w:rFonts w:cs="Arial"/>
        </w:rPr>
        <w:t>&lt;&lt;</w:t>
      </w:r>
      <w:hyperlink w:anchor="_CU.02.11.02_–_BuscarSolicitud" w:history="1">
        <w:r w:rsidRPr="00C34C01">
          <w:rPr>
            <w:rStyle w:val="Hipervnculo"/>
            <w:rFonts w:cs="Arial"/>
            <w:lang w:val="es-ES"/>
          </w:rPr>
          <w:t>CU.02.11.02-BuscarSolicitud</w:t>
        </w:r>
      </w:hyperlink>
      <w:r>
        <w:rPr>
          <w:rFonts w:cs="Arial"/>
        </w:rPr>
        <w:t>&gt;&gt;, &lt;&lt;</w:t>
      </w:r>
      <w:r>
        <w:t xml:space="preserve"> </w:t>
      </w:r>
      <w:hyperlink w:anchor="_CU.02.11.03_–_BuscarSolicitudesRegi" w:history="1">
        <w:r w:rsidRPr="00347FB9">
          <w:rPr>
            <w:rStyle w:val="Hipervnculo"/>
          </w:rPr>
          <w:t>CU.02.11.03-BuscarSolicitudesRegistradasSolicitante</w:t>
        </w:r>
      </w:hyperlink>
      <w:r w:rsidRPr="00412C96">
        <w:t xml:space="preserve"> </w:t>
      </w:r>
      <w:r>
        <w:rPr>
          <w:rFonts w:cs="Arial"/>
        </w:rPr>
        <w:t>&gt;&gt;.</w:t>
      </w:r>
    </w:p>
    <w:p w:rsidR="000B0FE2" w:rsidRDefault="000B0FE2" w:rsidP="000B0FE2">
      <w:pPr>
        <w:pStyle w:val="Ttulo2"/>
      </w:pPr>
      <w:bookmarkStart w:id="163" w:name="_Toc317477450"/>
      <w:r>
        <w:t>Flujo de Eventos</w:t>
      </w:r>
      <w:bookmarkEnd w:id="160"/>
      <w:bookmarkEnd w:id="161"/>
      <w:bookmarkEnd w:id="163"/>
    </w:p>
    <w:p w:rsidR="000B0FE2" w:rsidRDefault="000B0FE2" w:rsidP="000B0FE2">
      <w:pPr>
        <w:pStyle w:val="Ttulo3"/>
      </w:pPr>
      <w:bookmarkStart w:id="164" w:name="_Toc314066294"/>
      <w:bookmarkStart w:id="165" w:name="_Toc312160965"/>
      <w:bookmarkStart w:id="166" w:name="_Toc317477451"/>
      <w:r>
        <w:t>Flujo Básico</w:t>
      </w:r>
      <w:bookmarkEnd w:id="164"/>
      <w:bookmarkEnd w:id="165"/>
      <w:bookmarkEnd w:id="166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726"/>
        <w:gridCol w:w="4176"/>
        <w:gridCol w:w="576"/>
        <w:gridCol w:w="4022"/>
      </w:tblGrid>
      <w:tr w:rsidR="000B0FE2" w:rsidTr="000B0FE2">
        <w:trPr>
          <w:tblHeader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Flujo Básico</w:t>
            </w:r>
          </w:p>
        </w:tc>
      </w:tr>
      <w:tr w:rsidR="000B0FE2" w:rsidTr="000B0FE2">
        <w:trPr>
          <w:tblHeader/>
        </w:trPr>
        <w:tc>
          <w:tcPr>
            <w:tcW w:w="258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Usuario</w:t>
            </w:r>
          </w:p>
        </w:tc>
        <w:tc>
          <w:tcPr>
            <w:tcW w:w="24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  <w:hideMark/>
          </w:tcPr>
          <w:p w:rsidR="000B0FE2" w:rsidRDefault="000B0FE2">
            <w:pPr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Sistema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01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El caso de uso inicia cuando selecciona la opción de “Reporte”.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02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Muestra pantalla con el listado de reportes a generar en el módulo.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03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Selecciona nombre del reporte a generar.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jc w:val="center"/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04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Selecciona el icono de formato en el que requiere salga el reporte.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05</w:t>
            </w: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 xml:space="preserve">Muestra mensaje de procesamiento. </w:t>
            </w:r>
          </w:p>
          <w:p w:rsidR="000B0FE2" w:rsidRDefault="000B0FE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 xml:space="preserve">Ver documento DSTMSG-MensajesDelSistema.docx (mensaje MSG26). </w:t>
            </w:r>
          </w:p>
          <w:p w:rsidR="000B0FE2" w:rsidRDefault="000B0FE2">
            <w:pPr>
              <w:ind w:left="454"/>
              <w:rPr>
                <w:rFonts w:cs="Arial"/>
              </w:rPr>
            </w:pPr>
            <w:r>
              <w:rPr>
                <w:rFonts w:cs="Arial"/>
              </w:rPr>
              <w:t>Crea y presenta el reporte.</w:t>
            </w:r>
          </w:p>
        </w:tc>
      </w:tr>
      <w:tr w:rsidR="000B0FE2" w:rsidTr="000B0FE2">
        <w:tc>
          <w:tcPr>
            <w:tcW w:w="3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06</w:t>
            </w:r>
          </w:p>
        </w:tc>
        <w:tc>
          <w:tcPr>
            <w:tcW w:w="2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B0FE2" w:rsidRDefault="000B0FE2">
            <w:pPr>
              <w:rPr>
                <w:rFonts w:cs="Arial"/>
              </w:rPr>
            </w:pPr>
            <w:r>
              <w:rPr>
                <w:rFonts w:cs="Arial"/>
              </w:rPr>
              <w:t>Fin del caso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  <w:tc>
          <w:tcPr>
            <w:tcW w:w="21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FE2" w:rsidRDefault="000B0FE2">
            <w:pPr>
              <w:rPr>
                <w:rFonts w:cs="Arial"/>
              </w:rPr>
            </w:pPr>
          </w:p>
        </w:tc>
      </w:tr>
    </w:tbl>
    <w:p w:rsidR="000B0FE2" w:rsidRDefault="000B0FE2" w:rsidP="000B0FE2">
      <w:pPr>
        <w:rPr>
          <w:lang w:val="es-ES"/>
        </w:rPr>
      </w:pPr>
    </w:p>
    <w:p w:rsidR="000B0FE2" w:rsidRDefault="000B0FE2" w:rsidP="000B0FE2">
      <w:pPr>
        <w:pStyle w:val="Ttulo2"/>
      </w:pPr>
      <w:bookmarkStart w:id="167" w:name="_Toc314066295"/>
      <w:bookmarkStart w:id="168" w:name="_Toc317477452"/>
      <w:r>
        <w:t>Flujos alternos</w:t>
      </w:r>
      <w:bookmarkEnd w:id="167"/>
      <w:bookmarkEnd w:id="168"/>
    </w:p>
    <w:p w:rsidR="000B0FE2" w:rsidRDefault="000B0FE2" w:rsidP="000B0FE2">
      <w:pPr>
        <w:rPr>
          <w:rFonts w:cs="Arial"/>
        </w:rPr>
      </w:pPr>
      <w:r>
        <w:rPr>
          <w:rFonts w:cs="Arial"/>
        </w:rPr>
        <w:t>No aplica.</w:t>
      </w:r>
    </w:p>
    <w:p w:rsidR="000B0FE2" w:rsidRDefault="000B0FE2" w:rsidP="000B0FE2">
      <w:pPr>
        <w:pStyle w:val="Ttulo2"/>
      </w:pPr>
      <w:bookmarkStart w:id="169" w:name="_Toc314066296"/>
      <w:bookmarkStart w:id="170" w:name="_Toc317477453"/>
      <w:r>
        <w:t>Condiciones Posteriores</w:t>
      </w:r>
      <w:bookmarkEnd w:id="169"/>
      <w:bookmarkEnd w:id="170"/>
    </w:p>
    <w:p w:rsidR="000B0FE2" w:rsidRDefault="000B0FE2" w:rsidP="000B0FE2">
      <w:pPr>
        <w:rPr>
          <w:rFonts w:cs="Arial"/>
        </w:rPr>
      </w:pPr>
      <w:r>
        <w:rPr>
          <w:rFonts w:cs="Arial"/>
        </w:rPr>
        <w:t>No aplica.</w:t>
      </w:r>
    </w:p>
    <w:p w:rsidR="000B0FE2" w:rsidRDefault="000B0FE2" w:rsidP="000B0FE2">
      <w:pPr>
        <w:pStyle w:val="Ttulo2"/>
      </w:pPr>
      <w:bookmarkStart w:id="171" w:name="_Toc314066297"/>
      <w:bookmarkStart w:id="172" w:name="_Toc317477454"/>
      <w:r>
        <w:lastRenderedPageBreak/>
        <w:t>Diagrama</w:t>
      </w:r>
      <w:bookmarkEnd w:id="171"/>
      <w:bookmarkEnd w:id="172"/>
    </w:p>
    <w:p w:rsidR="000B0FE2" w:rsidRDefault="00C361CA" w:rsidP="000B0FE2">
      <w:pPr>
        <w:jc w:val="center"/>
        <w:rPr>
          <w:rFonts w:cs="Arial"/>
        </w:rPr>
      </w:pPr>
      <w:r>
        <w:rPr>
          <w:rFonts w:cs="Arial"/>
          <w:noProof/>
          <w:lang w:eastAsia="es-MX"/>
        </w:rPr>
        <w:drawing>
          <wp:inline distT="0" distB="0" distL="0" distR="0">
            <wp:extent cx="5943600" cy="4142740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02.11.07-GenerarReporteEntregaTrámite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FE2" w:rsidRDefault="000B0FE2" w:rsidP="000B0FE2">
      <w:pPr>
        <w:pStyle w:val="Ttulo2"/>
      </w:pPr>
      <w:bookmarkStart w:id="173" w:name="_Toc314066298"/>
      <w:bookmarkStart w:id="174" w:name="_Toc317477455"/>
      <w:r>
        <w:t>Observaciones</w:t>
      </w:r>
      <w:bookmarkEnd w:id="173"/>
      <w:bookmarkEnd w:id="17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7729"/>
      </w:tblGrid>
      <w:tr w:rsidR="000B0FE2" w:rsidTr="000B0FE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0B0FE2" w:rsidRDefault="000B0F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Fecha</w:t>
            </w: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:rsidR="000B0FE2" w:rsidRDefault="000B0FE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Observaciones</w:t>
            </w:r>
          </w:p>
        </w:tc>
      </w:tr>
      <w:tr w:rsidR="000B0FE2" w:rsidTr="000B0FE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E2" w:rsidRDefault="000B0FE2">
            <w:pPr>
              <w:rPr>
                <w:rFonts w:cs="Arial"/>
              </w:rPr>
            </w:pPr>
          </w:p>
        </w:tc>
        <w:tc>
          <w:tcPr>
            <w:tcW w:w="7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FE2" w:rsidRDefault="000B0FE2">
            <w:pPr>
              <w:rPr>
                <w:rFonts w:cs="Arial"/>
              </w:rPr>
            </w:pPr>
          </w:p>
        </w:tc>
      </w:tr>
    </w:tbl>
    <w:p w:rsidR="005C0F83" w:rsidRPr="00453FC6" w:rsidRDefault="005C0F83" w:rsidP="005C0F83">
      <w:pPr>
        <w:rPr>
          <w:rFonts w:asciiTheme="majorHAnsi" w:eastAsiaTheme="majorEastAsia" w:hAnsiTheme="majorHAnsi" w:cstheme="majorBidi"/>
          <w:color w:val="000000" w:themeColor="text1"/>
          <w:spacing w:val="15"/>
          <w:sz w:val="36"/>
        </w:rPr>
      </w:pPr>
      <w:r>
        <w:br w:type="page"/>
      </w:r>
    </w:p>
    <w:p w:rsidR="005C0F83" w:rsidRPr="007B5D93" w:rsidRDefault="005C0F83" w:rsidP="005C0F83"/>
    <w:p w:rsidR="005C0F83" w:rsidRPr="0004119B" w:rsidRDefault="005C0F83" w:rsidP="005C0F83">
      <w:pPr>
        <w:pStyle w:val="Ttulo1"/>
      </w:pPr>
      <w:bookmarkStart w:id="175" w:name="_Toc317477456"/>
      <w:r w:rsidRPr="0004119B">
        <w:t>Firmas de elaboración, revisión y aprobación</w:t>
      </w:r>
      <w:bookmarkEnd w:id="175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190"/>
        <w:gridCol w:w="3193"/>
        <w:gridCol w:w="3193"/>
      </w:tblGrid>
      <w:tr w:rsidR="005C0F83" w:rsidRPr="0004119B" w:rsidTr="00BD1884">
        <w:trPr>
          <w:trHeight w:val="23"/>
          <w:tblHeader/>
        </w:trPr>
        <w:tc>
          <w:tcPr>
            <w:tcW w:w="1666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Elaboró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Revisó</w:t>
            </w:r>
          </w:p>
        </w:tc>
        <w:tc>
          <w:tcPr>
            <w:tcW w:w="1667" w:type="pct"/>
            <w:shd w:val="clear" w:color="auto" w:fill="C2D69B" w:themeFill="accent3" w:themeFillTint="99"/>
          </w:tcPr>
          <w:p w:rsidR="005C0F83" w:rsidRPr="0004119B" w:rsidRDefault="005C0F83" w:rsidP="00BD1884">
            <w:pPr>
              <w:jc w:val="center"/>
              <w:rPr>
                <w:rFonts w:cs="Arial"/>
                <w:b/>
                <w:lang w:val="es-ES" w:eastAsia="es-ES"/>
              </w:rPr>
            </w:pPr>
            <w:r w:rsidRPr="0004119B">
              <w:rPr>
                <w:rFonts w:cs="Arial"/>
                <w:b/>
                <w:lang w:val="es-ES" w:eastAsia="es-ES"/>
              </w:rPr>
              <w:t>VoBo</w:t>
            </w:r>
          </w:p>
        </w:tc>
      </w:tr>
      <w:tr w:rsidR="005C0F83" w:rsidRPr="0004119B" w:rsidTr="00BD1884">
        <w:trPr>
          <w:trHeight w:val="851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  <w:tc>
          <w:tcPr>
            <w:tcW w:w="1667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</w:p>
        </w:tc>
      </w:tr>
      <w:tr w:rsidR="005C0F83" w:rsidRPr="0004119B" w:rsidTr="00BD1884">
        <w:trPr>
          <w:trHeight w:val="23"/>
        </w:trPr>
        <w:tc>
          <w:tcPr>
            <w:tcW w:w="1666" w:type="pct"/>
            <w:vAlign w:val="center"/>
          </w:tcPr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>
              <w:rPr>
                <w:rFonts w:cs="Arial"/>
                <w:lang w:val="es-ES" w:eastAsia="es-ES"/>
              </w:rPr>
              <w:t>Alejandra Alba Lobera</w:t>
            </w:r>
          </w:p>
          <w:p w:rsidR="005C0F83" w:rsidRPr="0004119B" w:rsidRDefault="005C0F83" w:rsidP="00BD1884">
            <w:pPr>
              <w:jc w:val="center"/>
              <w:rPr>
                <w:rFonts w:cs="Arial"/>
                <w:lang w:val="es-ES" w:eastAsia="es-ES"/>
              </w:rPr>
            </w:pPr>
            <w:r w:rsidRPr="0004119B">
              <w:rPr>
                <w:rFonts w:cs="Arial"/>
                <w:lang w:val="es-ES" w:eastAsia="es-ES"/>
              </w:rPr>
              <w:t>Analista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Jaime Enrique Suárez Romero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Líder de Proyecto</w:t>
            </w:r>
          </w:p>
        </w:tc>
        <w:tc>
          <w:tcPr>
            <w:tcW w:w="1667" w:type="pct"/>
            <w:vAlign w:val="center"/>
          </w:tcPr>
          <w:p w:rsidR="005C0F83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Germán Zamorano Aguilar</w:t>
            </w:r>
          </w:p>
          <w:p w:rsidR="005C0F83" w:rsidRPr="0004119B" w:rsidRDefault="005C0F83" w:rsidP="00BD1884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Director General Adjunto de Innovación y Desarrollo Tecnológico</w:t>
            </w:r>
          </w:p>
        </w:tc>
      </w:tr>
    </w:tbl>
    <w:p w:rsidR="005C0F83" w:rsidRPr="00C231AF" w:rsidRDefault="005C0F83" w:rsidP="005C0F83"/>
    <w:p w:rsidR="005C0F83" w:rsidRPr="00BE728C" w:rsidRDefault="005C0F83" w:rsidP="005C0F83"/>
    <w:p w:rsidR="00F4445A" w:rsidRDefault="00F4445A" w:rsidP="00F4445A"/>
    <w:p w:rsidR="007D2AFB" w:rsidRDefault="007D2AFB" w:rsidP="00926F0E">
      <w:pPr>
        <w:rPr>
          <w:rFonts w:cs="Arial"/>
        </w:rPr>
      </w:pPr>
    </w:p>
    <w:bookmarkEnd w:id="5"/>
    <w:p w:rsidR="007E3224" w:rsidRPr="007E3224" w:rsidRDefault="007E3224" w:rsidP="00926F0E">
      <w:pPr>
        <w:rPr>
          <w:rFonts w:cs="Arial"/>
        </w:rPr>
      </w:pPr>
    </w:p>
    <w:sectPr w:rsidR="007E3224" w:rsidRPr="007E3224" w:rsidSect="005B7566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FC5" w:rsidRDefault="005A1FC5">
      <w:r>
        <w:separator/>
      </w:r>
    </w:p>
  </w:endnote>
  <w:endnote w:type="continuationSeparator" w:id="0">
    <w:p w:rsidR="005A1FC5" w:rsidRDefault="005A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04" w:rsidRDefault="005D620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D6204" w:rsidRDefault="005D620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0000" w:themeColor="text1"/>
      </w:tblBorders>
      <w:tblLook w:val="0000" w:firstRow="0" w:lastRow="0" w:firstColumn="0" w:lastColumn="0" w:noHBand="0" w:noVBand="0"/>
    </w:tblPr>
    <w:tblGrid>
      <w:gridCol w:w="3192"/>
      <w:gridCol w:w="3193"/>
      <w:gridCol w:w="3191"/>
    </w:tblGrid>
    <w:tr w:rsidR="005D6204" w:rsidRPr="00522A53" w:rsidTr="00242741">
      <w:tc>
        <w:tcPr>
          <w:tcW w:w="1667" w:type="pct"/>
          <w:vAlign w:val="center"/>
        </w:tcPr>
        <w:p w:rsidR="005D6204" w:rsidRPr="00522A53" w:rsidRDefault="005D6204" w:rsidP="00A64B36">
          <w:pPr>
            <w:tabs>
              <w:tab w:val="left" w:pos="1845"/>
            </w:tabs>
            <w:ind w:right="360"/>
            <w:jc w:val="center"/>
            <w:rPr>
              <w:rFonts w:cs="Arial"/>
              <w:sz w:val="18"/>
              <w:szCs w:val="18"/>
            </w:rPr>
          </w:pPr>
        </w:p>
      </w:tc>
      <w:tc>
        <w:tcPr>
          <w:tcW w:w="1667" w:type="pct"/>
          <w:vAlign w:val="center"/>
        </w:tcPr>
        <w:p w:rsidR="005D6204" w:rsidRPr="00522A53" w:rsidRDefault="005D6204" w:rsidP="00A64B36">
          <w:pPr>
            <w:jc w:val="center"/>
            <w:rPr>
              <w:rFonts w:cs="Arial"/>
              <w:sz w:val="18"/>
              <w:szCs w:val="18"/>
            </w:rPr>
          </w:pPr>
          <w:r w:rsidRPr="00522A53">
            <w:rPr>
              <w:rFonts w:cs="Arial"/>
              <w:sz w:val="18"/>
              <w:szCs w:val="18"/>
              <w:lang w:val="es-ES"/>
            </w:rPr>
            <w:t>SCT 2011</w:t>
          </w:r>
        </w:p>
      </w:tc>
      <w:tc>
        <w:tcPr>
          <w:tcW w:w="1667" w:type="pct"/>
          <w:vAlign w:val="center"/>
        </w:tcPr>
        <w:p w:rsidR="005D6204" w:rsidRPr="00522A53" w:rsidRDefault="005D6204" w:rsidP="00A64B36">
          <w:pPr>
            <w:jc w:val="center"/>
            <w:rPr>
              <w:rFonts w:cs="Arial"/>
              <w:sz w:val="18"/>
              <w:szCs w:val="18"/>
              <w:lang w:val="es-ES"/>
            </w:rPr>
          </w:pPr>
        </w:p>
      </w:tc>
    </w:tr>
  </w:tbl>
  <w:p w:rsidR="005D6204" w:rsidRDefault="005D620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04" w:rsidRDefault="005D620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FC5" w:rsidRDefault="005A1FC5">
      <w:r>
        <w:separator/>
      </w:r>
    </w:p>
  </w:footnote>
  <w:footnote w:type="continuationSeparator" w:id="0">
    <w:p w:rsidR="005A1FC5" w:rsidRDefault="005A1F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04" w:rsidRDefault="005D6204" w:rsidP="00A74EEA">
    <w:pPr>
      <w:pBdr>
        <w:top w:val="single" w:sz="4" w:space="2" w:color="auto"/>
        <w:bottom w:val="single" w:sz="6" w:space="1" w:color="auto"/>
      </w:pBdr>
    </w:pPr>
    <w:r>
      <w:rPr>
        <w:noProof/>
        <w:lang w:eastAsia="es-MX"/>
      </w:rPr>
      <w:drawing>
        <wp:inline distT="0" distB="0" distL="0" distR="0" wp14:anchorId="0EE803A9" wp14:editId="75E1194C">
          <wp:extent cx="1066800" cy="685800"/>
          <wp:effectExtent l="19050" t="0" r="0" b="0"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685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profesional"/>
      <w:tblW w:w="5240" w:type="pct"/>
      <w:tblInd w:w="-459" w:type="dxa"/>
      <w:tblBorders>
        <w:top w:val="single" w:sz="6" w:space="0" w:color="4F6228" w:themeColor="accent3" w:themeShade="80"/>
        <w:left w:val="single" w:sz="6" w:space="0" w:color="4F6228" w:themeColor="accent3" w:themeShade="80"/>
        <w:bottom w:val="single" w:sz="6" w:space="0" w:color="4F6228" w:themeColor="accent3" w:themeShade="80"/>
        <w:right w:val="single" w:sz="6" w:space="0" w:color="4F6228" w:themeColor="accent3" w:themeShade="80"/>
        <w:insideH w:val="single" w:sz="6" w:space="0" w:color="4F6228" w:themeColor="accent3" w:themeShade="80"/>
        <w:insideV w:val="single" w:sz="6" w:space="0" w:color="4F6228" w:themeColor="accent3" w:themeShade="80"/>
      </w:tblBorders>
      <w:tblLook w:val="0000" w:firstRow="0" w:lastRow="0" w:firstColumn="0" w:lastColumn="0" w:noHBand="0" w:noVBand="0"/>
    </w:tblPr>
    <w:tblGrid>
      <w:gridCol w:w="1570"/>
      <w:gridCol w:w="6085"/>
      <w:gridCol w:w="1303"/>
      <w:gridCol w:w="1078"/>
    </w:tblGrid>
    <w:tr w:rsidR="005D6204" w:rsidRPr="00EE517E" w:rsidTr="00F747FA">
      <w:trPr>
        <w:trHeight w:val="271"/>
      </w:trPr>
      <w:tc>
        <w:tcPr>
          <w:tcW w:w="782" w:type="pct"/>
          <w:vMerge w:val="restart"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noProof/>
              <w:sz w:val="18"/>
              <w:szCs w:val="18"/>
            </w:rPr>
          </w:pPr>
          <w:r w:rsidRPr="00EE517E">
            <w:rPr>
              <w:rFonts w:cs="Arial"/>
              <w:noProof/>
              <w:sz w:val="18"/>
              <w:szCs w:val="18"/>
              <w:lang w:eastAsia="es-MX"/>
            </w:rPr>
            <w:drawing>
              <wp:inline distT="0" distB="0" distL="0" distR="0" wp14:anchorId="494BF5A7" wp14:editId="021BEFAC">
                <wp:extent cx="841118" cy="54000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1118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32" w:type="pct"/>
          <w:vMerge w:val="restart"/>
          <w:vAlign w:val="center"/>
        </w:tcPr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Compañía"/>
            <w:tag w:val=""/>
            <w:id w:val="1049267695"/>
            <w:placeholder>
              <w:docPart w:val="91F595F8CAE449619E44E882527DCA5E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5D6204" w:rsidRPr="00EE517E" w:rsidRDefault="005D6204" w:rsidP="00F747FA">
              <w:pPr>
                <w:spacing w:before="240"/>
                <w:jc w:val="left"/>
                <w:rPr>
                  <w:rFonts w:cs="Arial"/>
                  <w:b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SECRETARÍA DE COMUNICACIONES Y TRANSPORTES</w:t>
              </w:r>
            </w:p>
          </w:sdtContent>
        </w:sdt>
        <w:sdt>
          <w:sdtPr>
            <w:rPr>
              <w:rFonts w:cs="Arial"/>
              <w:b/>
              <w:color w:val="000000" w:themeColor="text1"/>
              <w:sz w:val="18"/>
              <w:szCs w:val="18"/>
            </w:rPr>
            <w:alias w:val="Administrador"/>
            <w:tag w:val=""/>
            <w:id w:val="500630799"/>
            <w:placeholder>
              <w:docPart w:val="2F8F168F3E6A49D68BE4FB85880ADD39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Content>
            <w:p w:rsidR="005D6204" w:rsidRPr="00EE517E" w:rsidRDefault="005D6204" w:rsidP="00F747FA">
              <w:pPr>
                <w:spacing w:after="240"/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</w:rPr>
                <w:t>OFICIALÍA MAYOR</w:t>
              </w:r>
            </w:p>
          </w:sdtContent>
        </w:sdt>
        <w:sdt>
          <w:sdtPr>
            <w:rPr>
              <w:rFonts w:cs="Arial"/>
              <w:color w:val="000000" w:themeColor="text1"/>
              <w:sz w:val="18"/>
              <w:szCs w:val="18"/>
            </w:rPr>
            <w:alias w:val="Asunto"/>
            <w:tag w:val=""/>
            <w:id w:val="2082406414"/>
            <w:placeholder>
              <w:docPart w:val="2F8F168F3E6A49D68BE4FB85880ADD3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D6204" w:rsidRPr="00EE517E" w:rsidRDefault="005D6204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</w:rPr>
                <w:t>UNIDAD DE TECNOLOGÍAS DE INFORMACIÓN Y COMUNICACIONES</w:t>
              </w:r>
            </w:p>
          </w:sdtContent>
        </w:sdt>
      </w:tc>
      <w:tc>
        <w:tcPr>
          <w:tcW w:w="649" w:type="pct"/>
          <w:vAlign w:val="center"/>
        </w:tcPr>
        <w:p w:rsidR="005D6204" w:rsidRPr="00EE517E" w:rsidRDefault="005D6204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Hoja</w:t>
          </w:r>
        </w:p>
      </w:tc>
      <w:tc>
        <w:tcPr>
          <w:tcW w:w="537" w:type="pct"/>
          <w:vAlign w:val="center"/>
        </w:tcPr>
        <w:p w:rsidR="005D6204" w:rsidRPr="00EE517E" w:rsidRDefault="005D6204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PAGE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12CC3">
            <w:rPr>
              <w:rFonts w:cs="Arial"/>
              <w:noProof/>
              <w:snapToGrid w:val="0"/>
              <w:sz w:val="18"/>
              <w:szCs w:val="18"/>
            </w:rPr>
            <w:t>4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  <w:r w:rsidRPr="00EE517E">
            <w:rPr>
              <w:rFonts w:cs="Arial"/>
              <w:snapToGrid w:val="0"/>
              <w:sz w:val="18"/>
              <w:szCs w:val="18"/>
            </w:rPr>
            <w:t xml:space="preserve"> de 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begin"/>
          </w:r>
          <w:r w:rsidRPr="00EE517E">
            <w:rPr>
              <w:rFonts w:cs="Arial"/>
              <w:snapToGrid w:val="0"/>
              <w:sz w:val="18"/>
              <w:szCs w:val="18"/>
            </w:rPr>
            <w:instrText xml:space="preserve"> NUMPAGES </w:instrTex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separate"/>
          </w:r>
          <w:r w:rsidR="00E12CC3">
            <w:rPr>
              <w:rFonts w:cs="Arial"/>
              <w:noProof/>
              <w:snapToGrid w:val="0"/>
              <w:sz w:val="18"/>
              <w:szCs w:val="18"/>
            </w:rPr>
            <w:t>27</w:t>
          </w:r>
          <w:r w:rsidRPr="00EE517E">
            <w:rPr>
              <w:rFonts w:cs="Arial"/>
              <w:snapToGrid w:val="0"/>
              <w:sz w:val="18"/>
              <w:szCs w:val="18"/>
            </w:rPr>
            <w:fldChar w:fldCharType="end"/>
          </w:r>
        </w:p>
      </w:tc>
    </w:tr>
    <w:tr w:rsidR="005D6204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D6204" w:rsidRPr="00EE517E" w:rsidRDefault="005D6204" w:rsidP="00F747FA">
          <w:pPr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Proceso</w:t>
          </w:r>
        </w:p>
      </w:tc>
      <w:tc>
        <w:tcPr>
          <w:tcW w:w="537" w:type="pct"/>
          <w:vAlign w:val="center"/>
        </w:tcPr>
        <w:p w:rsidR="005D6204" w:rsidRPr="00EE517E" w:rsidRDefault="005D6204" w:rsidP="0049717D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</w:t>
          </w:r>
        </w:p>
      </w:tc>
    </w:tr>
    <w:tr w:rsidR="005D6204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sz w:val="18"/>
              <w:szCs w:val="18"/>
              <w:lang w:val="en-US"/>
            </w:rPr>
          </w:pPr>
        </w:p>
      </w:tc>
      <w:tc>
        <w:tcPr>
          <w:tcW w:w="303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D6204" w:rsidRPr="00EE517E" w:rsidRDefault="005D6204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Versión</w:t>
          </w:r>
        </w:p>
      </w:tc>
      <w:tc>
        <w:tcPr>
          <w:tcW w:w="537" w:type="pct"/>
          <w:vAlign w:val="center"/>
        </w:tcPr>
        <w:p w:rsidR="005D6204" w:rsidRPr="00EE517E" w:rsidRDefault="005D6204" w:rsidP="00F747F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2</w:t>
          </w:r>
          <w:r w:rsidRPr="00EE517E">
            <w:rPr>
              <w:rFonts w:cs="Arial"/>
              <w:sz w:val="18"/>
              <w:szCs w:val="18"/>
            </w:rPr>
            <w:t>.0</w:t>
          </w:r>
        </w:p>
      </w:tc>
    </w:tr>
    <w:tr w:rsidR="005D6204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sz w:val="18"/>
              <w:szCs w:val="18"/>
            </w:rPr>
          </w:pPr>
        </w:p>
      </w:tc>
      <w:tc>
        <w:tcPr>
          <w:tcW w:w="303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b/>
              <w:color w:val="000000" w:themeColor="text1"/>
              <w:sz w:val="18"/>
              <w:szCs w:val="18"/>
            </w:rPr>
          </w:pPr>
        </w:p>
      </w:tc>
      <w:tc>
        <w:tcPr>
          <w:tcW w:w="649" w:type="pct"/>
          <w:vAlign w:val="center"/>
        </w:tcPr>
        <w:p w:rsidR="005D6204" w:rsidRPr="00EE517E" w:rsidRDefault="005D6204" w:rsidP="00F747FA">
          <w:pPr>
            <w:jc w:val="right"/>
            <w:rPr>
              <w:rFonts w:cs="Arial"/>
              <w:sz w:val="18"/>
              <w:szCs w:val="18"/>
            </w:rPr>
          </w:pPr>
          <w:r w:rsidRPr="00EE517E">
            <w:rPr>
              <w:rFonts w:cs="Arial"/>
              <w:sz w:val="18"/>
              <w:szCs w:val="18"/>
            </w:rPr>
            <w:t>Fecha</w:t>
          </w:r>
        </w:p>
      </w:tc>
      <w:tc>
        <w:tcPr>
          <w:tcW w:w="537" w:type="pct"/>
          <w:vAlign w:val="center"/>
        </w:tcPr>
        <w:p w:rsidR="005D6204" w:rsidRPr="00EE517E" w:rsidRDefault="005D6204" w:rsidP="008B14EA">
          <w:pPr>
            <w:ind w:right="58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Nov</w:t>
          </w:r>
          <w:r w:rsidRPr="00EE517E">
            <w:rPr>
              <w:rFonts w:cs="Arial"/>
              <w:sz w:val="18"/>
              <w:szCs w:val="18"/>
            </w:rPr>
            <w:t>-201</w:t>
          </w:r>
          <w:r>
            <w:rPr>
              <w:rFonts w:cs="Arial"/>
              <w:sz w:val="18"/>
              <w:szCs w:val="18"/>
            </w:rPr>
            <w:t>1</w:t>
          </w:r>
        </w:p>
      </w:tc>
    </w:tr>
    <w:tr w:rsidR="005D6204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color w:val="000000" w:themeColor="text1"/>
            <w:sz w:val="18"/>
            <w:szCs w:val="18"/>
            <w:lang w:eastAsia="es-MX"/>
          </w:rPr>
          <w:alias w:val="Palabras clave"/>
          <w:tag w:val=""/>
          <w:id w:val="534391465"/>
          <w:placeholder>
            <w:docPart w:val="3B8DA895627E4D319E6C3CF178480476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5D6204" w:rsidRPr="00EE517E" w:rsidRDefault="005D6204" w:rsidP="00F747FA">
              <w:pPr>
                <w:jc w:val="left"/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color w:val="000000" w:themeColor="text1"/>
                  <w:sz w:val="18"/>
                  <w:szCs w:val="18"/>
                  <w:lang w:eastAsia="es-MX"/>
                </w:rPr>
                <w:t>Sistema de Gestión de Trámites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5D6204" w:rsidRPr="00EE517E" w:rsidRDefault="005D6204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N/A</w:t>
          </w:r>
        </w:p>
      </w:tc>
    </w:tr>
    <w:tr w:rsidR="005D6204" w:rsidRPr="00EE517E" w:rsidTr="00F747FA">
      <w:trPr>
        <w:trHeight w:val="271"/>
      </w:trPr>
      <w:tc>
        <w:tcPr>
          <w:tcW w:w="782" w:type="pct"/>
          <w:vMerge/>
          <w:vAlign w:val="center"/>
        </w:tcPr>
        <w:p w:rsidR="005D6204" w:rsidRPr="00EE517E" w:rsidRDefault="005D6204" w:rsidP="00F747FA">
          <w:pPr>
            <w:jc w:val="left"/>
            <w:rPr>
              <w:rFonts w:cs="Arial"/>
              <w:sz w:val="18"/>
              <w:szCs w:val="18"/>
            </w:rPr>
          </w:pPr>
        </w:p>
      </w:tc>
      <w:sdt>
        <w:sdtPr>
          <w:rPr>
            <w:rFonts w:cs="Arial"/>
            <w:b/>
            <w:color w:val="000000" w:themeColor="text1"/>
            <w:sz w:val="18"/>
            <w:szCs w:val="18"/>
            <w:lang w:eastAsia="es-MX"/>
          </w:rPr>
          <w:alias w:val="Título"/>
          <w:tag w:val=""/>
          <w:id w:val="-159277129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032" w:type="pct"/>
              <w:vAlign w:val="center"/>
            </w:tcPr>
            <w:p w:rsidR="005D6204" w:rsidRPr="00EE517E" w:rsidRDefault="005D6204" w:rsidP="00DD68C3">
              <w:pPr>
                <w:rPr>
                  <w:rFonts w:cs="Arial"/>
                  <w:b/>
                  <w:sz w:val="18"/>
                  <w:szCs w:val="18"/>
                  <w:lang w:eastAsia="es-MX"/>
                </w:rPr>
              </w:pPr>
              <w:r>
                <w:rPr>
                  <w:rFonts w:cs="Arial"/>
                  <w:b/>
                  <w:color w:val="000000" w:themeColor="text1"/>
                  <w:sz w:val="18"/>
                  <w:szCs w:val="18"/>
                  <w:lang w:eastAsia="es-MX"/>
                </w:rPr>
                <w:t>Especificación de Caso de Uso de Sistema: DSTCUS.02.11 Entregar Trámite</w:t>
              </w:r>
            </w:p>
          </w:tc>
        </w:sdtContent>
      </w:sdt>
      <w:tc>
        <w:tcPr>
          <w:tcW w:w="1186" w:type="pct"/>
          <w:gridSpan w:val="2"/>
          <w:vAlign w:val="center"/>
        </w:tcPr>
        <w:p w:rsidR="005D6204" w:rsidRPr="00EE517E" w:rsidRDefault="005D6204" w:rsidP="00F747FA">
          <w:pPr>
            <w:ind w:right="58"/>
            <w:jc w:val="center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DSTCUS</w:t>
          </w:r>
        </w:p>
      </w:tc>
    </w:tr>
  </w:tbl>
  <w:p w:rsidR="005D6204" w:rsidRDefault="005D6204" w:rsidP="00AE37D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204" w:rsidRDefault="005D62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918"/>
    <w:multiLevelType w:val="hybridMultilevel"/>
    <w:tmpl w:val="BAEA4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EE2087"/>
    <w:multiLevelType w:val="multilevel"/>
    <w:tmpl w:val="2038743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lang w:val="es-MX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4330ED4"/>
    <w:multiLevelType w:val="hybridMultilevel"/>
    <w:tmpl w:val="15E42C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A310BF"/>
    <w:multiLevelType w:val="hybridMultilevel"/>
    <w:tmpl w:val="66A2D31E"/>
    <w:lvl w:ilvl="0" w:tplc="FFFFFFFF">
      <w:start w:val="1"/>
      <w:numFmt w:val="bullet"/>
      <w:pStyle w:val="Diarybullet1"/>
      <w:lvlText w:val=""/>
      <w:lvlJc w:val="left"/>
      <w:pPr>
        <w:tabs>
          <w:tab w:val="num" w:pos="502"/>
        </w:tabs>
        <w:ind w:left="425" w:hanging="283"/>
      </w:pPr>
      <w:rPr>
        <w:rFonts w:ascii="Symbol" w:hAnsi="Symbol" w:hint="default"/>
        <w:color w:val="0000FF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DE08AF"/>
    <w:multiLevelType w:val="hybridMultilevel"/>
    <w:tmpl w:val="89866A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3B555F"/>
    <w:multiLevelType w:val="hybridMultilevel"/>
    <w:tmpl w:val="7FCC1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553FB8"/>
    <w:multiLevelType w:val="hybridMultilevel"/>
    <w:tmpl w:val="83B67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9134F2"/>
    <w:multiLevelType w:val="hybridMultilevel"/>
    <w:tmpl w:val="536E07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ED3AFE"/>
    <w:multiLevelType w:val="hybridMultilevel"/>
    <w:tmpl w:val="C9DEE500"/>
    <w:lvl w:ilvl="0" w:tplc="080A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>
    <w:nsid w:val="791E3F36"/>
    <w:multiLevelType w:val="hybridMultilevel"/>
    <w:tmpl w:val="0A689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277143"/>
    <w:multiLevelType w:val="hybridMultilevel"/>
    <w:tmpl w:val="8242896A"/>
    <w:lvl w:ilvl="0" w:tplc="35763A6A">
      <w:start w:val="1"/>
      <w:numFmt w:val="bullet"/>
      <w:pStyle w:val="InfoBlue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6"/>
  </w:num>
  <w:num w:numId="9">
    <w:abstractNumId w:val="8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0"/>
  </w:num>
  <w:num w:numId="23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 style="mso-wrap-style:none;v-text-anchor:top-baseline" fill="f" fillcolor="#0c9">
      <v:fill color="#0c9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C20"/>
    <w:rsid w:val="00000E7A"/>
    <w:rsid w:val="000017F3"/>
    <w:rsid w:val="00002C77"/>
    <w:rsid w:val="00003628"/>
    <w:rsid w:val="00005385"/>
    <w:rsid w:val="00005F6D"/>
    <w:rsid w:val="00006692"/>
    <w:rsid w:val="000070AC"/>
    <w:rsid w:val="00007278"/>
    <w:rsid w:val="00007B5F"/>
    <w:rsid w:val="000102E0"/>
    <w:rsid w:val="00010AB3"/>
    <w:rsid w:val="0001181F"/>
    <w:rsid w:val="00013821"/>
    <w:rsid w:val="00013C51"/>
    <w:rsid w:val="000140E9"/>
    <w:rsid w:val="00014A53"/>
    <w:rsid w:val="000157FB"/>
    <w:rsid w:val="000250BE"/>
    <w:rsid w:val="000268DC"/>
    <w:rsid w:val="00030199"/>
    <w:rsid w:val="00030E16"/>
    <w:rsid w:val="00030EA1"/>
    <w:rsid w:val="000310C1"/>
    <w:rsid w:val="00033E06"/>
    <w:rsid w:val="00034BB7"/>
    <w:rsid w:val="00041EBD"/>
    <w:rsid w:val="00046BFF"/>
    <w:rsid w:val="00051056"/>
    <w:rsid w:val="0005449C"/>
    <w:rsid w:val="00054696"/>
    <w:rsid w:val="00055F8D"/>
    <w:rsid w:val="00056B23"/>
    <w:rsid w:val="00057D8B"/>
    <w:rsid w:val="0006005C"/>
    <w:rsid w:val="000605DA"/>
    <w:rsid w:val="00061A51"/>
    <w:rsid w:val="00063211"/>
    <w:rsid w:val="00064AB2"/>
    <w:rsid w:val="00064D5A"/>
    <w:rsid w:val="00065DC4"/>
    <w:rsid w:val="00075ED3"/>
    <w:rsid w:val="00075FDE"/>
    <w:rsid w:val="00076515"/>
    <w:rsid w:val="000770A2"/>
    <w:rsid w:val="00081F67"/>
    <w:rsid w:val="00083CD7"/>
    <w:rsid w:val="00083FA3"/>
    <w:rsid w:val="00085D5C"/>
    <w:rsid w:val="000862C9"/>
    <w:rsid w:val="00087084"/>
    <w:rsid w:val="00092013"/>
    <w:rsid w:val="0009218D"/>
    <w:rsid w:val="0009477A"/>
    <w:rsid w:val="00095411"/>
    <w:rsid w:val="00095EEA"/>
    <w:rsid w:val="000A02AE"/>
    <w:rsid w:val="000A1EA0"/>
    <w:rsid w:val="000A2D1B"/>
    <w:rsid w:val="000A3E5E"/>
    <w:rsid w:val="000A41A9"/>
    <w:rsid w:val="000A48FC"/>
    <w:rsid w:val="000A4BCA"/>
    <w:rsid w:val="000A683F"/>
    <w:rsid w:val="000B0FE2"/>
    <w:rsid w:val="000B1247"/>
    <w:rsid w:val="000B268D"/>
    <w:rsid w:val="000B2FBF"/>
    <w:rsid w:val="000B3004"/>
    <w:rsid w:val="000B4D06"/>
    <w:rsid w:val="000B4E32"/>
    <w:rsid w:val="000B51D5"/>
    <w:rsid w:val="000B5223"/>
    <w:rsid w:val="000B7CFD"/>
    <w:rsid w:val="000C05A6"/>
    <w:rsid w:val="000C1A7E"/>
    <w:rsid w:val="000C45C5"/>
    <w:rsid w:val="000C48C6"/>
    <w:rsid w:val="000C5E7F"/>
    <w:rsid w:val="000D2B8B"/>
    <w:rsid w:val="000D34C5"/>
    <w:rsid w:val="000E13AA"/>
    <w:rsid w:val="000E508A"/>
    <w:rsid w:val="000E6C5E"/>
    <w:rsid w:val="000E7F4C"/>
    <w:rsid w:val="000F3623"/>
    <w:rsid w:val="000F4EB0"/>
    <w:rsid w:val="000F52C3"/>
    <w:rsid w:val="000F6087"/>
    <w:rsid w:val="000F6294"/>
    <w:rsid w:val="000F62B4"/>
    <w:rsid w:val="00101080"/>
    <w:rsid w:val="00101DA8"/>
    <w:rsid w:val="00102E7B"/>
    <w:rsid w:val="0010308E"/>
    <w:rsid w:val="00103A1C"/>
    <w:rsid w:val="00103CFC"/>
    <w:rsid w:val="001068BC"/>
    <w:rsid w:val="0010793D"/>
    <w:rsid w:val="00110327"/>
    <w:rsid w:val="00111C63"/>
    <w:rsid w:val="00112293"/>
    <w:rsid w:val="00112489"/>
    <w:rsid w:val="001124F6"/>
    <w:rsid w:val="0011364C"/>
    <w:rsid w:val="00114EF2"/>
    <w:rsid w:val="00120E46"/>
    <w:rsid w:val="00123E77"/>
    <w:rsid w:val="00124262"/>
    <w:rsid w:val="0013670B"/>
    <w:rsid w:val="00140948"/>
    <w:rsid w:val="001425A9"/>
    <w:rsid w:val="001441F7"/>
    <w:rsid w:val="001446B6"/>
    <w:rsid w:val="00146324"/>
    <w:rsid w:val="00147776"/>
    <w:rsid w:val="0015097E"/>
    <w:rsid w:val="0015338F"/>
    <w:rsid w:val="00161270"/>
    <w:rsid w:val="001616EF"/>
    <w:rsid w:val="001623F1"/>
    <w:rsid w:val="001638D7"/>
    <w:rsid w:val="001648F6"/>
    <w:rsid w:val="00165637"/>
    <w:rsid w:val="00167A04"/>
    <w:rsid w:val="00170597"/>
    <w:rsid w:val="001707E1"/>
    <w:rsid w:val="00171226"/>
    <w:rsid w:val="00175695"/>
    <w:rsid w:val="0017652C"/>
    <w:rsid w:val="00177DE5"/>
    <w:rsid w:val="00180976"/>
    <w:rsid w:val="001811E3"/>
    <w:rsid w:val="00181C5C"/>
    <w:rsid w:val="00183AD9"/>
    <w:rsid w:val="00184EF1"/>
    <w:rsid w:val="00184FFE"/>
    <w:rsid w:val="00193B15"/>
    <w:rsid w:val="001944EE"/>
    <w:rsid w:val="00195BDC"/>
    <w:rsid w:val="001976B4"/>
    <w:rsid w:val="00197E6F"/>
    <w:rsid w:val="001A0567"/>
    <w:rsid w:val="001A1634"/>
    <w:rsid w:val="001A2626"/>
    <w:rsid w:val="001A54D1"/>
    <w:rsid w:val="001A5BB9"/>
    <w:rsid w:val="001A5BCC"/>
    <w:rsid w:val="001A681B"/>
    <w:rsid w:val="001A7F4D"/>
    <w:rsid w:val="001B469F"/>
    <w:rsid w:val="001B78DB"/>
    <w:rsid w:val="001B7F27"/>
    <w:rsid w:val="001C2AF5"/>
    <w:rsid w:val="001C2E1D"/>
    <w:rsid w:val="001C3A95"/>
    <w:rsid w:val="001C4945"/>
    <w:rsid w:val="001C638A"/>
    <w:rsid w:val="001C6ADE"/>
    <w:rsid w:val="001C76A5"/>
    <w:rsid w:val="001D2A19"/>
    <w:rsid w:val="001D585D"/>
    <w:rsid w:val="001E1E0F"/>
    <w:rsid w:val="001E21E6"/>
    <w:rsid w:val="001E2249"/>
    <w:rsid w:val="001E27A0"/>
    <w:rsid w:val="001E3FB4"/>
    <w:rsid w:val="001E7742"/>
    <w:rsid w:val="001F18D4"/>
    <w:rsid w:val="001F1C75"/>
    <w:rsid w:val="001F2E48"/>
    <w:rsid w:val="001F46DB"/>
    <w:rsid w:val="001F6344"/>
    <w:rsid w:val="001F6724"/>
    <w:rsid w:val="00200CBD"/>
    <w:rsid w:val="002035E6"/>
    <w:rsid w:val="002109E6"/>
    <w:rsid w:val="002117BC"/>
    <w:rsid w:val="002120A2"/>
    <w:rsid w:val="002157DC"/>
    <w:rsid w:val="00215C5E"/>
    <w:rsid w:val="00217430"/>
    <w:rsid w:val="0023308E"/>
    <w:rsid w:val="00235592"/>
    <w:rsid w:val="002355A7"/>
    <w:rsid w:val="0023705D"/>
    <w:rsid w:val="00240D03"/>
    <w:rsid w:val="00240DC8"/>
    <w:rsid w:val="00242003"/>
    <w:rsid w:val="00242741"/>
    <w:rsid w:val="00242B29"/>
    <w:rsid w:val="0024507A"/>
    <w:rsid w:val="0024611B"/>
    <w:rsid w:val="0025017E"/>
    <w:rsid w:val="002502ED"/>
    <w:rsid w:val="00251CE1"/>
    <w:rsid w:val="00251E9B"/>
    <w:rsid w:val="00252E3B"/>
    <w:rsid w:val="002566F4"/>
    <w:rsid w:val="00261100"/>
    <w:rsid w:val="00263406"/>
    <w:rsid w:val="002656E6"/>
    <w:rsid w:val="00267E23"/>
    <w:rsid w:val="002703C0"/>
    <w:rsid w:val="00271A81"/>
    <w:rsid w:val="0027293F"/>
    <w:rsid w:val="00274F8D"/>
    <w:rsid w:val="00275198"/>
    <w:rsid w:val="002802BB"/>
    <w:rsid w:val="00280AD1"/>
    <w:rsid w:val="00281353"/>
    <w:rsid w:val="00282E7C"/>
    <w:rsid w:val="002857CC"/>
    <w:rsid w:val="00286ADD"/>
    <w:rsid w:val="00286C2E"/>
    <w:rsid w:val="00291AA6"/>
    <w:rsid w:val="00291AF0"/>
    <w:rsid w:val="00295FB0"/>
    <w:rsid w:val="002977C5"/>
    <w:rsid w:val="002A43F3"/>
    <w:rsid w:val="002A7215"/>
    <w:rsid w:val="002B007D"/>
    <w:rsid w:val="002B0427"/>
    <w:rsid w:val="002C1F3B"/>
    <w:rsid w:val="002C3B1A"/>
    <w:rsid w:val="002C44F1"/>
    <w:rsid w:val="002C49FC"/>
    <w:rsid w:val="002C58AD"/>
    <w:rsid w:val="002C68DB"/>
    <w:rsid w:val="002D0FD5"/>
    <w:rsid w:val="002D2A82"/>
    <w:rsid w:val="002D4032"/>
    <w:rsid w:val="002D43BA"/>
    <w:rsid w:val="002D4C2C"/>
    <w:rsid w:val="002D6614"/>
    <w:rsid w:val="002E0F11"/>
    <w:rsid w:val="002E13A4"/>
    <w:rsid w:val="002E1931"/>
    <w:rsid w:val="002E5A01"/>
    <w:rsid w:val="002F07BD"/>
    <w:rsid w:val="002F0CDA"/>
    <w:rsid w:val="002F399D"/>
    <w:rsid w:val="002F62E9"/>
    <w:rsid w:val="003020BC"/>
    <w:rsid w:val="00304489"/>
    <w:rsid w:val="00304D1F"/>
    <w:rsid w:val="00305317"/>
    <w:rsid w:val="00310707"/>
    <w:rsid w:val="00313685"/>
    <w:rsid w:val="00313CD2"/>
    <w:rsid w:val="0031408F"/>
    <w:rsid w:val="00316501"/>
    <w:rsid w:val="003202FB"/>
    <w:rsid w:val="003208F9"/>
    <w:rsid w:val="00320937"/>
    <w:rsid w:val="00320E54"/>
    <w:rsid w:val="00321AA6"/>
    <w:rsid w:val="00330010"/>
    <w:rsid w:val="00330709"/>
    <w:rsid w:val="00333AAF"/>
    <w:rsid w:val="00336749"/>
    <w:rsid w:val="00337EAB"/>
    <w:rsid w:val="00340077"/>
    <w:rsid w:val="00340930"/>
    <w:rsid w:val="0034227C"/>
    <w:rsid w:val="00347FB9"/>
    <w:rsid w:val="0035039E"/>
    <w:rsid w:val="00350C3D"/>
    <w:rsid w:val="003559FF"/>
    <w:rsid w:val="00355D64"/>
    <w:rsid w:val="00356C49"/>
    <w:rsid w:val="00356D42"/>
    <w:rsid w:val="00360208"/>
    <w:rsid w:val="0036464E"/>
    <w:rsid w:val="00364B11"/>
    <w:rsid w:val="00364BCC"/>
    <w:rsid w:val="003669DD"/>
    <w:rsid w:val="00370CE3"/>
    <w:rsid w:val="00371284"/>
    <w:rsid w:val="003713DE"/>
    <w:rsid w:val="003725C0"/>
    <w:rsid w:val="00373B41"/>
    <w:rsid w:val="00373BA6"/>
    <w:rsid w:val="00373D63"/>
    <w:rsid w:val="00374967"/>
    <w:rsid w:val="0037649E"/>
    <w:rsid w:val="00376F6A"/>
    <w:rsid w:val="003804CB"/>
    <w:rsid w:val="0038229B"/>
    <w:rsid w:val="003841E7"/>
    <w:rsid w:val="00384B3E"/>
    <w:rsid w:val="0038538E"/>
    <w:rsid w:val="00386BFD"/>
    <w:rsid w:val="00392B5E"/>
    <w:rsid w:val="00393AFE"/>
    <w:rsid w:val="00394002"/>
    <w:rsid w:val="003946E0"/>
    <w:rsid w:val="00396E1F"/>
    <w:rsid w:val="003A1856"/>
    <w:rsid w:val="003A42A8"/>
    <w:rsid w:val="003A7FE5"/>
    <w:rsid w:val="003B13DB"/>
    <w:rsid w:val="003B1FBE"/>
    <w:rsid w:val="003B2462"/>
    <w:rsid w:val="003B40AC"/>
    <w:rsid w:val="003B5780"/>
    <w:rsid w:val="003B589B"/>
    <w:rsid w:val="003B6C9F"/>
    <w:rsid w:val="003B70DB"/>
    <w:rsid w:val="003B7680"/>
    <w:rsid w:val="003B7B58"/>
    <w:rsid w:val="003B7FC5"/>
    <w:rsid w:val="003C19C4"/>
    <w:rsid w:val="003C608C"/>
    <w:rsid w:val="003D08E2"/>
    <w:rsid w:val="003D20A1"/>
    <w:rsid w:val="003D2DDE"/>
    <w:rsid w:val="003D33AF"/>
    <w:rsid w:val="003D53E7"/>
    <w:rsid w:val="003D6024"/>
    <w:rsid w:val="003D7BB3"/>
    <w:rsid w:val="003D7F38"/>
    <w:rsid w:val="003E0F5A"/>
    <w:rsid w:val="003E3E11"/>
    <w:rsid w:val="003F02D4"/>
    <w:rsid w:val="003F0303"/>
    <w:rsid w:val="003F2150"/>
    <w:rsid w:val="003F2D0A"/>
    <w:rsid w:val="003F3C14"/>
    <w:rsid w:val="00401421"/>
    <w:rsid w:val="00401A49"/>
    <w:rsid w:val="004052B8"/>
    <w:rsid w:val="00407A12"/>
    <w:rsid w:val="00411537"/>
    <w:rsid w:val="00412325"/>
    <w:rsid w:val="00412C96"/>
    <w:rsid w:val="004135CC"/>
    <w:rsid w:val="0041612A"/>
    <w:rsid w:val="004200CE"/>
    <w:rsid w:val="00427316"/>
    <w:rsid w:val="004277F7"/>
    <w:rsid w:val="00427A4A"/>
    <w:rsid w:val="00432B7B"/>
    <w:rsid w:val="00434103"/>
    <w:rsid w:val="0043561B"/>
    <w:rsid w:val="00435B60"/>
    <w:rsid w:val="004360C5"/>
    <w:rsid w:val="00440CF1"/>
    <w:rsid w:val="0044349B"/>
    <w:rsid w:val="00444DAD"/>
    <w:rsid w:val="004473E5"/>
    <w:rsid w:val="00451C35"/>
    <w:rsid w:val="00453FC6"/>
    <w:rsid w:val="00457A9C"/>
    <w:rsid w:val="00462728"/>
    <w:rsid w:val="00462879"/>
    <w:rsid w:val="00465AE4"/>
    <w:rsid w:val="0046709B"/>
    <w:rsid w:val="0047110C"/>
    <w:rsid w:val="00473DFE"/>
    <w:rsid w:val="00474BAB"/>
    <w:rsid w:val="004757CC"/>
    <w:rsid w:val="00475BA0"/>
    <w:rsid w:val="004779C0"/>
    <w:rsid w:val="0048491C"/>
    <w:rsid w:val="0048594D"/>
    <w:rsid w:val="00486B68"/>
    <w:rsid w:val="00494268"/>
    <w:rsid w:val="00496EB3"/>
    <w:rsid w:val="0049717D"/>
    <w:rsid w:val="004A2370"/>
    <w:rsid w:val="004A2EE2"/>
    <w:rsid w:val="004A77B3"/>
    <w:rsid w:val="004B27E3"/>
    <w:rsid w:val="004B5903"/>
    <w:rsid w:val="004B74C9"/>
    <w:rsid w:val="004B762E"/>
    <w:rsid w:val="004C0D91"/>
    <w:rsid w:val="004C0E75"/>
    <w:rsid w:val="004C1084"/>
    <w:rsid w:val="004C5ADA"/>
    <w:rsid w:val="004C7B37"/>
    <w:rsid w:val="004D0E8A"/>
    <w:rsid w:val="004D1D23"/>
    <w:rsid w:val="004D3A6B"/>
    <w:rsid w:val="004D55E6"/>
    <w:rsid w:val="004D5B44"/>
    <w:rsid w:val="004D615A"/>
    <w:rsid w:val="004E2344"/>
    <w:rsid w:val="004E312C"/>
    <w:rsid w:val="004E4025"/>
    <w:rsid w:val="004E7914"/>
    <w:rsid w:val="004F1684"/>
    <w:rsid w:val="004F1B8E"/>
    <w:rsid w:val="004F2E61"/>
    <w:rsid w:val="004F45EE"/>
    <w:rsid w:val="004F594E"/>
    <w:rsid w:val="004F5ED7"/>
    <w:rsid w:val="004F6170"/>
    <w:rsid w:val="004F668E"/>
    <w:rsid w:val="004F7B1C"/>
    <w:rsid w:val="00503C47"/>
    <w:rsid w:val="0050642D"/>
    <w:rsid w:val="005068E0"/>
    <w:rsid w:val="0051059B"/>
    <w:rsid w:val="00511ABE"/>
    <w:rsid w:val="005123CC"/>
    <w:rsid w:val="005167A8"/>
    <w:rsid w:val="005168F5"/>
    <w:rsid w:val="00517367"/>
    <w:rsid w:val="005178C0"/>
    <w:rsid w:val="0052168A"/>
    <w:rsid w:val="00521E2C"/>
    <w:rsid w:val="00522A53"/>
    <w:rsid w:val="0052310E"/>
    <w:rsid w:val="00524197"/>
    <w:rsid w:val="00527153"/>
    <w:rsid w:val="00527D09"/>
    <w:rsid w:val="005308BC"/>
    <w:rsid w:val="00531621"/>
    <w:rsid w:val="00534CAF"/>
    <w:rsid w:val="005359B1"/>
    <w:rsid w:val="00536430"/>
    <w:rsid w:val="0054060C"/>
    <w:rsid w:val="0054061E"/>
    <w:rsid w:val="005409FB"/>
    <w:rsid w:val="00541FB3"/>
    <w:rsid w:val="0054286C"/>
    <w:rsid w:val="005430E1"/>
    <w:rsid w:val="00544518"/>
    <w:rsid w:val="0054487C"/>
    <w:rsid w:val="005455B8"/>
    <w:rsid w:val="005503EC"/>
    <w:rsid w:val="00550A75"/>
    <w:rsid w:val="00552535"/>
    <w:rsid w:val="00552536"/>
    <w:rsid w:val="005538A2"/>
    <w:rsid w:val="00554304"/>
    <w:rsid w:val="0055558E"/>
    <w:rsid w:val="00555B16"/>
    <w:rsid w:val="00557D1F"/>
    <w:rsid w:val="00560338"/>
    <w:rsid w:val="00560EBF"/>
    <w:rsid w:val="0056204D"/>
    <w:rsid w:val="00564334"/>
    <w:rsid w:val="00567BF4"/>
    <w:rsid w:val="005706DE"/>
    <w:rsid w:val="005718E6"/>
    <w:rsid w:val="00572580"/>
    <w:rsid w:val="00573874"/>
    <w:rsid w:val="00573FB8"/>
    <w:rsid w:val="005741E5"/>
    <w:rsid w:val="00574306"/>
    <w:rsid w:val="00574A92"/>
    <w:rsid w:val="00576828"/>
    <w:rsid w:val="005826CE"/>
    <w:rsid w:val="005837B1"/>
    <w:rsid w:val="00583EC0"/>
    <w:rsid w:val="00583F69"/>
    <w:rsid w:val="00584629"/>
    <w:rsid w:val="00585498"/>
    <w:rsid w:val="005854EA"/>
    <w:rsid w:val="00586990"/>
    <w:rsid w:val="0058748D"/>
    <w:rsid w:val="005910A1"/>
    <w:rsid w:val="00591557"/>
    <w:rsid w:val="0059290A"/>
    <w:rsid w:val="00593892"/>
    <w:rsid w:val="0059517D"/>
    <w:rsid w:val="00595810"/>
    <w:rsid w:val="005958E3"/>
    <w:rsid w:val="00596698"/>
    <w:rsid w:val="00596744"/>
    <w:rsid w:val="005A07B5"/>
    <w:rsid w:val="005A0F4D"/>
    <w:rsid w:val="005A1684"/>
    <w:rsid w:val="005A1FC5"/>
    <w:rsid w:val="005A2F36"/>
    <w:rsid w:val="005A4B34"/>
    <w:rsid w:val="005A4D89"/>
    <w:rsid w:val="005A57C8"/>
    <w:rsid w:val="005B319D"/>
    <w:rsid w:val="005B59A2"/>
    <w:rsid w:val="005B7566"/>
    <w:rsid w:val="005C0B31"/>
    <w:rsid w:val="005C0F83"/>
    <w:rsid w:val="005C1677"/>
    <w:rsid w:val="005C6D66"/>
    <w:rsid w:val="005D1049"/>
    <w:rsid w:val="005D10DF"/>
    <w:rsid w:val="005D22D1"/>
    <w:rsid w:val="005D4902"/>
    <w:rsid w:val="005D6204"/>
    <w:rsid w:val="005D6478"/>
    <w:rsid w:val="005D724F"/>
    <w:rsid w:val="005D7AD5"/>
    <w:rsid w:val="005E059B"/>
    <w:rsid w:val="005E3993"/>
    <w:rsid w:val="005E5656"/>
    <w:rsid w:val="005E65D8"/>
    <w:rsid w:val="005E6F46"/>
    <w:rsid w:val="005E7B64"/>
    <w:rsid w:val="005F54C3"/>
    <w:rsid w:val="005F5BAD"/>
    <w:rsid w:val="005F66A1"/>
    <w:rsid w:val="005F6A48"/>
    <w:rsid w:val="00602115"/>
    <w:rsid w:val="006047FD"/>
    <w:rsid w:val="006067AB"/>
    <w:rsid w:val="00607911"/>
    <w:rsid w:val="00610A05"/>
    <w:rsid w:val="00610C9C"/>
    <w:rsid w:val="00613DA0"/>
    <w:rsid w:val="00614836"/>
    <w:rsid w:val="00615BEC"/>
    <w:rsid w:val="00616318"/>
    <w:rsid w:val="00617043"/>
    <w:rsid w:val="00620C60"/>
    <w:rsid w:val="00620E51"/>
    <w:rsid w:val="0062310A"/>
    <w:rsid w:val="00624C0F"/>
    <w:rsid w:val="00627C74"/>
    <w:rsid w:val="00630514"/>
    <w:rsid w:val="00631E63"/>
    <w:rsid w:val="00635A02"/>
    <w:rsid w:val="00635AAA"/>
    <w:rsid w:val="00635D12"/>
    <w:rsid w:val="006368D1"/>
    <w:rsid w:val="00636BDF"/>
    <w:rsid w:val="00642FD8"/>
    <w:rsid w:val="00644E56"/>
    <w:rsid w:val="0064635B"/>
    <w:rsid w:val="00652869"/>
    <w:rsid w:val="00654E24"/>
    <w:rsid w:val="006551C9"/>
    <w:rsid w:val="00660174"/>
    <w:rsid w:val="006602FE"/>
    <w:rsid w:val="0066295F"/>
    <w:rsid w:val="006657D7"/>
    <w:rsid w:val="00671BA4"/>
    <w:rsid w:val="00672747"/>
    <w:rsid w:val="00672F38"/>
    <w:rsid w:val="006749C7"/>
    <w:rsid w:val="0068072E"/>
    <w:rsid w:val="00680A79"/>
    <w:rsid w:val="006859F4"/>
    <w:rsid w:val="00685CE2"/>
    <w:rsid w:val="00686160"/>
    <w:rsid w:val="006868EF"/>
    <w:rsid w:val="006875CF"/>
    <w:rsid w:val="00687B56"/>
    <w:rsid w:val="00695702"/>
    <w:rsid w:val="006A1B6A"/>
    <w:rsid w:val="006A25EC"/>
    <w:rsid w:val="006A32BF"/>
    <w:rsid w:val="006A33EB"/>
    <w:rsid w:val="006A3A27"/>
    <w:rsid w:val="006A5E2B"/>
    <w:rsid w:val="006A669A"/>
    <w:rsid w:val="006A6DF3"/>
    <w:rsid w:val="006A77E2"/>
    <w:rsid w:val="006A79FE"/>
    <w:rsid w:val="006B078F"/>
    <w:rsid w:val="006B3273"/>
    <w:rsid w:val="006B48F1"/>
    <w:rsid w:val="006B59A4"/>
    <w:rsid w:val="006B6A4B"/>
    <w:rsid w:val="006C0CE3"/>
    <w:rsid w:val="006C5BA7"/>
    <w:rsid w:val="006D09BD"/>
    <w:rsid w:val="006D0A7C"/>
    <w:rsid w:val="006D2750"/>
    <w:rsid w:val="006D2BF9"/>
    <w:rsid w:val="006D39BC"/>
    <w:rsid w:val="006D4A7E"/>
    <w:rsid w:val="006D72FA"/>
    <w:rsid w:val="006E30C6"/>
    <w:rsid w:val="006F058E"/>
    <w:rsid w:val="006F214E"/>
    <w:rsid w:val="006F4C45"/>
    <w:rsid w:val="006F5C29"/>
    <w:rsid w:val="006F605B"/>
    <w:rsid w:val="006F61A8"/>
    <w:rsid w:val="006F7043"/>
    <w:rsid w:val="006F747F"/>
    <w:rsid w:val="0070178E"/>
    <w:rsid w:val="00701DCE"/>
    <w:rsid w:val="00704D51"/>
    <w:rsid w:val="0070697F"/>
    <w:rsid w:val="007100DE"/>
    <w:rsid w:val="00712D88"/>
    <w:rsid w:val="00713087"/>
    <w:rsid w:val="00713E72"/>
    <w:rsid w:val="00716742"/>
    <w:rsid w:val="00717D52"/>
    <w:rsid w:val="00720EF1"/>
    <w:rsid w:val="00721563"/>
    <w:rsid w:val="00722856"/>
    <w:rsid w:val="007231E5"/>
    <w:rsid w:val="00723382"/>
    <w:rsid w:val="00727014"/>
    <w:rsid w:val="007332D5"/>
    <w:rsid w:val="0073570A"/>
    <w:rsid w:val="00736075"/>
    <w:rsid w:val="00744DCD"/>
    <w:rsid w:val="00745C22"/>
    <w:rsid w:val="00746204"/>
    <w:rsid w:val="007462AB"/>
    <w:rsid w:val="00746D57"/>
    <w:rsid w:val="00753296"/>
    <w:rsid w:val="007534C9"/>
    <w:rsid w:val="00756722"/>
    <w:rsid w:val="00761E2C"/>
    <w:rsid w:val="00761F14"/>
    <w:rsid w:val="0076249D"/>
    <w:rsid w:val="007625B0"/>
    <w:rsid w:val="007634F1"/>
    <w:rsid w:val="00766542"/>
    <w:rsid w:val="00767325"/>
    <w:rsid w:val="0077138A"/>
    <w:rsid w:val="00774794"/>
    <w:rsid w:val="007757A7"/>
    <w:rsid w:val="007764E1"/>
    <w:rsid w:val="00786F9B"/>
    <w:rsid w:val="00792476"/>
    <w:rsid w:val="00792B23"/>
    <w:rsid w:val="00794754"/>
    <w:rsid w:val="00794F1C"/>
    <w:rsid w:val="00795508"/>
    <w:rsid w:val="007956CD"/>
    <w:rsid w:val="007A13FB"/>
    <w:rsid w:val="007A2D34"/>
    <w:rsid w:val="007A4CD2"/>
    <w:rsid w:val="007A6870"/>
    <w:rsid w:val="007B01B4"/>
    <w:rsid w:val="007B08BB"/>
    <w:rsid w:val="007B107D"/>
    <w:rsid w:val="007B186D"/>
    <w:rsid w:val="007B473D"/>
    <w:rsid w:val="007B5D93"/>
    <w:rsid w:val="007B6CE2"/>
    <w:rsid w:val="007C44D5"/>
    <w:rsid w:val="007C4937"/>
    <w:rsid w:val="007C5EFD"/>
    <w:rsid w:val="007D26BD"/>
    <w:rsid w:val="007D2AFB"/>
    <w:rsid w:val="007D3673"/>
    <w:rsid w:val="007D5183"/>
    <w:rsid w:val="007E1088"/>
    <w:rsid w:val="007E2FF9"/>
    <w:rsid w:val="007E3224"/>
    <w:rsid w:val="007E4BA1"/>
    <w:rsid w:val="007E5C13"/>
    <w:rsid w:val="007E7EF9"/>
    <w:rsid w:val="007F16D9"/>
    <w:rsid w:val="007F2377"/>
    <w:rsid w:val="007F456E"/>
    <w:rsid w:val="007F66E7"/>
    <w:rsid w:val="00800FA2"/>
    <w:rsid w:val="00802220"/>
    <w:rsid w:val="00802E48"/>
    <w:rsid w:val="00803B76"/>
    <w:rsid w:val="00805C3F"/>
    <w:rsid w:val="008075E4"/>
    <w:rsid w:val="008077B1"/>
    <w:rsid w:val="00812791"/>
    <w:rsid w:val="0081294E"/>
    <w:rsid w:val="00815315"/>
    <w:rsid w:val="00815D12"/>
    <w:rsid w:val="00815DA8"/>
    <w:rsid w:val="008178F1"/>
    <w:rsid w:val="00821DA6"/>
    <w:rsid w:val="008241E6"/>
    <w:rsid w:val="00825576"/>
    <w:rsid w:val="00827A7A"/>
    <w:rsid w:val="0083028A"/>
    <w:rsid w:val="008312CF"/>
    <w:rsid w:val="00835E7A"/>
    <w:rsid w:val="00836786"/>
    <w:rsid w:val="008401E4"/>
    <w:rsid w:val="008408AE"/>
    <w:rsid w:val="0084251C"/>
    <w:rsid w:val="00843903"/>
    <w:rsid w:val="008440ED"/>
    <w:rsid w:val="00844B28"/>
    <w:rsid w:val="008503D7"/>
    <w:rsid w:val="008509EB"/>
    <w:rsid w:val="008510AE"/>
    <w:rsid w:val="008510D8"/>
    <w:rsid w:val="008511CF"/>
    <w:rsid w:val="00853BCE"/>
    <w:rsid w:val="00854EE3"/>
    <w:rsid w:val="00860106"/>
    <w:rsid w:val="00861990"/>
    <w:rsid w:val="00872E87"/>
    <w:rsid w:val="0087372C"/>
    <w:rsid w:val="00877845"/>
    <w:rsid w:val="00877BCA"/>
    <w:rsid w:val="008811C5"/>
    <w:rsid w:val="00884ADA"/>
    <w:rsid w:val="008903A7"/>
    <w:rsid w:val="00890CA0"/>
    <w:rsid w:val="008951AB"/>
    <w:rsid w:val="00895349"/>
    <w:rsid w:val="0089596D"/>
    <w:rsid w:val="008A0D3E"/>
    <w:rsid w:val="008A496B"/>
    <w:rsid w:val="008B0996"/>
    <w:rsid w:val="008B14EA"/>
    <w:rsid w:val="008B4094"/>
    <w:rsid w:val="008B6335"/>
    <w:rsid w:val="008B6464"/>
    <w:rsid w:val="008C303E"/>
    <w:rsid w:val="008C540F"/>
    <w:rsid w:val="008C5D86"/>
    <w:rsid w:val="008C751E"/>
    <w:rsid w:val="008C7F84"/>
    <w:rsid w:val="008D03C3"/>
    <w:rsid w:val="008D0A56"/>
    <w:rsid w:val="008D3226"/>
    <w:rsid w:val="008D5088"/>
    <w:rsid w:val="008D5D18"/>
    <w:rsid w:val="008E12DE"/>
    <w:rsid w:val="008E3CBF"/>
    <w:rsid w:val="008E435E"/>
    <w:rsid w:val="008E4AA1"/>
    <w:rsid w:val="008E4DEE"/>
    <w:rsid w:val="008E5B85"/>
    <w:rsid w:val="008E68D9"/>
    <w:rsid w:val="008E6B86"/>
    <w:rsid w:val="008F0231"/>
    <w:rsid w:val="008F2B68"/>
    <w:rsid w:val="008F365A"/>
    <w:rsid w:val="008F455B"/>
    <w:rsid w:val="008F4FF3"/>
    <w:rsid w:val="008F7BBE"/>
    <w:rsid w:val="00901B3B"/>
    <w:rsid w:val="0090569A"/>
    <w:rsid w:val="00906D49"/>
    <w:rsid w:val="009104FD"/>
    <w:rsid w:val="00911042"/>
    <w:rsid w:val="009112C8"/>
    <w:rsid w:val="00912B09"/>
    <w:rsid w:val="009147E3"/>
    <w:rsid w:val="00915390"/>
    <w:rsid w:val="00916167"/>
    <w:rsid w:val="009164AB"/>
    <w:rsid w:val="00921050"/>
    <w:rsid w:val="00924077"/>
    <w:rsid w:val="009246E7"/>
    <w:rsid w:val="009247F2"/>
    <w:rsid w:val="00924A1C"/>
    <w:rsid w:val="00926F0E"/>
    <w:rsid w:val="009273BF"/>
    <w:rsid w:val="00927716"/>
    <w:rsid w:val="00927CBD"/>
    <w:rsid w:val="00930C2E"/>
    <w:rsid w:val="00932D30"/>
    <w:rsid w:val="00934325"/>
    <w:rsid w:val="00934A95"/>
    <w:rsid w:val="009434EF"/>
    <w:rsid w:val="00943ADC"/>
    <w:rsid w:val="00947157"/>
    <w:rsid w:val="00947B82"/>
    <w:rsid w:val="00950C0C"/>
    <w:rsid w:val="009526B9"/>
    <w:rsid w:val="00952794"/>
    <w:rsid w:val="00955CE3"/>
    <w:rsid w:val="00955EC8"/>
    <w:rsid w:val="00960753"/>
    <w:rsid w:val="0096080F"/>
    <w:rsid w:val="0096382E"/>
    <w:rsid w:val="009660B4"/>
    <w:rsid w:val="00966813"/>
    <w:rsid w:val="0096796C"/>
    <w:rsid w:val="00971133"/>
    <w:rsid w:val="00971B55"/>
    <w:rsid w:val="0097319C"/>
    <w:rsid w:val="00977143"/>
    <w:rsid w:val="00981693"/>
    <w:rsid w:val="00982085"/>
    <w:rsid w:val="00982934"/>
    <w:rsid w:val="00984112"/>
    <w:rsid w:val="00987797"/>
    <w:rsid w:val="00990D23"/>
    <w:rsid w:val="009941F7"/>
    <w:rsid w:val="0099523E"/>
    <w:rsid w:val="009A0907"/>
    <w:rsid w:val="009A1A4B"/>
    <w:rsid w:val="009A3341"/>
    <w:rsid w:val="009A3F3D"/>
    <w:rsid w:val="009A5683"/>
    <w:rsid w:val="009A5AB3"/>
    <w:rsid w:val="009A6EC1"/>
    <w:rsid w:val="009B0F5B"/>
    <w:rsid w:val="009B7A4C"/>
    <w:rsid w:val="009C0A56"/>
    <w:rsid w:val="009C47C1"/>
    <w:rsid w:val="009C4E4D"/>
    <w:rsid w:val="009C541D"/>
    <w:rsid w:val="009C6ABC"/>
    <w:rsid w:val="009D004B"/>
    <w:rsid w:val="009D1F07"/>
    <w:rsid w:val="009D3861"/>
    <w:rsid w:val="009D58A1"/>
    <w:rsid w:val="009D6451"/>
    <w:rsid w:val="009E0A44"/>
    <w:rsid w:val="009E1857"/>
    <w:rsid w:val="009E47B5"/>
    <w:rsid w:val="009E5C17"/>
    <w:rsid w:val="009E5DDD"/>
    <w:rsid w:val="009F0D87"/>
    <w:rsid w:val="009F0EA1"/>
    <w:rsid w:val="009F17A8"/>
    <w:rsid w:val="009F1C1D"/>
    <w:rsid w:val="009F2093"/>
    <w:rsid w:val="009F40C9"/>
    <w:rsid w:val="009F5351"/>
    <w:rsid w:val="009F5FEA"/>
    <w:rsid w:val="009F6A17"/>
    <w:rsid w:val="00A00841"/>
    <w:rsid w:val="00A00A36"/>
    <w:rsid w:val="00A05A19"/>
    <w:rsid w:val="00A07FD5"/>
    <w:rsid w:val="00A143D0"/>
    <w:rsid w:val="00A14CD6"/>
    <w:rsid w:val="00A1518F"/>
    <w:rsid w:val="00A15AAE"/>
    <w:rsid w:val="00A16715"/>
    <w:rsid w:val="00A16800"/>
    <w:rsid w:val="00A16F23"/>
    <w:rsid w:val="00A17195"/>
    <w:rsid w:val="00A22736"/>
    <w:rsid w:val="00A23184"/>
    <w:rsid w:val="00A2376A"/>
    <w:rsid w:val="00A23BD7"/>
    <w:rsid w:val="00A24A3A"/>
    <w:rsid w:val="00A27137"/>
    <w:rsid w:val="00A30E96"/>
    <w:rsid w:val="00A32E99"/>
    <w:rsid w:val="00A40300"/>
    <w:rsid w:val="00A41D30"/>
    <w:rsid w:val="00A46E79"/>
    <w:rsid w:val="00A478D4"/>
    <w:rsid w:val="00A51194"/>
    <w:rsid w:val="00A53EF6"/>
    <w:rsid w:val="00A57F4D"/>
    <w:rsid w:val="00A60AE5"/>
    <w:rsid w:val="00A63CD0"/>
    <w:rsid w:val="00A64660"/>
    <w:rsid w:val="00A64B36"/>
    <w:rsid w:val="00A66080"/>
    <w:rsid w:val="00A671E1"/>
    <w:rsid w:val="00A70863"/>
    <w:rsid w:val="00A7332E"/>
    <w:rsid w:val="00A74847"/>
    <w:rsid w:val="00A74EEA"/>
    <w:rsid w:val="00A76C10"/>
    <w:rsid w:val="00A812A9"/>
    <w:rsid w:val="00A82503"/>
    <w:rsid w:val="00A839DC"/>
    <w:rsid w:val="00A877FD"/>
    <w:rsid w:val="00A9114C"/>
    <w:rsid w:val="00A95375"/>
    <w:rsid w:val="00A97324"/>
    <w:rsid w:val="00AA1B47"/>
    <w:rsid w:val="00AA22C4"/>
    <w:rsid w:val="00AA38ED"/>
    <w:rsid w:val="00AA3DB3"/>
    <w:rsid w:val="00AA4303"/>
    <w:rsid w:val="00AA7492"/>
    <w:rsid w:val="00AB02C0"/>
    <w:rsid w:val="00AB08ED"/>
    <w:rsid w:val="00AB2AB8"/>
    <w:rsid w:val="00AB3B5F"/>
    <w:rsid w:val="00AB5B96"/>
    <w:rsid w:val="00AB5CE9"/>
    <w:rsid w:val="00AB68DB"/>
    <w:rsid w:val="00AC0A67"/>
    <w:rsid w:val="00AC0DF5"/>
    <w:rsid w:val="00AC29A4"/>
    <w:rsid w:val="00AC31F8"/>
    <w:rsid w:val="00AC6908"/>
    <w:rsid w:val="00AD1648"/>
    <w:rsid w:val="00AD4814"/>
    <w:rsid w:val="00AD58A7"/>
    <w:rsid w:val="00AD5AD1"/>
    <w:rsid w:val="00AD621C"/>
    <w:rsid w:val="00AD6CFC"/>
    <w:rsid w:val="00AD6FC8"/>
    <w:rsid w:val="00AE0173"/>
    <w:rsid w:val="00AE045D"/>
    <w:rsid w:val="00AE1FC9"/>
    <w:rsid w:val="00AE37D5"/>
    <w:rsid w:val="00AE3B0F"/>
    <w:rsid w:val="00AE40D1"/>
    <w:rsid w:val="00AE6B76"/>
    <w:rsid w:val="00AF1544"/>
    <w:rsid w:val="00AF1869"/>
    <w:rsid w:val="00AF1D05"/>
    <w:rsid w:val="00AF1EC5"/>
    <w:rsid w:val="00AF4948"/>
    <w:rsid w:val="00AF4BA8"/>
    <w:rsid w:val="00B00396"/>
    <w:rsid w:val="00B0087D"/>
    <w:rsid w:val="00B01C4E"/>
    <w:rsid w:val="00B03FDC"/>
    <w:rsid w:val="00B04D08"/>
    <w:rsid w:val="00B05C3D"/>
    <w:rsid w:val="00B10EA9"/>
    <w:rsid w:val="00B10EEA"/>
    <w:rsid w:val="00B10FA2"/>
    <w:rsid w:val="00B11900"/>
    <w:rsid w:val="00B17E03"/>
    <w:rsid w:val="00B23B8E"/>
    <w:rsid w:val="00B25D54"/>
    <w:rsid w:val="00B2611F"/>
    <w:rsid w:val="00B301F6"/>
    <w:rsid w:val="00B32E07"/>
    <w:rsid w:val="00B3431E"/>
    <w:rsid w:val="00B404EF"/>
    <w:rsid w:val="00B41C94"/>
    <w:rsid w:val="00B43BDA"/>
    <w:rsid w:val="00B44145"/>
    <w:rsid w:val="00B4772D"/>
    <w:rsid w:val="00B47B22"/>
    <w:rsid w:val="00B51048"/>
    <w:rsid w:val="00B51305"/>
    <w:rsid w:val="00B5131F"/>
    <w:rsid w:val="00B51504"/>
    <w:rsid w:val="00B521B1"/>
    <w:rsid w:val="00B52A57"/>
    <w:rsid w:val="00B56BF2"/>
    <w:rsid w:val="00B56ED7"/>
    <w:rsid w:val="00B56F8E"/>
    <w:rsid w:val="00B57438"/>
    <w:rsid w:val="00B6006E"/>
    <w:rsid w:val="00B618B2"/>
    <w:rsid w:val="00B643A1"/>
    <w:rsid w:val="00B64C2F"/>
    <w:rsid w:val="00B654BD"/>
    <w:rsid w:val="00B662FF"/>
    <w:rsid w:val="00B678D9"/>
    <w:rsid w:val="00B70166"/>
    <w:rsid w:val="00B71D7D"/>
    <w:rsid w:val="00B74B2E"/>
    <w:rsid w:val="00B753BD"/>
    <w:rsid w:val="00B761F7"/>
    <w:rsid w:val="00B76315"/>
    <w:rsid w:val="00B76551"/>
    <w:rsid w:val="00B76C40"/>
    <w:rsid w:val="00B76F23"/>
    <w:rsid w:val="00B80EDE"/>
    <w:rsid w:val="00B838E8"/>
    <w:rsid w:val="00B853DA"/>
    <w:rsid w:val="00B877D4"/>
    <w:rsid w:val="00B91775"/>
    <w:rsid w:val="00B93BF5"/>
    <w:rsid w:val="00B94B9F"/>
    <w:rsid w:val="00B97CB7"/>
    <w:rsid w:val="00BA26E1"/>
    <w:rsid w:val="00BA3B16"/>
    <w:rsid w:val="00BA4733"/>
    <w:rsid w:val="00BA5E2C"/>
    <w:rsid w:val="00BA6607"/>
    <w:rsid w:val="00BA68B4"/>
    <w:rsid w:val="00BB1B5C"/>
    <w:rsid w:val="00BB3A2E"/>
    <w:rsid w:val="00BB57F4"/>
    <w:rsid w:val="00BB5814"/>
    <w:rsid w:val="00BB7078"/>
    <w:rsid w:val="00BC1662"/>
    <w:rsid w:val="00BC2AD9"/>
    <w:rsid w:val="00BC6051"/>
    <w:rsid w:val="00BC6082"/>
    <w:rsid w:val="00BC631D"/>
    <w:rsid w:val="00BC7FDF"/>
    <w:rsid w:val="00BD10FC"/>
    <w:rsid w:val="00BD1884"/>
    <w:rsid w:val="00BD2345"/>
    <w:rsid w:val="00BD2E2D"/>
    <w:rsid w:val="00BD3612"/>
    <w:rsid w:val="00BD39D7"/>
    <w:rsid w:val="00BD5D0B"/>
    <w:rsid w:val="00BD72AC"/>
    <w:rsid w:val="00BD7ECB"/>
    <w:rsid w:val="00BE0C13"/>
    <w:rsid w:val="00BE1917"/>
    <w:rsid w:val="00BE2AB6"/>
    <w:rsid w:val="00BE5935"/>
    <w:rsid w:val="00BE65C7"/>
    <w:rsid w:val="00BE692B"/>
    <w:rsid w:val="00BE6B94"/>
    <w:rsid w:val="00BE7202"/>
    <w:rsid w:val="00BE728C"/>
    <w:rsid w:val="00BE777E"/>
    <w:rsid w:val="00BE7A89"/>
    <w:rsid w:val="00BF15BF"/>
    <w:rsid w:val="00BF3598"/>
    <w:rsid w:val="00BF3C71"/>
    <w:rsid w:val="00BF4E3C"/>
    <w:rsid w:val="00BF6C58"/>
    <w:rsid w:val="00BF75D8"/>
    <w:rsid w:val="00C034B9"/>
    <w:rsid w:val="00C03AF9"/>
    <w:rsid w:val="00C04F7B"/>
    <w:rsid w:val="00C06224"/>
    <w:rsid w:val="00C069A3"/>
    <w:rsid w:val="00C13082"/>
    <w:rsid w:val="00C13292"/>
    <w:rsid w:val="00C1371A"/>
    <w:rsid w:val="00C13F85"/>
    <w:rsid w:val="00C22B51"/>
    <w:rsid w:val="00C2394D"/>
    <w:rsid w:val="00C23DC5"/>
    <w:rsid w:val="00C25EEE"/>
    <w:rsid w:val="00C30A90"/>
    <w:rsid w:val="00C328D6"/>
    <w:rsid w:val="00C32DCA"/>
    <w:rsid w:val="00C32EE8"/>
    <w:rsid w:val="00C3452B"/>
    <w:rsid w:val="00C34C01"/>
    <w:rsid w:val="00C361CA"/>
    <w:rsid w:val="00C41627"/>
    <w:rsid w:val="00C42ECB"/>
    <w:rsid w:val="00C4404E"/>
    <w:rsid w:val="00C441A5"/>
    <w:rsid w:val="00C462B1"/>
    <w:rsid w:val="00C46EEC"/>
    <w:rsid w:val="00C47E32"/>
    <w:rsid w:val="00C508C1"/>
    <w:rsid w:val="00C508D0"/>
    <w:rsid w:val="00C50BF4"/>
    <w:rsid w:val="00C5173D"/>
    <w:rsid w:val="00C53072"/>
    <w:rsid w:val="00C531F2"/>
    <w:rsid w:val="00C53387"/>
    <w:rsid w:val="00C53B38"/>
    <w:rsid w:val="00C55B09"/>
    <w:rsid w:val="00C56425"/>
    <w:rsid w:val="00C56929"/>
    <w:rsid w:val="00C61D72"/>
    <w:rsid w:val="00C65E93"/>
    <w:rsid w:val="00C660C7"/>
    <w:rsid w:val="00C703F6"/>
    <w:rsid w:val="00C74770"/>
    <w:rsid w:val="00C753FF"/>
    <w:rsid w:val="00C761F4"/>
    <w:rsid w:val="00C804D7"/>
    <w:rsid w:val="00C8072F"/>
    <w:rsid w:val="00C80B07"/>
    <w:rsid w:val="00C81713"/>
    <w:rsid w:val="00C87314"/>
    <w:rsid w:val="00C9027A"/>
    <w:rsid w:val="00C90C24"/>
    <w:rsid w:val="00C91310"/>
    <w:rsid w:val="00C94A34"/>
    <w:rsid w:val="00C94FA8"/>
    <w:rsid w:val="00C95079"/>
    <w:rsid w:val="00CB0029"/>
    <w:rsid w:val="00CB2645"/>
    <w:rsid w:val="00CB3C0E"/>
    <w:rsid w:val="00CB7CD8"/>
    <w:rsid w:val="00CC0F6F"/>
    <w:rsid w:val="00CC1B7A"/>
    <w:rsid w:val="00CC3DFC"/>
    <w:rsid w:val="00CC4F72"/>
    <w:rsid w:val="00CD01E8"/>
    <w:rsid w:val="00CD0E22"/>
    <w:rsid w:val="00CD1E27"/>
    <w:rsid w:val="00CD5BBD"/>
    <w:rsid w:val="00CD611C"/>
    <w:rsid w:val="00CD6949"/>
    <w:rsid w:val="00CD7530"/>
    <w:rsid w:val="00CE18B3"/>
    <w:rsid w:val="00CE35B0"/>
    <w:rsid w:val="00CE3A64"/>
    <w:rsid w:val="00CE3C16"/>
    <w:rsid w:val="00CE3C35"/>
    <w:rsid w:val="00CE6504"/>
    <w:rsid w:val="00CE7C31"/>
    <w:rsid w:val="00CF2083"/>
    <w:rsid w:val="00CF2577"/>
    <w:rsid w:val="00CF2761"/>
    <w:rsid w:val="00CF3942"/>
    <w:rsid w:val="00CF7565"/>
    <w:rsid w:val="00D00A56"/>
    <w:rsid w:val="00D01ACA"/>
    <w:rsid w:val="00D023A8"/>
    <w:rsid w:val="00D02556"/>
    <w:rsid w:val="00D0339F"/>
    <w:rsid w:val="00D049B5"/>
    <w:rsid w:val="00D0532A"/>
    <w:rsid w:val="00D05DD3"/>
    <w:rsid w:val="00D0622F"/>
    <w:rsid w:val="00D066BC"/>
    <w:rsid w:val="00D0771C"/>
    <w:rsid w:val="00D114EC"/>
    <w:rsid w:val="00D117BE"/>
    <w:rsid w:val="00D122AB"/>
    <w:rsid w:val="00D13A65"/>
    <w:rsid w:val="00D13EC8"/>
    <w:rsid w:val="00D1666C"/>
    <w:rsid w:val="00D17324"/>
    <w:rsid w:val="00D20494"/>
    <w:rsid w:val="00D20751"/>
    <w:rsid w:val="00D22A23"/>
    <w:rsid w:val="00D24E09"/>
    <w:rsid w:val="00D24E39"/>
    <w:rsid w:val="00D275B0"/>
    <w:rsid w:val="00D31BA6"/>
    <w:rsid w:val="00D32755"/>
    <w:rsid w:val="00D349C0"/>
    <w:rsid w:val="00D4014A"/>
    <w:rsid w:val="00D40721"/>
    <w:rsid w:val="00D431D0"/>
    <w:rsid w:val="00D4333B"/>
    <w:rsid w:val="00D43B8C"/>
    <w:rsid w:val="00D440C1"/>
    <w:rsid w:val="00D50CE8"/>
    <w:rsid w:val="00D5202E"/>
    <w:rsid w:val="00D52C86"/>
    <w:rsid w:val="00D52CEA"/>
    <w:rsid w:val="00D55391"/>
    <w:rsid w:val="00D57AD7"/>
    <w:rsid w:val="00D616EC"/>
    <w:rsid w:val="00D625D9"/>
    <w:rsid w:val="00D626CF"/>
    <w:rsid w:val="00D65835"/>
    <w:rsid w:val="00D66B5B"/>
    <w:rsid w:val="00D66C41"/>
    <w:rsid w:val="00D702F5"/>
    <w:rsid w:val="00D7035F"/>
    <w:rsid w:val="00D704FC"/>
    <w:rsid w:val="00D70A55"/>
    <w:rsid w:val="00D70D4D"/>
    <w:rsid w:val="00D72A97"/>
    <w:rsid w:val="00D73FD3"/>
    <w:rsid w:val="00D75181"/>
    <w:rsid w:val="00D7599E"/>
    <w:rsid w:val="00D7640D"/>
    <w:rsid w:val="00D80187"/>
    <w:rsid w:val="00D80C2C"/>
    <w:rsid w:val="00D80DEF"/>
    <w:rsid w:val="00D813AA"/>
    <w:rsid w:val="00D82339"/>
    <w:rsid w:val="00D826B0"/>
    <w:rsid w:val="00D85019"/>
    <w:rsid w:val="00D859B9"/>
    <w:rsid w:val="00D85EC3"/>
    <w:rsid w:val="00D86CF1"/>
    <w:rsid w:val="00D902DA"/>
    <w:rsid w:val="00D9052F"/>
    <w:rsid w:val="00D906D9"/>
    <w:rsid w:val="00D90A81"/>
    <w:rsid w:val="00D9194B"/>
    <w:rsid w:val="00D932E6"/>
    <w:rsid w:val="00D936C8"/>
    <w:rsid w:val="00D94C5D"/>
    <w:rsid w:val="00D9608B"/>
    <w:rsid w:val="00DA48B1"/>
    <w:rsid w:val="00DA4FD6"/>
    <w:rsid w:val="00DB1791"/>
    <w:rsid w:val="00DB225F"/>
    <w:rsid w:val="00DB4C60"/>
    <w:rsid w:val="00DB5526"/>
    <w:rsid w:val="00DB6B08"/>
    <w:rsid w:val="00DC0C88"/>
    <w:rsid w:val="00DC4494"/>
    <w:rsid w:val="00DC5222"/>
    <w:rsid w:val="00DC72E1"/>
    <w:rsid w:val="00DD4B4A"/>
    <w:rsid w:val="00DD6528"/>
    <w:rsid w:val="00DD68C3"/>
    <w:rsid w:val="00DE1A02"/>
    <w:rsid w:val="00DE299A"/>
    <w:rsid w:val="00DE30F5"/>
    <w:rsid w:val="00DE4E52"/>
    <w:rsid w:val="00DE5F3A"/>
    <w:rsid w:val="00DE664D"/>
    <w:rsid w:val="00DF06BA"/>
    <w:rsid w:val="00DF1651"/>
    <w:rsid w:val="00DF2D04"/>
    <w:rsid w:val="00DF7377"/>
    <w:rsid w:val="00E0084C"/>
    <w:rsid w:val="00E0339D"/>
    <w:rsid w:val="00E04A83"/>
    <w:rsid w:val="00E04C9D"/>
    <w:rsid w:val="00E04F9E"/>
    <w:rsid w:val="00E10972"/>
    <w:rsid w:val="00E12CC3"/>
    <w:rsid w:val="00E14583"/>
    <w:rsid w:val="00E149CB"/>
    <w:rsid w:val="00E2020E"/>
    <w:rsid w:val="00E20696"/>
    <w:rsid w:val="00E207CD"/>
    <w:rsid w:val="00E20C5F"/>
    <w:rsid w:val="00E2162B"/>
    <w:rsid w:val="00E22F62"/>
    <w:rsid w:val="00E24190"/>
    <w:rsid w:val="00E265DA"/>
    <w:rsid w:val="00E27443"/>
    <w:rsid w:val="00E3088B"/>
    <w:rsid w:val="00E30C17"/>
    <w:rsid w:val="00E332ED"/>
    <w:rsid w:val="00E35688"/>
    <w:rsid w:val="00E36166"/>
    <w:rsid w:val="00E36DD2"/>
    <w:rsid w:val="00E4019A"/>
    <w:rsid w:val="00E40B05"/>
    <w:rsid w:val="00E42520"/>
    <w:rsid w:val="00E431F3"/>
    <w:rsid w:val="00E46C20"/>
    <w:rsid w:val="00E503D7"/>
    <w:rsid w:val="00E5536C"/>
    <w:rsid w:val="00E56945"/>
    <w:rsid w:val="00E569E9"/>
    <w:rsid w:val="00E56FE2"/>
    <w:rsid w:val="00E61ABD"/>
    <w:rsid w:val="00E61E57"/>
    <w:rsid w:val="00E62A2F"/>
    <w:rsid w:val="00E7022A"/>
    <w:rsid w:val="00E718BB"/>
    <w:rsid w:val="00E729C4"/>
    <w:rsid w:val="00E73C95"/>
    <w:rsid w:val="00E740AF"/>
    <w:rsid w:val="00E84AB1"/>
    <w:rsid w:val="00E86A1A"/>
    <w:rsid w:val="00E90337"/>
    <w:rsid w:val="00E90CAF"/>
    <w:rsid w:val="00E91C0D"/>
    <w:rsid w:val="00E95D89"/>
    <w:rsid w:val="00E960DE"/>
    <w:rsid w:val="00E9611E"/>
    <w:rsid w:val="00EA0B6E"/>
    <w:rsid w:val="00EA0F5F"/>
    <w:rsid w:val="00EA4868"/>
    <w:rsid w:val="00EA4D3A"/>
    <w:rsid w:val="00EA664A"/>
    <w:rsid w:val="00EB0590"/>
    <w:rsid w:val="00EB0DDF"/>
    <w:rsid w:val="00EB2AB4"/>
    <w:rsid w:val="00EB3DE0"/>
    <w:rsid w:val="00EB4A92"/>
    <w:rsid w:val="00EC024C"/>
    <w:rsid w:val="00EC2E0D"/>
    <w:rsid w:val="00EC380B"/>
    <w:rsid w:val="00ED2EB2"/>
    <w:rsid w:val="00ED6732"/>
    <w:rsid w:val="00EE13AA"/>
    <w:rsid w:val="00EE2D3C"/>
    <w:rsid w:val="00EE30CF"/>
    <w:rsid w:val="00EE524B"/>
    <w:rsid w:val="00EE59A3"/>
    <w:rsid w:val="00EE5D89"/>
    <w:rsid w:val="00EE6A40"/>
    <w:rsid w:val="00EE7316"/>
    <w:rsid w:val="00EE78A1"/>
    <w:rsid w:val="00EE7994"/>
    <w:rsid w:val="00EF0235"/>
    <w:rsid w:val="00EF4F6A"/>
    <w:rsid w:val="00EF5500"/>
    <w:rsid w:val="00EF7371"/>
    <w:rsid w:val="00EF7B5A"/>
    <w:rsid w:val="00F016E3"/>
    <w:rsid w:val="00F020F2"/>
    <w:rsid w:val="00F02DCA"/>
    <w:rsid w:val="00F02F3C"/>
    <w:rsid w:val="00F03F4F"/>
    <w:rsid w:val="00F04401"/>
    <w:rsid w:val="00F0757A"/>
    <w:rsid w:val="00F130D3"/>
    <w:rsid w:val="00F1372E"/>
    <w:rsid w:val="00F164A1"/>
    <w:rsid w:val="00F1651E"/>
    <w:rsid w:val="00F22A2E"/>
    <w:rsid w:val="00F2325A"/>
    <w:rsid w:val="00F244D1"/>
    <w:rsid w:val="00F24D77"/>
    <w:rsid w:val="00F274FA"/>
    <w:rsid w:val="00F27BC3"/>
    <w:rsid w:val="00F303A3"/>
    <w:rsid w:val="00F307B6"/>
    <w:rsid w:val="00F309F5"/>
    <w:rsid w:val="00F34DAE"/>
    <w:rsid w:val="00F35870"/>
    <w:rsid w:val="00F360F4"/>
    <w:rsid w:val="00F4268A"/>
    <w:rsid w:val="00F4445A"/>
    <w:rsid w:val="00F51FC9"/>
    <w:rsid w:val="00F535C9"/>
    <w:rsid w:val="00F53BB5"/>
    <w:rsid w:val="00F55B3C"/>
    <w:rsid w:val="00F60810"/>
    <w:rsid w:val="00F6251E"/>
    <w:rsid w:val="00F63D10"/>
    <w:rsid w:val="00F645B9"/>
    <w:rsid w:val="00F6678A"/>
    <w:rsid w:val="00F6745C"/>
    <w:rsid w:val="00F73808"/>
    <w:rsid w:val="00F73ADE"/>
    <w:rsid w:val="00F747FA"/>
    <w:rsid w:val="00F75BBC"/>
    <w:rsid w:val="00F75E39"/>
    <w:rsid w:val="00F7633E"/>
    <w:rsid w:val="00F7725F"/>
    <w:rsid w:val="00F77F62"/>
    <w:rsid w:val="00F81400"/>
    <w:rsid w:val="00F81E4E"/>
    <w:rsid w:val="00F82F80"/>
    <w:rsid w:val="00F83619"/>
    <w:rsid w:val="00F85C7A"/>
    <w:rsid w:val="00F86D7D"/>
    <w:rsid w:val="00F87208"/>
    <w:rsid w:val="00F91A84"/>
    <w:rsid w:val="00F96E63"/>
    <w:rsid w:val="00F97146"/>
    <w:rsid w:val="00F975C6"/>
    <w:rsid w:val="00FA03F8"/>
    <w:rsid w:val="00FA1DC5"/>
    <w:rsid w:val="00FA3B31"/>
    <w:rsid w:val="00FA784E"/>
    <w:rsid w:val="00FB1795"/>
    <w:rsid w:val="00FB1EF9"/>
    <w:rsid w:val="00FB3255"/>
    <w:rsid w:val="00FB390D"/>
    <w:rsid w:val="00FB3F94"/>
    <w:rsid w:val="00FB5878"/>
    <w:rsid w:val="00FB7F9F"/>
    <w:rsid w:val="00FC1342"/>
    <w:rsid w:val="00FC1D9B"/>
    <w:rsid w:val="00FC39A3"/>
    <w:rsid w:val="00FC5955"/>
    <w:rsid w:val="00FC6C3F"/>
    <w:rsid w:val="00FC734A"/>
    <w:rsid w:val="00FD2D5B"/>
    <w:rsid w:val="00FD4F4F"/>
    <w:rsid w:val="00FD657D"/>
    <w:rsid w:val="00FD68B5"/>
    <w:rsid w:val="00FE0E60"/>
    <w:rsid w:val="00FE14B7"/>
    <w:rsid w:val="00FE3336"/>
    <w:rsid w:val="00FE4072"/>
    <w:rsid w:val="00FE5D7B"/>
    <w:rsid w:val="00FE68A6"/>
    <w:rsid w:val="00FF3B6C"/>
    <w:rsid w:val="00FF40BF"/>
    <w:rsid w:val="00FF459B"/>
    <w:rsid w:val="00FF49C5"/>
    <w:rsid w:val="00FF4EC4"/>
    <w:rsid w:val="00FF5601"/>
    <w:rsid w:val="00FF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top-baseline" fill="f" fillcolor="#0c9">
      <v:fill color="#0c9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s-MX" w:eastAsia="es-MX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5688"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795508"/>
    <w:pPr>
      <w:keepNext/>
      <w:widowControl w:val="0"/>
      <w:numPr>
        <w:numId w:val="3"/>
      </w:numPr>
      <w:spacing w:before="120" w:line="240" w:lineRule="atLeast"/>
      <w:outlineLvl w:val="0"/>
    </w:pPr>
    <w:rPr>
      <w:rFonts w:cs="Arial"/>
      <w:b/>
      <w:lang w:val="es-ES"/>
    </w:rPr>
  </w:style>
  <w:style w:type="paragraph" w:styleId="Ttulo2">
    <w:name w:val="heading 2"/>
    <w:basedOn w:val="Ttulo1"/>
    <w:next w:val="Normal"/>
    <w:link w:val="Ttulo2Car"/>
    <w:autoRedefine/>
    <w:qFormat/>
    <w:rsid w:val="00795508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27293F"/>
    <w:pPr>
      <w:numPr>
        <w:ilvl w:val="2"/>
      </w:numPr>
      <w:spacing w:before="0"/>
      <w:outlineLvl w:val="2"/>
    </w:pPr>
  </w:style>
  <w:style w:type="paragraph" w:styleId="Ttulo4">
    <w:name w:val="heading 4"/>
    <w:basedOn w:val="Ttulo1"/>
    <w:next w:val="Normal"/>
    <w:autoRedefine/>
    <w:qFormat/>
    <w:rsid w:val="005068E0"/>
    <w:pPr>
      <w:numPr>
        <w:ilvl w:val="3"/>
      </w:numPr>
      <w:ind w:left="0" w:firstLine="0"/>
      <w:outlineLvl w:val="3"/>
    </w:pPr>
  </w:style>
  <w:style w:type="paragraph" w:styleId="Ttulo5">
    <w:name w:val="heading 5"/>
    <w:basedOn w:val="Normal"/>
    <w:next w:val="Normal"/>
    <w:autoRedefine/>
    <w:qFormat/>
    <w:rsid w:val="009246E7"/>
    <w:pPr>
      <w:widowControl w:val="0"/>
      <w:numPr>
        <w:ilvl w:val="4"/>
        <w:numId w:val="3"/>
      </w:numPr>
      <w:spacing w:before="100" w:beforeAutospacing="1" w:line="240" w:lineRule="atLeast"/>
      <w:outlineLvl w:val="4"/>
    </w:pPr>
    <w:rPr>
      <w:b/>
      <w:color w:val="000000" w:themeColor="text1"/>
      <w:szCs w:val="18"/>
    </w:rPr>
  </w:style>
  <w:style w:type="paragraph" w:styleId="Ttulo6">
    <w:name w:val="heading 6"/>
    <w:basedOn w:val="Normal"/>
    <w:next w:val="Normal"/>
    <w:qFormat/>
    <w:rsid w:val="009246E7"/>
    <w:pPr>
      <w:widowControl w:val="0"/>
      <w:numPr>
        <w:ilvl w:val="5"/>
        <w:numId w:val="3"/>
      </w:numPr>
      <w:spacing w:before="240" w:after="60" w:line="240" w:lineRule="atLeast"/>
      <w:outlineLvl w:val="5"/>
    </w:pPr>
    <w:rPr>
      <w:b/>
      <w:szCs w:val="20"/>
    </w:rPr>
  </w:style>
  <w:style w:type="paragraph" w:styleId="Ttulo7">
    <w:name w:val="heading 7"/>
    <w:basedOn w:val="Normal"/>
    <w:next w:val="Normal"/>
    <w:autoRedefine/>
    <w:qFormat/>
    <w:rsid w:val="009246E7"/>
    <w:pPr>
      <w:widowControl w:val="0"/>
      <w:numPr>
        <w:ilvl w:val="6"/>
        <w:numId w:val="3"/>
      </w:numPr>
      <w:spacing w:before="240" w:after="60" w:line="240" w:lineRule="atLeast"/>
      <w:outlineLvl w:val="6"/>
    </w:pPr>
    <w:rPr>
      <w:b/>
      <w:szCs w:val="20"/>
    </w:rPr>
  </w:style>
  <w:style w:type="paragraph" w:styleId="Ttulo8">
    <w:name w:val="heading 8"/>
    <w:basedOn w:val="Normal"/>
    <w:next w:val="Normal"/>
    <w:autoRedefine/>
    <w:qFormat/>
    <w:rsid w:val="009246E7"/>
    <w:pPr>
      <w:widowControl w:val="0"/>
      <w:numPr>
        <w:ilvl w:val="7"/>
        <w:numId w:val="3"/>
      </w:numPr>
      <w:spacing w:before="240" w:after="60" w:line="240" w:lineRule="atLeast"/>
      <w:outlineLvl w:val="7"/>
    </w:pPr>
    <w:rPr>
      <w:b/>
      <w:szCs w:val="20"/>
    </w:rPr>
  </w:style>
  <w:style w:type="paragraph" w:styleId="Ttulo9">
    <w:name w:val="heading 9"/>
    <w:basedOn w:val="Normal"/>
    <w:next w:val="Normal"/>
    <w:autoRedefine/>
    <w:qFormat/>
    <w:rsid w:val="009246E7"/>
    <w:pPr>
      <w:widowControl w:val="0"/>
      <w:numPr>
        <w:ilvl w:val="8"/>
        <w:numId w:val="3"/>
      </w:numPr>
      <w:spacing w:before="240" w:after="60" w:line="240" w:lineRule="atLeast"/>
      <w:outlineLvl w:val="8"/>
    </w:pPr>
    <w:rPr>
      <w:b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FF3B6C"/>
    <w:pPr>
      <w:widowControl w:val="0"/>
      <w:numPr>
        <w:numId w:val="1"/>
      </w:numPr>
      <w:spacing w:after="120" w:line="240" w:lineRule="atLeast"/>
    </w:pPr>
    <w:rPr>
      <w:rFonts w:ascii="Tahoma" w:hAnsi="Tahoma" w:cs="Tahoma"/>
    </w:rPr>
  </w:style>
  <w:style w:type="paragraph" w:styleId="Textoindependiente">
    <w:name w:val="Body Text"/>
    <w:basedOn w:val="Normal"/>
    <w:link w:val="TextoindependienteCar"/>
    <w:rsid w:val="007A13FB"/>
    <w:pPr>
      <w:keepLines/>
      <w:widowControl w:val="0"/>
      <w:spacing w:after="120" w:line="240" w:lineRule="atLeast"/>
      <w:ind w:left="720"/>
    </w:pPr>
    <w:rPr>
      <w:szCs w:val="20"/>
    </w:rPr>
  </w:style>
  <w:style w:type="paragraph" w:customStyle="1" w:styleId="Tabletext">
    <w:name w:val="Tabletext"/>
    <w:basedOn w:val="Normal"/>
    <w:rsid w:val="007A13FB"/>
    <w:pPr>
      <w:keepLines/>
      <w:widowControl w:val="0"/>
      <w:spacing w:after="120" w:line="240" w:lineRule="atLeast"/>
    </w:pPr>
    <w:rPr>
      <w:szCs w:val="20"/>
    </w:rPr>
  </w:style>
  <w:style w:type="paragraph" w:customStyle="1" w:styleId="Paragraph1">
    <w:name w:val="Paragraph1"/>
    <w:basedOn w:val="Normal"/>
    <w:rsid w:val="007A13FB"/>
    <w:pPr>
      <w:widowControl w:val="0"/>
      <w:spacing w:before="80"/>
    </w:pPr>
    <w:rPr>
      <w:szCs w:val="20"/>
    </w:rPr>
  </w:style>
  <w:style w:type="paragraph" w:styleId="Ttulo">
    <w:name w:val="Title"/>
    <w:basedOn w:val="Normal"/>
    <w:next w:val="Normal"/>
    <w:autoRedefine/>
    <w:qFormat/>
    <w:rsid w:val="00304489"/>
    <w:pPr>
      <w:widowControl w:val="0"/>
      <w:spacing w:before="240" w:after="240"/>
      <w:jc w:val="right"/>
    </w:pPr>
    <w:rPr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966813"/>
    <w:pPr>
      <w:widowControl w:val="0"/>
      <w:tabs>
        <w:tab w:val="left" w:pos="432"/>
        <w:tab w:val="right" w:leader="dot" w:pos="9350"/>
      </w:tabs>
      <w:spacing w:before="240" w:after="60" w:line="240" w:lineRule="atLeast"/>
    </w:pPr>
    <w:rPr>
      <w:szCs w:val="20"/>
    </w:rPr>
  </w:style>
  <w:style w:type="paragraph" w:styleId="TDC2">
    <w:name w:val="toc 2"/>
    <w:basedOn w:val="Normal"/>
    <w:next w:val="Normal"/>
    <w:autoRedefine/>
    <w:uiPriority w:val="39"/>
    <w:rsid w:val="00966813"/>
    <w:pPr>
      <w:widowControl w:val="0"/>
      <w:spacing w:line="240" w:lineRule="atLeast"/>
    </w:pPr>
    <w:rPr>
      <w:szCs w:val="20"/>
    </w:rPr>
  </w:style>
  <w:style w:type="paragraph" w:styleId="TDC3">
    <w:name w:val="toc 3"/>
    <w:basedOn w:val="Normal"/>
    <w:next w:val="Normal"/>
    <w:autoRedefine/>
    <w:uiPriority w:val="39"/>
    <w:rsid w:val="00552535"/>
    <w:pPr>
      <w:widowControl w:val="0"/>
      <w:tabs>
        <w:tab w:val="left" w:pos="1385"/>
        <w:tab w:val="right" w:leader="dot" w:pos="9350"/>
      </w:tabs>
      <w:spacing w:line="240" w:lineRule="atLeast"/>
      <w:ind w:left="720" w:hanging="720"/>
    </w:pPr>
    <w:rPr>
      <w:noProof/>
      <w:szCs w:val="20"/>
    </w:rPr>
  </w:style>
  <w:style w:type="character" w:styleId="Nmerodepgina">
    <w:name w:val="page number"/>
    <w:basedOn w:val="Fuentedeprrafopredeter"/>
    <w:rsid w:val="007A13FB"/>
  </w:style>
  <w:style w:type="paragraph" w:styleId="Piedepgina">
    <w:name w:val="foot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styleId="Encabezado">
    <w:name w:val="header"/>
    <w:basedOn w:val="Normal"/>
    <w:rsid w:val="007A13FB"/>
    <w:pPr>
      <w:widowControl w:val="0"/>
      <w:tabs>
        <w:tab w:val="center" w:pos="4320"/>
        <w:tab w:val="right" w:pos="8640"/>
      </w:tabs>
      <w:spacing w:line="240" w:lineRule="atLeast"/>
    </w:pPr>
    <w:rPr>
      <w:szCs w:val="20"/>
    </w:rPr>
  </w:style>
  <w:style w:type="paragraph" w:customStyle="1" w:styleId="Paragraph2">
    <w:name w:val="Paragraph2"/>
    <w:basedOn w:val="Normal"/>
    <w:rsid w:val="007A13FB"/>
    <w:pPr>
      <w:widowControl w:val="0"/>
      <w:spacing w:before="80" w:line="240" w:lineRule="atLeast"/>
      <w:ind w:left="720"/>
    </w:pPr>
    <w:rPr>
      <w:color w:val="000000"/>
      <w:szCs w:val="20"/>
      <w:lang w:val="en-AU"/>
    </w:rPr>
  </w:style>
  <w:style w:type="paragraph" w:styleId="Sangra2detindependiente">
    <w:name w:val="Body Text Indent 2"/>
    <w:basedOn w:val="Normal"/>
    <w:rsid w:val="007A13FB"/>
    <w:pPr>
      <w:ind w:left="72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A13FB"/>
    <w:pPr>
      <w:spacing w:before="100" w:beforeAutospacing="1" w:after="100" w:afterAutospacing="1"/>
    </w:pPr>
    <w:rPr>
      <w:rFonts w:eastAsia="Arial Unicode MS"/>
      <w:lang w:val="es-ES" w:eastAsia="es-ES"/>
    </w:rPr>
  </w:style>
  <w:style w:type="character" w:styleId="Hipervnculo">
    <w:name w:val="Hyperlink"/>
    <w:basedOn w:val="Fuentedeprrafopredeter"/>
    <w:uiPriority w:val="99"/>
    <w:rsid w:val="007A13FB"/>
    <w:rPr>
      <w:color w:val="0000FF"/>
      <w:u w:val="single"/>
    </w:rPr>
  </w:style>
  <w:style w:type="paragraph" w:styleId="TDC4">
    <w:name w:val="toc 4"/>
    <w:basedOn w:val="Normal"/>
    <w:next w:val="Normal"/>
    <w:autoRedefine/>
    <w:uiPriority w:val="39"/>
    <w:rsid w:val="00966813"/>
    <w:pPr>
      <w:ind w:left="720"/>
    </w:pPr>
  </w:style>
  <w:style w:type="paragraph" w:styleId="TDC5">
    <w:name w:val="toc 5"/>
    <w:basedOn w:val="Normal"/>
    <w:next w:val="Normal"/>
    <w:autoRedefine/>
    <w:uiPriority w:val="39"/>
    <w:rsid w:val="00567BF4"/>
    <w:rPr>
      <w:color w:val="0D0D0D" w:themeColor="text1" w:themeTint="F2"/>
    </w:rPr>
  </w:style>
  <w:style w:type="character" w:styleId="Hipervnculovisitado">
    <w:name w:val="FollowedHyperlink"/>
    <w:basedOn w:val="Fuentedeprrafopredeter"/>
    <w:rsid w:val="007A13FB"/>
    <w:rPr>
      <w:color w:val="800080"/>
      <w:u w:val="single"/>
    </w:rPr>
  </w:style>
  <w:style w:type="paragraph" w:styleId="TDC6">
    <w:name w:val="toc 6"/>
    <w:basedOn w:val="Normal"/>
    <w:next w:val="Normal"/>
    <w:autoRedefine/>
    <w:uiPriority w:val="39"/>
    <w:rsid w:val="00966813"/>
    <w:pPr>
      <w:ind w:left="720"/>
    </w:pPr>
  </w:style>
  <w:style w:type="character" w:customStyle="1" w:styleId="TabletextChar">
    <w:name w:val="Tabletext Char"/>
    <w:basedOn w:val="Fuentedeprrafopredeter"/>
    <w:rsid w:val="007A13FB"/>
    <w:rPr>
      <w:rFonts w:eastAsia="MS Mincho"/>
      <w:lang w:val="en-US" w:eastAsia="en-US" w:bidi="ar-SA"/>
    </w:rPr>
  </w:style>
  <w:style w:type="paragraph" w:styleId="Mapadeldocumento">
    <w:name w:val="Document Map"/>
    <w:basedOn w:val="Normal"/>
    <w:semiHidden/>
    <w:rsid w:val="007A13FB"/>
    <w:pPr>
      <w:shd w:val="clear" w:color="auto" w:fill="000080"/>
    </w:pPr>
    <w:rPr>
      <w:rFonts w:ascii="Tahoma" w:hAnsi="Tahoma" w:cs="Tahoma"/>
    </w:rPr>
  </w:style>
  <w:style w:type="paragraph" w:customStyle="1" w:styleId="infoblue0">
    <w:name w:val="infoblue"/>
    <w:basedOn w:val="Normal"/>
    <w:next w:val="Normal"/>
    <w:autoRedefine/>
    <w:rsid w:val="00950C0C"/>
    <w:pPr>
      <w:spacing w:line="240" w:lineRule="atLeast"/>
    </w:pPr>
    <w:rPr>
      <w:rFonts w:eastAsia="Times New Roman"/>
      <w:i/>
      <w:iCs/>
      <w:color w:val="0000FF"/>
      <w:szCs w:val="20"/>
      <w:lang w:val="es-ES" w:eastAsia="es-ES"/>
    </w:rPr>
  </w:style>
  <w:style w:type="paragraph" w:styleId="Textodeglobo">
    <w:name w:val="Balloon Text"/>
    <w:basedOn w:val="Normal"/>
    <w:semiHidden/>
    <w:rsid w:val="00736075"/>
    <w:rPr>
      <w:rFonts w:ascii="Tahoma" w:hAnsi="Tahoma" w:cs="Tahoma"/>
      <w:sz w:val="16"/>
      <w:szCs w:val="16"/>
    </w:rPr>
  </w:style>
  <w:style w:type="paragraph" w:customStyle="1" w:styleId="BBDNormal">
    <w:name w:val="BBD Normal"/>
    <w:rsid w:val="004B74C9"/>
    <w:pPr>
      <w:keepLines/>
    </w:pPr>
    <w:rPr>
      <w:rFonts w:ascii="Verdana" w:eastAsia="Times New Roman" w:hAnsi="Verdana"/>
      <w:color w:val="000000"/>
      <w:lang w:val="en-GB" w:eastAsia="en-US"/>
    </w:rPr>
  </w:style>
  <w:style w:type="paragraph" w:customStyle="1" w:styleId="Diarybullet1">
    <w:name w:val="Diary bullet 1"/>
    <w:basedOn w:val="Normal"/>
    <w:rsid w:val="004D5B44"/>
    <w:pPr>
      <w:numPr>
        <w:numId w:val="2"/>
      </w:numPr>
    </w:pPr>
    <w:rPr>
      <w:rFonts w:ascii="Verdana" w:eastAsia="Times New Roman" w:hAnsi="Verdana"/>
      <w:szCs w:val="20"/>
    </w:rPr>
  </w:style>
  <w:style w:type="table" w:styleId="Tablaconcuadrcula">
    <w:name w:val="Table Grid"/>
    <w:basedOn w:val="Tablanormal"/>
    <w:rsid w:val="005308B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bsica1">
    <w:name w:val="Table Simple 1"/>
    <w:basedOn w:val="Tablanormal"/>
    <w:rsid w:val="00FE14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TDC7">
    <w:name w:val="toc 7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8">
    <w:name w:val="toc 8"/>
    <w:basedOn w:val="Normal"/>
    <w:next w:val="Normal"/>
    <w:autoRedefine/>
    <w:uiPriority w:val="39"/>
    <w:rsid w:val="00966813"/>
    <w:pPr>
      <w:spacing w:after="100"/>
      <w:ind w:left="720"/>
    </w:pPr>
  </w:style>
  <w:style w:type="paragraph" w:styleId="TDC9">
    <w:name w:val="toc 9"/>
    <w:basedOn w:val="Normal"/>
    <w:next w:val="Normal"/>
    <w:autoRedefine/>
    <w:uiPriority w:val="39"/>
    <w:rsid w:val="00966813"/>
    <w:pPr>
      <w:spacing w:after="100"/>
      <w:ind w:left="720"/>
    </w:pPr>
  </w:style>
  <w:style w:type="table" w:styleId="Tablaprofesional">
    <w:name w:val="Table Professional"/>
    <w:basedOn w:val="Tablanormal"/>
    <w:rsid w:val="007764E1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5198"/>
    <w:rPr>
      <w:color w:val="808080"/>
    </w:rPr>
  </w:style>
  <w:style w:type="paragraph" w:customStyle="1" w:styleId="Estilo2">
    <w:name w:val="Estilo2"/>
    <w:basedOn w:val="Normal"/>
    <w:rsid w:val="007D26BD"/>
    <w:pPr>
      <w:ind w:left="1134"/>
    </w:pPr>
    <w:rPr>
      <w:rFonts w:eastAsia="Times New Roman"/>
      <w:lang w:val="es-ES" w:eastAsia="es-ES"/>
    </w:rPr>
  </w:style>
  <w:style w:type="paragraph" w:styleId="Fecha">
    <w:name w:val="Date"/>
    <w:basedOn w:val="Normal"/>
    <w:next w:val="Normal"/>
    <w:link w:val="FechaCar"/>
    <w:rsid w:val="007D26BD"/>
    <w:rPr>
      <w:rFonts w:eastAsia="Times New Roman"/>
      <w:lang w:val="en-US"/>
    </w:rPr>
  </w:style>
  <w:style w:type="character" w:customStyle="1" w:styleId="FechaCar">
    <w:name w:val="Fecha Car"/>
    <w:basedOn w:val="Fuentedeprrafopredeter"/>
    <w:link w:val="Fecha"/>
    <w:rsid w:val="007D26BD"/>
    <w:rPr>
      <w:rFonts w:eastAsia="Times New Roman"/>
      <w:sz w:val="24"/>
      <w:szCs w:val="24"/>
      <w:lang w:val="en-US" w:eastAsia="en-US"/>
    </w:rPr>
  </w:style>
  <w:style w:type="paragraph" w:styleId="Subttulo">
    <w:name w:val="Subtitle"/>
    <w:basedOn w:val="Normal"/>
    <w:next w:val="Normal"/>
    <w:link w:val="SubttuloCar"/>
    <w:autoRedefine/>
    <w:qFormat/>
    <w:rsid w:val="00295FB0"/>
    <w:pPr>
      <w:numPr>
        <w:ilvl w:val="1"/>
      </w:numPr>
      <w:spacing w:before="120" w:after="120"/>
      <w:jc w:val="center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rsid w:val="00295FB0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CE7C31"/>
    <w:pPr>
      <w:ind w:left="720"/>
      <w:contextualSpacing/>
    </w:pPr>
  </w:style>
  <w:style w:type="character" w:customStyle="1" w:styleId="TextoindependienteCar">
    <w:name w:val="Texto independiente Car"/>
    <w:link w:val="Textoindependiente"/>
    <w:rsid w:val="00E14583"/>
    <w:rPr>
      <w:rFonts w:ascii="Arial" w:hAnsi="Arial"/>
      <w:lang w:eastAsia="en-US"/>
    </w:rPr>
  </w:style>
  <w:style w:type="character" w:customStyle="1" w:styleId="Ttulo1Car">
    <w:name w:val="Título 1 Car"/>
    <w:link w:val="Ttulo1"/>
    <w:rsid w:val="00795508"/>
    <w:rPr>
      <w:rFonts w:ascii="Arial" w:hAnsi="Arial" w:cs="Arial"/>
      <w:b/>
      <w:szCs w:val="24"/>
      <w:lang w:val="es-ES" w:eastAsia="en-US"/>
    </w:rPr>
  </w:style>
  <w:style w:type="character" w:customStyle="1" w:styleId="EDSNombreActor">
    <w:name w:val="EDS_Nombre_Actor"/>
    <w:basedOn w:val="Fuentedeprrafopredeter"/>
    <w:rsid w:val="00D05DD3"/>
    <w:rPr>
      <w:rFonts w:ascii="Arial" w:hAnsi="Arial"/>
      <w:sz w:val="16"/>
    </w:rPr>
  </w:style>
  <w:style w:type="paragraph" w:customStyle="1" w:styleId="EDSNumeroPaso4">
    <w:name w:val="EDS_Numero_Paso_4"/>
    <w:rsid w:val="00D05DD3"/>
    <w:pPr>
      <w:jc w:val="left"/>
    </w:pPr>
    <w:rPr>
      <w:rFonts w:ascii="Arial" w:eastAsia="Times New Roman" w:hAnsi="Arial"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rsid w:val="00E04A83"/>
    <w:rPr>
      <w:rFonts w:ascii="Arial" w:hAnsi="Arial" w:cs="Arial"/>
      <w:b/>
      <w:szCs w:val="24"/>
      <w:lang w:val="es-ES" w:eastAsia="en-US"/>
    </w:rPr>
  </w:style>
  <w:style w:type="character" w:customStyle="1" w:styleId="Ttulo3Car">
    <w:name w:val="Título 3 Car"/>
    <w:basedOn w:val="Fuentedeprrafopredeter"/>
    <w:link w:val="Ttulo3"/>
    <w:rsid w:val="00E04A83"/>
    <w:rPr>
      <w:rFonts w:ascii="Arial" w:hAnsi="Arial" w:cs="Arial"/>
      <w:b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YECTOS\E-LICENCIAS\DGTFM\04Impl(DisDet)\02%20Casos%20de%20Uso%20del%20Sistema\DSTC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277D8B1F5E4D3894A338B71311A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29537-1152-4E4E-B062-AFB51FEE36FE}"/>
      </w:docPartPr>
      <w:docPartBody>
        <w:p w:rsidR="00A33F38" w:rsidRDefault="00145868">
          <w:pPr>
            <w:pStyle w:val="BF277D8B1F5E4D3894A338B71311ACB7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D5B40B1F5DB541989AB70940D22C9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82570-4440-4576-9938-FF83AB950AF0}"/>
      </w:docPartPr>
      <w:docPartBody>
        <w:p w:rsidR="00A33F38" w:rsidRDefault="00145868">
          <w:pPr>
            <w:pStyle w:val="D5B40B1F5DB541989AB70940D22C9472"/>
          </w:pPr>
          <w:r w:rsidRPr="00C47076">
            <w:rPr>
              <w:rStyle w:val="Textodelmarcadordeposicin"/>
            </w:rPr>
            <w:t>[Título]</w:t>
          </w:r>
        </w:p>
      </w:docPartBody>
    </w:docPart>
    <w:docPart>
      <w:docPartPr>
        <w:name w:val="91F595F8CAE449619E44E882527DC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C279-5DE7-4695-A19B-35335010D99D}"/>
      </w:docPartPr>
      <w:docPartBody>
        <w:p w:rsidR="00A33F38" w:rsidRDefault="00145868">
          <w:pPr>
            <w:pStyle w:val="91F595F8CAE449619E44E882527DCA5E"/>
          </w:pPr>
          <w:r w:rsidRPr="0028545E">
            <w:rPr>
              <w:rStyle w:val="Textodelmarcadordeposicin"/>
            </w:rPr>
            <w:t>[Título]</w:t>
          </w:r>
        </w:p>
      </w:docPartBody>
    </w:docPart>
    <w:docPart>
      <w:docPartPr>
        <w:name w:val="2F8F168F3E6A49D68BE4FB85880ADD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050E7-33CC-4787-A2C8-700AB6943467}"/>
      </w:docPartPr>
      <w:docPartBody>
        <w:p w:rsidR="00A33F38" w:rsidRDefault="00145868">
          <w:pPr>
            <w:pStyle w:val="2F8F168F3E6A49D68BE4FB85880ADD39"/>
          </w:pPr>
          <w:r w:rsidRPr="00066CA2">
            <w:rPr>
              <w:rStyle w:val="Textodelmarcadordeposicin"/>
            </w:rPr>
            <w:t>[Asunto]</w:t>
          </w:r>
        </w:p>
      </w:docPartBody>
    </w:docPart>
    <w:docPart>
      <w:docPartPr>
        <w:name w:val="3B8DA895627E4D319E6C3CF1784804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4C4D3-A203-4493-B4F3-A4B8B1BD45D2}"/>
      </w:docPartPr>
      <w:docPartBody>
        <w:p w:rsidR="00A33F38" w:rsidRDefault="00145868">
          <w:pPr>
            <w:pStyle w:val="3B8DA895627E4D319E6C3CF178480476"/>
          </w:pPr>
          <w:r w:rsidRPr="00066CA2">
            <w:rPr>
              <w:rStyle w:val="Textodelmarcadordeposicin"/>
            </w:rPr>
            <w:t>[Palabras clave]</w:t>
          </w:r>
        </w:p>
      </w:docPartBody>
    </w:docPart>
    <w:docPart>
      <w:docPartPr>
        <w:name w:val="D10D59A302C24F40A346A586125C9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EE088-FD0D-42A9-8A52-C7BACF871A29}"/>
      </w:docPartPr>
      <w:docPartBody>
        <w:p w:rsidR="00460DC6" w:rsidRDefault="001D1723" w:rsidP="001D1723">
          <w:pPr>
            <w:pStyle w:val="D10D59A302C24F40A346A586125C9E07"/>
          </w:pPr>
          <w:r w:rsidRPr="00CE7F50">
            <w:rPr>
              <w:rStyle w:val="Textodelmarcadordeposicin"/>
            </w:rPr>
            <w:t>[Palabras clave]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68"/>
    <w:rsid w:val="00032EFB"/>
    <w:rsid w:val="000C3B21"/>
    <w:rsid w:val="001215E4"/>
    <w:rsid w:val="00136286"/>
    <w:rsid w:val="00145868"/>
    <w:rsid w:val="001C10C3"/>
    <w:rsid w:val="001D1723"/>
    <w:rsid w:val="001F6F9C"/>
    <w:rsid w:val="002903C8"/>
    <w:rsid w:val="002B080D"/>
    <w:rsid w:val="003137C8"/>
    <w:rsid w:val="003D07BE"/>
    <w:rsid w:val="00442428"/>
    <w:rsid w:val="00460DC6"/>
    <w:rsid w:val="004B354E"/>
    <w:rsid w:val="0052064C"/>
    <w:rsid w:val="00583A95"/>
    <w:rsid w:val="005D5888"/>
    <w:rsid w:val="007519B3"/>
    <w:rsid w:val="008574FD"/>
    <w:rsid w:val="008E5F8D"/>
    <w:rsid w:val="0093324F"/>
    <w:rsid w:val="009F44F8"/>
    <w:rsid w:val="00A33F38"/>
    <w:rsid w:val="00AC092B"/>
    <w:rsid w:val="00B2464F"/>
    <w:rsid w:val="00B53B3A"/>
    <w:rsid w:val="00BA265C"/>
    <w:rsid w:val="00C26102"/>
    <w:rsid w:val="00C557AD"/>
    <w:rsid w:val="00D34411"/>
    <w:rsid w:val="00DF74B9"/>
    <w:rsid w:val="00E654E9"/>
    <w:rsid w:val="00E71EAD"/>
    <w:rsid w:val="00EB193E"/>
    <w:rsid w:val="00EB2092"/>
    <w:rsid w:val="00EF1832"/>
    <w:rsid w:val="00F60234"/>
    <w:rsid w:val="00F7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1723"/>
    <w:rPr>
      <w:color w:val="808080"/>
    </w:rPr>
  </w:style>
  <w:style w:type="paragraph" w:customStyle="1" w:styleId="5EE9FBC172BA4ABFAD7BDD7CCFB11479">
    <w:name w:val="5EE9FBC172BA4ABFAD7BDD7CCFB11479"/>
  </w:style>
  <w:style w:type="paragraph" w:customStyle="1" w:styleId="BF277D8B1F5E4D3894A338B71311ACB7">
    <w:name w:val="BF277D8B1F5E4D3894A338B71311ACB7"/>
  </w:style>
  <w:style w:type="paragraph" w:customStyle="1" w:styleId="D5B40B1F5DB541989AB70940D22C9472">
    <w:name w:val="D5B40B1F5DB541989AB70940D22C9472"/>
  </w:style>
  <w:style w:type="paragraph" w:customStyle="1" w:styleId="91F595F8CAE449619E44E882527DCA5E">
    <w:name w:val="91F595F8CAE449619E44E882527DCA5E"/>
  </w:style>
  <w:style w:type="paragraph" w:customStyle="1" w:styleId="2F8F168F3E6A49D68BE4FB85880ADD39">
    <w:name w:val="2F8F168F3E6A49D68BE4FB85880ADD39"/>
  </w:style>
  <w:style w:type="paragraph" w:customStyle="1" w:styleId="3B8DA895627E4D319E6C3CF178480476">
    <w:name w:val="3B8DA895627E4D319E6C3CF178480476"/>
  </w:style>
  <w:style w:type="paragraph" w:customStyle="1" w:styleId="D10D59A302C24F40A346A586125C9E07">
    <w:name w:val="D10D59A302C24F40A346A586125C9E07"/>
    <w:rsid w:val="001D17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99498D-3A0C-4E1B-BAE4-DC0438242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DSTCUS</Template>
  <TotalTime>1925</TotalTime>
  <Pages>27</Pages>
  <Words>3916</Words>
  <Characters>21539</Characters>
  <Application>Microsoft Office Word</Application>
  <DocSecurity>0</DocSecurity>
  <Lines>179</Lines>
  <Paragraphs>50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Especificación de Caso de Uso de Sistema: DSTCUS.02.11 Entregar Trámite</vt:lpstr>
      <vt:lpstr>&lt;Nombre del Proyecto&gt;</vt:lpstr>
    </vt:vector>
  </TitlesOfParts>
  <Manager>OFICIALÍA MAYOR</Manager>
  <Company>SECRETARÍA DE COMUNICACIONES Y TRANSPORTES</Company>
  <LinksUpToDate>false</LinksUpToDate>
  <CharactersWithSpaces>25405</CharactersWithSpaces>
  <SharedDoc>false</SharedDoc>
  <HLinks>
    <vt:vector size="312" baseType="variant">
      <vt:variant>
        <vt:i4>1966137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_Toc95111805</vt:lpwstr>
      </vt:variant>
      <vt:variant>
        <vt:i4>2031673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_Toc95111804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_Toc95111802</vt:lpwstr>
      </vt:variant>
      <vt:variant>
        <vt:i4>1769529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_Toc95111800</vt:lpwstr>
      </vt:variant>
      <vt:variant>
        <vt:i4>1835056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_Toc95111798</vt:lpwstr>
      </vt:variant>
      <vt:variant>
        <vt:i4>1179696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_Toc95111796</vt:lpwstr>
      </vt:variant>
      <vt:variant>
        <vt:i4>1048624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_Toc95111794</vt:lpwstr>
      </vt:variant>
      <vt:variant>
        <vt:i4>1507376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_Toc95111793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_Toc95111792</vt:lpwstr>
      </vt:variant>
      <vt:variant>
        <vt:i4>1376304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_Toc95111791</vt:lpwstr>
      </vt:variant>
      <vt:variant>
        <vt:i4>1310768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_Toc95111790</vt:lpwstr>
      </vt:variant>
      <vt:variant>
        <vt:i4>1900593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_Toc95111789</vt:lpwstr>
      </vt:variant>
      <vt:variant>
        <vt:i4>1835057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_Toc95111788</vt:lpwstr>
      </vt:variant>
      <vt:variant>
        <vt:i4>1245233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_Toc95111787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_Toc95111786</vt:lpwstr>
      </vt:variant>
      <vt:variant>
        <vt:i4>1114161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_Toc95111785</vt:lpwstr>
      </vt:variant>
      <vt:variant>
        <vt:i4>1048625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_Toc95111784</vt:lpwstr>
      </vt:variant>
      <vt:variant>
        <vt:i4>1507377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_Toc95111783</vt:lpwstr>
      </vt:variant>
      <vt:variant>
        <vt:i4>1441841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_Toc95111782</vt:lpwstr>
      </vt:variant>
      <vt:variant>
        <vt:i4>1376305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_Toc95111781</vt:lpwstr>
      </vt:variant>
      <vt:variant>
        <vt:i4>1310769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_Toc95111780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_Toc95111779</vt:lpwstr>
      </vt:variant>
      <vt:variant>
        <vt:i4>1835070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_Toc95111778</vt:lpwstr>
      </vt:variant>
      <vt:variant>
        <vt:i4>1245246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_Toc95111777</vt:lpwstr>
      </vt:variant>
      <vt:variant>
        <vt:i4>1179710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_Toc95111776</vt:lpwstr>
      </vt:variant>
      <vt:variant>
        <vt:i4>1114174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_Toc95111775</vt:lpwstr>
      </vt:variant>
      <vt:variant>
        <vt:i4>1048638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_Toc95111774</vt:lpwstr>
      </vt:variant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_Toc95111773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_Toc95111772</vt:lpwstr>
      </vt:variant>
      <vt:variant>
        <vt:i4>1376318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_Toc95111771</vt:lpwstr>
      </vt:variant>
      <vt:variant>
        <vt:i4>1310782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_Toc95111770</vt:lpwstr>
      </vt:variant>
      <vt:variant>
        <vt:i4>1900607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_Toc95111769</vt:lpwstr>
      </vt:variant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_Toc95111768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_Toc95111767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_Toc95111766</vt:lpwstr>
      </vt:variant>
      <vt:variant>
        <vt:i4>1114175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_Toc95111765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_Toc95111764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_Toc95111763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_Toc95111762</vt:lpwstr>
      </vt:variant>
      <vt:variant>
        <vt:i4>1376319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_Toc95111761</vt:lpwstr>
      </vt:variant>
      <vt:variant>
        <vt:i4>1310783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_Toc95111760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_Toc95111759</vt:lpwstr>
      </vt:variant>
      <vt:variant>
        <vt:i4>1835068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_Toc95111758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_Toc95111757</vt:lpwstr>
      </vt:variant>
      <vt:variant>
        <vt:i4>1179708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_Toc95111756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_Toc95111755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_Toc95111754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_Toc95111753</vt:lpwstr>
      </vt:variant>
      <vt:variant>
        <vt:i4>1441852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_Toc95111752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_Toc95111751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_Toc95111750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_Toc95111749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 de Sistema: DSTCUS.02.11 Entregar Trámite</dc:title>
  <dc:subject>UNIDAD DE TECNOLOGÍAS DE INFORMACIÓN Y COMUNICACIONES</dc:subject>
  <dc:creator>admin</dc:creator>
  <cp:keywords>Sistema de Gestión de Trámites</cp:keywords>
  <cp:lastModifiedBy>admin</cp:lastModifiedBy>
  <cp:revision>93</cp:revision>
  <cp:lastPrinted>2010-10-19T18:40:00Z</cp:lastPrinted>
  <dcterms:created xsi:type="dcterms:W3CDTF">2012-02-01T00:32:00Z</dcterms:created>
  <dcterms:modified xsi:type="dcterms:W3CDTF">2012-02-20T11:00:00Z</dcterms:modified>
</cp:coreProperties>
</file>