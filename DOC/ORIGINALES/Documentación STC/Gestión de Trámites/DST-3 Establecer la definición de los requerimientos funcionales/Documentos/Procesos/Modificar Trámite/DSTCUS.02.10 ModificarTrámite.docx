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8A5BD4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8A5BD4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631E63">
            <w:rPr>
              <w:rFonts w:cs="Arial"/>
            </w:rPr>
            <w:t>CUS.02.</w:t>
          </w:r>
          <w:r w:rsidR="00926F0E">
            <w:rPr>
              <w:rFonts w:cs="Arial"/>
            </w:rPr>
            <w:t>1</w:t>
          </w:r>
          <w:r w:rsidR="00631E63">
            <w:rPr>
              <w:rFonts w:cs="Arial"/>
            </w:rPr>
            <w:t>0</w:t>
          </w:r>
          <w:r w:rsidR="001F6344">
            <w:rPr>
              <w:rFonts w:cs="Arial"/>
            </w:rPr>
            <w:t xml:space="preserve"> </w:t>
          </w:r>
          <w:r w:rsidR="00AB3B5F">
            <w:rPr>
              <w:rFonts w:cs="Arial"/>
            </w:rPr>
            <w:t>Modificar Trámite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B828A8">
        <w:rPr>
          <w:rFonts w:cs="Arial"/>
        </w:rPr>
        <w:t>1.1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</w:t>
      </w:r>
      <w:r w:rsidR="00B828A8">
        <w:rPr>
          <w:rFonts w:cs="Arial"/>
        </w:rPr>
        <w:t>2</w:t>
      </w:r>
      <w:r w:rsidR="00D5202E">
        <w:rPr>
          <w:rFonts w:cs="Arial"/>
        </w:rPr>
        <w:t>/</w:t>
      </w:r>
      <w:r w:rsidR="00B828A8">
        <w:rPr>
          <w:rFonts w:cs="Arial"/>
        </w:rPr>
        <w:t>12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828A8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22/12/2011</w:t>
            </w:r>
          </w:p>
        </w:tc>
        <w:tc>
          <w:tcPr>
            <w:tcW w:w="517" w:type="pct"/>
            <w:vAlign w:val="center"/>
          </w:tcPr>
          <w:p w:rsidR="00B654BD" w:rsidRPr="008B14EA" w:rsidRDefault="00B828A8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25" w:type="pct"/>
            <w:vAlign w:val="center"/>
          </w:tcPr>
          <w:p w:rsidR="00B654BD" w:rsidRPr="008B14EA" w:rsidRDefault="00B828A8" w:rsidP="0049717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del documento.</w:t>
            </w:r>
          </w:p>
        </w:tc>
        <w:tc>
          <w:tcPr>
            <w:tcW w:w="1835" w:type="pct"/>
            <w:vAlign w:val="center"/>
          </w:tcPr>
          <w:p w:rsidR="00B654BD" w:rsidRPr="008B14EA" w:rsidRDefault="00B828A8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Montellano.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FB1BDC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41431521" w:history="1">
        <w:r w:rsidR="00FB1BDC" w:rsidRPr="004934CD">
          <w:rPr>
            <w:rStyle w:val="Hipervnculo"/>
            <w:noProof/>
          </w:rPr>
          <w:t>1</w:t>
        </w:r>
        <w:r w:rsidR="00FB1BD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B1BDC" w:rsidRPr="004934CD">
          <w:rPr>
            <w:rStyle w:val="Hipervnculo"/>
            <w:noProof/>
          </w:rPr>
          <w:t>Introducción</w:t>
        </w:r>
        <w:r w:rsidR="00FB1BDC">
          <w:rPr>
            <w:noProof/>
            <w:webHidden/>
          </w:rPr>
          <w:tab/>
        </w:r>
        <w:r w:rsidR="00FB1BDC">
          <w:rPr>
            <w:noProof/>
            <w:webHidden/>
          </w:rPr>
          <w:fldChar w:fldCharType="begin"/>
        </w:r>
        <w:r w:rsidR="00FB1BDC">
          <w:rPr>
            <w:noProof/>
            <w:webHidden/>
          </w:rPr>
          <w:instrText xml:space="preserve"> PAGEREF _Toc341431521 \h </w:instrText>
        </w:r>
        <w:r w:rsidR="00FB1BDC">
          <w:rPr>
            <w:noProof/>
            <w:webHidden/>
          </w:rPr>
        </w:r>
        <w:r w:rsidR="00FB1BDC">
          <w:rPr>
            <w:noProof/>
            <w:webHidden/>
          </w:rPr>
          <w:fldChar w:fldCharType="separate"/>
        </w:r>
        <w:r w:rsidR="00FB1BDC">
          <w:rPr>
            <w:noProof/>
            <w:webHidden/>
          </w:rPr>
          <w:t>5</w:t>
        </w:r>
        <w:r w:rsidR="00FB1BDC"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22" w:history="1">
        <w:r w:rsidRPr="004934CD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23" w:history="1">
        <w:r w:rsidRPr="004934CD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24" w:history="1">
        <w:r w:rsidRPr="004934CD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25" w:history="1">
        <w:r w:rsidRPr="004934CD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26" w:history="1">
        <w:r w:rsidRPr="004934CD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CU.02.10.01 – BuscarSolicitud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27" w:history="1">
        <w:r w:rsidRPr="004934CD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CU.02.10.02 – Buscar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28" w:history="1">
        <w:r w:rsidRPr="004934CD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29" w:history="1">
        <w:r w:rsidRPr="004934CD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30" w:history="1">
        <w:r w:rsidRPr="004934CD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31" w:history="1">
        <w:r w:rsidRPr="004934CD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32" w:history="1">
        <w:r w:rsidRPr="004934CD">
          <w:rPr>
            <w:rStyle w:val="Hipervnculo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33" w:history="1">
        <w:r w:rsidRPr="004934CD">
          <w:rPr>
            <w:rStyle w:val="Hipervnculo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El usuario deberá realizar previamente una notificación al solicitante del trámite.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34" w:history="1">
        <w:r w:rsidRPr="004934CD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35" w:history="1">
        <w:r w:rsidRPr="004934CD">
          <w:rPr>
            <w:rStyle w:val="Hipervnculo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36" w:history="1">
        <w:r w:rsidRPr="004934CD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37" w:history="1">
        <w:r w:rsidRPr="004934CD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38" w:history="1">
        <w:r w:rsidRPr="004934CD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39" w:history="1">
        <w:r w:rsidRPr="004934CD">
          <w:rPr>
            <w:rStyle w:val="Hipervnculo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40" w:history="1">
        <w:r w:rsidRPr="004934CD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CU.02.10.04 – GenerarModificaciónTrámite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41" w:history="1">
        <w:r w:rsidRPr="004934CD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42" w:history="1">
        <w:r w:rsidRPr="004934CD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43" w:history="1">
        <w:r w:rsidRPr="004934CD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44" w:history="1">
        <w:r w:rsidRPr="004934CD">
          <w:rPr>
            <w:rStyle w:val="Hipervnculo"/>
          </w:rPr>
          <w:t>4.3.1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45" w:history="1">
        <w:r w:rsidRPr="004934CD">
          <w:rPr>
            <w:rStyle w:val="Hipervnculo"/>
          </w:rPr>
          <w:t>4.3.2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46" w:history="1">
        <w:r w:rsidRPr="004934CD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47" w:history="1">
        <w:r w:rsidRPr="004934CD">
          <w:rPr>
            <w:rStyle w:val="Hipervnculo"/>
          </w:rPr>
          <w:t>4.4.1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48" w:history="1">
        <w:r w:rsidRPr="004934CD">
          <w:rPr>
            <w:rStyle w:val="Hipervncul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49" w:history="1">
        <w:r w:rsidRPr="004934CD">
          <w:rPr>
            <w:rStyle w:val="Hipervnculo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50" w:history="1">
        <w:r w:rsidRPr="004934CD">
          <w:rPr>
            <w:rStyle w:val="Hipervnculo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51" w:history="1">
        <w:r w:rsidRPr="004934CD">
          <w:rPr>
            <w:rStyle w:val="Hipervnculo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52" w:history="1">
        <w:r w:rsidRPr="004934CD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CU.02.10.05 – ImprimirModificaciónTrámite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53" w:history="1">
        <w:r w:rsidRPr="004934CD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54" w:history="1">
        <w:r w:rsidRPr="004934CD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55" w:history="1">
        <w:r w:rsidRPr="004934CD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56" w:history="1">
        <w:r w:rsidRPr="004934CD">
          <w:rPr>
            <w:rStyle w:val="Hipervnculo"/>
          </w:rPr>
          <w:t>5.3.1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El usuario deberá iniciar sesión en 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57" w:history="1">
        <w:r w:rsidRPr="004934CD">
          <w:rPr>
            <w:rStyle w:val="Hipervnculo"/>
          </w:rPr>
          <w:t>5.3.2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58" w:history="1">
        <w:r w:rsidRPr="004934CD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59" w:history="1">
        <w:r w:rsidRPr="004934CD">
          <w:rPr>
            <w:rStyle w:val="Hipervnculo"/>
          </w:rPr>
          <w:t>5.4.1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60" w:history="1">
        <w:r w:rsidRPr="004934CD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61" w:history="1">
        <w:r w:rsidRPr="004934CD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62" w:history="1">
        <w:r w:rsidRPr="004934CD">
          <w:rPr>
            <w:rStyle w:val="Hipervnculo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63" w:history="1">
        <w:r w:rsidRPr="004934CD">
          <w:rPr>
            <w:rStyle w:val="Hipervnculo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64" w:history="1">
        <w:r w:rsidRPr="004934CD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CU.02.10.06 – GenerarReporteModificaciónTrámite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65" w:history="1">
        <w:r w:rsidRPr="004934CD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66" w:history="1">
        <w:r w:rsidRPr="004934CD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67" w:history="1">
        <w:r w:rsidRPr="004934CD">
          <w:rPr>
            <w:rStyle w:val="Hipervnculo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68" w:history="1">
        <w:r w:rsidRPr="004934CD">
          <w:rPr>
            <w:rStyle w:val="Hipervnculo"/>
          </w:rPr>
          <w:t>6.3.1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El usuario deberá iniciar sesión en 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69" w:history="1">
        <w:r w:rsidRPr="004934CD">
          <w:rPr>
            <w:rStyle w:val="Hipervnculo"/>
          </w:rPr>
          <w:t>6.3.2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70" w:history="1">
        <w:r w:rsidRPr="004934CD">
          <w:rPr>
            <w:rStyle w:val="Hipervnculo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31571" w:history="1">
        <w:r w:rsidRPr="004934CD">
          <w:rPr>
            <w:rStyle w:val="Hipervnculo"/>
          </w:rPr>
          <w:t>6.4.1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4934CD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_Toc341431571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72" w:history="1">
        <w:r w:rsidRPr="004934CD">
          <w:rPr>
            <w:rStyle w:val="Hipervnculo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73" w:history="1">
        <w:r w:rsidRPr="004934CD">
          <w:rPr>
            <w:rStyle w:val="Hipervnculo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74" w:history="1">
        <w:r w:rsidRPr="004934CD">
          <w:rPr>
            <w:rStyle w:val="Hipervnculo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75" w:history="1">
        <w:r w:rsidRPr="004934CD">
          <w:rPr>
            <w:rStyle w:val="Hipervnculo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1BDC" w:rsidRDefault="00FB1B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31576" w:history="1">
        <w:r w:rsidRPr="004934CD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934CD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_Toc341431576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631E63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DSTCUS.02.10 Modificar Trámite</w:t>
          </w:r>
        </w:p>
      </w:sdtContent>
    </w:sdt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41431521"/>
      <w:r w:rsidRPr="0004119B">
        <w:t>Introducción</w:t>
      </w:r>
      <w:bookmarkEnd w:id="0"/>
      <w:bookmarkEnd w:id="1"/>
      <w:bookmarkEnd w:id="5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41431522"/>
      <w:r w:rsidRPr="00041EBD">
        <w:t>Objetivo</w:t>
      </w:r>
      <w:bookmarkEnd w:id="6"/>
      <w:bookmarkEnd w:id="7"/>
      <w:bookmarkEnd w:id="8"/>
      <w:bookmarkEnd w:id="10"/>
    </w:p>
    <w:p w:rsidR="00F53BB5" w:rsidRPr="0004119B" w:rsidRDefault="00F53BB5" w:rsidP="00F53BB5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B828A8">
        <w:rPr>
          <w:rFonts w:cs="Arial"/>
        </w:rPr>
        <w:t>bjetivo definir el proceso</w:t>
      </w:r>
      <w:r w:rsidRPr="0004119B">
        <w:rPr>
          <w:rFonts w:cs="Arial"/>
        </w:rPr>
        <w:t xml:space="preserve"> </w:t>
      </w:r>
      <w:r>
        <w:rPr>
          <w:rFonts w:cs="Arial"/>
        </w:rPr>
        <w:t>para realizar modificaciones a los trámites dentro del sistema de gestión de trámites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41431523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41431524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E30C17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30C17" w:rsidRPr="00E30C17" w:rsidRDefault="00E30C17" w:rsidP="00E30C17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</w:t>
      </w:r>
      <w:r>
        <w:rPr>
          <w:rFonts w:cs="Arial"/>
        </w:rPr>
        <w:t>RNS</w:t>
      </w:r>
      <w:r w:rsidRPr="00081F67">
        <w:rPr>
          <w:rFonts w:cs="Arial"/>
        </w:rPr>
        <w:t>-</w:t>
      </w:r>
      <w:r>
        <w:rPr>
          <w:rFonts w:cs="Arial"/>
        </w:rPr>
        <w:t>ReglasDeNegocio</w:t>
      </w:r>
      <w:r w:rsidRPr="00081F67">
        <w:rPr>
          <w:rFonts w:cs="Arial"/>
        </w:rPr>
        <w:t>DelSistema</w:t>
      </w:r>
      <w:r>
        <w:rPr>
          <w:rFonts w:cs="Arial"/>
        </w:rPr>
        <w:t>.docx.</w:t>
      </w:r>
    </w:p>
    <w:p w:rsidR="009F5351" w:rsidRDefault="009F5351" w:rsidP="0043561B">
      <w:pPr>
        <w:pStyle w:val="Prrafodelista"/>
        <w:ind w:left="814"/>
        <w:rPr>
          <w:rFonts w:cs="Arial"/>
          <w:lang w:val="es-ES"/>
        </w:rPr>
      </w:pPr>
      <w:r w:rsidRPr="009F5351">
        <w:rPr>
          <w:rFonts w:cs="Arial"/>
          <w:lang w:val="es-ES"/>
        </w:rPr>
        <w:t>Para conocer el detalle de los flujos de los Casos de Uso que tienen relación con el seguimiento de las actividades de este proceso:</w:t>
      </w:r>
    </w:p>
    <w:p w:rsidR="00BA6607" w:rsidRDefault="00952794" w:rsidP="006A33EB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 xml:space="preserve">Refiérase al </w:t>
      </w:r>
      <w:r w:rsidR="00BA6607" w:rsidRPr="00BA6607">
        <w:rPr>
          <w:rFonts w:cs="Arial"/>
        </w:rPr>
        <w:t>Caso de Uso</w:t>
      </w:r>
      <w:r w:rsidR="00DB1791">
        <w:rPr>
          <w:rFonts w:cs="Arial"/>
        </w:rPr>
        <w:t xml:space="preserve"> </w:t>
      </w:r>
      <w:r w:rsidR="00BA6607" w:rsidRPr="00BA6607">
        <w:rPr>
          <w:rFonts w:cs="Arial"/>
        </w:rPr>
        <w:t>&lt;&lt;</w:t>
      </w:r>
      <w:r w:rsidR="006A33EB" w:rsidRPr="006A33EB">
        <w:rPr>
          <w:rFonts w:cs="Arial"/>
        </w:rPr>
        <w:t>DSTCUS.00.00 GestionarBúsqueda</w:t>
      </w:r>
      <w:r w:rsidR="00BA6607" w:rsidRPr="00BA6607">
        <w:rPr>
          <w:rFonts w:cs="Arial"/>
        </w:rPr>
        <w:t>.docx&gt;&gt;.</w:t>
      </w:r>
    </w:p>
    <w:p w:rsidR="00AA38ED" w:rsidRDefault="00AA38ED" w:rsidP="009408EB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>Refiéra</w:t>
      </w:r>
      <w:r w:rsidR="000C05A6">
        <w:rPr>
          <w:rFonts w:cs="Arial"/>
        </w:rPr>
        <w:t>se al Caso de Uso &lt;&lt;</w:t>
      </w:r>
      <w:r w:rsidR="009408EB" w:rsidRPr="009408EB">
        <w:rPr>
          <w:rFonts w:cs="Arial"/>
        </w:rPr>
        <w:t>DSTCUS.00.17 GestionarSeguimientoPNC</w:t>
      </w:r>
      <w:r w:rsidR="00AB02C0">
        <w:rPr>
          <w:rFonts w:cs="Arial"/>
        </w:rPr>
        <w:t>.docx</w:t>
      </w:r>
      <w:r>
        <w:rPr>
          <w:rFonts w:cs="Arial"/>
        </w:rPr>
        <w:t>&gt;&gt;.</w:t>
      </w:r>
    </w:p>
    <w:p w:rsidR="00AA38ED" w:rsidRDefault="00AA38ED" w:rsidP="006A33EB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  <w:lang w:val="es-ES"/>
        </w:rPr>
        <w:t xml:space="preserve">Refiérase al Caso de Uso </w:t>
      </w:r>
      <w:r w:rsidRPr="00F303A3">
        <w:rPr>
          <w:rFonts w:cs="Arial"/>
        </w:rPr>
        <w:t>&lt;&lt;</w:t>
      </w:r>
      <w:r w:rsidRPr="00F74D05">
        <w:t>DSTCUS.02.13 RegistrarProductoNoConforme</w:t>
      </w:r>
      <w:r>
        <w:t>.docx</w:t>
      </w:r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DB1791" w:rsidRDefault="00952794" w:rsidP="009408EB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>Refiérase al</w:t>
      </w:r>
      <w:r w:rsidR="00DB1791">
        <w:rPr>
          <w:rFonts w:cs="Arial"/>
        </w:rPr>
        <w:t xml:space="preserve"> Caso de Uso </w:t>
      </w:r>
      <w:r w:rsidR="00DB1791" w:rsidRPr="00B76C40">
        <w:rPr>
          <w:rFonts w:cs="Arial"/>
        </w:rPr>
        <w:t>&lt;&lt;</w:t>
      </w:r>
      <w:r w:rsidR="009408EB" w:rsidRPr="009408EB">
        <w:rPr>
          <w:rFonts w:cs="Arial"/>
        </w:rPr>
        <w:t>DSTCUS.02.15 GestionarRegistroDeNotificaciones</w:t>
      </w:r>
      <w:r w:rsidR="00DB1791" w:rsidRPr="00DB1791">
        <w:rPr>
          <w:rFonts w:cs="Arial"/>
        </w:rPr>
        <w:t>.docx&gt;&gt;.</w:t>
      </w:r>
    </w:p>
    <w:p w:rsidR="00EB3DE0" w:rsidRDefault="00EB3DE0" w:rsidP="00795508">
      <w:pPr>
        <w:pStyle w:val="Ttulo2"/>
      </w:pPr>
      <w:bookmarkStart w:id="19" w:name="_Toc341431525"/>
      <w:r>
        <w:t>Diagrama de Casos de Uso</w:t>
      </w:r>
      <w:bookmarkEnd w:id="19"/>
    </w:p>
    <w:p w:rsidR="00A46E79" w:rsidRDefault="00153AA4" w:rsidP="009408EB">
      <w:pPr>
        <w:jc w:val="center"/>
      </w:pPr>
      <w:bookmarkStart w:id="20" w:name="_GoBack"/>
      <w:r>
        <w:rPr>
          <w:noProof/>
          <w:lang w:eastAsia="es-MX"/>
        </w:rPr>
        <w:drawing>
          <wp:inline distT="0" distB="0" distL="0" distR="0" wp14:anchorId="32EC349F" wp14:editId="1D913AC0">
            <wp:extent cx="5612130" cy="34258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2"/>
    <w:bookmarkEnd w:id="3"/>
    <w:bookmarkEnd w:id="9"/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473DFE">
        <w:t>CU.</w:t>
      </w:r>
      <w:r w:rsidR="00C04F7B">
        <w:t>02</w:t>
      </w:r>
      <w:r w:rsidR="00D94C5D">
        <w:t>.</w:t>
      </w:r>
      <w:r w:rsidR="00901B3B">
        <w:t>10.01</w:t>
      </w:r>
      <w:r w:rsidRPr="008D03C3">
        <w:t>-</w:t>
      </w:r>
      <w:r w:rsidR="002C49FC">
        <w:t>BuscarSolicitud</w:t>
      </w:r>
    </w:p>
    <w:p w:rsidR="00926F0E" w:rsidRPr="00041EBD" w:rsidRDefault="00926F0E" w:rsidP="00926F0E">
      <w:pPr>
        <w:pStyle w:val="Ttulo1"/>
      </w:pPr>
      <w:bookmarkStart w:id="21" w:name="_CU.02.01.01_–_Buscar"/>
      <w:bookmarkStart w:id="22" w:name="_CU.03.01.01_–_Generar"/>
      <w:bookmarkStart w:id="23" w:name="_CU.00.00.01_–_BuscarSolicitud"/>
      <w:bookmarkStart w:id="24" w:name="_CU.02.10.01_–_BuscarSolicitud"/>
      <w:bookmarkStart w:id="25" w:name="_Toc341431526"/>
      <w:bookmarkEnd w:id="21"/>
      <w:bookmarkEnd w:id="22"/>
      <w:bookmarkEnd w:id="23"/>
      <w:bookmarkEnd w:id="24"/>
      <w:r>
        <w:t>CU</w:t>
      </w:r>
      <w:r w:rsidR="00473DFE">
        <w:t>.</w:t>
      </w:r>
      <w:r w:rsidR="00C04F7B">
        <w:t>02</w:t>
      </w:r>
      <w:r w:rsidR="00631E63">
        <w:t>.</w:t>
      </w:r>
      <w:r w:rsidR="00394002">
        <w:t>10.01</w:t>
      </w:r>
      <w:r>
        <w:t xml:space="preserve"> – </w:t>
      </w:r>
      <w:proofErr w:type="spellStart"/>
      <w:r w:rsidR="004E312C">
        <w:t>Buscar</w:t>
      </w:r>
      <w:r w:rsidR="002C49FC">
        <w:t>Solicitud</w:t>
      </w:r>
      <w:bookmarkEnd w:id="25"/>
      <w:proofErr w:type="spellEnd"/>
    </w:p>
    <w:p w:rsidR="00BF15BF" w:rsidRPr="002029C4" w:rsidRDefault="0032358D" w:rsidP="00110327">
      <w:pPr>
        <w:rPr>
          <w:rFonts w:cs="Arial"/>
        </w:rPr>
      </w:pPr>
      <w:r>
        <w:rPr>
          <w:rFonts w:cs="Arial"/>
        </w:rPr>
        <w:t xml:space="preserve">Refiérase al </w:t>
      </w:r>
      <w:r w:rsidR="00BF15BF" w:rsidRPr="00BF15BF">
        <w:rPr>
          <w:rFonts w:cs="Arial"/>
        </w:rPr>
        <w:t>Caso de Uso &lt;&lt;</w:t>
      </w:r>
      <w:r w:rsidR="00AD637E" w:rsidRPr="00AD637E">
        <w:rPr>
          <w:rFonts w:cs="Arial"/>
          <w:b/>
        </w:rPr>
        <w:t>CU.00.00.01-BuscarSolicitud</w:t>
      </w:r>
      <w:r w:rsidR="00BF15BF" w:rsidRPr="00BF15BF">
        <w:rPr>
          <w:rFonts w:cs="Arial"/>
        </w:rPr>
        <w:t>&gt;&gt;</w:t>
      </w:r>
      <w:r w:rsidR="00D1524B">
        <w:rPr>
          <w:rFonts w:cs="Arial"/>
        </w:rPr>
        <w:t xml:space="preserve">, descrito en documento </w:t>
      </w:r>
      <w:r w:rsidR="00D1524B" w:rsidRPr="00BF15BF">
        <w:rPr>
          <w:rFonts w:cs="Arial"/>
          <w:b/>
        </w:rPr>
        <w:t>DSTCUS.</w:t>
      </w:r>
      <w:r w:rsidR="00D1524B">
        <w:rPr>
          <w:rFonts w:cs="Arial"/>
          <w:b/>
        </w:rPr>
        <w:t>00.</w:t>
      </w:r>
      <w:r w:rsidR="001D6027">
        <w:rPr>
          <w:rFonts w:cs="Arial"/>
          <w:b/>
        </w:rPr>
        <w:t>00-</w:t>
      </w:r>
      <w:r w:rsidR="00D1524B">
        <w:rPr>
          <w:rFonts w:cs="Arial"/>
          <w:b/>
        </w:rPr>
        <w:t>GestionarBúsqueda</w:t>
      </w:r>
      <w:r w:rsidR="00D1524B" w:rsidRPr="00BF15BF">
        <w:rPr>
          <w:rFonts w:cs="Arial"/>
          <w:b/>
        </w:rPr>
        <w:t>.docx</w:t>
      </w:r>
      <w:r w:rsidR="00BF15BF" w:rsidRPr="00BF15BF">
        <w:rPr>
          <w:rFonts w:cs="Arial"/>
        </w:rPr>
        <w:t>.</w:t>
      </w:r>
    </w:p>
    <w:p w:rsidR="00473DFE" w:rsidRDefault="00473DFE" w:rsidP="00987797">
      <w:r>
        <w:br w:type="page"/>
      </w:r>
    </w:p>
    <w:p w:rsidR="00473DFE" w:rsidRPr="002511BD" w:rsidRDefault="00473DFE" w:rsidP="00473DFE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631E63">
        <w:t>02.</w:t>
      </w:r>
      <w:r w:rsidR="00394002">
        <w:t>10.02</w:t>
      </w:r>
      <w:r w:rsidRPr="008D03C3">
        <w:t>-</w:t>
      </w:r>
      <w:r>
        <w:t>Buscar</w:t>
      </w:r>
    </w:p>
    <w:p w:rsidR="00473DFE" w:rsidRPr="00B643A1" w:rsidRDefault="00473DFE" w:rsidP="00473DFE">
      <w:pPr>
        <w:pStyle w:val="Ttulo1"/>
      </w:pPr>
      <w:bookmarkStart w:id="26" w:name="_CU.02.10.01_–_Buscar"/>
      <w:bookmarkStart w:id="27" w:name="_CU.02.10.02_–_Buscar"/>
      <w:bookmarkStart w:id="28" w:name="_Toc341431527"/>
      <w:bookmarkEnd w:id="26"/>
      <w:bookmarkEnd w:id="27"/>
      <w:r>
        <w:t>CU.</w:t>
      </w:r>
      <w:r w:rsidR="00631E63">
        <w:t>02.</w:t>
      </w:r>
      <w:r w:rsidR="00394002">
        <w:t>10.02</w:t>
      </w:r>
      <w:r>
        <w:t xml:space="preserve"> – Buscar</w:t>
      </w:r>
      <w:bookmarkEnd w:id="28"/>
    </w:p>
    <w:p w:rsidR="00B643A1" w:rsidRPr="00D702C4" w:rsidRDefault="00B643A1" w:rsidP="00B643A1">
      <w:pPr>
        <w:pStyle w:val="Ttulo2"/>
        <w:ind w:left="0" w:firstLine="0"/>
      </w:pPr>
      <w:bookmarkStart w:id="29" w:name="_Toc314154495"/>
      <w:bookmarkStart w:id="30" w:name="_Toc341431528"/>
      <w:r w:rsidRPr="00D702C4">
        <w:t>Descripción Breve</w:t>
      </w:r>
      <w:bookmarkEnd w:id="29"/>
      <w:bookmarkEnd w:id="30"/>
    </w:p>
    <w:p w:rsidR="00B643A1" w:rsidRPr="00CC1B7A" w:rsidRDefault="00B643A1" w:rsidP="00B643A1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genera una búsqueda de trámites del área correspondiente dentro del sistema de gestión de trámites.</w:t>
      </w:r>
    </w:p>
    <w:p w:rsidR="00B643A1" w:rsidRPr="00D702C4" w:rsidRDefault="00B643A1" w:rsidP="00B643A1">
      <w:pPr>
        <w:pStyle w:val="Ttulo2"/>
        <w:ind w:left="0" w:firstLine="0"/>
      </w:pPr>
      <w:bookmarkStart w:id="31" w:name="_Toc250373387"/>
      <w:bookmarkStart w:id="32" w:name="_Toc263244843"/>
      <w:bookmarkStart w:id="33" w:name="_Toc314154496"/>
      <w:bookmarkStart w:id="34" w:name="_Toc341431529"/>
      <w:r w:rsidRPr="00D702C4">
        <w:t>Actores</w:t>
      </w:r>
      <w:bookmarkEnd w:id="31"/>
      <w:bookmarkEnd w:id="32"/>
      <w:bookmarkEnd w:id="33"/>
      <w:bookmarkEnd w:id="34"/>
    </w:p>
    <w:p w:rsidR="00B643A1" w:rsidRDefault="00B643A1" w:rsidP="00B643A1">
      <w:pPr>
        <w:rPr>
          <w:rFonts w:cs="Arial"/>
        </w:rPr>
      </w:pPr>
      <w:bookmarkStart w:id="35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B643A1" w:rsidRDefault="00B643A1" w:rsidP="00B643A1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búsqueda de las solicitudes en el sistema.</w:t>
      </w:r>
    </w:p>
    <w:p w:rsidR="00B643A1" w:rsidRPr="002029C4" w:rsidRDefault="00B643A1" w:rsidP="00B643A1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43A1" w:rsidRPr="00D702C4" w:rsidRDefault="00B643A1" w:rsidP="00B643A1">
      <w:pPr>
        <w:pStyle w:val="Ttulo2"/>
        <w:ind w:left="0" w:firstLine="0"/>
      </w:pPr>
      <w:bookmarkStart w:id="36" w:name="_Toc263244844"/>
      <w:bookmarkStart w:id="37" w:name="_Toc314154497"/>
      <w:bookmarkStart w:id="38" w:name="_Toc341431530"/>
      <w:r w:rsidRPr="00D702C4">
        <w:t>Condiciones Previas</w:t>
      </w:r>
      <w:bookmarkEnd w:id="35"/>
      <w:bookmarkEnd w:id="36"/>
      <w:bookmarkEnd w:id="37"/>
      <w:bookmarkEnd w:id="38"/>
    </w:p>
    <w:p w:rsidR="00B643A1" w:rsidRPr="00D702C4" w:rsidRDefault="00B643A1" w:rsidP="00B643A1">
      <w:pPr>
        <w:pStyle w:val="Ttulo3"/>
      </w:pPr>
      <w:bookmarkStart w:id="39" w:name="_Toc250373389"/>
      <w:bookmarkStart w:id="40" w:name="_Toc263244845"/>
      <w:bookmarkStart w:id="41" w:name="_Toc314154498"/>
      <w:bookmarkStart w:id="42" w:name="_Toc341431531"/>
      <w:r w:rsidRPr="00D702C4">
        <w:t>El usuario deberá iniciar sesión en el sistema.</w:t>
      </w:r>
      <w:bookmarkEnd w:id="39"/>
      <w:bookmarkEnd w:id="40"/>
      <w:bookmarkEnd w:id="41"/>
      <w:bookmarkEnd w:id="42"/>
    </w:p>
    <w:p w:rsidR="00B643A1" w:rsidRDefault="00B643A1" w:rsidP="00B643A1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43A1" w:rsidRPr="00D702C4" w:rsidRDefault="00B643A1" w:rsidP="00B643A1">
      <w:pPr>
        <w:pStyle w:val="Ttulo3"/>
      </w:pPr>
      <w:bookmarkStart w:id="43" w:name="_Toc250373390"/>
      <w:bookmarkStart w:id="44" w:name="_Toc263244846"/>
      <w:bookmarkStart w:id="45" w:name="_Toc314154499"/>
      <w:bookmarkStart w:id="46" w:name="_Toc341431532"/>
      <w:r w:rsidRPr="00D702C4">
        <w:t xml:space="preserve">El usuario deberá ubicarse en la pantalla </w:t>
      </w:r>
      <w:bookmarkEnd w:id="43"/>
      <w:bookmarkEnd w:id="44"/>
      <w:r>
        <w:t>indicada.</w:t>
      </w:r>
      <w:bookmarkEnd w:id="45"/>
      <w:bookmarkEnd w:id="46"/>
    </w:p>
    <w:p w:rsidR="00B643A1" w:rsidRDefault="00B643A1" w:rsidP="005456E7">
      <w:pPr>
        <w:spacing w:after="240"/>
        <w:rPr>
          <w:rFonts w:cs="Arial"/>
        </w:rPr>
      </w:pPr>
      <w:bookmarkStart w:id="47" w:name="_Toc250373391"/>
      <w:bookmarkStart w:id="48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 w:rsidR="0046352D">
        <w:rPr>
          <w:rFonts w:cs="Arial"/>
        </w:rPr>
        <w:t>adas se expandan, después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 </w:t>
      </w:r>
      <w:r>
        <w:rPr>
          <w:rFonts w:cs="Arial"/>
        </w:rPr>
        <w:t xml:space="preserve">y posteriormente la opción </w:t>
      </w:r>
      <w:r w:rsidR="00BA56B5">
        <w:rPr>
          <w:rFonts w:cs="Arial"/>
        </w:rPr>
        <w:t>“</w:t>
      </w:r>
      <w:r>
        <w:rPr>
          <w:rFonts w:cs="Arial"/>
        </w:rPr>
        <w:t>Modificar Trámite”</w:t>
      </w:r>
      <w:r w:rsidRPr="00D702C4">
        <w:rPr>
          <w:rFonts w:cs="Arial"/>
        </w:rPr>
        <w:t xml:space="preserve">, al realizar esto, el sistema presentará al usuario la pantalla </w:t>
      </w:r>
      <w:r w:rsidR="00BA56B5">
        <w:rPr>
          <w:rFonts w:cs="Arial"/>
        </w:rPr>
        <w:t>seleccionada</w:t>
      </w:r>
      <w:r w:rsidR="005456E7">
        <w:rPr>
          <w:rFonts w:cs="Arial"/>
        </w:rPr>
        <w:t>.</w:t>
      </w:r>
    </w:p>
    <w:p w:rsidR="00B643A1" w:rsidRDefault="00B643A1" w:rsidP="00B643A1">
      <w:pPr>
        <w:pStyle w:val="Ttulo3"/>
      </w:pPr>
      <w:bookmarkStart w:id="49" w:name="_Toc314154500"/>
      <w:bookmarkStart w:id="50" w:name="_Toc313022339"/>
      <w:bookmarkStart w:id="51" w:name="_Toc341431533"/>
      <w:r>
        <w:t xml:space="preserve">El usuario deberá </w:t>
      </w:r>
      <w:r w:rsidR="00C94A34">
        <w:t>realizar previamente una notificación al solicitante del trámite</w:t>
      </w:r>
      <w:r>
        <w:t>.</w:t>
      </w:r>
      <w:bookmarkEnd w:id="49"/>
      <w:bookmarkEnd w:id="50"/>
      <w:bookmarkEnd w:id="51"/>
    </w:p>
    <w:p w:rsidR="00B643A1" w:rsidRPr="00D702C4" w:rsidRDefault="00B643A1" w:rsidP="00452B3A">
      <w:pPr>
        <w:rPr>
          <w:rFonts w:cs="Arial"/>
        </w:rPr>
      </w:pPr>
      <w:r w:rsidRPr="00AB02C0">
        <w:rPr>
          <w:rFonts w:cs="Arial"/>
        </w:rPr>
        <w:t xml:space="preserve">El usuario deberá verificar </w:t>
      </w:r>
      <w:r w:rsidR="00560EBF">
        <w:rPr>
          <w:rFonts w:cs="Arial"/>
        </w:rPr>
        <w:t xml:space="preserve">que </w:t>
      </w:r>
      <w:r w:rsidR="00C94A34" w:rsidRPr="00AB02C0">
        <w:rPr>
          <w:rFonts w:cs="Arial"/>
        </w:rPr>
        <w:t>se haya realizado una notificación al solicitante del trámite previo a la modificación del mismo.</w:t>
      </w:r>
      <w:r w:rsidR="00560EBF">
        <w:rPr>
          <w:rFonts w:cs="Arial"/>
        </w:rPr>
        <w:t xml:space="preserve"> </w:t>
      </w:r>
      <w:r w:rsidR="0014766E">
        <w:rPr>
          <w:rFonts w:cs="Arial"/>
          <w:lang w:val="es-ES"/>
        </w:rPr>
        <w:t>Para mayor detalle refiérase al</w:t>
      </w:r>
      <w:r w:rsidRPr="00AB02C0">
        <w:rPr>
          <w:rFonts w:cs="Arial"/>
          <w:lang w:val="es-ES"/>
        </w:rPr>
        <w:t xml:space="preserve"> Caso de Uso </w:t>
      </w:r>
      <w:r w:rsidR="00AB02C0" w:rsidRPr="00AB02C0">
        <w:rPr>
          <w:rFonts w:cs="Arial"/>
        </w:rPr>
        <w:t>&lt;&lt;</w:t>
      </w:r>
      <w:r w:rsidR="007A3069" w:rsidRPr="007A3069">
        <w:rPr>
          <w:rFonts w:cs="Arial"/>
        </w:rPr>
        <w:t>DSTCUS.02.15 GestionarRegistroDeNotificaciones</w:t>
      </w:r>
      <w:r w:rsidR="00560EBF" w:rsidRPr="00DB1791">
        <w:rPr>
          <w:rFonts w:cs="Arial"/>
        </w:rPr>
        <w:t>.docx</w:t>
      </w:r>
      <w:r w:rsidR="00AB02C0" w:rsidRPr="00AB02C0">
        <w:rPr>
          <w:rFonts w:cs="Arial"/>
        </w:rPr>
        <w:t>&gt;&gt;.</w:t>
      </w:r>
    </w:p>
    <w:p w:rsidR="00B643A1" w:rsidRPr="00D702C4" w:rsidRDefault="00B643A1" w:rsidP="00B643A1">
      <w:pPr>
        <w:pStyle w:val="Ttulo2"/>
        <w:ind w:left="0" w:firstLine="0"/>
      </w:pPr>
      <w:bookmarkStart w:id="52" w:name="_Toc314154501"/>
      <w:bookmarkStart w:id="53" w:name="_Toc341431534"/>
      <w:r w:rsidRPr="00D702C4">
        <w:t>Flujo de Eventos</w:t>
      </w:r>
      <w:bookmarkEnd w:id="47"/>
      <w:bookmarkEnd w:id="48"/>
      <w:bookmarkEnd w:id="52"/>
      <w:bookmarkEnd w:id="53"/>
    </w:p>
    <w:p w:rsidR="00B643A1" w:rsidRPr="008E023C" w:rsidRDefault="00B643A1" w:rsidP="00B643A1">
      <w:pPr>
        <w:pStyle w:val="Ttulo3"/>
      </w:pPr>
      <w:bookmarkStart w:id="54" w:name="_Toc250373392"/>
      <w:bookmarkStart w:id="55" w:name="_Toc263244849"/>
      <w:bookmarkStart w:id="56" w:name="_Toc314154502"/>
      <w:bookmarkStart w:id="57" w:name="_Toc341431535"/>
      <w:r w:rsidRPr="00D702C4">
        <w:t>Flujo Básico</w:t>
      </w:r>
      <w:bookmarkEnd w:id="54"/>
      <w:bookmarkEnd w:id="55"/>
      <w:bookmarkEnd w:id="56"/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6"/>
        <w:gridCol w:w="4384"/>
        <w:gridCol w:w="507"/>
        <w:gridCol w:w="3953"/>
      </w:tblGrid>
      <w:tr w:rsidR="00B643A1" w:rsidRPr="00934325" w:rsidTr="008E68D9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43A1" w:rsidRPr="00934325" w:rsidRDefault="00B643A1" w:rsidP="008E68D9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43A1" w:rsidRPr="00D00A56" w:rsidTr="008E68D9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43A1" w:rsidRPr="00D00A56" w:rsidRDefault="00B643A1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43A1" w:rsidRPr="00D00A56" w:rsidRDefault="00B643A1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B643A1" w:rsidRPr="00005187" w:rsidTr="008E68D9">
        <w:tc>
          <w:tcPr>
            <w:tcW w:w="382" w:type="pct"/>
            <w:vAlign w:val="center"/>
          </w:tcPr>
          <w:p w:rsidR="00B643A1" w:rsidRPr="00D702C4" w:rsidRDefault="00B643A1" w:rsidP="008E68D9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B643A1" w:rsidRPr="00D702C4" w:rsidRDefault="00B643A1" w:rsidP="003A2B98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</w:t>
            </w:r>
            <w:r w:rsidR="003A2B98">
              <w:rPr>
                <w:rFonts w:cs="Arial"/>
              </w:rPr>
              <w:t>los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criterio</w:t>
            </w:r>
            <w:r w:rsidR="003A2B98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B643A1" w:rsidRPr="00D702C4" w:rsidRDefault="00B643A1" w:rsidP="008E68D9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B643A1" w:rsidRDefault="00B643A1" w:rsidP="003D6D6A">
            <w:pPr>
              <w:rPr>
                <w:rFonts w:cs="Arial"/>
              </w:rPr>
            </w:pPr>
            <w:r>
              <w:rPr>
                <w:rFonts w:cs="Arial"/>
              </w:rPr>
              <w:t>Muestra los datos del filtro:</w:t>
            </w:r>
          </w:p>
          <w:p w:rsidR="00B643A1" w:rsidRPr="00D01ABC" w:rsidRDefault="00B643A1" w:rsidP="00B643A1">
            <w:pPr>
              <w:pStyle w:val="Prrafodelista"/>
              <w:numPr>
                <w:ilvl w:val="0"/>
                <w:numId w:val="23"/>
              </w:numPr>
              <w:spacing w:before="240"/>
              <w:rPr>
                <w:rFonts w:cs="Arial"/>
              </w:rPr>
            </w:pPr>
            <w:r w:rsidRPr="00D01ABC">
              <w:rPr>
                <w:rFonts w:cs="Arial"/>
              </w:rPr>
              <w:t>D</w:t>
            </w:r>
            <w:r w:rsidR="00401A49">
              <w:rPr>
                <w:rFonts w:cs="Arial"/>
              </w:rPr>
              <w:t>escripción del registro del trámite.</w:t>
            </w:r>
          </w:p>
          <w:p w:rsidR="00B643A1" w:rsidRPr="00D01ABC" w:rsidRDefault="00401A49" w:rsidP="00B643A1">
            <w:pPr>
              <w:pStyle w:val="Prrafodelista"/>
              <w:numPr>
                <w:ilvl w:val="0"/>
                <w:numId w:val="23"/>
              </w:numPr>
              <w:spacing w:before="240"/>
              <w:rPr>
                <w:rFonts w:cs="Arial"/>
              </w:rPr>
            </w:pPr>
            <w:r>
              <w:rPr>
                <w:rFonts w:cs="Arial"/>
              </w:rPr>
              <w:t>Requisitos entregados.</w:t>
            </w:r>
          </w:p>
          <w:p w:rsidR="00B643A1" w:rsidRDefault="00401A49" w:rsidP="00B643A1">
            <w:pPr>
              <w:pStyle w:val="Prrafodelista"/>
              <w:numPr>
                <w:ilvl w:val="0"/>
                <w:numId w:val="23"/>
              </w:numPr>
              <w:spacing w:before="240"/>
              <w:rPr>
                <w:rFonts w:cs="Arial"/>
              </w:rPr>
            </w:pPr>
            <w:r>
              <w:rPr>
                <w:rFonts w:cs="Arial"/>
              </w:rPr>
              <w:t>Requisitos pendientes.</w:t>
            </w:r>
          </w:p>
          <w:p w:rsidR="00B643A1" w:rsidRPr="00D01ABC" w:rsidRDefault="00B643A1" w:rsidP="008E68D9">
            <w:pPr>
              <w:pStyle w:val="Prrafodelista"/>
              <w:spacing w:before="240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B643A1" w:rsidRDefault="00B643A1" w:rsidP="008E68D9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>En caso de que el usuario no haya informado algún criterio de búsqueda</w:t>
            </w:r>
            <w:r w:rsidR="003A2B98">
              <w:rPr>
                <w:rFonts w:cs="Arial"/>
              </w:rPr>
              <w:t xml:space="preserve">, muestra </w:t>
            </w:r>
            <w:r w:rsidRPr="00D702C4">
              <w:rPr>
                <w:rFonts w:cs="Arial"/>
              </w:rPr>
              <w:t xml:space="preserve">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B643A1" w:rsidRDefault="00B643A1" w:rsidP="004A77B3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</w:t>
            </w:r>
            <w:bookmarkStart w:id="58" w:name="OLE_LINK1"/>
            <w:bookmarkStart w:id="59" w:name="OLE_LINK2"/>
            <w:r w:rsidRPr="006368D1">
              <w:rPr>
                <w:rFonts w:cs="Arial"/>
              </w:rPr>
              <w:t xml:space="preserve">documento DSTMSG Mensajes del Sistema </w:t>
            </w:r>
            <w:r>
              <w:rPr>
                <w:rFonts w:cs="Arial"/>
              </w:rPr>
              <w:t>(MSG</w:t>
            </w:r>
            <w:r w:rsidR="004A77B3">
              <w:rPr>
                <w:rFonts w:cs="Arial"/>
              </w:rPr>
              <w:t>32</w:t>
            </w:r>
            <w:r w:rsidRPr="005D5B47">
              <w:rPr>
                <w:rFonts w:cs="Arial"/>
              </w:rPr>
              <w:t>).</w:t>
            </w:r>
            <w:bookmarkEnd w:id="58"/>
            <w:bookmarkEnd w:id="59"/>
          </w:p>
          <w:p w:rsidR="00616318" w:rsidRPr="004A77B3" w:rsidRDefault="00462879" w:rsidP="00616318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05</w:t>
            </w:r>
            <w:r w:rsidR="00616318">
              <w:rPr>
                <w:rFonts w:cs="Arial"/>
              </w:rPr>
              <w:t>.</w:t>
            </w:r>
          </w:p>
        </w:tc>
      </w:tr>
      <w:tr w:rsidR="00B643A1" w:rsidRPr="00005187" w:rsidTr="008E68D9">
        <w:tc>
          <w:tcPr>
            <w:tcW w:w="382" w:type="pct"/>
            <w:vAlign w:val="center"/>
          </w:tcPr>
          <w:p w:rsidR="00B643A1" w:rsidRPr="00D702C4" w:rsidRDefault="00B643A1" w:rsidP="008E68D9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B643A1" w:rsidRDefault="00B643A1" w:rsidP="008E68D9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3B2462" w:rsidRDefault="003B2462" w:rsidP="003B246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Modificar trámite: </w:t>
            </w:r>
          </w:p>
          <w:p w:rsidR="003B2462" w:rsidRDefault="003B2462" w:rsidP="003B2462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lastRenderedPageBreak/>
              <w:t>Refiérase al Caso de Uso &lt;&lt;</w:t>
            </w:r>
            <w:hyperlink w:anchor="_CU.02.10.06_–_GenerarModificaciónTr" w:history="1">
              <w:r>
                <w:rPr>
                  <w:rStyle w:val="Hipervnculo"/>
                  <w:rFonts w:cs="Arial"/>
                </w:rPr>
                <w:t>CU.02.10.04</w:t>
              </w:r>
              <w:r w:rsidRPr="006749C7">
                <w:rPr>
                  <w:rStyle w:val="Hipervnculo"/>
                  <w:rFonts w:cs="Arial"/>
                </w:rPr>
                <w:t>–</w:t>
              </w:r>
              <w:proofErr w:type="spellStart"/>
              <w:r w:rsidRPr="006749C7">
                <w:rPr>
                  <w:rStyle w:val="Hipervnculo"/>
                  <w:rFonts w:cs="Arial"/>
                </w:rPr>
                <w:t>Gene</w:t>
              </w:r>
              <w:r w:rsidRPr="006749C7">
                <w:rPr>
                  <w:rStyle w:val="Hipervnculo"/>
                  <w:rFonts w:cs="Arial"/>
                </w:rPr>
                <w:t>r</w:t>
              </w:r>
              <w:r w:rsidRPr="006749C7">
                <w:rPr>
                  <w:rStyle w:val="Hipervnculo"/>
                  <w:rFonts w:cs="Arial"/>
                </w:rPr>
                <w:t>arModificaciónTrámite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  <w:p w:rsidR="003B2462" w:rsidRDefault="003B2462" w:rsidP="003B246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Imprimir trámite: </w:t>
            </w:r>
          </w:p>
          <w:p w:rsidR="003B2462" w:rsidRDefault="003B2462" w:rsidP="003B2462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10.09_–_ImprimirModificaciónT" w:history="1">
              <w:r>
                <w:rPr>
                  <w:rStyle w:val="Hipervnculo"/>
                  <w:rFonts w:cs="Arial"/>
                </w:rPr>
                <w:t>CU.02.10.0</w:t>
              </w:r>
              <w:r w:rsidR="00E90337">
                <w:rPr>
                  <w:rStyle w:val="Hipervnculo"/>
                  <w:rFonts w:cs="Arial"/>
                </w:rPr>
                <w:t>5</w:t>
              </w:r>
              <w:r w:rsidRPr="006749C7">
                <w:rPr>
                  <w:rStyle w:val="Hipervnculo"/>
                  <w:rFonts w:cs="Arial"/>
                </w:rPr>
                <w:t>-ImprimirModificaciónTrámite</w:t>
              </w:r>
            </w:hyperlink>
            <w:r>
              <w:rPr>
                <w:rFonts w:cs="Arial"/>
              </w:rPr>
              <w:t>&gt;&gt;.</w:t>
            </w:r>
          </w:p>
          <w:p w:rsidR="003B2462" w:rsidRDefault="003B2462" w:rsidP="003B246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Generar reporte: </w:t>
            </w:r>
          </w:p>
          <w:p w:rsidR="00B643A1" w:rsidRPr="003B2462" w:rsidRDefault="003B2462" w:rsidP="003B2462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10.10_–_GenerarReporteModific" w:history="1">
              <w:r>
                <w:rPr>
                  <w:rStyle w:val="Hipervnculo"/>
                  <w:rFonts w:cs="Arial"/>
                </w:rPr>
                <w:t>CU.02.10.</w:t>
              </w:r>
              <w:r w:rsidR="00E90337">
                <w:rPr>
                  <w:rStyle w:val="Hipervnculo"/>
                  <w:rFonts w:cs="Arial"/>
                </w:rPr>
                <w:t>06</w:t>
              </w:r>
              <w:r w:rsidRPr="006749C7">
                <w:rPr>
                  <w:rStyle w:val="Hipervnculo"/>
                  <w:rFonts w:cs="Arial"/>
                </w:rPr>
                <w:t>–</w:t>
              </w:r>
              <w:proofErr w:type="spellStart"/>
              <w:r w:rsidRPr="006749C7">
                <w:rPr>
                  <w:rStyle w:val="Hipervnculo"/>
                  <w:rFonts w:cs="Arial"/>
                </w:rPr>
                <w:t>GenerarReporteModificaciónTrámite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B643A1" w:rsidRDefault="00B643A1" w:rsidP="008E68D9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43A1" w:rsidRDefault="00B643A1" w:rsidP="00D5478C">
            <w:pPr>
              <w:rPr>
                <w:rFonts w:cs="Arial"/>
              </w:rPr>
            </w:pPr>
          </w:p>
        </w:tc>
      </w:tr>
      <w:tr w:rsidR="00B643A1" w:rsidTr="008E68D9">
        <w:tc>
          <w:tcPr>
            <w:tcW w:w="382" w:type="pct"/>
            <w:vAlign w:val="center"/>
          </w:tcPr>
          <w:p w:rsidR="00B643A1" w:rsidRDefault="00462879" w:rsidP="008E68D9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FE4CB1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B643A1" w:rsidRPr="00D702C4" w:rsidRDefault="00B643A1" w:rsidP="008E68D9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B643A1" w:rsidRDefault="00B643A1" w:rsidP="008E68D9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43A1" w:rsidRDefault="00B643A1" w:rsidP="008E68D9">
            <w:pPr>
              <w:spacing w:before="240"/>
              <w:rPr>
                <w:rFonts w:cs="Arial"/>
              </w:rPr>
            </w:pPr>
          </w:p>
        </w:tc>
      </w:tr>
    </w:tbl>
    <w:p w:rsidR="00B643A1" w:rsidRDefault="00B643A1" w:rsidP="00B643A1">
      <w:pPr>
        <w:pStyle w:val="Ttulo2"/>
        <w:ind w:left="0" w:firstLine="0"/>
      </w:pPr>
      <w:bookmarkStart w:id="60" w:name="_Toc314154503"/>
      <w:bookmarkStart w:id="61" w:name="_Toc341431536"/>
      <w:r>
        <w:t>Flujos alternos</w:t>
      </w:r>
      <w:bookmarkEnd w:id="60"/>
      <w:bookmarkEnd w:id="61"/>
    </w:p>
    <w:p w:rsidR="00B643A1" w:rsidRDefault="00B643A1" w:rsidP="00B643A1">
      <w:pPr>
        <w:rPr>
          <w:rFonts w:cs="Arial"/>
        </w:rPr>
      </w:pPr>
      <w:r>
        <w:rPr>
          <w:rFonts w:cs="Arial"/>
        </w:rPr>
        <w:t>No aplica.</w:t>
      </w:r>
    </w:p>
    <w:p w:rsidR="00B643A1" w:rsidRPr="00D702C4" w:rsidRDefault="00B643A1" w:rsidP="00B643A1">
      <w:pPr>
        <w:pStyle w:val="Ttulo2"/>
        <w:ind w:left="0" w:firstLine="0"/>
      </w:pPr>
      <w:bookmarkStart w:id="62" w:name="_Toc314154504"/>
      <w:bookmarkStart w:id="63" w:name="_Toc341431537"/>
      <w:r w:rsidRPr="00D702C4">
        <w:t>Condiciones Posteriores</w:t>
      </w:r>
      <w:bookmarkEnd w:id="62"/>
      <w:bookmarkEnd w:id="63"/>
    </w:p>
    <w:p w:rsidR="00B643A1" w:rsidRPr="00D702C4" w:rsidRDefault="00B643A1" w:rsidP="00B643A1">
      <w:pPr>
        <w:rPr>
          <w:rFonts w:cs="Arial"/>
        </w:rPr>
      </w:pPr>
      <w:r w:rsidRPr="00D702C4">
        <w:rPr>
          <w:rFonts w:cs="Arial"/>
        </w:rPr>
        <w:t>No aplica.</w:t>
      </w:r>
    </w:p>
    <w:p w:rsidR="00B643A1" w:rsidRPr="00BE728C" w:rsidRDefault="00B643A1" w:rsidP="00B643A1">
      <w:pPr>
        <w:pStyle w:val="Ttulo2"/>
        <w:ind w:left="0" w:firstLine="0"/>
      </w:pPr>
      <w:bookmarkStart w:id="64" w:name="_Toc250373395"/>
      <w:bookmarkStart w:id="65" w:name="_Toc263244851"/>
      <w:bookmarkStart w:id="66" w:name="_Toc314154505"/>
      <w:bookmarkStart w:id="67" w:name="_Toc341431538"/>
      <w:r w:rsidRPr="00D702C4">
        <w:lastRenderedPageBreak/>
        <w:t>Diagrama</w:t>
      </w:r>
      <w:bookmarkEnd w:id="64"/>
      <w:bookmarkEnd w:id="65"/>
      <w:bookmarkEnd w:id="66"/>
      <w:bookmarkEnd w:id="67"/>
    </w:p>
    <w:p w:rsidR="00B643A1" w:rsidRPr="00D702C4" w:rsidRDefault="00153AA4" w:rsidP="00B643A1">
      <w:pPr>
        <w:jc w:val="center"/>
        <w:rPr>
          <w:rFonts w:cs="Arial"/>
        </w:rPr>
      </w:pPr>
      <w:r>
        <w:rPr>
          <w:noProof/>
          <w:lang w:eastAsia="es-MX"/>
        </w:rPr>
        <w:drawing>
          <wp:inline distT="0" distB="0" distL="0" distR="0" wp14:anchorId="42A13DBB" wp14:editId="63A5400B">
            <wp:extent cx="5612130" cy="4839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A1" w:rsidRPr="00D702C4" w:rsidRDefault="00B643A1" w:rsidP="00B643A1">
      <w:pPr>
        <w:pStyle w:val="Ttulo2"/>
        <w:ind w:left="0" w:firstLine="0"/>
      </w:pPr>
      <w:bookmarkStart w:id="68" w:name="_Toc250373396"/>
      <w:bookmarkStart w:id="69" w:name="_Toc263244852"/>
      <w:bookmarkStart w:id="70" w:name="_Toc314154506"/>
      <w:bookmarkStart w:id="71" w:name="_Toc341431539"/>
      <w:r w:rsidRPr="00D702C4">
        <w:t>Observaciones</w:t>
      </w:r>
      <w:bookmarkEnd w:id="68"/>
      <w:bookmarkEnd w:id="69"/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43A1" w:rsidRPr="00003628" w:rsidTr="008E68D9">
        <w:tc>
          <w:tcPr>
            <w:tcW w:w="1771" w:type="dxa"/>
            <w:shd w:val="clear" w:color="auto" w:fill="C2D69B" w:themeFill="accent3" w:themeFillTint="99"/>
          </w:tcPr>
          <w:p w:rsidR="00B643A1" w:rsidRPr="00003628" w:rsidRDefault="00B643A1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43A1" w:rsidRPr="00003628" w:rsidRDefault="00B643A1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43A1" w:rsidRPr="00D702C4" w:rsidTr="008E68D9">
        <w:tc>
          <w:tcPr>
            <w:tcW w:w="1771" w:type="dxa"/>
          </w:tcPr>
          <w:p w:rsidR="00B643A1" w:rsidRPr="00D702C4" w:rsidRDefault="00B643A1" w:rsidP="008E68D9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43A1" w:rsidRPr="00D702C4" w:rsidRDefault="00B643A1" w:rsidP="008E68D9">
            <w:pPr>
              <w:rPr>
                <w:rFonts w:cs="Arial"/>
              </w:rPr>
            </w:pPr>
          </w:p>
        </w:tc>
      </w:tr>
    </w:tbl>
    <w:p w:rsidR="00473DFE" w:rsidRDefault="00B643A1" w:rsidP="00987797">
      <w:r>
        <w:br w:type="page"/>
      </w:r>
    </w:p>
    <w:p w:rsidR="004F6170" w:rsidRPr="002511BD" w:rsidRDefault="004F6170" w:rsidP="004F617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631E63">
        <w:t>02.</w:t>
      </w:r>
      <w:r w:rsidR="008A496B">
        <w:t>10.04</w:t>
      </w:r>
      <w:r w:rsidRPr="008D03C3">
        <w:t>-</w:t>
      </w:r>
      <w:r>
        <w:t>GenerarModificaciónTrámite</w:t>
      </w:r>
    </w:p>
    <w:p w:rsidR="004F6170" w:rsidRPr="00041EBD" w:rsidRDefault="004F6170" w:rsidP="004F6170">
      <w:pPr>
        <w:pStyle w:val="Ttulo1"/>
      </w:pPr>
      <w:bookmarkStart w:id="72" w:name="_CU.02.10.06_–_GenerarModificaciónTr"/>
      <w:bookmarkStart w:id="73" w:name="_Toc341431540"/>
      <w:bookmarkEnd w:id="72"/>
      <w:r>
        <w:t>CU.</w:t>
      </w:r>
      <w:r w:rsidR="00631E63">
        <w:t>02.</w:t>
      </w:r>
      <w:r w:rsidR="008A496B">
        <w:t>10.04</w:t>
      </w:r>
      <w:r>
        <w:t xml:space="preserve"> – </w:t>
      </w:r>
      <w:proofErr w:type="spellStart"/>
      <w:r>
        <w:t>GenerarModificaciónTrámite</w:t>
      </w:r>
      <w:bookmarkEnd w:id="73"/>
      <w:proofErr w:type="spellEnd"/>
    </w:p>
    <w:p w:rsidR="00815D12" w:rsidRPr="00D702C4" w:rsidRDefault="00815D12" w:rsidP="00815D12">
      <w:pPr>
        <w:pStyle w:val="Ttulo2"/>
        <w:ind w:left="0" w:firstLine="0"/>
      </w:pPr>
      <w:bookmarkStart w:id="74" w:name="_Toc341431541"/>
      <w:r w:rsidRPr="00D702C4">
        <w:t>Descripción Breve</w:t>
      </w:r>
      <w:bookmarkEnd w:id="74"/>
    </w:p>
    <w:p w:rsidR="00815D12" w:rsidRPr="00CC1B7A" w:rsidRDefault="00815D12" w:rsidP="00815D12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CE18B3">
        <w:rPr>
          <w:rFonts w:cs="Arial"/>
        </w:rPr>
        <w:t>realiza un</w:t>
      </w:r>
      <w:r w:rsidR="00D0532A">
        <w:rPr>
          <w:rFonts w:cs="Arial"/>
        </w:rPr>
        <w:t>a</w:t>
      </w:r>
      <w:r w:rsidR="00CE18B3">
        <w:rPr>
          <w:rFonts w:cs="Arial"/>
        </w:rPr>
        <w:t xml:space="preserve"> modificación en los requisitos pendientes de los </w:t>
      </w:r>
      <w:r>
        <w:rPr>
          <w:rFonts w:cs="Arial"/>
        </w:rPr>
        <w:t xml:space="preserve">trámites </w:t>
      </w:r>
      <w:r w:rsidR="00CE18B3">
        <w:rPr>
          <w:rFonts w:cs="Arial"/>
        </w:rPr>
        <w:t xml:space="preserve">que presentaron un PNC </w:t>
      </w:r>
      <w:r>
        <w:rPr>
          <w:rFonts w:cs="Arial"/>
        </w:rPr>
        <w:t>dentro del sistema de gestión de trámites.</w:t>
      </w:r>
    </w:p>
    <w:p w:rsidR="00815D12" w:rsidRPr="00D702C4" w:rsidRDefault="00815D12" w:rsidP="00815D12">
      <w:pPr>
        <w:pStyle w:val="Ttulo2"/>
        <w:ind w:left="0" w:firstLine="0"/>
      </w:pPr>
      <w:bookmarkStart w:id="75" w:name="_Toc341431542"/>
      <w:r w:rsidRPr="00D702C4">
        <w:t>Actores</w:t>
      </w:r>
      <w:bookmarkEnd w:id="75"/>
    </w:p>
    <w:p w:rsidR="00815D12" w:rsidRDefault="00815D12" w:rsidP="00815D12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815D12" w:rsidRDefault="00815D12" w:rsidP="00815D12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 w:rsidR="00D0532A">
        <w:rPr>
          <w:rFonts w:cs="Arial"/>
        </w:rPr>
        <w:t xml:space="preserve">modificaciones a los requisitos de los tramites </w:t>
      </w:r>
      <w:r>
        <w:rPr>
          <w:rFonts w:cs="Arial"/>
        </w:rPr>
        <w:t>en el sistema.</w:t>
      </w:r>
    </w:p>
    <w:p w:rsidR="00815D12" w:rsidRPr="002029C4" w:rsidRDefault="00815D12" w:rsidP="00815D1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815D12" w:rsidRPr="00D702C4" w:rsidRDefault="00815D12" w:rsidP="00815D12">
      <w:pPr>
        <w:pStyle w:val="Ttulo2"/>
        <w:ind w:left="0" w:firstLine="0"/>
      </w:pPr>
      <w:bookmarkStart w:id="76" w:name="_Toc341431543"/>
      <w:r w:rsidRPr="00D702C4">
        <w:t>Condiciones Previas</w:t>
      </w:r>
      <w:bookmarkEnd w:id="76"/>
    </w:p>
    <w:p w:rsidR="00815D12" w:rsidRPr="00D702C4" w:rsidRDefault="00815D12" w:rsidP="00815D12">
      <w:pPr>
        <w:pStyle w:val="Ttulo3"/>
      </w:pPr>
      <w:bookmarkStart w:id="77" w:name="_Toc341431544"/>
      <w:r w:rsidRPr="00D702C4">
        <w:t>El usuario deberá iniciar sesión en el sistema.</w:t>
      </w:r>
      <w:bookmarkEnd w:id="77"/>
    </w:p>
    <w:p w:rsidR="00815D12" w:rsidRDefault="00815D12" w:rsidP="00A36D8B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282E7C" w:rsidRDefault="00282E7C" w:rsidP="00282E7C">
      <w:pPr>
        <w:pStyle w:val="Ttulo3"/>
      </w:pPr>
      <w:bookmarkStart w:id="78" w:name="_Toc341431545"/>
      <w:r>
        <w:t>El usuario deberá realizar una búsqueda y/o registro de trámites.</w:t>
      </w:r>
      <w:bookmarkEnd w:id="78"/>
    </w:p>
    <w:p w:rsidR="00282E7C" w:rsidRDefault="00282E7C" w:rsidP="00282E7C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 editarlo. </w:t>
      </w:r>
      <w:r>
        <w:rPr>
          <w:rFonts w:cs="Arial"/>
          <w:lang w:val="es-ES"/>
        </w:rPr>
        <w:t>P</w:t>
      </w:r>
      <w:r w:rsidR="00CF12FB">
        <w:rPr>
          <w:rFonts w:cs="Arial"/>
          <w:lang w:val="es-ES"/>
        </w:rPr>
        <w:t xml:space="preserve">ara mayor detalle refiérase al </w:t>
      </w:r>
      <w:r>
        <w:rPr>
          <w:rFonts w:cs="Arial"/>
          <w:lang w:val="es-ES"/>
        </w:rPr>
        <w:t xml:space="preserve">Caso de Uso </w:t>
      </w:r>
      <w:r w:rsidR="00305F3A">
        <w:rPr>
          <w:rFonts w:cs="Arial"/>
        </w:rPr>
        <w:t>&lt;&lt;</w:t>
      </w:r>
      <w:hyperlink w:anchor="_CU.02.10.01_–_BuscarSolicitud" w:history="1">
        <w:r w:rsidR="00305F3A" w:rsidRPr="00282E7C">
          <w:rPr>
            <w:rStyle w:val="Hipervnculo"/>
            <w:rFonts w:cs="Arial"/>
            <w:lang w:val="es-ES"/>
          </w:rPr>
          <w:t>CU.02.10.01-BuscarSolicitud</w:t>
        </w:r>
      </w:hyperlink>
      <w:r w:rsidR="00305F3A">
        <w:rPr>
          <w:rFonts w:cs="Arial"/>
        </w:rPr>
        <w:t xml:space="preserve">&gt;&gt; o </w:t>
      </w:r>
      <w:r>
        <w:rPr>
          <w:rFonts w:cs="Arial"/>
        </w:rPr>
        <w:t>&lt;&lt;</w:t>
      </w:r>
      <w:hyperlink w:anchor="_CU.02.10.02_–_Buscar" w:history="1">
        <w:r w:rsidRPr="00282E7C">
          <w:rPr>
            <w:rStyle w:val="Hipervnculo"/>
            <w:rFonts w:cs="Arial"/>
            <w:lang w:val="es-ES"/>
          </w:rPr>
          <w:t>CU.02.10.02-Buscar</w:t>
        </w:r>
      </w:hyperlink>
      <w:r>
        <w:rPr>
          <w:rFonts w:cs="Arial"/>
        </w:rPr>
        <w:t>&gt;&gt;</w:t>
      </w:r>
      <w:r>
        <w:rPr>
          <w:rFonts w:cs="Arial"/>
          <w:lang w:val="es-ES"/>
        </w:rPr>
        <w:t xml:space="preserve"> </w:t>
      </w:r>
    </w:p>
    <w:p w:rsidR="00815D12" w:rsidRPr="00D702C4" w:rsidRDefault="00815D12" w:rsidP="00815D12">
      <w:pPr>
        <w:pStyle w:val="Ttulo2"/>
        <w:ind w:left="0" w:firstLine="0"/>
      </w:pPr>
      <w:bookmarkStart w:id="79" w:name="_Toc341431546"/>
      <w:r w:rsidRPr="00D702C4">
        <w:t>Flujo de Eventos</w:t>
      </w:r>
      <w:bookmarkEnd w:id="79"/>
    </w:p>
    <w:p w:rsidR="00815D12" w:rsidRPr="008E023C" w:rsidRDefault="00815D12" w:rsidP="00815D12">
      <w:pPr>
        <w:pStyle w:val="Ttulo3"/>
      </w:pPr>
      <w:bookmarkStart w:id="80" w:name="_Toc341431547"/>
      <w:r w:rsidRPr="00D702C4">
        <w:t>Flujo Básico</w:t>
      </w:r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6"/>
        <w:gridCol w:w="4357"/>
        <w:gridCol w:w="517"/>
        <w:gridCol w:w="3960"/>
      </w:tblGrid>
      <w:tr w:rsidR="00815D12" w:rsidRPr="00934325" w:rsidTr="008E68D9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15D12" w:rsidRPr="00934325" w:rsidRDefault="00815D12" w:rsidP="008E68D9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15D12" w:rsidRPr="00D00A56" w:rsidTr="00D50CE8">
        <w:trPr>
          <w:tblHeader/>
        </w:trPr>
        <w:tc>
          <w:tcPr>
            <w:tcW w:w="2643" w:type="pct"/>
            <w:gridSpan w:val="2"/>
            <w:shd w:val="clear" w:color="auto" w:fill="C2D69B" w:themeFill="accent3" w:themeFillTint="99"/>
            <w:vAlign w:val="center"/>
          </w:tcPr>
          <w:p w:rsidR="00815D12" w:rsidRPr="00D00A56" w:rsidRDefault="00815D12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357" w:type="pct"/>
            <w:gridSpan w:val="2"/>
            <w:shd w:val="clear" w:color="auto" w:fill="C2D69B" w:themeFill="accent3" w:themeFillTint="99"/>
            <w:vAlign w:val="center"/>
          </w:tcPr>
          <w:p w:rsidR="00815D12" w:rsidRPr="00D00A56" w:rsidRDefault="00815D12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15D12" w:rsidRPr="00005187" w:rsidTr="00D50CE8">
        <w:tc>
          <w:tcPr>
            <w:tcW w:w="351" w:type="pct"/>
            <w:vAlign w:val="center"/>
          </w:tcPr>
          <w:p w:rsidR="00815D12" w:rsidRPr="00D702C4" w:rsidRDefault="00815D12" w:rsidP="00CF12FB">
            <w:pPr>
              <w:jc w:val="center"/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293" w:type="pct"/>
            <w:vAlign w:val="center"/>
          </w:tcPr>
          <w:p w:rsidR="00815D12" w:rsidRPr="00D702C4" w:rsidRDefault="00815D12" w:rsidP="001A2626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1A2626">
              <w:rPr>
                <w:rFonts w:cs="Arial"/>
              </w:rPr>
              <w:t>selecciona la opción “Modificar”</w:t>
            </w:r>
            <w:r w:rsidR="000F35D1">
              <w:rPr>
                <w:rFonts w:cs="Arial"/>
              </w:rPr>
              <w:t>.</w:t>
            </w:r>
          </w:p>
        </w:tc>
        <w:tc>
          <w:tcPr>
            <w:tcW w:w="272" w:type="pct"/>
            <w:vAlign w:val="center"/>
          </w:tcPr>
          <w:p w:rsidR="00815D12" w:rsidRPr="00D702C4" w:rsidRDefault="00815D12" w:rsidP="00CF12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085" w:type="pct"/>
            <w:vAlign w:val="center"/>
          </w:tcPr>
          <w:p w:rsidR="00815D12" w:rsidRPr="001A2626" w:rsidRDefault="001A2626" w:rsidP="001A2626">
            <w:pPr>
              <w:rPr>
                <w:rFonts w:cs="Arial"/>
              </w:rPr>
            </w:pPr>
            <w:r>
              <w:rPr>
                <w:rFonts w:cs="Arial"/>
              </w:rPr>
              <w:t>Habilita sección de “Requisitos pendientes”</w:t>
            </w:r>
            <w:r w:rsidR="0028069B">
              <w:rPr>
                <w:rFonts w:cs="Arial"/>
              </w:rPr>
              <w:t>.</w:t>
            </w:r>
          </w:p>
        </w:tc>
      </w:tr>
      <w:tr w:rsidR="001A2626" w:rsidRPr="00005187" w:rsidTr="00D50CE8">
        <w:tc>
          <w:tcPr>
            <w:tcW w:w="351" w:type="pct"/>
            <w:vAlign w:val="center"/>
          </w:tcPr>
          <w:p w:rsidR="001A2626" w:rsidRPr="00D702C4" w:rsidRDefault="001A2626" w:rsidP="00CF12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293" w:type="pct"/>
            <w:vAlign w:val="center"/>
          </w:tcPr>
          <w:p w:rsidR="001A2626" w:rsidRPr="00D702C4" w:rsidRDefault="001A2626" w:rsidP="00AB03CB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AB03CB">
              <w:rPr>
                <w:rFonts w:cs="Arial"/>
              </w:rPr>
              <w:t xml:space="preserve">una opción </w:t>
            </w:r>
            <w:r>
              <w:rPr>
                <w:rFonts w:cs="Arial"/>
              </w:rPr>
              <w:t>del listado de “Requisitos pendientes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272" w:type="pct"/>
            <w:vAlign w:val="center"/>
          </w:tcPr>
          <w:p w:rsidR="001A2626" w:rsidRDefault="001A2626" w:rsidP="00CF12FB">
            <w:pPr>
              <w:jc w:val="center"/>
              <w:rPr>
                <w:rFonts w:cs="Arial"/>
              </w:rPr>
            </w:pPr>
          </w:p>
        </w:tc>
        <w:tc>
          <w:tcPr>
            <w:tcW w:w="2085" w:type="pct"/>
            <w:vAlign w:val="center"/>
          </w:tcPr>
          <w:p w:rsidR="001A2626" w:rsidRDefault="001A2626" w:rsidP="00CF12FB">
            <w:pPr>
              <w:rPr>
                <w:rFonts w:cs="Arial"/>
              </w:rPr>
            </w:pPr>
          </w:p>
        </w:tc>
      </w:tr>
      <w:tr w:rsidR="001A2626" w:rsidRPr="00005187" w:rsidTr="00D50CE8">
        <w:tc>
          <w:tcPr>
            <w:tcW w:w="351" w:type="pct"/>
            <w:vAlign w:val="center"/>
          </w:tcPr>
          <w:p w:rsidR="001A2626" w:rsidRPr="00D702C4" w:rsidRDefault="00AA22C4" w:rsidP="00CF12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293" w:type="pct"/>
            <w:vAlign w:val="center"/>
          </w:tcPr>
          <w:p w:rsidR="00AA22C4" w:rsidRPr="00D702C4" w:rsidRDefault="00D932E6" w:rsidP="001A2626">
            <w:pPr>
              <w:rPr>
                <w:rFonts w:cs="Arial"/>
              </w:rPr>
            </w:pPr>
            <w:r>
              <w:rPr>
                <w:rFonts w:cs="Arial"/>
              </w:rPr>
              <w:t>Selecciona la opción “Entregado”</w:t>
            </w:r>
            <w:r w:rsidR="00004314">
              <w:rPr>
                <w:rFonts w:cs="Arial"/>
              </w:rPr>
              <w:t>.</w:t>
            </w:r>
          </w:p>
        </w:tc>
        <w:tc>
          <w:tcPr>
            <w:tcW w:w="272" w:type="pct"/>
            <w:vAlign w:val="center"/>
          </w:tcPr>
          <w:p w:rsidR="001A2626" w:rsidRDefault="001A2626" w:rsidP="00CF12FB">
            <w:pPr>
              <w:jc w:val="center"/>
              <w:rPr>
                <w:rFonts w:cs="Arial"/>
              </w:rPr>
            </w:pPr>
          </w:p>
        </w:tc>
        <w:tc>
          <w:tcPr>
            <w:tcW w:w="2085" w:type="pct"/>
            <w:vAlign w:val="center"/>
          </w:tcPr>
          <w:p w:rsidR="001A2626" w:rsidRDefault="001A2626" w:rsidP="00CF12FB">
            <w:pPr>
              <w:rPr>
                <w:rFonts w:cs="Arial"/>
              </w:rPr>
            </w:pPr>
          </w:p>
        </w:tc>
      </w:tr>
      <w:tr w:rsidR="00D932E6" w:rsidRPr="00005187" w:rsidTr="00D50CE8">
        <w:tc>
          <w:tcPr>
            <w:tcW w:w="351" w:type="pct"/>
            <w:vAlign w:val="center"/>
          </w:tcPr>
          <w:p w:rsidR="00D932E6" w:rsidRPr="00D702C4" w:rsidRDefault="00AA22C4" w:rsidP="00CF12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293" w:type="pct"/>
            <w:vAlign w:val="center"/>
          </w:tcPr>
          <w:p w:rsidR="00AA22C4" w:rsidRDefault="00AA22C4" w:rsidP="00AA22C4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AA22C4" w:rsidRPr="00943ADC" w:rsidRDefault="00AA22C4" w:rsidP="00AA22C4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943ADC">
              <w:rPr>
                <w:rFonts w:cs="Arial"/>
              </w:rPr>
              <w:t>Selecc</w:t>
            </w:r>
            <w:r w:rsidR="00D0532A">
              <w:rPr>
                <w:rFonts w:cs="Arial"/>
              </w:rPr>
              <w:t>ionar la opción “Guardar</w:t>
            </w:r>
            <w:r w:rsidRPr="00943ADC">
              <w:rPr>
                <w:rFonts w:cs="Arial"/>
              </w:rPr>
              <w:t>”</w:t>
            </w:r>
            <w:r>
              <w:rPr>
                <w:rFonts w:cs="Arial"/>
              </w:rPr>
              <w:t>.</w:t>
            </w:r>
          </w:p>
          <w:p w:rsidR="00AA22C4" w:rsidRDefault="00AA22C4" w:rsidP="00AA22C4">
            <w:pPr>
              <w:ind w:left="762"/>
              <w:rPr>
                <w:rFonts w:cs="Arial"/>
              </w:rPr>
            </w:pPr>
            <w:r>
              <w:rPr>
                <w:rFonts w:cs="Arial"/>
              </w:rPr>
              <w:t>Ir al punto 06.</w:t>
            </w:r>
          </w:p>
          <w:p w:rsidR="00AA22C4" w:rsidRPr="00943ADC" w:rsidRDefault="00AA22C4" w:rsidP="00AA22C4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943ADC">
              <w:rPr>
                <w:rFonts w:cs="Arial"/>
              </w:rPr>
              <w:t>Seleccionar la opción “Cancelar”</w:t>
            </w:r>
            <w:r>
              <w:rPr>
                <w:rFonts w:cs="Arial"/>
              </w:rPr>
              <w:t>.</w:t>
            </w:r>
          </w:p>
          <w:p w:rsidR="00D932E6" w:rsidRDefault="00AA22C4" w:rsidP="00114D79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Ir al punto 09.</w:t>
            </w:r>
          </w:p>
        </w:tc>
        <w:tc>
          <w:tcPr>
            <w:tcW w:w="272" w:type="pct"/>
            <w:vAlign w:val="center"/>
          </w:tcPr>
          <w:p w:rsidR="00D932E6" w:rsidRDefault="00AA22C4" w:rsidP="00CF12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085" w:type="pct"/>
            <w:vAlign w:val="center"/>
          </w:tcPr>
          <w:p w:rsidR="00B3123B" w:rsidRDefault="00B3123B" w:rsidP="00B3123B">
            <w:pPr>
              <w:pStyle w:val="Prrafodelista"/>
              <w:ind w:left="0"/>
              <w:rPr>
                <w:rFonts w:cs="Arial"/>
              </w:rPr>
            </w:pPr>
            <w:r>
              <w:rPr>
                <w:rFonts w:cs="Arial"/>
              </w:rPr>
              <w:t>Valida, registra modificación y presenta requisito en el listado de “Requisitos Entregados”.</w:t>
            </w:r>
          </w:p>
          <w:p w:rsidR="008E4DEE" w:rsidRPr="00F54A2A" w:rsidRDefault="008E4DEE" w:rsidP="00F54A2A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F54A2A">
              <w:rPr>
                <w:rFonts w:cs="Arial"/>
              </w:rPr>
              <w:t>En caso de que no se seleccione ningún requisito, el sistema mostrará un mensaje de alerta.</w:t>
            </w:r>
          </w:p>
          <w:p w:rsidR="008E4DEE" w:rsidRDefault="008E4DEE" w:rsidP="008E4DEE">
            <w:pPr>
              <w:pStyle w:val="Prrafodelista"/>
              <w:rPr>
                <w:rFonts w:cs="Arial"/>
              </w:rPr>
            </w:pPr>
            <w:r w:rsidRPr="006368D1">
              <w:rPr>
                <w:rFonts w:cs="Arial"/>
              </w:rPr>
              <w:t xml:space="preserve">Ver documento DSTMSG Mensajes del Sistema </w:t>
            </w:r>
            <w:r w:rsidR="00DA48B1">
              <w:rPr>
                <w:rFonts w:cs="Arial"/>
              </w:rPr>
              <w:t>(MSG50</w:t>
            </w:r>
            <w:r w:rsidRPr="005D5B47">
              <w:rPr>
                <w:rFonts w:cs="Arial"/>
              </w:rPr>
              <w:t>).</w:t>
            </w:r>
          </w:p>
          <w:p w:rsidR="008E4DEE" w:rsidRDefault="00B03FDC" w:rsidP="00B3123B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D50CE8">
              <w:rPr>
                <w:rFonts w:cs="Arial"/>
              </w:rPr>
              <w:t>9</w:t>
            </w:r>
            <w:r w:rsidR="008E4DEE">
              <w:rPr>
                <w:rFonts w:cs="Arial"/>
              </w:rPr>
              <w:t>.</w:t>
            </w:r>
          </w:p>
          <w:p w:rsidR="007A52A4" w:rsidRPr="00B3123B" w:rsidRDefault="007A52A4" w:rsidP="007A52A4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En caso de seleccionar todos los requisitos aparecerá un mensaje indicando que se ha cerrado el Producto no conforme.</w:t>
            </w:r>
          </w:p>
        </w:tc>
      </w:tr>
      <w:tr w:rsidR="00D932E6" w:rsidRPr="00005187" w:rsidTr="00D50CE8">
        <w:tc>
          <w:tcPr>
            <w:tcW w:w="351" w:type="pct"/>
            <w:vAlign w:val="center"/>
          </w:tcPr>
          <w:p w:rsidR="00D932E6" w:rsidRPr="00D702C4" w:rsidRDefault="008E4DEE" w:rsidP="00CF12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293" w:type="pct"/>
            <w:vAlign w:val="center"/>
          </w:tcPr>
          <w:p w:rsidR="008E4DEE" w:rsidRDefault="008E4DEE" w:rsidP="008E4DEE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004314" w:rsidRDefault="00004314" w:rsidP="00004314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Buscar otra solicitud:</w:t>
            </w:r>
          </w:p>
          <w:p w:rsidR="00004314" w:rsidRDefault="00004314" w:rsidP="00004314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1.01_–_Buscar" w:history="1">
              <w:r w:rsidRPr="00F12364">
                <w:rPr>
                  <w:rStyle w:val="Hipervnculo"/>
                  <w:rFonts w:cs="Arial"/>
                </w:rPr>
                <w:t>CU.02.10.01-BuscarSolicitud</w:t>
              </w:r>
            </w:hyperlink>
            <w:r>
              <w:rPr>
                <w:rFonts w:cs="Arial"/>
              </w:rPr>
              <w:t xml:space="preserve">&gt;&gt; o  </w:t>
            </w:r>
            <w:r>
              <w:rPr>
                <w:rFonts w:cs="Arial"/>
              </w:rPr>
              <w:lastRenderedPageBreak/>
              <w:t>&lt;&lt;</w:t>
            </w:r>
            <w:hyperlink w:anchor="_CU.02.10.01_–_Buscar" w:history="1">
              <w:r w:rsidRPr="00F12364">
                <w:rPr>
                  <w:rStyle w:val="Hipervnculo"/>
                  <w:rFonts w:cs="Arial"/>
                </w:rPr>
                <w:t>CU.02.10.02–Buscar</w:t>
              </w:r>
            </w:hyperlink>
            <w:r>
              <w:rPr>
                <w:rFonts w:cs="Arial"/>
              </w:rPr>
              <w:t>&gt;&gt;.</w:t>
            </w:r>
          </w:p>
          <w:p w:rsidR="00D7640D" w:rsidRDefault="00D7640D" w:rsidP="00D7640D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Editar trámite: </w:t>
            </w:r>
          </w:p>
          <w:p w:rsidR="00D7640D" w:rsidRDefault="00D7640D" w:rsidP="00D7640D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2.10_–_EditarTrámite" w:history="1">
              <w:r w:rsidRPr="008E68D9">
                <w:rPr>
                  <w:rStyle w:val="Hipervnculo"/>
                  <w:rFonts w:cs="Arial"/>
                </w:rPr>
                <w:t>CU.02.10.03–</w:t>
              </w:r>
              <w:proofErr w:type="spellStart"/>
              <w:r w:rsidRPr="008E68D9">
                <w:rPr>
                  <w:rStyle w:val="Hipervnculo"/>
                  <w:rFonts w:cs="Arial"/>
                </w:rPr>
                <w:t>EditarTrámite</w:t>
              </w:r>
              <w:proofErr w:type="spellEnd"/>
              <w:r w:rsidRPr="008E68D9">
                <w:rPr>
                  <w:rStyle w:val="Hipervnculo"/>
                  <w:rFonts w:cs="Arial"/>
                </w:rPr>
                <w:t>&gt;&gt;.</w:t>
              </w:r>
            </w:hyperlink>
          </w:p>
          <w:p w:rsidR="008E4DEE" w:rsidRDefault="008E4DEE" w:rsidP="008E4DE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Imprimir trámite: </w:t>
            </w:r>
          </w:p>
          <w:p w:rsidR="008E4DEE" w:rsidRDefault="008E4DEE" w:rsidP="008E4DEE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10.09_–_ImprimirModificaciónT" w:history="1">
              <w:r>
                <w:rPr>
                  <w:rStyle w:val="Hipervnculo"/>
                  <w:rFonts w:cs="Arial"/>
                </w:rPr>
                <w:t>CU.02.10.0</w:t>
              </w:r>
              <w:r w:rsidR="00E90337">
                <w:rPr>
                  <w:rStyle w:val="Hipervnculo"/>
                  <w:rFonts w:cs="Arial"/>
                </w:rPr>
                <w:t>5</w:t>
              </w:r>
              <w:r w:rsidRPr="006749C7">
                <w:rPr>
                  <w:rStyle w:val="Hipervnculo"/>
                  <w:rFonts w:cs="Arial"/>
                </w:rPr>
                <w:t>-ImprimirModificaciónTrámite</w:t>
              </w:r>
            </w:hyperlink>
            <w:r>
              <w:rPr>
                <w:rFonts w:cs="Arial"/>
              </w:rPr>
              <w:t>&gt;&gt;.</w:t>
            </w:r>
          </w:p>
          <w:p w:rsidR="008E4DEE" w:rsidRDefault="008E4DEE" w:rsidP="008E4DE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Generar reporte: </w:t>
            </w:r>
          </w:p>
          <w:p w:rsidR="00D932E6" w:rsidRDefault="008E4DEE" w:rsidP="00B03FDC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10.10_–_GenerarReporteModific" w:history="1">
              <w:r>
                <w:rPr>
                  <w:rStyle w:val="Hipervnculo"/>
                  <w:rFonts w:cs="Arial"/>
                </w:rPr>
                <w:t>CU.02.10.</w:t>
              </w:r>
              <w:r w:rsidR="00E90337">
                <w:rPr>
                  <w:rStyle w:val="Hipervnculo"/>
                  <w:rFonts w:cs="Arial"/>
                </w:rPr>
                <w:t>06</w:t>
              </w:r>
              <w:r w:rsidRPr="006749C7">
                <w:rPr>
                  <w:rStyle w:val="Hipervnculo"/>
                  <w:rFonts w:cs="Arial"/>
                </w:rPr>
                <w:t>–</w:t>
              </w:r>
              <w:proofErr w:type="spellStart"/>
              <w:r w:rsidRPr="006749C7">
                <w:rPr>
                  <w:rStyle w:val="Hipervnculo"/>
                  <w:rFonts w:cs="Arial"/>
                </w:rPr>
                <w:t>GenerarReporteModificaciónTrámite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  <w:p w:rsidR="004E4025" w:rsidRPr="004E4025" w:rsidRDefault="004E4025" w:rsidP="004E4025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4E4025">
              <w:rPr>
                <w:rFonts w:cs="Arial"/>
              </w:rPr>
              <w:t>Continuar con el flujo del trámite:</w:t>
            </w:r>
          </w:p>
          <w:p w:rsidR="004E4025" w:rsidRDefault="004E4025" w:rsidP="004E4025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r w:rsidR="005430E1" w:rsidRPr="005430E1">
              <w:rPr>
                <w:rFonts w:cs="Arial"/>
              </w:rPr>
              <w:t>DSTCUS.00.17 GestionarSeguimientoPNC</w:t>
            </w:r>
            <w:r>
              <w:rPr>
                <w:rFonts w:cs="Arial"/>
              </w:rPr>
              <w:t>.docx &gt;&gt;.</w:t>
            </w:r>
          </w:p>
        </w:tc>
        <w:tc>
          <w:tcPr>
            <w:tcW w:w="272" w:type="pct"/>
            <w:vAlign w:val="center"/>
          </w:tcPr>
          <w:p w:rsidR="00D932E6" w:rsidRDefault="00013821" w:rsidP="00CF12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08</w:t>
            </w:r>
          </w:p>
        </w:tc>
        <w:tc>
          <w:tcPr>
            <w:tcW w:w="2085" w:type="pct"/>
            <w:vAlign w:val="center"/>
          </w:tcPr>
          <w:p w:rsidR="00D932E6" w:rsidRDefault="00013821" w:rsidP="008E68D9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emergente “Datos del PNC” con la información del trámite.</w:t>
            </w:r>
          </w:p>
        </w:tc>
      </w:tr>
      <w:tr w:rsidR="00815D12" w:rsidTr="00D50CE8">
        <w:tc>
          <w:tcPr>
            <w:tcW w:w="351" w:type="pct"/>
            <w:vAlign w:val="center"/>
          </w:tcPr>
          <w:p w:rsidR="00815D12" w:rsidRDefault="00D50CE8" w:rsidP="00CF12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09</w:t>
            </w:r>
          </w:p>
        </w:tc>
        <w:tc>
          <w:tcPr>
            <w:tcW w:w="2293" w:type="pct"/>
            <w:vAlign w:val="center"/>
          </w:tcPr>
          <w:p w:rsidR="00815D12" w:rsidRPr="00D702C4" w:rsidRDefault="00815D12" w:rsidP="008E68D9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</w:t>
            </w:r>
            <w:r w:rsidR="00D50CE8">
              <w:rPr>
                <w:rFonts w:cs="Arial"/>
              </w:rPr>
              <w:t xml:space="preserve"> de uso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272" w:type="pct"/>
            <w:vAlign w:val="center"/>
          </w:tcPr>
          <w:p w:rsidR="00815D12" w:rsidRDefault="00815D12" w:rsidP="00CF12FB">
            <w:pPr>
              <w:jc w:val="center"/>
              <w:rPr>
                <w:rFonts w:cs="Arial"/>
              </w:rPr>
            </w:pPr>
          </w:p>
        </w:tc>
        <w:tc>
          <w:tcPr>
            <w:tcW w:w="2085" w:type="pct"/>
            <w:vAlign w:val="center"/>
          </w:tcPr>
          <w:p w:rsidR="00815D12" w:rsidRDefault="00815D12" w:rsidP="008E68D9">
            <w:pPr>
              <w:spacing w:before="240"/>
              <w:rPr>
                <w:rFonts w:cs="Arial"/>
              </w:rPr>
            </w:pPr>
          </w:p>
        </w:tc>
      </w:tr>
    </w:tbl>
    <w:p w:rsidR="00815D12" w:rsidRDefault="00815D12" w:rsidP="00815D12">
      <w:pPr>
        <w:pStyle w:val="Ttulo2"/>
        <w:ind w:left="0" w:firstLine="0"/>
      </w:pPr>
      <w:bookmarkStart w:id="81" w:name="_Toc341431548"/>
      <w:r>
        <w:t>Flujos alternos</w:t>
      </w:r>
      <w:bookmarkEnd w:id="81"/>
    </w:p>
    <w:p w:rsidR="00815D12" w:rsidRDefault="00815D12" w:rsidP="00815D12">
      <w:pPr>
        <w:rPr>
          <w:rFonts w:cs="Arial"/>
        </w:rPr>
      </w:pPr>
      <w:r>
        <w:rPr>
          <w:rFonts w:cs="Arial"/>
        </w:rPr>
        <w:t>No aplica.</w:t>
      </w:r>
    </w:p>
    <w:p w:rsidR="00815D12" w:rsidRPr="00D702C4" w:rsidRDefault="00815D12" w:rsidP="00815D12">
      <w:pPr>
        <w:pStyle w:val="Ttulo2"/>
        <w:ind w:left="0" w:firstLine="0"/>
      </w:pPr>
      <w:bookmarkStart w:id="82" w:name="_Toc341431549"/>
      <w:r w:rsidRPr="00D702C4">
        <w:t>Condiciones Posteriores</w:t>
      </w:r>
      <w:bookmarkEnd w:id="82"/>
    </w:p>
    <w:p w:rsidR="00815D12" w:rsidRPr="00D702C4" w:rsidRDefault="00815D12" w:rsidP="00815D12">
      <w:pPr>
        <w:rPr>
          <w:rFonts w:cs="Arial"/>
        </w:rPr>
      </w:pPr>
      <w:r w:rsidRPr="00D702C4">
        <w:rPr>
          <w:rFonts w:cs="Arial"/>
        </w:rPr>
        <w:t>No aplica.</w:t>
      </w:r>
    </w:p>
    <w:p w:rsidR="00815D12" w:rsidRPr="00BE728C" w:rsidRDefault="00815D12" w:rsidP="00815D12">
      <w:pPr>
        <w:pStyle w:val="Ttulo2"/>
        <w:ind w:left="0" w:firstLine="0"/>
      </w:pPr>
      <w:bookmarkStart w:id="83" w:name="_Toc341431550"/>
      <w:r w:rsidRPr="00D702C4">
        <w:lastRenderedPageBreak/>
        <w:t>Diagrama</w:t>
      </w:r>
      <w:bookmarkEnd w:id="83"/>
    </w:p>
    <w:p w:rsidR="00815D12" w:rsidRPr="00D702C4" w:rsidRDefault="00153AA4" w:rsidP="00815D12">
      <w:pPr>
        <w:jc w:val="center"/>
        <w:rPr>
          <w:rFonts w:cs="Arial"/>
        </w:rPr>
      </w:pPr>
      <w:r>
        <w:rPr>
          <w:noProof/>
          <w:lang w:eastAsia="es-MX"/>
        </w:rPr>
        <w:drawing>
          <wp:inline distT="0" distB="0" distL="0" distR="0" wp14:anchorId="21791F54" wp14:editId="4D1C727F">
            <wp:extent cx="5612130" cy="38417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12" w:rsidRPr="00D702C4" w:rsidRDefault="00815D12" w:rsidP="00815D12">
      <w:pPr>
        <w:pStyle w:val="Ttulo2"/>
        <w:ind w:left="0" w:firstLine="0"/>
      </w:pPr>
      <w:bookmarkStart w:id="84" w:name="_Toc341431551"/>
      <w:r w:rsidRPr="00D702C4">
        <w:t>Observaciones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815D12" w:rsidRPr="00003628" w:rsidTr="008E68D9">
        <w:tc>
          <w:tcPr>
            <w:tcW w:w="1771" w:type="dxa"/>
            <w:shd w:val="clear" w:color="auto" w:fill="C2D69B" w:themeFill="accent3" w:themeFillTint="99"/>
          </w:tcPr>
          <w:p w:rsidR="00815D12" w:rsidRPr="00003628" w:rsidRDefault="00815D12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815D12" w:rsidRPr="00003628" w:rsidRDefault="00815D12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815D12" w:rsidRPr="00D702C4" w:rsidTr="008E68D9">
        <w:tc>
          <w:tcPr>
            <w:tcW w:w="1771" w:type="dxa"/>
          </w:tcPr>
          <w:p w:rsidR="00815D12" w:rsidRPr="00D702C4" w:rsidRDefault="00815D12" w:rsidP="008E68D9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815D12" w:rsidRPr="00D702C4" w:rsidRDefault="00815D12" w:rsidP="008E68D9">
            <w:pPr>
              <w:rPr>
                <w:rFonts w:cs="Arial"/>
              </w:rPr>
            </w:pPr>
          </w:p>
        </w:tc>
      </w:tr>
    </w:tbl>
    <w:p w:rsidR="004F6170" w:rsidRDefault="004F6170" w:rsidP="004F6170">
      <w:r>
        <w:br w:type="page"/>
      </w:r>
    </w:p>
    <w:p w:rsidR="004F6170" w:rsidRPr="002511BD" w:rsidRDefault="004F6170" w:rsidP="004F617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631E63">
        <w:t>02.</w:t>
      </w:r>
      <w:r w:rsidR="00394002">
        <w:t>10</w:t>
      </w:r>
      <w:r w:rsidR="00336749">
        <w:t>.05</w:t>
      </w:r>
      <w:r w:rsidRPr="008D03C3">
        <w:t>-</w:t>
      </w:r>
      <w:r>
        <w:t>ImprimirModificaciónTrámite</w:t>
      </w:r>
    </w:p>
    <w:p w:rsidR="004F6170" w:rsidRPr="00041EBD" w:rsidRDefault="004F6170" w:rsidP="004F6170">
      <w:pPr>
        <w:pStyle w:val="Ttulo1"/>
      </w:pPr>
      <w:bookmarkStart w:id="85" w:name="_CU.02.10.09_–_ImprimirModificaciónT"/>
      <w:bookmarkStart w:id="86" w:name="_Toc341431552"/>
      <w:bookmarkEnd w:id="85"/>
      <w:r>
        <w:t>CU.</w:t>
      </w:r>
      <w:r w:rsidR="00631E63">
        <w:t>02.</w:t>
      </w:r>
      <w:r w:rsidR="00394002">
        <w:t>10</w:t>
      </w:r>
      <w:r w:rsidR="00336749">
        <w:t>.05</w:t>
      </w:r>
      <w:r>
        <w:t xml:space="preserve"> – </w:t>
      </w:r>
      <w:proofErr w:type="spellStart"/>
      <w:r>
        <w:t>ImprimirModificaciónTrámite</w:t>
      </w:r>
      <w:bookmarkEnd w:id="86"/>
      <w:proofErr w:type="spellEnd"/>
      <w:r w:rsidRPr="00041EBD">
        <w:tab/>
      </w:r>
    </w:p>
    <w:p w:rsidR="004F6170" w:rsidRDefault="004F6170" w:rsidP="004F6170">
      <w:pPr>
        <w:rPr>
          <w:rFonts w:cs="Arial"/>
        </w:rPr>
      </w:pPr>
    </w:p>
    <w:p w:rsidR="008C5D86" w:rsidRDefault="008C5D86" w:rsidP="008C5D86">
      <w:pPr>
        <w:pStyle w:val="Ttulo2"/>
      </w:pPr>
      <w:bookmarkStart w:id="87" w:name="_Toc314066274"/>
      <w:bookmarkStart w:id="88" w:name="_Toc312162063"/>
      <w:bookmarkStart w:id="89" w:name="_Toc341431553"/>
      <w:r>
        <w:t>Descripción Breve</w:t>
      </w:r>
      <w:bookmarkEnd w:id="87"/>
      <w:bookmarkEnd w:id="88"/>
      <w:bookmarkEnd w:id="89"/>
    </w:p>
    <w:p w:rsidR="008C5D86" w:rsidRDefault="008C5D86" w:rsidP="008C5D86">
      <w:pPr>
        <w:rPr>
          <w:rFonts w:cs="Arial"/>
        </w:rPr>
      </w:pPr>
      <w:r>
        <w:rPr>
          <w:rFonts w:cs="Arial"/>
        </w:rPr>
        <w:t xml:space="preserve">El usuario imprime pantalla con los datos </w:t>
      </w:r>
      <w:r w:rsidR="00C53387">
        <w:rPr>
          <w:rFonts w:cs="Arial"/>
        </w:rPr>
        <w:t xml:space="preserve">del trámite </w:t>
      </w:r>
      <w:r>
        <w:rPr>
          <w:rFonts w:cs="Arial"/>
        </w:rPr>
        <w:t>dentro del sistema de Gestión de Trámites.</w:t>
      </w:r>
    </w:p>
    <w:p w:rsidR="008C5D86" w:rsidRDefault="008C5D86" w:rsidP="008C5D86">
      <w:pPr>
        <w:pStyle w:val="Ttulo2"/>
      </w:pPr>
      <w:bookmarkStart w:id="90" w:name="_Toc314066275"/>
      <w:bookmarkStart w:id="91" w:name="_Toc312162064"/>
      <w:bookmarkStart w:id="92" w:name="_Toc341431554"/>
      <w:r>
        <w:t>Actores</w:t>
      </w:r>
      <w:bookmarkEnd w:id="90"/>
      <w:bookmarkEnd w:id="91"/>
      <w:bookmarkEnd w:id="92"/>
    </w:p>
    <w:p w:rsidR="008C5D86" w:rsidRDefault="008C5D86" w:rsidP="008C5D86">
      <w:pPr>
        <w:rPr>
          <w:rFonts w:cs="Arial"/>
        </w:rPr>
      </w:pPr>
      <w:r>
        <w:rPr>
          <w:rFonts w:cs="Arial"/>
          <w:b/>
        </w:rPr>
        <w:t>Administrador</w:t>
      </w:r>
      <w:r>
        <w:rPr>
          <w:rFonts w:cs="Arial"/>
        </w:rPr>
        <w:t>.- Actor encargado de administrar los elementos estructurales y funcionales del sistema.</w:t>
      </w:r>
    </w:p>
    <w:p w:rsidR="008C5D86" w:rsidRDefault="00745C22" w:rsidP="008C5D86">
      <w:pPr>
        <w:spacing w:line="276" w:lineRule="auto"/>
        <w:rPr>
          <w:rFonts w:cs="Arial"/>
        </w:rPr>
      </w:pPr>
      <w:r>
        <w:rPr>
          <w:rFonts w:cs="Arial"/>
          <w:b/>
        </w:rPr>
        <w:t>Área/ Responsable de área</w:t>
      </w:r>
      <w:r w:rsidR="008C5D86">
        <w:rPr>
          <w:rFonts w:cs="Arial"/>
          <w:b/>
        </w:rPr>
        <w:t xml:space="preserve">.- </w:t>
      </w:r>
      <w:r w:rsidR="008C5D86">
        <w:rPr>
          <w:rFonts w:cs="Arial"/>
        </w:rPr>
        <w:t>Es la persona autorizada para realizar</w:t>
      </w:r>
      <w:r w:rsidR="00A9114C">
        <w:rPr>
          <w:rFonts w:cs="Arial"/>
        </w:rPr>
        <w:t xml:space="preserve"> impresiones de la pantalla de los trámite</w:t>
      </w:r>
      <w:r w:rsidR="008C5D86">
        <w:rPr>
          <w:rFonts w:cs="Arial"/>
        </w:rPr>
        <w:t>s en el sistema.</w:t>
      </w:r>
    </w:p>
    <w:p w:rsidR="008C5D86" w:rsidRDefault="008C5D86" w:rsidP="008C5D86">
      <w:pPr>
        <w:rPr>
          <w:rFonts w:cs="Arial"/>
        </w:rPr>
      </w:pPr>
      <w:r>
        <w:rPr>
          <w:rFonts w:cs="Arial"/>
        </w:rPr>
        <w:t>El conjunto de los actores antes citados en lo subsecuente se les denominará USUARIO.</w:t>
      </w:r>
    </w:p>
    <w:p w:rsidR="008C5D86" w:rsidRDefault="008C5D86" w:rsidP="008C5D86">
      <w:pPr>
        <w:pStyle w:val="Ttulo2"/>
      </w:pPr>
      <w:bookmarkStart w:id="93" w:name="_Toc314066276"/>
      <w:bookmarkStart w:id="94" w:name="_Toc312162065"/>
      <w:bookmarkStart w:id="95" w:name="_Toc341431555"/>
      <w:r>
        <w:t>Condiciones Previas</w:t>
      </w:r>
      <w:bookmarkEnd w:id="93"/>
      <w:bookmarkEnd w:id="94"/>
      <w:bookmarkEnd w:id="95"/>
    </w:p>
    <w:p w:rsidR="008C5D86" w:rsidRDefault="008C5D86" w:rsidP="008C5D86">
      <w:pPr>
        <w:pStyle w:val="Ttulo3"/>
      </w:pPr>
      <w:bookmarkStart w:id="96" w:name="_Toc314066277"/>
      <w:bookmarkStart w:id="97" w:name="_Toc312162066"/>
      <w:bookmarkStart w:id="98" w:name="_Toc341431556"/>
      <w:r>
        <w:t>El usuario deberá iniciar sesión en el sistema</w:t>
      </w:r>
      <w:bookmarkEnd w:id="96"/>
      <w:bookmarkEnd w:id="97"/>
      <w:bookmarkEnd w:id="98"/>
    </w:p>
    <w:p w:rsidR="008C5D86" w:rsidRDefault="008C5D86" w:rsidP="008C5D86">
      <w:pPr>
        <w:spacing w:after="240"/>
        <w:rPr>
          <w:rFonts w:cs="Arial"/>
        </w:rPr>
      </w:pPr>
      <w:r>
        <w:rPr>
          <w:rFonts w:cs="Arial"/>
        </w:rPr>
        <w:t>El usuario inicia una sesión en el sistema introduciendo el nombre de usuario y contraseña.</w:t>
      </w:r>
    </w:p>
    <w:p w:rsidR="00282E7C" w:rsidRDefault="00282E7C" w:rsidP="00282E7C">
      <w:pPr>
        <w:pStyle w:val="Ttulo3"/>
      </w:pPr>
      <w:bookmarkStart w:id="99" w:name="_Toc314066280"/>
      <w:bookmarkStart w:id="100" w:name="_Toc341431557"/>
      <w:r>
        <w:t>El usuario deberá realizar una búsqueda y/o registro de trámites.</w:t>
      </w:r>
      <w:bookmarkEnd w:id="100"/>
    </w:p>
    <w:p w:rsidR="00282E7C" w:rsidRPr="00E97C3B" w:rsidRDefault="00282E7C" w:rsidP="00282E7C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 editarlo.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02.10.02_–_Buscar" w:history="1">
        <w:r w:rsidRPr="00282E7C">
          <w:rPr>
            <w:rStyle w:val="Hipervnculo"/>
            <w:rFonts w:cs="Arial"/>
            <w:lang w:val="es-ES"/>
          </w:rPr>
          <w:t>CU.02.10.02-Buscar</w:t>
        </w:r>
      </w:hyperlink>
      <w:r>
        <w:rPr>
          <w:rFonts w:cs="Arial"/>
        </w:rPr>
        <w:t xml:space="preserve">&gt;&gt;, en caso de que la búsqueda primaria no muestre los datos del filtro </w:t>
      </w:r>
      <w:r>
        <w:rPr>
          <w:rFonts w:cs="Arial"/>
          <w:lang w:val="es-ES"/>
        </w:rPr>
        <w:t xml:space="preserve">refiérase al  Caso de Uso </w:t>
      </w:r>
      <w:r>
        <w:rPr>
          <w:rFonts w:cs="Arial"/>
        </w:rPr>
        <w:t>&lt;&lt;</w:t>
      </w:r>
      <w:hyperlink w:anchor="_CU.02.10.01_–_BuscarSolicitud" w:history="1">
        <w:r w:rsidRPr="00282E7C">
          <w:rPr>
            <w:rStyle w:val="Hipervnculo"/>
            <w:rFonts w:cs="Arial"/>
            <w:lang w:val="es-ES"/>
          </w:rPr>
          <w:t>CU.02.10.01-BuscarSolicitud</w:t>
        </w:r>
      </w:hyperlink>
      <w:r>
        <w:rPr>
          <w:rFonts w:cs="Arial"/>
        </w:rPr>
        <w:t>&gt;&gt;.</w:t>
      </w:r>
    </w:p>
    <w:p w:rsidR="008C5D86" w:rsidRDefault="008C5D86" w:rsidP="008C5D86">
      <w:pPr>
        <w:pStyle w:val="Ttulo2"/>
      </w:pPr>
      <w:bookmarkStart w:id="101" w:name="_Toc341431558"/>
      <w:r>
        <w:t>Flujo de Eventos</w:t>
      </w:r>
      <w:bookmarkEnd w:id="99"/>
      <w:bookmarkEnd w:id="101"/>
    </w:p>
    <w:p w:rsidR="008C5D86" w:rsidRDefault="008C5D86" w:rsidP="008C5D86">
      <w:pPr>
        <w:pStyle w:val="Ttulo3"/>
      </w:pPr>
      <w:bookmarkStart w:id="102" w:name="_Toc314066281"/>
      <w:bookmarkStart w:id="103" w:name="_Toc341431559"/>
      <w:r>
        <w:t>Flujo Básico</w:t>
      </w:r>
      <w:bookmarkEnd w:id="102"/>
      <w:bookmarkEnd w:id="10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C5D86" w:rsidTr="008C5D86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8C5D86" w:rsidRDefault="008C5D86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C5D86" w:rsidTr="008C5D86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C5D86" w:rsidRDefault="008C5D86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C5D86" w:rsidRDefault="008C5D86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rPr>
                <w:rFonts w:cs="Arial"/>
              </w:rPr>
            </w:pP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rPr>
                <w:rFonts w:cs="Arial"/>
              </w:rPr>
            </w:pPr>
          </w:p>
        </w:tc>
      </w:tr>
    </w:tbl>
    <w:p w:rsidR="008C5D86" w:rsidRDefault="008C5D86" w:rsidP="008C5D86">
      <w:pPr>
        <w:pStyle w:val="Ttulo2"/>
        <w:numPr>
          <w:ilvl w:val="0"/>
          <w:numId w:val="0"/>
        </w:numPr>
      </w:pPr>
    </w:p>
    <w:p w:rsidR="008C5D86" w:rsidRDefault="008C5D86" w:rsidP="008C5D86">
      <w:pPr>
        <w:pStyle w:val="Ttulo2"/>
      </w:pPr>
      <w:bookmarkStart w:id="104" w:name="_Toc314066282"/>
      <w:bookmarkStart w:id="105" w:name="_Toc341431560"/>
      <w:r>
        <w:t>Flujos alternos</w:t>
      </w:r>
      <w:bookmarkEnd w:id="104"/>
      <w:bookmarkEnd w:id="105"/>
    </w:p>
    <w:p w:rsidR="008C5D86" w:rsidRDefault="008C5D86" w:rsidP="008C5D86">
      <w:pPr>
        <w:rPr>
          <w:rFonts w:cs="Arial"/>
        </w:rPr>
      </w:pPr>
      <w:r>
        <w:rPr>
          <w:rFonts w:cs="Arial"/>
        </w:rPr>
        <w:t>No aplica.</w:t>
      </w:r>
    </w:p>
    <w:p w:rsidR="008C5D86" w:rsidRDefault="008C5D86" w:rsidP="008C5D86">
      <w:pPr>
        <w:pStyle w:val="Ttulo2"/>
      </w:pPr>
      <w:bookmarkStart w:id="106" w:name="_Toc314066283"/>
      <w:bookmarkStart w:id="107" w:name="_Toc341431561"/>
      <w:r>
        <w:t>Condiciones Posteriores</w:t>
      </w:r>
      <w:bookmarkEnd w:id="106"/>
      <w:bookmarkEnd w:id="107"/>
    </w:p>
    <w:p w:rsidR="008C5D86" w:rsidRDefault="008C5D86" w:rsidP="008C5D86">
      <w:pPr>
        <w:rPr>
          <w:rFonts w:cs="Arial"/>
        </w:rPr>
      </w:pPr>
      <w:r>
        <w:rPr>
          <w:rFonts w:cs="Arial"/>
        </w:rPr>
        <w:t>No aplica.</w:t>
      </w:r>
    </w:p>
    <w:p w:rsidR="008C5D86" w:rsidRDefault="008C5D86" w:rsidP="008C5D86">
      <w:pPr>
        <w:pStyle w:val="Ttulo2"/>
      </w:pPr>
      <w:bookmarkStart w:id="108" w:name="_Toc314066284"/>
      <w:bookmarkStart w:id="109" w:name="_Toc341431562"/>
      <w:r>
        <w:lastRenderedPageBreak/>
        <w:t>Diagrama</w:t>
      </w:r>
      <w:bookmarkEnd w:id="108"/>
      <w:bookmarkEnd w:id="109"/>
    </w:p>
    <w:p w:rsidR="008C5D86" w:rsidRDefault="002157DC" w:rsidP="008C5D86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22FA3D50" wp14:editId="750EE274">
            <wp:extent cx="5943600" cy="3629025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0.05-ImprimirModificaciónTrámit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86" w:rsidRDefault="008C5D86" w:rsidP="008C5D86">
      <w:pPr>
        <w:pStyle w:val="Ttulo2"/>
      </w:pPr>
      <w:bookmarkStart w:id="110" w:name="_Toc314066285"/>
      <w:bookmarkStart w:id="111" w:name="_Toc341431563"/>
      <w:r>
        <w:t>Observaciones</w:t>
      </w:r>
      <w:bookmarkEnd w:id="110"/>
      <w:bookmarkEnd w:id="1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8C5D86" w:rsidTr="008C5D86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C5D86" w:rsidRDefault="008C5D8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C5D86" w:rsidRDefault="008C5D8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8C5D86" w:rsidTr="008C5D86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D86" w:rsidRDefault="008C5D86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D86" w:rsidRDefault="008C5D86">
            <w:pPr>
              <w:rPr>
                <w:rFonts w:cs="Arial"/>
              </w:rPr>
            </w:pPr>
          </w:p>
        </w:tc>
      </w:tr>
    </w:tbl>
    <w:p w:rsidR="008C5D86" w:rsidRDefault="008C5D86" w:rsidP="008C5D86"/>
    <w:p w:rsidR="004F6170" w:rsidRDefault="004F6170" w:rsidP="004F6170">
      <w:r>
        <w:br w:type="page"/>
      </w:r>
    </w:p>
    <w:p w:rsidR="004F6170" w:rsidRPr="002511BD" w:rsidRDefault="004F6170" w:rsidP="004F617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631E63">
        <w:t>02.</w:t>
      </w:r>
      <w:r w:rsidR="00901B3B">
        <w:t>10</w:t>
      </w:r>
      <w:r w:rsidR="00336749">
        <w:t>.06</w:t>
      </w:r>
      <w:r w:rsidRPr="008D03C3">
        <w:t>-</w:t>
      </w:r>
      <w:r>
        <w:t>GenerarReporteModificaciónTrámite</w:t>
      </w:r>
    </w:p>
    <w:p w:rsidR="004F6170" w:rsidRPr="000B0FE2" w:rsidRDefault="004F6170" w:rsidP="004F6170">
      <w:pPr>
        <w:pStyle w:val="Ttulo1"/>
      </w:pPr>
      <w:bookmarkStart w:id="112" w:name="_CU.02.10.10_–_GenerarReporteModific"/>
      <w:bookmarkStart w:id="113" w:name="_Toc341431564"/>
      <w:bookmarkEnd w:id="112"/>
      <w:r>
        <w:t>CU.</w:t>
      </w:r>
      <w:r w:rsidR="00631E63">
        <w:t>02.</w:t>
      </w:r>
      <w:r w:rsidR="00901B3B">
        <w:t>10</w:t>
      </w:r>
      <w:r w:rsidR="00336749">
        <w:t>.06</w:t>
      </w:r>
      <w:r>
        <w:t xml:space="preserve"> – </w:t>
      </w:r>
      <w:proofErr w:type="spellStart"/>
      <w:r>
        <w:t>GenerarReporteModificaciónTrámite</w:t>
      </w:r>
      <w:bookmarkEnd w:id="113"/>
      <w:proofErr w:type="spellEnd"/>
      <w:r w:rsidRPr="00041EBD">
        <w:tab/>
      </w:r>
    </w:p>
    <w:p w:rsidR="000B0FE2" w:rsidRDefault="000B0FE2" w:rsidP="000B0FE2">
      <w:pPr>
        <w:pStyle w:val="Ttulo2"/>
      </w:pPr>
      <w:bookmarkStart w:id="114" w:name="_Toc314066287"/>
      <w:bookmarkStart w:id="115" w:name="_Toc312160958"/>
      <w:bookmarkStart w:id="116" w:name="_Toc341431565"/>
      <w:r>
        <w:t>Descripción Breve</w:t>
      </w:r>
      <w:bookmarkEnd w:id="114"/>
      <w:bookmarkEnd w:id="115"/>
      <w:bookmarkEnd w:id="116"/>
    </w:p>
    <w:p w:rsidR="000B0FE2" w:rsidRDefault="000B0FE2" w:rsidP="000B0FE2">
      <w:pPr>
        <w:rPr>
          <w:rFonts w:cs="Arial"/>
        </w:rPr>
      </w:pPr>
      <w:r>
        <w:rPr>
          <w:rFonts w:cs="Arial"/>
        </w:rPr>
        <w:t>El usuario genera reporte con los datos correspondientes de las solicitudes dentro del sistema de Gestión de Trámites.</w:t>
      </w:r>
    </w:p>
    <w:p w:rsidR="000B0FE2" w:rsidRDefault="000B0FE2" w:rsidP="000B0FE2">
      <w:pPr>
        <w:pStyle w:val="Ttulo2"/>
      </w:pPr>
      <w:bookmarkStart w:id="117" w:name="_Toc314066288"/>
      <w:bookmarkStart w:id="118" w:name="_Toc312160959"/>
      <w:bookmarkStart w:id="119" w:name="_Toc341431566"/>
      <w:r>
        <w:t>Actores</w:t>
      </w:r>
      <w:bookmarkEnd w:id="117"/>
      <w:bookmarkEnd w:id="118"/>
      <w:bookmarkEnd w:id="119"/>
    </w:p>
    <w:p w:rsidR="000B0FE2" w:rsidRDefault="000B0FE2" w:rsidP="000B0FE2">
      <w:pPr>
        <w:rPr>
          <w:rFonts w:cs="Arial"/>
        </w:rPr>
      </w:pPr>
      <w:r>
        <w:rPr>
          <w:rFonts w:cs="Arial"/>
          <w:b/>
        </w:rPr>
        <w:t>Administrador</w:t>
      </w:r>
      <w:r>
        <w:rPr>
          <w:rFonts w:cs="Arial"/>
        </w:rPr>
        <w:t>.- Actor encargado de administrar los elementos estructurales y funcionales del sistema.</w:t>
      </w:r>
    </w:p>
    <w:p w:rsidR="000B0FE2" w:rsidRDefault="00C753FF" w:rsidP="000B0FE2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0B0FE2">
        <w:rPr>
          <w:rFonts w:cs="Arial"/>
          <w:b/>
        </w:rPr>
        <w:t xml:space="preserve">/ </w:t>
      </w:r>
      <w:r>
        <w:rPr>
          <w:rFonts w:cs="Arial"/>
          <w:b/>
        </w:rPr>
        <w:t>Responsable de área</w:t>
      </w:r>
      <w:r w:rsidR="000B0FE2">
        <w:rPr>
          <w:rFonts w:cs="Arial"/>
          <w:b/>
        </w:rPr>
        <w:t xml:space="preserve">.- </w:t>
      </w:r>
      <w:r w:rsidR="000B0FE2">
        <w:rPr>
          <w:rFonts w:cs="Arial"/>
        </w:rPr>
        <w:t>Es la persona autorizada para realizar la generación de reportes de solicitudes en el sistema.</w:t>
      </w:r>
    </w:p>
    <w:p w:rsidR="000B0FE2" w:rsidRDefault="000B0FE2" w:rsidP="000B0FE2">
      <w:pPr>
        <w:rPr>
          <w:rFonts w:cs="Arial"/>
        </w:rPr>
      </w:pPr>
      <w:r>
        <w:rPr>
          <w:rFonts w:cs="Arial"/>
        </w:rPr>
        <w:t>El conjunto de los actores antes citados en lo subsecuente se les denominará USUARIO.</w:t>
      </w:r>
    </w:p>
    <w:p w:rsidR="000B0FE2" w:rsidRDefault="000B0FE2" w:rsidP="000B0FE2">
      <w:pPr>
        <w:pStyle w:val="Ttulo2"/>
      </w:pPr>
      <w:bookmarkStart w:id="120" w:name="_Toc314066289"/>
      <w:bookmarkStart w:id="121" w:name="_Toc312160960"/>
      <w:bookmarkStart w:id="122" w:name="_Toc341431567"/>
      <w:r>
        <w:t>Condiciones Previas</w:t>
      </w:r>
      <w:bookmarkEnd w:id="120"/>
      <w:bookmarkEnd w:id="121"/>
      <w:bookmarkEnd w:id="122"/>
    </w:p>
    <w:p w:rsidR="000B0FE2" w:rsidRDefault="000B0FE2" w:rsidP="000B0FE2">
      <w:pPr>
        <w:pStyle w:val="Ttulo3"/>
      </w:pPr>
      <w:bookmarkStart w:id="123" w:name="_Toc314066290"/>
      <w:bookmarkStart w:id="124" w:name="_Toc312160961"/>
      <w:bookmarkStart w:id="125" w:name="_Toc341431568"/>
      <w:r>
        <w:t>El usuario deberá iniciar sesión en el sistema</w:t>
      </w:r>
      <w:bookmarkEnd w:id="123"/>
      <w:bookmarkEnd w:id="124"/>
      <w:bookmarkEnd w:id="125"/>
    </w:p>
    <w:p w:rsidR="000B0FE2" w:rsidRDefault="000B0FE2" w:rsidP="000B0FE2">
      <w:pPr>
        <w:spacing w:after="240"/>
        <w:rPr>
          <w:rFonts w:cs="Arial"/>
        </w:rPr>
      </w:pPr>
      <w:r>
        <w:rPr>
          <w:rFonts w:cs="Arial"/>
        </w:rPr>
        <w:t>El usuario inicia una sesión en el sistema introduciendo el nombre de usuario y contraseña.</w:t>
      </w:r>
    </w:p>
    <w:p w:rsidR="00282E7C" w:rsidRDefault="00282E7C" w:rsidP="00282E7C">
      <w:pPr>
        <w:pStyle w:val="Ttulo3"/>
      </w:pPr>
      <w:bookmarkStart w:id="126" w:name="_Toc312160964"/>
      <w:bookmarkStart w:id="127" w:name="_Toc314066293"/>
      <w:bookmarkStart w:id="128" w:name="_Toc341431569"/>
      <w:r>
        <w:t>El usuario deberá realizar una búsqueda y/o registro de trámites.</w:t>
      </w:r>
      <w:bookmarkEnd w:id="128"/>
    </w:p>
    <w:p w:rsidR="00282E7C" w:rsidRPr="00E97C3B" w:rsidRDefault="00282E7C" w:rsidP="00282E7C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 editarlo.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02.10.02_–_Buscar" w:history="1">
        <w:r w:rsidRPr="00282E7C">
          <w:rPr>
            <w:rStyle w:val="Hipervnculo"/>
            <w:rFonts w:cs="Arial"/>
            <w:lang w:val="es-ES"/>
          </w:rPr>
          <w:t>CU.02.10.02-Buscar</w:t>
        </w:r>
      </w:hyperlink>
      <w:r>
        <w:rPr>
          <w:rFonts w:cs="Arial"/>
        </w:rPr>
        <w:t xml:space="preserve">&gt;&gt;, en caso de que la búsqueda primaria no muestre los datos del filtro </w:t>
      </w:r>
      <w:r>
        <w:rPr>
          <w:rFonts w:cs="Arial"/>
          <w:lang w:val="es-ES"/>
        </w:rPr>
        <w:t xml:space="preserve">refiérase al  Caso de Uso </w:t>
      </w:r>
      <w:r>
        <w:rPr>
          <w:rFonts w:cs="Arial"/>
        </w:rPr>
        <w:t>&lt;&lt;</w:t>
      </w:r>
      <w:hyperlink w:anchor="_CU.02.10.01_–_BuscarSolicitud" w:history="1">
        <w:r w:rsidRPr="00282E7C">
          <w:rPr>
            <w:rStyle w:val="Hipervnculo"/>
            <w:rFonts w:cs="Arial"/>
            <w:lang w:val="es-ES"/>
          </w:rPr>
          <w:t>CU.02.10.01-BuscarSolicitud</w:t>
        </w:r>
      </w:hyperlink>
      <w:r>
        <w:rPr>
          <w:rFonts w:cs="Arial"/>
        </w:rPr>
        <w:t>&gt;&gt;.</w:t>
      </w:r>
    </w:p>
    <w:p w:rsidR="000B0FE2" w:rsidRDefault="000B0FE2" w:rsidP="000B0FE2">
      <w:pPr>
        <w:pStyle w:val="Ttulo2"/>
      </w:pPr>
      <w:bookmarkStart w:id="129" w:name="_Toc341431570"/>
      <w:r>
        <w:t>Flujo de Eventos</w:t>
      </w:r>
      <w:bookmarkEnd w:id="126"/>
      <w:bookmarkEnd w:id="127"/>
      <w:bookmarkEnd w:id="129"/>
    </w:p>
    <w:p w:rsidR="000B0FE2" w:rsidRDefault="000B0FE2" w:rsidP="000B0FE2">
      <w:pPr>
        <w:pStyle w:val="Ttulo3"/>
      </w:pPr>
      <w:bookmarkStart w:id="130" w:name="_Toc314066294"/>
      <w:bookmarkStart w:id="131" w:name="_Toc312160965"/>
      <w:bookmarkStart w:id="132" w:name="_Toc341431571"/>
      <w:r>
        <w:t>Flujo Básico</w:t>
      </w:r>
      <w:bookmarkEnd w:id="130"/>
      <w:bookmarkEnd w:id="131"/>
      <w:bookmarkEnd w:id="1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0B0FE2" w:rsidTr="000B0FE2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0B0FE2" w:rsidRDefault="000B0FE2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0B0FE2" w:rsidTr="000B0FE2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0B0FE2" w:rsidRDefault="000B0FE2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0B0FE2" w:rsidRDefault="000B0FE2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de “Reporte”.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Muestra pantalla con el listado de reportes a generar en el módulo.</w:t>
            </w: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Selecciona nombre del reporte a generar.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rPr>
                <w:rFonts w:cs="Arial"/>
              </w:rPr>
            </w:pP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Selecciona el icono de formato en el que requiere salga el reporte.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mensaje de procesamiento. </w:t>
            </w:r>
          </w:p>
          <w:p w:rsidR="000B0FE2" w:rsidRDefault="000B0FE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DSTMSG-MensajesDelSistema.docx (mensaje MSG26). </w:t>
            </w:r>
          </w:p>
          <w:p w:rsidR="000B0FE2" w:rsidRDefault="000B0FE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Crea y presenta el reporte.</w:t>
            </w: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rPr>
                <w:rFonts w:cs="Arial"/>
              </w:rPr>
            </w:pPr>
          </w:p>
        </w:tc>
      </w:tr>
    </w:tbl>
    <w:p w:rsidR="000B0FE2" w:rsidRDefault="000B0FE2" w:rsidP="000B0FE2">
      <w:pPr>
        <w:rPr>
          <w:lang w:val="es-ES"/>
        </w:rPr>
      </w:pPr>
    </w:p>
    <w:p w:rsidR="000B0FE2" w:rsidRDefault="000B0FE2" w:rsidP="000B0FE2">
      <w:pPr>
        <w:pStyle w:val="Ttulo2"/>
      </w:pPr>
      <w:bookmarkStart w:id="133" w:name="_Toc314066295"/>
      <w:bookmarkStart w:id="134" w:name="_Toc341431572"/>
      <w:r>
        <w:t>Flujos alternos</w:t>
      </w:r>
      <w:bookmarkEnd w:id="133"/>
      <w:bookmarkEnd w:id="134"/>
    </w:p>
    <w:p w:rsidR="000B0FE2" w:rsidRDefault="000B0FE2" w:rsidP="000B0FE2">
      <w:pPr>
        <w:rPr>
          <w:rFonts w:cs="Arial"/>
        </w:rPr>
      </w:pPr>
      <w:r>
        <w:rPr>
          <w:rFonts w:cs="Arial"/>
        </w:rPr>
        <w:t>No aplica.</w:t>
      </w:r>
    </w:p>
    <w:p w:rsidR="000B0FE2" w:rsidRDefault="000B0FE2" w:rsidP="000B0FE2">
      <w:pPr>
        <w:pStyle w:val="Ttulo2"/>
      </w:pPr>
      <w:bookmarkStart w:id="135" w:name="_Toc314066296"/>
      <w:bookmarkStart w:id="136" w:name="_Toc341431573"/>
      <w:r>
        <w:t>Condiciones Posteriores</w:t>
      </w:r>
      <w:bookmarkEnd w:id="135"/>
      <w:bookmarkEnd w:id="136"/>
    </w:p>
    <w:p w:rsidR="000B0FE2" w:rsidRDefault="000B0FE2" w:rsidP="000B0FE2">
      <w:pPr>
        <w:rPr>
          <w:rFonts w:cs="Arial"/>
        </w:rPr>
      </w:pPr>
      <w:r>
        <w:rPr>
          <w:rFonts w:cs="Arial"/>
        </w:rPr>
        <w:t>No aplica.</w:t>
      </w:r>
    </w:p>
    <w:p w:rsidR="000B0FE2" w:rsidRDefault="000B0FE2" w:rsidP="000B0FE2">
      <w:pPr>
        <w:pStyle w:val="Ttulo2"/>
      </w:pPr>
      <w:bookmarkStart w:id="137" w:name="_Toc314066297"/>
      <w:bookmarkStart w:id="138" w:name="_Toc341431574"/>
      <w:r>
        <w:lastRenderedPageBreak/>
        <w:t>Diagrama</w:t>
      </w:r>
      <w:bookmarkEnd w:id="137"/>
      <w:bookmarkEnd w:id="138"/>
    </w:p>
    <w:p w:rsidR="000B0FE2" w:rsidRDefault="002157DC" w:rsidP="000B0FE2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5712656A" wp14:editId="77C97549">
            <wp:extent cx="5943600" cy="3046730"/>
            <wp:effectExtent l="0" t="0" r="0" b="127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0.06-GenerarReporteModificaciónTrámite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E2" w:rsidRDefault="000B0FE2" w:rsidP="000B0FE2">
      <w:pPr>
        <w:pStyle w:val="Ttulo2"/>
      </w:pPr>
      <w:bookmarkStart w:id="139" w:name="_Toc314066298"/>
      <w:bookmarkStart w:id="140" w:name="_Toc341431575"/>
      <w:r>
        <w:t>Observaciones</w:t>
      </w:r>
      <w:bookmarkEnd w:id="139"/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0B0FE2" w:rsidTr="000B0FE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0B0FE2" w:rsidRDefault="000B0FE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0B0FE2" w:rsidRDefault="000B0FE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0B0FE2" w:rsidTr="000B0FE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E2" w:rsidRDefault="000B0FE2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E2" w:rsidRDefault="000B0FE2">
            <w:pPr>
              <w:rPr>
                <w:rFonts w:cs="Arial"/>
              </w:rPr>
            </w:pPr>
          </w:p>
        </w:tc>
      </w:tr>
    </w:tbl>
    <w:p w:rsidR="005C0F83" w:rsidRPr="0004119B" w:rsidRDefault="005C0F83" w:rsidP="005C0F83">
      <w:pPr>
        <w:pStyle w:val="Ttulo1"/>
      </w:pPr>
      <w:bookmarkStart w:id="141" w:name="_Toc341431576"/>
      <w:r w:rsidRPr="0004119B">
        <w:t>Firmas de elaboración, revisión y aprobación</w:t>
      </w:r>
      <w:bookmarkEnd w:id="14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  <w:bookmarkEnd w:id="4"/>
    </w:tbl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13A" w:rsidRDefault="001D313A">
      <w:r>
        <w:separator/>
      </w:r>
    </w:p>
  </w:endnote>
  <w:endnote w:type="continuationSeparator" w:id="0">
    <w:p w:rsidR="001D313A" w:rsidRDefault="001D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DC" w:rsidRDefault="00FB1BD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BDC" w:rsidRDefault="00FB1BD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FB1BDC" w:rsidRPr="00522A53" w:rsidTr="00242741">
      <w:tc>
        <w:tcPr>
          <w:tcW w:w="1667" w:type="pct"/>
          <w:vAlign w:val="center"/>
        </w:tcPr>
        <w:p w:rsidR="00FB1BDC" w:rsidRPr="00522A53" w:rsidRDefault="00FB1BDC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FB1BDC" w:rsidRPr="00522A53" w:rsidRDefault="00FB1BDC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FB1BDC" w:rsidRPr="00522A53" w:rsidRDefault="00FB1BDC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FB1BDC" w:rsidRDefault="00FB1BD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DC" w:rsidRDefault="00FB1B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13A" w:rsidRDefault="001D313A">
      <w:r>
        <w:separator/>
      </w:r>
    </w:p>
  </w:footnote>
  <w:footnote w:type="continuationSeparator" w:id="0">
    <w:p w:rsidR="001D313A" w:rsidRDefault="001D3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DC" w:rsidRDefault="00FB1BDC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FB1BDC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FB1BDC" w:rsidRPr="00EE517E" w:rsidRDefault="00FB1BDC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2EEECE6E" wp14:editId="1A721F11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FB1BDC" w:rsidRPr="00EE517E" w:rsidRDefault="00FB1BDC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FB1BDC" w:rsidRPr="00EE517E" w:rsidRDefault="00FB1BDC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B1BDC" w:rsidRPr="00EE517E" w:rsidRDefault="00FB1BDC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FB1BDC" w:rsidRPr="00EE517E" w:rsidRDefault="00FB1BDC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FB1BDC" w:rsidRPr="00EE517E" w:rsidRDefault="00FB1BD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23E1F">
            <w:rPr>
              <w:rFonts w:cs="Arial"/>
              <w:noProof/>
              <w:snapToGrid w:val="0"/>
              <w:sz w:val="18"/>
              <w:szCs w:val="18"/>
            </w:rPr>
            <w:t>2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23E1F">
            <w:rPr>
              <w:rFonts w:cs="Arial"/>
              <w:noProof/>
              <w:snapToGrid w:val="0"/>
              <w:sz w:val="18"/>
              <w:szCs w:val="18"/>
            </w:rPr>
            <w:t>16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FB1BD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B1BDC" w:rsidRPr="00EE517E" w:rsidRDefault="00FB1BDC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FB1BDC" w:rsidRPr="00EE517E" w:rsidRDefault="00FB1BDC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B1BDC" w:rsidRPr="00EE517E" w:rsidRDefault="00FB1BD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FB1BDC" w:rsidRPr="00EE517E" w:rsidRDefault="00FB1BD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FB1BD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B1BDC" w:rsidRPr="00EE517E" w:rsidRDefault="00FB1BDC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FB1BDC" w:rsidRPr="00EE517E" w:rsidRDefault="00FB1BDC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B1BDC" w:rsidRPr="00EE517E" w:rsidRDefault="00FB1BDC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FB1BDC" w:rsidRPr="00EE517E" w:rsidRDefault="00FB1BD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FB1BD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B1BDC" w:rsidRPr="00EE517E" w:rsidRDefault="00FB1BDC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FB1BDC" w:rsidRPr="00EE517E" w:rsidRDefault="00FB1BDC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B1BDC" w:rsidRPr="00EE517E" w:rsidRDefault="00FB1BDC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FB1BDC" w:rsidRPr="00EE517E" w:rsidRDefault="00FB1BD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FB1BD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B1BDC" w:rsidRPr="00EE517E" w:rsidRDefault="00FB1BDC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FB1BDC" w:rsidRPr="00EE517E" w:rsidRDefault="00FB1BDC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FB1BDC" w:rsidRPr="00EE517E" w:rsidRDefault="00FB1BDC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FB1BD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B1BDC" w:rsidRPr="00EE517E" w:rsidRDefault="00FB1BDC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FB1BDC" w:rsidRPr="00EE517E" w:rsidRDefault="00FB1BDC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DSTCUS.02.10 Modificar Trámite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FB1BDC" w:rsidRPr="00EE517E" w:rsidRDefault="00FB1BDC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FB1BDC" w:rsidRDefault="00FB1BDC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DC" w:rsidRDefault="00FB1B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918"/>
    <w:multiLevelType w:val="hybridMultilevel"/>
    <w:tmpl w:val="BAEA4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2087"/>
    <w:multiLevelType w:val="multilevel"/>
    <w:tmpl w:val="203874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DE08AF"/>
    <w:multiLevelType w:val="hybridMultilevel"/>
    <w:tmpl w:val="8986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134F2"/>
    <w:multiLevelType w:val="hybridMultilevel"/>
    <w:tmpl w:val="C0E0F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D3AFE"/>
    <w:multiLevelType w:val="hybridMultilevel"/>
    <w:tmpl w:val="0F70A00C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>
    <w:nsid w:val="791E3F36"/>
    <w:multiLevelType w:val="hybridMultilevel"/>
    <w:tmpl w:val="09D6B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0"/>
  </w:num>
  <w:num w:numId="2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314"/>
    <w:rsid w:val="00005385"/>
    <w:rsid w:val="00005F6D"/>
    <w:rsid w:val="00006692"/>
    <w:rsid w:val="000070AC"/>
    <w:rsid w:val="00007278"/>
    <w:rsid w:val="00007B5F"/>
    <w:rsid w:val="000102E0"/>
    <w:rsid w:val="00010AB3"/>
    <w:rsid w:val="0001181F"/>
    <w:rsid w:val="00013821"/>
    <w:rsid w:val="00013C51"/>
    <w:rsid w:val="000140E9"/>
    <w:rsid w:val="00014A53"/>
    <w:rsid w:val="000157FB"/>
    <w:rsid w:val="000250BE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05DA"/>
    <w:rsid w:val="00061A51"/>
    <w:rsid w:val="00064D5A"/>
    <w:rsid w:val="00065DC4"/>
    <w:rsid w:val="00075ED3"/>
    <w:rsid w:val="00075FDE"/>
    <w:rsid w:val="00081F67"/>
    <w:rsid w:val="00083CD7"/>
    <w:rsid w:val="00083FA3"/>
    <w:rsid w:val="00085D5C"/>
    <w:rsid w:val="000862C9"/>
    <w:rsid w:val="00092013"/>
    <w:rsid w:val="0009477A"/>
    <w:rsid w:val="00095411"/>
    <w:rsid w:val="00095EEA"/>
    <w:rsid w:val="000A1EA0"/>
    <w:rsid w:val="000A2D1B"/>
    <w:rsid w:val="000A3E5E"/>
    <w:rsid w:val="000A41A9"/>
    <w:rsid w:val="000A48FC"/>
    <w:rsid w:val="000A4BCA"/>
    <w:rsid w:val="000A683F"/>
    <w:rsid w:val="000B0FE2"/>
    <w:rsid w:val="000B1247"/>
    <w:rsid w:val="000B268D"/>
    <w:rsid w:val="000B2FBF"/>
    <w:rsid w:val="000B3004"/>
    <w:rsid w:val="000B4D06"/>
    <w:rsid w:val="000B4E32"/>
    <w:rsid w:val="000B51D5"/>
    <w:rsid w:val="000B5223"/>
    <w:rsid w:val="000B5381"/>
    <w:rsid w:val="000B7CFD"/>
    <w:rsid w:val="000C05A6"/>
    <w:rsid w:val="000C1A7E"/>
    <w:rsid w:val="000C48C6"/>
    <w:rsid w:val="000C5E7F"/>
    <w:rsid w:val="000D2B8B"/>
    <w:rsid w:val="000D34C5"/>
    <w:rsid w:val="000E13AA"/>
    <w:rsid w:val="000E508A"/>
    <w:rsid w:val="000E6C5E"/>
    <w:rsid w:val="000E7F4C"/>
    <w:rsid w:val="000F35D1"/>
    <w:rsid w:val="000F3623"/>
    <w:rsid w:val="000F4EB0"/>
    <w:rsid w:val="000F52C3"/>
    <w:rsid w:val="000F6087"/>
    <w:rsid w:val="000F6294"/>
    <w:rsid w:val="000F62B4"/>
    <w:rsid w:val="00101080"/>
    <w:rsid w:val="00101DA8"/>
    <w:rsid w:val="00102E7B"/>
    <w:rsid w:val="0010308E"/>
    <w:rsid w:val="00103A1C"/>
    <w:rsid w:val="00103CFC"/>
    <w:rsid w:val="001068BC"/>
    <w:rsid w:val="0010793D"/>
    <w:rsid w:val="00110327"/>
    <w:rsid w:val="00111C63"/>
    <w:rsid w:val="00112293"/>
    <w:rsid w:val="00112489"/>
    <w:rsid w:val="001124F6"/>
    <w:rsid w:val="0011364C"/>
    <w:rsid w:val="00114D79"/>
    <w:rsid w:val="00120E46"/>
    <w:rsid w:val="00123E77"/>
    <w:rsid w:val="00124262"/>
    <w:rsid w:val="0013670B"/>
    <w:rsid w:val="00140948"/>
    <w:rsid w:val="001441F7"/>
    <w:rsid w:val="001446B6"/>
    <w:rsid w:val="00146324"/>
    <w:rsid w:val="0014766E"/>
    <w:rsid w:val="00147776"/>
    <w:rsid w:val="0015097E"/>
    <w:rsid w:val="0015338F"/>
    <w:rsid w:val="00153AA4"/>
    <w:rsid w:val="00161270"/>
    <w:rsid w:val="00161634"/>
    <w:rsid w:val="001616EF"/>
    <w:rsid w:val="001623F1"/>
    <w:rsid w:val="001638D7"/>
    <w:rsid w:val="001648F6"/>
    <w:rsid w:val="00165637"/>
    <w:rsid w:val="00167A04"/>
    <w:rsid w:val="00170597"/>
    <w:rsid w:val="001707E1"/>
    <w:rsid w:val="00171226"/>
    <w:rsid w:val="00175695"/>
    <w:rsid w:val="0017652C"/>
    <w:rsid w:val="00177DE5"/>
    <w:rsid w:val="00180976"/>
    <w:rsid w:val="001811E3"/>
    <w:rsid w:val="00181C5C"/>
    <w:rsid w:val="00183AD9"/>
    <w:rsid w:val="00184EF1"/>
    <w:rsid w:val="00184FFE"/>
    <w:rsid w:val="00193B15"/>
    <w:rsid w:val="001944EE"/>
    <w:rsid w:val="00195BDC"/>
    <w:rsid w:val="001976B4"/>
    <w:rsid w:val="001A0567"/>
    <w:rsid w:val="001A1634"/>
    <w:rsid w:val="001A2626"/>
    <w:rsid w:val="001A54D1"/>
    <w:rsid w:val="001A5BB9"/>
    <w:rsid w:val="001A5BCC"/>
    <w:rsid w:val="001A681B"/>
    <w:rsid w:val="001A7F4D"/>
    <w:rsid w:val="001B469F"/>
    <w:rsid w:val="001B78DB"/>
    <w:rsid w:val="001B7F27"/>
    <w:rsid w:val="001C2AF5"/>
    <w:rsid w:val="001C2E1D"/>
    <w:rsid w:val="001C3A95"/>
    <w:rsid w:val="001C4945"/>
    <w:rsid w:val="001C76A5"/>
    <w:rsid w:val="001D2A19"/>
    <w:rsid w:val="001D313A"/>
    <w:rsid w:val="001D585D"/>
    <w:rsid w:val="001D6027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200CBD"/>
    <w:rsid w:val="002035E6"/>
    <w:rsid w:val="002109E6"/>
    <w:rsid w:val="002117BC"/>
    <w:rsid w:val="002120A2"/>
    <w:rsid w:val="002157DC"/>
    <w:rsid w:val="00215C5E"/>
    <w:rsid w:val="00217430"/>
    <w:rsid w:val="0023308E"/>
    <w:rsid w:val="00234B43"/>
    <w:rsid w:val="00235592"/>
    <w:rsid w:val="002355A7"/>
    <w:rsid w:val="0023705D"/>
    <w:rsid w:val="00240D03"/>
    <w:rsid w:val="00240DC8"/>
    <w:rsid w:val="00242003"/>
    <w:rsid w:val="00242741"/>
    <w:rsid w:val="00242B29"/>
    <w:rsid w:val="0024507A"/>
    <w:rsid w:val="0024611B"/>
    <w:rsid w:val="0025017E"/>
    <w:rsid w:val="002502ED"/>
    <w:rsid w:val="00251CE1"/>
    <w:rsid w:val="00251E9B"/>
    <w:rsid w:val="00252E3B"/>
    <w:rsid w:val="002566F4"/>
    <w:rsid w:val="00261100"/>
    <w:rsid w:val="00262B09"/>
    <w:rsid w:val="002656E6"/>
    <w:rsid w:val="00267E23"/>
    <w:rsid w:val="002703C0"/>
    <w:rsid w:val="00271A81"/>
    <w:rsid w:val="0027293F"/>
    <w:rsid w:val="00274F8D"/>
    <w:rsid w:val="00275198"/>
    <w:rsid w:val="002802BB"/>
    <w:rsid w:val="0028069B"/>
    <w:rsid w:val="00280AD1"/>
    <w:rsid w:val="00281DBD"/>
    <w:rsid w:val="00282E7C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49FC"/>
    <w:rsid w:val="002C58AD"/>
    <w:rsid w:val="002C628F"/>
    <w:rsid w:val="002C68DB"/>
    <w:rsid w:val="002D0FD5"/>
    <w:rsid w:val="002D2A82"/>
    <w:rsid w:val="002D4032"/>
    <w:rsid w:val="002D43BA"/>
    <w:rsid w:val="002D4C2C"/>
    <w:rsid w:val="002D6614"/>
    <w:rsid w:val="002E0F11"/>
    <w:rsid w:val="002E13A4"/>
    <w:rsid w:val="002E1931"/>
    <w:rsid w:val="002E5A01"/>
    <w:rsid w:val="002F07BD"/>
    <w:rsid w:val="002F0CDA"/>
    <w:rsid w:val="002F62E9"/>
    <w:rsid w:val="003020BC"/>
    <w:rsid w:val="00304489"/>
    <w:rsid w:val="003046A2"/>
    <w:rsid w:val="00304D1F"/>
    <w:rsid w:val="00305317"/>
    <w:rsid w:val="00305F3A"/>
    <w:rsid w:val="00310707"/>
    <w:rsid w:val="00313685"/>
    <w:rsid w:val="00313CD2"/>
    <w:rsid w:val="0031408F"/>
    <w:rsid w:val="0031781E"/>
    <w:rsid w:val="003202FB"/>
    <w:rsid w:val="003208F9"/>
    <w:rsid w:val="00320937"/>
    <w:rsid w:val="00320E54"/>
    <w:rsid w:val="00321AA6"/>
    <w:rsid w:val="0032358D"/>
    <w:rsid w:val="00330010"/>
    <w:rsid w:val="00330709"/>
    <w:rsid w:val="00333AAF"/>
    <w:rsid w:val="00336749"/>
    <w:rsid w:val="00337EAB"/>
    <w:rsid w:val="00340077"/>
    <w:rsid w:val="00340930"/>
    <w:rsid w:val="0034227C"/>
    <w:rsid w:val="0035039E"/>
    <w:rsid w:val="00350C3D"/>
    <w:rsid w:val="00350E9E"/>
    <w:rsid w:val="003559FF"/>
    <w:rsid w:val="00355D64"/>
    <w:rsid w:val="00356C49"/>
    <w:rsid w:val="00356D42"/>
    <w:rsid w:val="00360208"/>
    <w:rsid w:val="0036464E"/>
    <w:rsid w:val="00364B11"/>
    <w:rsid w:val="00364BCC"/>
    <w:rsid w:val="003669DD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538E"/>
    <w:rsid w:val="00386BFD"/>
    <w:rsid w:val="00392B5E"/>
    <w:rsid w:val="00393AFE"/>
    <w:rsid w:val="00394002"/>
    <w:rsid w:val="003946E0"/>
    <w:rsid w:val="00396E1F"/>
    <w:rsid w:val="003A1856"/>
    <w:rsid w:val="003A2B98"/>
    <w:rsid w:val="003A42A8"/>
    <w:rsid w:val="003A7FE5"/>
    <w:rsid w:val="003B1FBE"/>
    <w:rsid w:val="003B2462"/>
    <w:rsid w:val="003B40AC"/>
    <w:rsid w:val="003B5780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33AF"/>
    <w:rsid w:val="003D53E7"/>
    <w:rsid w:val="003D6024"/>
    <w:rsid w:val="003D6D6A"/>
    <w:rsid w:val="003D7BB3"/>
    <w:rsid w:val="003D7F38"/>
    <w:rsid w:val="003E0F5A"/>
    <w:rsid w:val="003E3E11"/>
    <w:rsid w:val="003E75B8"/>
    <w:rsid w:val="003F02D4"/>
    <w:rsid w:val="003F0303"/>
    <w:rsid w:val="003F2150"/>
    <w:rsid w:val="003F2D0A"/>
    <w:rsid w:val="003F3C14"/>
    <w:rsid w:val="00401421"/>
    <w:rsid w:val="00401A49"/>
    <w:rsid w:val="004052B8"/>
    <w:rsid w:val="00407A12"/>
    <w:rsid w:val="00411537"/>
    <w:rsid w:val="00412325"/>
    <w:rsid w:val="004135CC"/>
    <w:rsid w:val="0041612A"/>
    <w:rsid w:val="004200CE"/>
    <w:rsid w:val="00427316"/>
    <w:rsid w:val="004277F7"/>
    <w:rsid w:val="00432B7B"/>
    <w:rsid w:val="00434103"/>
    <w:rsid w:val="0043561B"/>
    <w:rsid w:val="00435B60"/>
    <w:rsid w:val="004360C5"/>
    <w:rsid w:val="00440CF1"/>
    <w:rsid w:val="0044349B"/>
    <w:rsid w:val="00444DAD"/>
    <w:rsid w:val="004473E5"/>
    <w:rsid w:val="00451C35"/>
    <w:rsid w:val="00452B3A"/>
    <w:rsid w:val="00453FC6"/>
    <w:rsid w:val="00457A9C"/>
    <w:rsid w:val="00462728"/>
    <w:rsid w:val="00462879"/>
    <w:rsid w:val="0046352D"/>
    <w:rsid w:val="00465AE4"/>
    <w:rsid w:val="0046709B"/>
    <w:rsid w:val="0047110C"/>
    <w:rsid w:val="00473DFE"/>
    <w:rsid w:val="00474BAB"/>
    <w:rsid w:val="004757CC"/>
    <w:rsid w:val="00475BA0"/>
    <w:rsid w:val="004779C0"/>
    <w:rsid w:val="0048491C"/>
    <w:rsid w:val="0048594D"/>
    <w:rsid w:val="00486B68"/>
    <w:rsid w:val="00494268"/>
    <w:rsid w:val="00496EB3"/>
    <w:rsid w:val="0049717D"/>
    <w:rsid w:val="004A2370"/>
    <w:rsid w:val="004A2EE2"/>
    <w:rsid w:val="004A77B3"/>
    <w:rsid w:val="004B0D83"/>
    <w:rsid w:val="004B27E3"/>
    <w:rsid w:val="004B5903"/>
    <w:rsid w:val="004B670C"/>
    <w:rsid w:val="004B74C9"/>
    <w:rsid w:val="004B762E"/>
    <w:rsid w:val="004C0D91"/>
    <w:rsid w:val="004C0E75"/>
    <w:rsid w:val="004C1084"/>
    <w:rsid w:val="004C5ADA"/>
    <w:rsid w:val="004C7B37"/>
    <w:rsid w:val="004D0E8A"/>
    <w:rsid w:val="004D1D23"/>
    <w:rsid w:val="004D3A6B"/>
    <w:rsid w:val="004D55E6"/>
    <w:rsid w:val="004D5B44"/>
    <w:rsid w:val="004D615A"/>
    <w:rsid w:val="004E2344"/>
    <w:rsid w:val="004E312C"/>
    <w:rsid w:val="004E4025"/>
    <w:rsid w:val="004E7914"/>
    <w:rsid w:val="004F1684"/>
    <w:rsid w:val="004F1B8E"/>
    <w:rsid w:val="004F2E61"/>
    <w:rsid w:val="004F45EE"/>
    <w:rsid w:val="004F594E"/>
    <w:rsid w:val="004F5ED7"/>
    <w:rsid w:val="004F6170"/>
    <w:rsid w:val="004F668E"/>
    <w:rsid w:val="004F7B1C"/>
    <w:rsid w:val="00503C47"/>
    <w:rsid w:val="00505B1A"/>
    <w:rsid w:val="0050642D"/>
    <w:rsid w:val="005068E0"/>
    <w:rsid w:val="0051059B"/>
    <w:rsid w:val="00511ABE"/>
    <w:rsid w:val="005123CC"/>
    <w:rsid w:val="005167A8"/>
    <w:rsid w:val="00517367"/>
    <w:rsid w:val="005178C0"/>
    <w:rsid w:val="0052168A"/>
    <w:rsid w:val="00522A53"/>
    <w:rsid w:val="0052310E"/>
    <w:rsid w:val="00524197"/>
    <w:rsid w:val="00527153"/>
    <w:rsid w:val="00527D09"/>
    <w:rsid w:val="005308BC"/>
    <w:rsid w:val="00534CAF"/>
    <w:rsid w:val="005359B1"/>
    <w:rsid w:val="00536430"/>
    <w:rsid w:val="0054060C"/>
    <w:rsid w:val="0054061E"/>
    <w:rsid w:val="005409FB"/>
    <w:rsid w:val="00541FB3"/>
    <w:rsid w:val="0054286C"/>
    <w:rsid w:val="005430E1"/>
    <w:rsid w:val="00544518"/>
    <w:rsid w:val="005455B8"/>
    <w:rsid w:val="005456E7"/>
    <w:rsid w:val="005503EC"/>
    <w:rsid w:val="00550A75"/>
    <w:rsid w:val="00552535"/>
    <w:rsid w:val="00552536"/>
    <w:rsid w:val="005538A2"/>
    <w:rsid w:val="00554304"/>
    <w:rsid w:val="0055558E"/>
    <w:rsid w:val="00555B16"/>
    <w:rsid w:val="00560338"/>
    <w:rsid w:val="00560EBF"/>
    <w:rsid w:val="0056204D"/>
    <w:rsid w:val="00564334"/>
    <w:rsid w:val="00567BF4"/>
    <w:rsid w:val="005706DE"/>
    <w:rsid w:val="005718E6"/>
    <w:rsid w:val="00572580"/>
    <w:rsid w:val="00573874"/>
    <w:rsid w:val="00573FB8"/>
    <w:rsid w:val="005741E5"/>
    <w:rsid w:val="00574306"/>
    <w:rsid w:val="00574A92"/>
    <w:rsid w:val="00576828"/>
    <w:rsid w:val="005826CE"/>
    <w:rsid w:val="005837B1"/>
    <w:rsid w:val="00583EC0"/>
    <w:rsid w:val="00583F69"/>
    <w:rsid w:val="00584629"/>
    <w:rsid w:val="00585498"/>
    <w:rsid w:val="005854EA"/>
    <w:rsid w:val="00586990"/>
    <w:rsid w:val="0058748D"/>
    <w:rsid w:val="005910A1"/>
    <w:rsid w:val="00591557"/>
    <w:rsid w:val="0059290A"/>
    <w:rsid w:val="00593892"/>
    <w:rsid w:val="0059517D"/>
    <w:rsid w:val="00595810"/>
    <w:rsid w:val="005958E3"/>
    <w:rsid w:val="00596698"/>
    <w:rsid w:val="00596744"/>
    <w:rsid w:val="005A07B5"/>
    <w:rsid w:val="005A0F4D"/>
    <w:rsid w:val="005A1684"/>
    <w:rsid w:val="005A2F36"/>
    <w:rsid w:val="005A4B34"/>
    <w:rsid w:val="005A57C8"/>
    <w:rsid w:val="005B319D"/>
    <w:rsid w:val="005B59A2"/>
    <w:rsid w:val="005B7566"/>
    <w:rsid w:val="005C0B31"/>
    <w:rsid w:val="005C0F83"/>
    <w:rsid w:val="005C1677"/>
    <w:rsid w:val="005D1049"/>
    <w:rsid w:val="005D10DF"/>
    <w:rsid w:val="005D22D1"/>
    <w:rsid w:val="005D4902"/>
    <w:rsid w:val="005D6478"/>
    <w:rsid w:val="005D724F"/>
    <w:rsid w:val="005D7AD5"/>
    <w:rsid w:val="005E059B"/>
    <w:rsid w:val="005E3993"/>
    <w:rsid w:val="005E5656"/>
    <w:rsid w:val="005E65D8"/>
    <w:rsid w:val="005E6F46"/>
    <w:rsid w:val="005E7B64"/>
    <w:rsid w:val="005F54C3"/>
    <w:rsid w:val="005F5BAD"/>
    <w:rsid w:val="005F66A1"/>
    <w:rsid w:val="005F6A48"/>
    <w:rsid w:val="00602115"/>
    <w:rsid w:val="006047FD"/>
    <w:rsid w:val="006067AB"/>
    <w:rsid w:val="00607911"/>
    <w:rsid w:val="00610A05"/>
    <w:rsid w:val="00610C9C"/>
    <w:rsid w:val="00613DA0"/>
    <w:rsid w:val="00614836"/>
    <w:rsid w:val="00615BEC"/>
    <w:rsid w:val="00616318"/>
    <w:rsid w:val="00617043"/>
    <w:rsid w:val="00620C60"/>
    <w:rsid w:val="00620E51"/>
    <w:rsid w:val="0062310A"/>
    <w:rsid w:val="00624C0F"/>
    <w:rsid w:val="00627C74"/>
    <w:rsid w:val="00630514"/>
    <w:rsid w:val="00631E63"/>
    <w:rsid w:val="00635A02"/>
    <w:rsid w:val="00635AAA"/>
    <w:rsid w:val="00635D12"/>
    <w:rsid w:val="006368D1"/>
    <w:rsid w:val="00636BDF"/>
    <w:rsid w:val="0064016E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F38"/>
    <w:rsid w:val="006749C7"/>
    <w:rsid w:val="0068072E"/>
    <w:rsid w:val="00680A79"/>
    <w:rsid w:val="006859F4"/>
    <w:rsid w:val="00685CE2"/>
    <w:rsid w:val="00686160"/>
    <w:rsid w:val="006868EF"/>
    <w:rsid w:val="006875CF"/>
    <w:rsid w:val="00687B56"/>
    <w:rsid w:val="00695702"/>
    <w:rsid w:val="006A1B6A"/>
    <w:rsid w:val="006A25EC"/>
    <w:rsid w:val="006A32BF"/>
    <w:rsid w:val="006A33EB"/>
    <w:rsid w:val="006A3A27"/>
    <w:rsid w:val="006A5E2B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C0CE3"/>
    <w:rsid w:val="006C5BA7"/>
    <w:rsid w:val="006D09BD"/>
    <w:rsid w:val="006D0A7C"/>
    <w:rsid w:val="006D2BF9"/>
    <w:rsid w:val="006D39BC"/>
    <w:rsid w:val="006D4A7E"/>
    <w:rsid w:val="006D72FA"/>
    <w:rsid w:val="006E2BBB"/>
    <w:rsid w:val="006E30C6"/>
    <w:rsid w:val="006F058E"/>
    <w:rsid w:val="006F214E"/>
    <w:rsid w:val="006F4C45"/>
    <w:rsid w:val="006F5C29"/>
    <w:rsid w:val="006F605B"/>
    <w:rsid w:val="006F61A8"/>
    <w:rsid w:val="006F7043"/>
    <w:rsid w:val="006F747F"/>
    <w:rsid w:val="0070178E"/>
    <w:rsid w:val="00701DCE"/>
    <w:rsid w:val="00704D51"/>
    <w:rsid w:val="0070697F"/>
    <w:rsid w:val="007100DE"/>
    <w:rsid w:val="00712D88"/>
    <w:rsid w:val="00713087"/>
    <w:rsid w:val="00713E72"/>
    <w:rsid w:val="00716742"/>
    <w:rsid w:val="0071693B"/>
    <w:rsid w:val="00717D52"/>
    <w:rsid w:val="00721563"/>
    <w:rsid w:val="007231E5"/>
    <w:rsid w:val="00723382"/>
    <w:rsid w:val="00727014"/>
    <w:rsid w:val="00727C9D"/>
    <w:rsid w:val="007332D5"/>
    <w:rsid w:val="0073570A"/>
    <w:rsid w:val="00736075"/>
    <w:rsid w:val="00744DCD"/>
    <w:rsid w:val="00745C22"/>
    <w:rsid w:val="00746204"/>
    <w:rsid w:val="007462AB"/>
    <w:rsid w:val="00746D57"/>
    <w:rsid w:val="00753296"/>
    <w:rsid w:val="007534C9"/>
    <w:rsid w:val="00756722"/>
    <w:rsid w:val="00761E2C"/>
    <w:rsid w:val="00761F14"/>
    <w:rsid w:val="0076249D"/>
    <w:rsid w:val="007625B0"/>
    <w:rsid w:val="007634F1"/>
    <w:rsid w:val="00766542"/>
    <w:rsid w:val="00767325"/>
    <w:rsid w:val="0077138A"/>
    <w:rsid w:val="00774794"/>
    <w:rsid w:val="007757A7"/>
    <w:rsid w:val="007764E1"/>
    <w:rsid w:val="00786F9B"/>
    <w:rsid w:val="00792476"/>
    <w:rsid w:val="00792B23"/>
    <w:rsid w:val="00794754"/>
    <w:rsid w:val="00795508"/>
    <w:rsid w:val="007956CD"/>
    <w:rsid w:val="007A13FB"/>
    <w:rsid w:val="007A2D34"/>
    <w:rsid w:val="007A3069"/>
    <w:rsid w:val="007A4CD2"/>
    <w:rsid w:val="007A52A4"/>
    <w:rsid w:val="007A6870"/>
    <w:rsid w:val="007A6ABA"/>
    <w:rsid w:val="007B01B4"/>
    <w:rsid w:val="007B08BB"/>
    <w:rsid w:val="007B107D"/>
    <w:rsid w:val="007B186D"/>
    <w:rsid w:val="007B5D93"/>
    <w:rsid w:val="007B6CE2"/>
    <w:rsid w:val="007C44D5"/>
    <w:rsid w:val="007C4937"/>
    <w:rsid w:val="007C5EFD"/>
    <w:rsid w:val="007D26BD"/>
    <w:rsid w:val="007D2AFB"/>
    <w:rsid w:val="007D3673"/>
    <w:rsid w:val="007D5183"/>
    <w:rsid w:val="007E1088"/>
    <w:rsid w:val="007E3224"/>
    <w:rsid w:val="007E4BA1"/>
    <w:rsid w:val="007E5C13"/>
    <w:rsid w:val="007E7EF9"/>
    <w:rsid w:val="007F16D9"/>
    <w:rsid w:val="007F2377"/>
    <w:rsid w:val="007F456E"/>
    <w:rsid w:val="007F66E7"/>
    <w:rsid w:val="00800FA2"/>
    <w:rsid w:val="00802220"/>
    <w:rsid w:val="00802E48"/>
    <w:rsid w:val="00803B76"/>
    <w:rsid w:val="00805C3F"/>
    <w:rsid w:val="008075E4"/>
    <w:rsid w:val="008077B1"/>
    <w:rsid w:val="00812791"/>
    <w:rsid w:val="0081294E"/>
    <w:rsid w:val="00815315"/>
    <w:rsid w:val="00815D12"/>
    <w:rsid w:val="008178F1"/>
    <w:rsid w:val="00821DA6"/>
    <w:rsid w:val="008241E6"/>
    <w:rsid w:val="00825576"/>
    <w:rsid w:val="00827A7A"/>
    <w:rsid w:val="0083028A"/>
    <w:rsid w:val="008312CF"/>
    <w:rsid w:val="00835E7A"/>
    <w:rsid w:val="00836786"/>
    <w:rsid w:val="008401E4"/>
    <w:rsid w:val="008408AE"/>
    <w:rsid w:val="0084251C"/>
    <w:rsid w:val="00843903"/>
    <w:rsid w:val="008440ED"/>
    <w:rsid w:val="00844B28"/>
    <w:rsid w:val="008503D7"/>
    <w:rsid w:val="008509EB"/>
    <w:rsid w:val="008510AE"/>
    <w:rsid w:val="008510D8"/>
    <w:rsid w:val="008511CF"/>
    <w:rsid w:val="00853BCE"/>
    <w:rsid w:val="00854EE3"/>
    <w:rsid w:val="00860106"/>
    <w:rsid w:val="00872E87"/>
    <w:rsid w:val="0087372C"/>
    <w:rsid w:val="00875334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A496B"/>
    <w:rsid w:val="008A5BD4"/>
    <w:rsid w:val="008B01D6"/>
    <w:rsid w:val="008B0996"/>
    <w:rsid w:val="008B14EA"/>
    <w:rsid w:val="008B4094"/>
    <w:rsid w:val="008B6335"/>
    <w:rsid w:val="008B6464"/>
    <w:rsid w:val="008C303E"/>
    <w:rsid w:val="008C540F"/>
    <w:rsid w:val="008C5D86"/>
    <w:rsid w:val="008C751E"/>
    <w:rsid w:val="008C7F84"/>
    <w:rsid w:val="008D03C3"/>
    <w:rsid w:val="008D0A56"/>
    <w:rsid w:val="008D3226"/>
    <w:rsid w:val="008D5088"/>
    <w:rsid w:val="008D5D18"/>
    <w:rsid w:val="008E12C1"/>
    <w:rsid w:val="008E12DE"/>
    <w:rsid w:val="008E3CBF"/>
    <w:rsid w:val="008E4AA1"/>
    <w:rsid w:val="008E4DEE"/>
    <w:rsid w:val="008E5B85"/>
    <w:rsid w:val="008E68D9"/>
    <w:rsid w:val="008E6B86"/>
    <w:rsid w:val="008F0231"/>
    <w:rsid w:val="008F2B68"/>
    <w:rsid w:val="008F365A"/>
    <w:rsid w:val="008F455B"/>
    <w:rsid w:val="008F4FF3"/>
    <w:rsid w:val="008F5CC0"/>
    <w:rsid w:val="00901B3B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6F0E"/>
    <w:rsid w:val="009273BF"/>
    <w:rsid w:val="00927CBD"/>
    <w:rsid w:val="00930C2E"/>
    <w:rsid w:val="00932D30"/>
    <w:rsid w:val="00934325"/>
    <w:rsid w:val="00934A95"/>
    <w:rsid w:val="009408EB"/>
    <w:rsid w:val="00940EB9"/>
    <w:rsid w:val="00943ADC"/>
    <w:rsid w:val="00947157"/>
    <w:rsid w:val="00947B82"/>
    <w:rsid w:val="00950C0C"/>
    <w:rsid w:val="009526B9"/>
    <w:rsid w:val="00952794"/>
    <w:rsid w:val="00955CE3"/>
    <w:rsid w:val="00955EC8"/>
    <w:rsid w:val="00960753"/>
    <w:rsid w:val="0096080F"/>
    <w:rsid w:val="0096382E"/>
    <w:rsid w:val="009660B4"/>
    <w:rsid w:val="00966813"/>
    <w:rsid w:val="0096796C"/>
    <w:rsid w:val="00971133"/>
    <w:rsid w:val="00971B55"/>
    <w:rsid w:val="0097319C"/>
    <w:rsid w:val="00977143"/>
    <w:rsid w:val="00981693"/>
    <w:rsid w:val="00981B9D"/>
    <w:rsid w:val="00982085"/>
    <w:rsid w:val="00982934"/>
    <w:rsid w:val="00984112"/>
    <w:rsid w:val="00987797"/>
    <w:rsid w:val="00990D23"/>
    <w:rsid w:val="0099523E"/>
    <w:rsid w:val="009A0907"/>
    <w:rsid w:val="009A1A4B"/>
    <w:rsid w:val="009A3341"/>
    <w:rsid w:val="009A3F3D"/>
    <w:rsid w:val="009A5683"/>
    <w:rsid w:val="009A6EC1"/>
    <w:rsid w:val="009B0F5B"/>
    <w:rsid w:val="009B7A4C"/>
    <w:rsid w:val="009C0A56"/>
    <w:rsid w:val="009C47C1"/>
    <w:rsid w:val="009C4E4D"/>
    <w:rsid w:val="009C541D"/>
    <w:rsid w:val="009C6ABC"/>
    <w:rsid w:val="009D004B"/>
    <w:rsid w:val="009D1F07"/>
    <w:rsid w:val="009D3861"/>
    <w:rsid w:val="009D58A1"/>
    <w:rsid w:val="009D6451"/>
    <w:rsid w:val="009E0A44"/>
    <w:rsid w:val="009E1857"/>
    <w:rsid w:val="009E47B5"/>
    <w:rsid w:val="009E5DDD"/>
    <w:rsid w:val="009F0D87"/>
    <w:rsid w:val="009F0EA1"/>
    <w:rsid w:val="009F17A8"/>
    <w:rsid w:val="009F1C1D"/>
    <w:rsid w:val="009F2093"/>
    <w:rsid w:val="009F40C9"/>
    <w:rsid w:val="009F5351"/>
    <w:rsid w:val="009F5FEA"/>
    <w:rsid w:val="009F6A17"/>
    <w:rsid w:val="00A00841"/>
    <w:rsid w:val="00A00A36"/>
    <w:rsid w:val="00A05A19"/>
    <w:rsid w:val="00A07FD5"/>
    <w:rsid w:val="00A143D0"/>
    <w:rsid w:val="00A1518F"/>
    <w:rsid w:val="00A15AAE"/>
    <w:rsid w:val="00A16715"/>
    <w:rsid w:val="00A16800"/>
    <w:rsid w:val="00A16F23"/>
    <w:rsid w:val="00A17195"/>
    <w:rsid w:val="00A22736"/>
    <w:rsid w:val="00A23184"/>
    <w:rsid w:val="00A2376A"/>
    <w:rsid w:val="00A23BD7"/>
    <w:rsid w:val="00A24A3A"/>
    <w:rsid w:val="00A27137"/>
    <w:rsid w:val="00A30E96"/>
    <w:rsid w:val="00A32E99"/>
    <w:rsid w:val="00A36D8B"/>
    <w:rsid w:val="00A40300"/>
    <w:rsid w:val="00A41D30"/>
    <w:rsid w:val="00A46E79"/>
    <w:rsid w:val="00A478D4"/>
    <w:rsid w:val="00A51194"/>
    <w:rsid w:val="00A51444"/>
    <w:rsid w:val="00A53EF6"/>
    <w:rsid w:val="00A54138"/>
    <w:rsid w:val="00A57F4D"/>
    <w:rsid w:val="00A60AE5"/>
    <w:rsid w:val="00A63CD0"/>
    <w:rsid w:val="00A64660"/>
    <w:rsid w:val="00A64B36"/>
    <w:rsid w:val="00A66080"/>
    <w:rsid w:val="00A70863"/>
    <w:rsid w:val="00A7332E"/>
    <w:rsid w:val="00A74847"/>
    <w:rsid w:val="00A74EEA"/>
    <w:rsid w:val="00A76C10"/>
    <w:rsid w:val="00A812A9"/>
    <w:rsid w:val="00A82503"/>
    <w:rsid w:val="00A839DC"/>
    <w:rsid w:val="00A877FD"/>
    <w:rsid w:val="00A87D57"/>
    <w:rsid w:val="00A9114C"/>
    <w:rsid w:val="00A95375"/>
    <w:rsid w:val="00A97324"/>
    <w:rsid w:val="00AA1B47"/>
    <w:rsid w:val="00AA22C4"/>
    <w:rsid w:val="00AA38ED"/>
    <w:rsid w:val="00AA3DB3"/>
    <w:rsid w:val="00AA7492"/>
    <w:rsid w:val="00AB02C0"/>
    <w:rsid w:val="00AB03CB"/>
    <w:rsid w:val="00AB08ED"/>
    <w:rsid w:val="00AB2AB8"/>
    <w:rsid w:val="00AB3B5F"/>
    <w:rsid w:val="00AB5B96"/>
    <w:rsid w:val="00AB5CE9"/>
    <w:rsid w:val="00AB68DB"/>
    <w:rsid w:val="00AC0A67"/>
    <w:rsid w:val="00AC0DF5"/>
    <w:rsid w:val="00AC29A4"/>
    <w:rsid w:val="00AC31F8"/>
    <w:rsid w:val="00AC6908"/>
    <w:rsid w:val="00AD1648"/>
    <w:rsid w:val="00AD4814"/>
    <w:rsid w:val="00AD58A7"/>
    <w:rsid w:val="00AD5AD1"/>
    <w:rsid w:val="00AD621C"/>
    <w:rsid w:val="00AD637E"/>
    <w:rsid w:val="00AD6CFC"/>
    <w:rsid w:val="00AD6FC8"/>
    <w:rsid w:val="00AE0173"/>
    <w:rsid w:val="00AE045D"/>
    <w:rsid w:val="00AE1FC9"/>
    <w:rsid w:val="00AE37D5"/>
    <w:rsid w:val="00AE3B0F"/>
    <w:rsid w:val="00AE6B76"/>
    <w:rsid w:val="00AF1544"/>
    <w:rsid w:val="00AF1869"/>
    <w:rsid w:val="00AF1D05"/>
    <w:rsid w:val="00AF1EC5"/>
    <w:rsid w:val="00AF4948"/>
    <w:rsid w:val="00AF4BA8"/>
    <w:rsid w:val="00B00396"/>
    <w:rsid w:val="00B0087D"/>
    <w:rsid w:val="00B03FDC"/>
    <w:rsid w:val="00B10CF6"/>
    <w:rsid w:val="00B10EA9"/>
    <w:rsid w:val="00B10EEA"/>
    <w:rsid w:val="00B10FA2"/>
    <w:rsid w:val="00B11900"/>
    <w:rsid w:val="00B23B8E"/>
    <w:rsid w:val="00B25D54"/>
    <w:rsid w:val="00B2611F"/>
    <w:rsid w:val="00B301F6"/>
    <w:rsid w:val="00B3123B"/>
    <w:rsid w:val="00B32E07"/>
    <w:rsid w:val="00B404EF"/>
    <w:rsid w:val="00B41C94"/>
    <w:rsid w:val="00B43BDA"/>
    <w:rsid w:val="00B44145"/>
    <w:rsid w:val="00B4772D"/>
    <w:rsid w:val="00B47B22"/>
    <w:rsid w:val="00B51048"/>
    <w:rsid w:val="00B51305"/>
    <w:rsid w:val="00B5131F"/>
    <w:rsid w:val="00B51504"/>
    <w:rsid w:val="00B521B1"/>
    <w:rsid w:val="00B52A57"/>
    <w:rsid w:val="00B56BF2"/>
    <w:rsid w:val="00B56ED7"/>
    <w:rsid w:val="00B56F8E"/>
    <w:rsid w:val="00B57438"/>
    <w:rsid w:val="00B6006E"/>
    <w:rsid w:val="00B618B2"/>
    <w:rsid w:val="00B643A1"/>
    <w:rsid w:val="00B64C2F"/>
    <w:rsid w:val="00B654BD"/>
    <w:rsid w:val="00B662FF"/>
    <w:rsid w:val="00B67274"/>
    <w:rsid w:val="00B678D9"/>
    <w:rsid w:val="00B70166"/>
    <w:rsid w:val="00B71D7D"/>
    <w:rsid w:val="00B74B2E"/>
    <w:rsid w:val="00B753BD"/>
    <w:rsid w:val="00B761F7"/>
    <w:rsid w:val="00B76315"/>
    <w:rsid w:val="00B76551"/>
    <w:rsid w:val="00B76C40"/>
    <w:rsid w:val="00B76F23"/>
    <w:rsid w:val="00B80EDE"/>
    <w:rsid w:val="00B828A8"/>
    <w:rsid w:val="00B838E8"/>
    <w:rsid w:val="00B877D4"/>
    <w:rsid w:val="00B91775"/>
    <w:rsid w:val="00B93BF5"/>
    <w:rsid w:val="00B94B9F"/>
    <w:rsid w:val="00B97CB7"/>
    <w:rsid w:val="00BA26E1"/>
    <w:rsid w:val="00BA3B16"/>
    <w:rsid w:val="00BA4733"/>
    <w:rsid w:val="00BA56B5"/>
    <w:rsid w:val="00BA5E2C"/>
    <w:rsid w:val="00BA6607"/>
    <w:rsid w:val="00BA68B4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1884"/>
    <w:rsid w:val="00BD2345"/>
    <w:rsid w:val="00BD2E2D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E7A89"/>
    <w:rsid w:val="00BF15BF"/>
    <w:rsid w:val="00BF3598"/>
    <w:rsid w:val="00BF3C71"/>
    <w:rsid w:val="00BF4E3C"/>
    <w:rsid w:val="00BF6C58"/>
    <w:rsid w:val="00BF75D8"/>
    <w:rsid w:val="00C034B9"/>
    <w:rsid w:val="00C03AF9"/>
    <w:rsid w:val="00C04F7B"/>
    <w:rsid w:val="00C06224"/>
    <w:rsid w:val="00C069A3"/>
    <w:rsid w:val="00C13082"/>
    <w:rsid w:val="00C13292"/>
    <w:rsid w:val="00C1371A"/>
    <w:rsid w:val="00C13F85"/>
    <w:rsid w:val="00C163A9"/>
    <w:rsid w:val="00C22B51"/>
    <w:rsid w:val="00C2394D"/>
    <w:rsid w:val="00C23DC5"/>
    <w:rsid w:val="00C30A90"/>
    <w:rsid w:val="00C328D6"/>
    <w:rsid w:val="00C32DCA"/>
    <w:rsid w:val="00C32EE8"/>
    <w:rsid w:val="00C3452B"/>
    <w:rsid w:val="00C41627"/>
    <w:rsid w:val="00C42ECB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387"/>
    <w:rsid w:val="00C53B38"/>
    <w:rsid w:val="00C56929"/>
    <w:rsid w:val="00C65E93"/>
    <w:rsid w:val="00C660C7"/>
    <w:rsid w:val="00C703F6"/>
    <w:rsid w:val="00C74770"/>
    <w:rsid w:val="00C753FF"/>
    <w:rsid w:val="00C761F4"/>
    <w:rsid w:val="00C804D7"/>
    <w:rsid w:val="00C8072F"/>
    <w:rsid w:val="00C80B07"/>
    <w:rsid w:val="00C81713"/>
    <w:rsid w:val="00C87314"/>
    <w:rsid w:val="00C9027A"/>
    <w:rsid w:val="00C91310"/>
    <w:rsid w:val="00C94A34"/>
    <w:rsid w:val="00C94FA8"/>
    <w:rsid w:val="00C95079"/>
    <w:rsid w:val="00CB2645"/>
    <w:rsid w:val="00CB3C0E"/>
    <w:rsid w:val="00CB7CD8"/>
    <w:rsid w:val="00CC0F6F"/>
    <w:rsid w:val="00CC1B7A"/>
    <w:rsid w:val="00CC3DFC"/>
    <w:rsid w:val="00CC4F72"/>
    <w:rsid w:val="00CD01E8"/>
    <w:rsid w:val="00CD0E22"/>
    <w:rsid w:val="00CD1E27"/>
    <w:rsid w:val="00CD5BBD"/>
    <w:rsid w:val="00CD611C"/>
    <w:rsid w:val="00CD6949"/>
    <w:rsid w:val="00CD7530"/>
    <w:rsid w:val="00CE18B3"/>
    <w:rsid w:val="00CE35B0"/>
    <w:rsid w:val="00CE3A64"/>
    <w:rsid w:val="00CE3C16"/>
    <w:rsid w:val="00CE3C35"/>
    <w:rsid w:val="00CE6504"/>
    <w:rsid w:val="00CE7C31"/>
    <w:rsid w:val="00CF12FB"/>
    <w:rsid w:val="00CF2083"/>
    <w:rsid w:val="00CF2577"/>
    <w:rsid w:val="00CF2761"/>
    <w:rsid w:val="00CF3942"/>
    <w:rsid w:val="00CF7565"/>
    <w:rsid w:val="00D00A56"/>
    <w:rsid w:val="00D01ACA"/>
    <w:rsid w:val="00D023A8"/>
    <w:rsid w:val="00D02556"/>
    <w:rsid w:val="00D0339F"/>
    <w:rsid w:val="00D049B5"/>
    <w:rsid w:val="00D0532A"/>
    <w:rsid w:val="00D05DD3"/>
    <w:rsid w:val="00D0622F"/>
    <w:rsid w:val="00D066BC"/>
    <w:rsid w:val="00D114EC"/>
    <w:rsid w:val="00D117BE"/>
    <w:rsid w:val="00D122AB"/>
    <w:rsid w:val="00D13A65"/>
    <w:rsid w:val="00D13EC8"/>
    <w:rsid w:val="00D1524B"/>
    <w:rsid w:val="00D1666C"/>
    <w:rsid w:val="00D17324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014A"/>
    <w:rsid w:val="00D4286D"/>
    <w:rsid w:val="00D431D0"/>
    <w:rsid w:val="00D4333B"/>
    <w:rsid w:val="00D440C1"/>
    <w:rsid w:val="00D50CE8"/>
    <w:rsid w:val="00D5202E"/>
    <w:rsid w:val="00D52C86"/>
    <w:rsid w:val="00D52CEA"/>
    <w:rsid w:val="00D5478C"/>
    <w:rsid w:val="00D55391"/>
    <w:rsid w:val="00D57AD7"/>
    <w:rsid w:val="00D616EC"/>
    <w:rsid w:val="00D625D9"/>
    <w:rsid w:val="00D626CF"/>
    <w:rsid w:val="00D65835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7640D"/>
    <w:rsid w:val="00D80187"/>
    <w:rsid w:val="00D80C2C"/>
    <w:rsid w:val="00D80DEF"/>
    <w:rsid w:val="00D813AA"/>
    <w:rsid w:val="00D82339"/>
    <w:rsid w:val="00D826B0"/>
    <w:rsid w:val="00D85019"/>
    <w:rsid w:val="00D859B9"/>
    <w:rsid w:val="00D85EC3"/>
    <w:rsid w:val="00D86CF1"/>
    <w:rsid w:val="00D902DA"/>
    <w:rsid w:val="00D9052F"/>
    <w:rsid w:val="00D906D9"/>
    <w:rsid w:val="00D90A81"/>
    <w:rsid w:val="00D9194B"/>
    <w:rsid w:val="00D932E6"/>
    <w:rsid w:val="00D936C8"/>
    <w:rsid w:val="00D94C5D"/>
    <w:rsid w:val="00D9608B"/>
    <w:rsid w:val="00D963B2"/>
    <w:rsid w:val="00DA48B1"/>
    <w:rsid w:val="00DB1791"/>
    <w:rsid w:val="00DB225F"/>
    <w:rsid w:val="00DB4C60"/>
    <w:rsid w:val="00DB5526"/>
    <w:rsid w:val="00DB6B08"/>
    <w:rsid w:val="00DC0C88"/>
    <w:rsid w:val="00DC4494"/>
    <w:rsid w:val="00DC5222"/>
    <w:rsid w:val="00DC72E1"/>
    <w:rsid w:val="00DD4B4A"/>
    <w:rsid w:val="00DD6528"/>
    <w:rsid w:val="00DD68C3"/>
    <w:rsid w:val="00DE1A02"/>
    <w:rsid w:val="00DE299A"/>
    <w:rsid w:val="00DE30F5"/>
    <w:rsid w:val="00DE4E52"/>
    <w:rsid w:val="00DE5F3A"/>
    <w:rsid w:val="00DE664D"/>
    <w:rsid w:val="00DE7AEA"/>
    <w:rsid w:val="00DF06BA"/>
    <w:rsid w:val="00DF1651"/>
    <w:rsid w:val="00DF2D04"/>
    <w:rsid w:val="00DF7377"/>
    <w:rsid w:val="00E0084C"/>
    <w:rsid w:val="00E0339D"/>
    <w:rsid w:val="00E04A83"/>
    <w:rsid w:val="00E04C9D"/>
    <w:rsid w:val="00E04F9E"/>
    <w:rsid w:val="00E10972"/>
    <w:rsid w:val="00E14583"/>
    <w:rsid w:val="00E149CB"/>
    <w:rsid w:val="00E2020E"/>
    <w:rsid w:val="00E20696"/>
    <w:rsid w:val="00E207CD"/>
    <w:rsid w:val="00E20C5F"/>
    <w:rsid w:val="00E2162B"/>
    <w:rsid w:val="00E22F62"/>
    <w:rsid w:val="00E23E1F"/>
    <w:rsid w:val="00E24190"/>
    <w:rsid w:val="00E265DA"/>
    <w:rsid w:val="00E27443"/>
    <w:rsid w:val="00E3088B"/>
    <w:rsid w:val="00E30C17"/>
    <w:rsid w:val="00E332ED"/>
    <w:rsid w:val="00E35688"/>
    <w:rsid w:val="00E36166"/>
    <w:rsid w:val="00E36DD2"/>
    <w:rsid w:val="00E4019A"/>
    <w:rsid w:val="00E40B05"/>
    <w:rsid w:val="00E42520"/>
    <w:rsid w:val="00E431F3"/>
    <w:rsid w:val="00E46C20"/>
    <w:rsid w:val="00E503D7"/>
    <w:rsid w:val="00E5536C"/>
    <w:rsid w:val="00E569E9"/>
    <w:rsid w:val="00E56FE2"/>
    <w:rsid w:val="00E62A2F"/>
    <w:rsid w:val="00E7022A"/>
    <w:rsid w:val="00E718BB"/>
    <w:rsid w:val="00E729C4"/>
    <w:rsid w:val="00E73C95"/>
    <w:rsid w:val="00E740AF"/>
    <w:rsid w:val="00E84AB1"/>
    <w:rsid w:val="00E86A1A"/>
    <w:rsid w:val="00E90337"/>
    <w:rsid w:val="00E90CAF"/>
    <w:rsid w:val="00E91C0D"/>
    <w:rsid w:val="00E92E7B"/>
    <w:rsid w:val="00E95D89"/>
    <w:rsid w:val="00E960DE"/>
    <w:rsid w:val="00E9611E"/>
    <w:rsid w:val="00EA0B6E"/>
    <w:rsid w:val="00EA0ECC"/>
    <w:rsid w:val="00EA0F5F"/>
    <w:rsid w:val="00EA4868"/>
    <w:rsid w:val="00EA4D3A"/>
    <w:rsid w:val="00EA664A"/>
    <w:rsid w:val="00EB0590"/>
    <w:rsid w:val="00EB0DDF"/>
    <w:rsid w:val="00EB2AB4"/>
    <w:rsid w:val="00EB3DE0"/>
    <w:rsid w:val="00EC024C"/>
    <w:rsid w:val="00EC2E0D"/>
    <w:rsid w:val="00EC380B"/>
    <w:rsid w:val="00ED2EB2"/>
    <w:rsid w:val="00ED6732"/>
    <w:rsid w:val="00ED7293"/>
    <w:rsid w:val="00EE13AA"/>
    <w:rsid w:val="00EE2D3C"/>
    <w:rsid w:val="00EE30CF"/>
    <w:rsid w:val="00EE524B"/>
    <w:rsid w:val="00EE59A3"/>
    <w:rsid w:val="00EE5D89"/>
    <w:rsid w:val="00EE6A40"/>
    <w:rsid w:val="00EE7316"/>
    <w:rsid w:val="00EE78A1"/>
    <w:rsid w:val="00EE7994"/>
    <w:rsid w:val="00EF0235"/>
    <w:rsid w:val="00EF4F6A"/>
    <w:rsid w:val="00EF5500"/>
    <w:rsid w:val="00EF7371"/>
    <w:rsid w:val="00EF7B5A"/>
    <w:rsid w:val="00F016E3"/>
    <w:rsid w:val="00F020F2"/>
    <w:rsid w:val="00F02F3C"/>
    <w:rsid w:val="00F03F4F"/>
    <w:rsid w:val="00F04401"/>
    <w:rsid w:val="00F0757A"/>
    <w:rsid w:val="00F12364"/>
    <w:rsid w:val="00F130D3"/>
    <w:rsid w:val="00F1372E"/>
    <w:rsid w:val="00F164A1"/>
    <w:rsid w:val="00F1651E"/>
    <w:rsid w:val="00F22A2E"/>
    <w:rsid w:val="00F2325A"/>
    <w:rsid w:val="00F244D1"/>
    <w:rsid w:val="00F24D77"/>
    <w:rsid w:val="00F274FA"/>
    <w:rsid w:val="00F27BC3"/>
    <w:rsid w:val="00F303A3"/>
    <w:rsid w:val="00F307B6"/>
    <w:rsid w:val="00F309F5"/>
    <w:rsid w:val="00F34DAE"/>
    <w:rsid w:val="00F35870"/>
    <w:rsid w:val="00F360F4"/>
    <w:rsid w:val="00F4268A"/>
    <w:rsid w:val="00F4445A"/>
    <w:rsid w:val="00F5095E"/>
    <w:rsid w:val="00F51FC9"/>
    <w:rsid w:val="00F535C9"/>
    <w:rsid w:val="00F53BB5"/>
    <w:rsid w:val="00F54A2A"/>
    <w:rsid w:val="00F55B3C"/>
    <w:rsid w:val="00F60810"/>
    <w:rsid w:val="00F6251E"/>
    <w:rsid w:val="00F63D10"/>
    <w:rsid w:val="00F645B9"/>
    <w:rsid w:val="00F6745C"/>
    <w:rsid w:val="00F73808"/>
    <w:rsid w:val="00F73ADE"/>
    <w:rsid w:val="00F747FA"/>
    <w:rsid w:val="00F75BBC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6D7D"/>
    <w:rsid w:val="00F87208"/>
    <w:rsid w:val="00F91A84"/>
    <w:rsid w:val="00F96E63"/>
    <w:rsid w:val="00F97146"/>
    <w:rsid w:val="00FA03F8"/>
    <w:rsid w:val="00FA1DC5"/>
    <w:rsid w:val="00FA3B31"/>
    <w:rsid w:val="00FA784E"/>
    <w:rsid w:val="00FB1795"/>
    <w:rsid w:val="00FB1BDC"/>
    <w:rsid w:val="00FB1EF9"/>
    <w:rsid w:val="00FB3255"/>
    <w:rsid w:val="00FB390D"/>
    <w:rsid w:val="00FB3F94"/>
    <w:rsid w:val="00FB5878"/>
    <w:rsid w:val="00FB7F9F"/>
    <w:rsid w:val="00FC1342"/>
    <w:rsid w:val="00FC1D9B"/>
    <w:rsid w:val="00FC39A3"/>
    <w:rsid w:val="00FC5955"/>
    <w:rsid w:val="00FC6C3F"/>
    <w:rsid w:val="00FC734A"/>
    <w:rsid w:val="00FD2D5B"/>
    <w:rsid w:val="00FD4F4F"/>
    <w:rsid w:val="00FD657D"/>
    <w:rsid w:val="00FD68B5"/>
    <w:rsid w:val="00FE0E60"/>
    <w:rsid w:val="00FE14B7"/>
    <w:rsid w:val="00FE3336"/>
    <w:rsid w:val="00FE4072"/>
    <w:rsid w:val="00FE4CB1"/>
    <w:rsid w:val="00FE5D7B"/>
    <w:rsid w:val="00FE68A6"/>
    <w:rsid w:val="00FF3B6C"/>
    <w:rsid w:val="00FF40BF"/>
    <w:rsid w:val="00FF459B"/>
    <w:rsid w:val="00FF49C5"/>
    <w:rsid w:val="00FF4EC4"/>
    <w:rsid w:val="00FF5601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0D2695"/>
    <w:rsid w:val="001215E4"/>
    <w:rsid w:val="00136286"/>
    <w:rsid w:val="0014497B"/>
    <w:rsid w:val="00145868"/>
    <w:rsid w:val="00166C54"/>
    <w:rsid w:val="001C10C3"/>
    <w:rsid w:val="001D1723"/>
    <w:rsid w:val="001F6F9C"/>
    <w:rsid w:val="002903C8"/>
    <w:rsid w:val="002B080D"/>
    <w:rsid w:val="002E6067"/>
    <w:rsid w:val="003137C8"/>
    <w:rsid w:val="003D0589"/>
    <w:rsid w:val="003D07BE"/>
    <w:rsid w:val="00442428"/>
    <w:rsid w:val="00460DC6"/>
    <w:rsid w:val="00583A95"/>
    <w:rsid w:val="005D5888"/>
    <w:rsid w:val="007519B3"/>
    <w:rsid w:val="007D64FD"/>
    <w:rsid w:val="008574FD"/>
    <w:rsid w:val="008E5F8D"/>
    <w:rsid w:val="0093324F"/>
    <w:rsid w:val="009F44F8"/>
    <w:rsid w:val="00A33F38"/>
    <w:rsid w:val="00A605E0"/>
    <w:rsid w:val="00AC092B"/>
    <w:rsid w:val="00B2464F"/>
    <w:rsid w:val="00BA265C"/>
    <w:rsid w:val="00C26102"/>
    <w:rsid w:val="00C557AD"/>
    <w:rsid w:val="00D34411"/>
    <w:rsid w:val="00DF74B9"/>
    <w:rsid w:val="00E14D9B"/>
    <w:rsid w:val="00E654E9"/>
    <w:rsid w:val="00E71EAD"/>
    <w:rsid w:val="00EB193E"/>
    <w:rsid w:val="00EB2092"/>
    <w:rsid w:val="00EF1832"/>
    <w:rsid w:val="00EF3150"/>
    <w:rsid w:val="00F60234"/>
    <w:rsid w:val="00F762F2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40273-292B-4400-9F76-FBDD2933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0</TotalTime>
  <Pages>16</Pages>
  <Words>2435</Words>
  <Characters>13396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DSTCUS.02.10 Modificar Trámite</vt:lpstr>
      <vt:lpstr>&lt;Nombre del Proyecto&gt;</vt:lpstr>
    </vt:vector>
  </TitlesOfParts>
  <Manager>OFICIALÍA MAYOR</Manager>
  <Company>SECRETARÍA DE COMUNICACIONES Y TRANSPORTES</Company>
  <LinksUpToDate>false</LinksUpToDate>
  <CharactersWithSpaces>15800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DSTCUS.02.10 Modificar Trámite</dc:title>
  <dc:subject>UNIDAD DE TECNOLOGÍAS DE INFORMACIÓN Y COMUNICACIONES</dc:subject>
  <dc:creator>admin</dc:creator>
  <cp:keywords>Sistema de Gestión de Trámites</cp:keywords>
  <cp:lastModifiedBy>Arturo López Peña</cp:lastModifiedBy>
  <cp:revision>2</cp:revision>
  <cp:lastPrinted>2010-10-19T18:40:00Z</cp:lastPrinted>
  <dcterms:created xsi:type="dcterms:W3CDTF">2012-11-26T16:11:00Z</dcterms:created>
  <dcterms:modified xsi:type="dcterms:W3CDTF">2012-11-26T16:11:00Z</dcterms:modified>
</cp:coreProperties>
</file>