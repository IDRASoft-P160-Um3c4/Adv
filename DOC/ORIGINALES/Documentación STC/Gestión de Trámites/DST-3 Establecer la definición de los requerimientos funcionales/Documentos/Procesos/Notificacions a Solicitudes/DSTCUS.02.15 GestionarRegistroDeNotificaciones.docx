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1161EF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D626CF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F41EC">
            <w:rPr>
              <w:rFonts w:cs="Arial"/>
            </w:rPr>
            <w:t>Especificación de Caso de Uso de Sistema: DSTCU</w:t>
          </w:r>
          <w:r w:rsidR="00C91A09">
            <w:rPr>
              <w:rFonts w:cs="Arial"/>
            </w:rPr>
            <w:t>S.02.15</w:t>
          </w:r>
          <w:r w:rsidR="001B5EF4">
            <w:rPr>
              <w:rFonts w:cs="Arial"/>
            </w:rPr>
            <w:t xml:space="preserve"> Gestionar </w:t>
          </w:r>
          <w:r w:rsidR="00C91A09">
            <w:rPr>
              <w:rFonts w:cs="Arial"/>
            </w:rPr>
            <w:t>Registro de Notificaciones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0F6283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7869572" w:history="1">
        <w:r w:rsidR="000F6283" w:rsidRPr="00DB344D">
          <w:rPr>
            <w:rStyle w:val="Hipervnculo"/>
            <w:noProof/>
          </w:rPr>
          <w:t>1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Introducción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_Toc317869572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5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73" w:history="1">
        <w:r w:rsidR="000F6283" w:rsidRPr="00DB344D">
          <w:rPr>
            <w:rStyle w:val="Hipervnculo"/>
            <w:noProof/>
          </w:rPr>
          <w:t>1.1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Objetivo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_Toc317869573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5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74" w:history="1">
        <w:r w:rsidR="000F6283" w:rsidRPr="00DB344D">
          <w:rPr>
            <w:rStyle w:val="Hipervnculo"/>
            <w:noProof/>
          </w:rPr>
          <w:t>1.2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Definiciones, acrónimos y abreviaturas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_Toc317869574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5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75" w:history="1">
        <w:r w:rsidR="000F6283" w:rsidRPr="00DB344D">
          <w:rPr>
            <w:rStyle w:val="Hipervnculo"/>
            <w:noProof/>
          </w:rPr>
          <w:t>1.3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Referencias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_Toc317869575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5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76" w:history="1">
        <w:r w:rsidR="000F6283" w:rsidRPr="00DB344D">
          <w:rPr>
            <w:rStyle w:val="Hipervnculo"/>
            <w:noProof/>
          </w:rPr>
          <w:t>1.4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Diagrama de Casos de Uso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_Toc317869576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5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77" w:history="1">
        <w:r w:rsidR="000F6283" w:rsidRPr="00DB344D">
          <w:rPr>
            <w:rStyle w:val="Hipervnculo"/>
            <w:noProof/>
          </w:rPr>
          <w:t>2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CU.02.15.01 – BuscarSolicitudDeNotificación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_Toc317869577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6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78" w:history="1">
        <w:r w:rsidR="000F6283" w:rsidRPr="00DB344D">
          <w:rPr>
            <w:rStyle w:val="Hipervnculo"/>
            <w:noProof/>
          </w:rPr>
          <w:t>2.1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Descripción Breve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_Toc317869578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6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79" w:history="1">
        <w:r w:rsidR="000F6283" w:rsidRPr="00DB344D">
          <w:rPr>
            <w:rStyle w:val="Hipervnculo"/>
            <w:noProof/>
          </w:rPr>
          <w:t>2.2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Actores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_Toc317869579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6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80" w:history="1">
        <w:r w:rsidR="000F6283" w:rsidRPr="00DB344D">
          <w:rPr>
            <w:rStyle w:val="Hipervnculo"/>
            <w:noProof/>
          </w:rPr>
          <w:t>2.3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Condiciones Previas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_Toc317869580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6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69581" w:history="1">
        <w:r w:rsidR="000F6283" w:rsidRPr="00DB344D">
          <w:rPr>
            <w:rStyle w:val="Hipervnculo"/>
          </w:rPr>
          <w:t>2.3.1</w:t>
        </w:r>
        <w:r w:rsidR="000F6283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</w:rPr>
          <w:t>El usuario deberá iniciar sesión en el sistema.</w:t>
        </w:r>
        <w:r w:rsidR="000F6283">
          <w:rPr>
            <w:webHidden/>
          </w:rPr>
          <w:tab/>
        </w:r>
        <w:r w:rsidR="000F6283">
          <w:rPr>
            <w:webHidden/>
          </w:rPr>
          <w:fldChar w:fldCharType="begin"/>
        </w:r>
        <w:r w:rsidR="000F6283">
          <w:rPr>
            <w:webHidden/>
          </w:rPr>
          <w:instrText xml:space="preserve"> PAGEREF _Toc317869581 \h </w:instrText>
        </w:r>
        <w:r w:rsidR="000F6283">
          <w:rPr>
            <w:webHidden/>
          </w:rPr>
        </w:r>
        <w:r w:rsidR="000F6283">
          <w:rPr>
            <w:webHidden/>
          </w:rPr>
          <w:fldChar w:fldCharType="separate"/>
        </w:r>
        <w:r w:rsidR="000F6283">
          <w:rPr>
            <w:webHidden/>
          </w:rPr>
          <w:t>6</w:t>
        </w:r>
        <w:r w:rsidR="000F6283">
          <w:rPr>
            <w:webHidden/>
          </w:rPr>
          <w:fldChar w:fldCharType="end"/>
        </w:r>
      </w:hyperlink>
    </w:p>
    <w:p w:rsidR="000F6283" w:rsidRDefault="001161E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69582" w:history="1">
        <w:r w:rsidR="000F6283" w:rsidRPr="00DB344D">
          <w:rPr>
            <w:rStyle w:val="Hipervnculo"/>
          </w:rPr>
          <w:t>2.3.2</w:t>
        </w:r>
        <w:r w:rsidR="000F6283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</w:rPr>
          <w:t>El registro del trámite haya presentado inconsistencias durante su gestión.</w:t>
        </w:r>
        <w:r w:rsidR="000F6283">
          <w:rPr>
            <w:webHidden/>
          </w:rPr>
          <w:tab/>
        </w:r>
        <w:r w:rsidR="000F6283">
          <w:rPr>
            <w:webHidden/>
          </w:rPr>
          <w:fldChar w:fldCharType="begin"/>
        </w:r>
        <w:r w:rsidR="000F6283">
          <w:rPr>
            <w:webHidden/>
          </w:rPr>
          <w:instrText xml:space="preserve"> PAGEREF _Toc317869582 \h </w:instrText>
        </w:r>
        <w:r w:rsidR="000F6283">
          <w:rPr>
            <w:webHidden/>
          </w:rPr>
        </w:r>
        <w:r w:rsidR="000F6283">
          <w:rPr>
            <w:webHidden/>
          </w:rPr>
          <w:fldChar w:fldCharType="separate"/>
        </w:r>
        <w:r w:rsidR="000F6283">
          <w:rPr>
            <w:webHidden/>
          </w:rPr>
          <w:t>6</w:t>
        </w:r>
        <w:r w:rsidR="000F6283">
          <w:rPr>
            <w:webHidden/>
          </w:rPr>
          <w:fldChar w:fldCharType="end"/>
        </w:r>
      </w:hyperlink>
    </w:p>
    <w:p w:rsidR="000F6283" w:rsidRDefault="001161E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69583" w:history="1">
        <w:r w:rsidR="000F6283" w:rsidRPr="00DB344D">
          <w:rPr>
            <w:rStyle w:val="Hipervnculo"/>
          </w:rPr>
          <w:t>2.3.3</w:t>
        </w:r>
        <w:r w:rsidR="000F6283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</w:rPr>
          <w:t>El usuario deberá ubicarse en la pantalla indicada.</w:t>
        </w:r>
        <w:r w:rsidR="000F6283">
          <w:rPr>
            <w:webHidden/>
          </w:rPr>
          <w:tab/>
        </w:r>
        <w:r w:rsidR="000F6283">
          <w:rPr>
            <w:webHidden/>
          </w:rPr>
          <w:fldChar w:fldCharType="begin"/>
        </w:r>
        <w:r w:rsidR="000F6283">
          <w:rPr>
            <w:webHidden/>
          </w:rPr>
          <w:instrText xml:space="preserve"> PAGEREF _Toc317869583 \h </w:instrText>
        </w:r>
        <w:r w:rsidR="000F6283">
          <w:rPr>
            <w:webHidden/>
          </w:rPr>
        </w:r>
        <w:r w:rsidR="000F6283">
          <w:rPr>
            <w:webHidden/>
          </w:rPr>
          <w:fldChar w:fldCharType="separate"/>
        </w:r>
        <w:r w:rsidR="000F6283">
          <w:rPr>
            <w:webHidden/>
          </w:rPr>
          <w:t>6</w:t>
        </w:r>
        <w:r w:rsidR="000F6283">
          <w:rPr>
            <w:webHidden/>
          </w:rPr>
          <w:fldChar w:fldCharType="end"/>
        </w:r>
      </w:hyperlink>
    </w:p>
    <w:p w:rsidR="000F6283" w:rsidRDefault="001161E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69584" w:history="1">
        <w:r w:rsidR="000F6283" w:rsidRPr="00DB344D">
          <w:rPr>
            <w:rStyle w:val="Hipervnculo"/>
          </w:rPr>
          <w:t>2.3.4</w:t>
        </w:r>
        <w:r w:rsidR="000F6283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</w:rPr>
          <w:t>Se debe generar reporte de solicitud previamente.</w:t>
        </w:r>
        <w:r w:rsidR="000F6283">
          <w:rPr>
            <w:webHidden/>
          </w:rPr>
          <w:tab/>
        </w:r>
        <w:r w:rsidR="000F6283">
          <w:rPr>
            <w:webHidden/>
          </w:rPr>
          <w:fldChar w:fldCharType="begin"/>
        </w:r>
        <w:r w:rsidR="000F6283">
          <w:rPr>
            <w:webHidden/>
          </w:rPr>
          <w:instrText xml:space="preserve"> PAGEREF _Toc317869584 \h </w:instrText>
        </w:r>
        <w:r w:rsidR="000F6283">
          <w:rPr>
            <w:webHidden/>
          </w:rPr>
        </w:r>
        <w:r w:rsidR="000F6283">
          <w:rPr>
            <w:webHidden/>
          </w:rPr>
          <w:fldChar w:fldCharType="separate"/>
        </w:r>
        <w:r w:rsidR="000F6283">
          <w:rPr>
            <w:webHidden/>
          </w:rPr>
          <w:t>6</w:t>
        </w:r>
        <w:r w:rsidR="000F6283">
          <w:rPr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85" w:history="1">
        <w:r w:rsidR="000F6283" w:rsidRPr="00DB344D">
          <w:rPr>
            <w:rStyle w:val="Hipervnculo"/>
            <w:noProof/>
          </w:rPr>
          <w:t>2.4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Flujo de Eventos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_Toc317869585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6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69586" w:history="1">
        <w:r w:rsidR="000F6283" w:rsidRPr="00DB344D">
          <w:rPr>
            <w:rStyle w:val="Hipervnculo"/>
          </w:rPr>
          <w:t>2.4.1</w:t>
        </w:r>
        <w:r w:rsidR="000F6283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</w:rPr>
          <w:t>Flujo Básico</w:t>
        </w:r>
        <w:r w:rsidR="000F6283">
          <w:rPr>
            <w:webHidden/>
          </w:rPr>
          <w:tab/>
        </w:r>
        <w:r w:rsidR="000F6283">
          <w:rPr>
            <w:webHidden/>
          </w:rPr>
          <w:fldChar w:fldCharType="begin"/>
        </w:r>
        <w:r w:rsidR="000F6283">
          <w:rPr>
            <w:webHidden/>
          </w:rPr>
          <w:instrText xml:space="preserve"> PAGEREF _Toc317869586 \h </w:instrText>
        </w:r>
        <w:r w:rsidR="000F6283">
          <w:rPr>
            <w:webHidden/>
          </w:rPr>
        </w:r>
        <w:r w:rsidR="000F6283">
          <w:rPr>
            <w:webHidden/>
          </w:rPr>
          <w:fldChar w:fldCharType="separate"/>
        </w:r>
        <w:r w:rsidR="000F6283">
          <w:rPr>
            <w:webHidden/>
          </w:rPr>
          <w:t>6</w:t>
        </w:r>
        <w:r w:rsidR="000F6283">
          <w:rPr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87" w:history="1">
        <w:r w:rsidR="000F6283" w:rsidRPr="00DB344D">
          <w:rPr>
            <w:rStyle w:val="Hipervnculo"/>
            <w:noProof/>
          </w:rPr>
          <w:t>2.5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Flujos alternos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_Toc317869587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7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88" w:history="1">
        <w:r w:rsidR="000F6283" w:rsidRPr="00DB344D">
          <w:rPr>
            <w:rStyle w:val="Hipervnculo"/>
            <w:noProof/>
          </w:rPr>
          <w:t>2.6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Condiciones Posteriores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_Toc317869588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7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89" w:history="1">
        <w:r w:rsidR="000F6283" w:rsidRPr="00DB344D">
          <w:rPr>
            <w:rStyle w:val="Hipervnculo"/>
            <w:noProof/>
          </w:rPr>
          <w:t>2.7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Diagrama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_Toc317869589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8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90" w:history="1">
        <w:r w:rsidR="000F6283" w:rsidRPr="00DB344D">
          <w:rPr>
            <w:rStyle w:val="Hipervnculo"/>
            <w:noProof/>
          </w:rPr>
          <w:t>2.8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Observaciones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_Toc317869590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8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91" w:history="1">
        <w:r w:rsidR="000F6283" w:rsidRPr="00DB344D">
          <w:rPr>
            <w:rStyle w:val="Hipervnculo"/>
            <w:noProof/>
          </w:rPr>
          <w:t>3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CU.02.15.02 – GenerarRegistroDeNotificación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_Toc317869591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8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92" w:history="1">
        <w:r w:rsidR="000F6283" w:rsidRPr="00DB344D">
          <w:rPr>
            <w:rStyle w:val="Hipervnculo"/>
            <w:noProof/>
          </w:rPr>
          <w:t>3.1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Descripción Breve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_Toc317869592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8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93" w:history="1">
        <w:r w:rsidR="000F6283" w:rsidRPr="00DB344D">
          <w:rPr>
            <w:rStyle w:val="Hipervnculo"/>
            <w:noProof/>
          </w:rPr>
          <w:t>3.2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Actores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_Toc317869593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8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94" w:history="1">
        <w:r w:rsidR="000F6283" w:rsidRPr="00DB344D">
          <w:rPr>
            <w:rStyle w:val="Hipervnculo"/>
            <w:noProof/>
          </w:rPr>
          <w:t>3.1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Condiciones Previas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_Toc317869594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9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69595" w:history="1">
        <w:r w:rsidR="000F6283" w:rsidRPr="00DB344D">
          <w:rPr>
            <w:rStyle w:val="Hipervnculo"/>
          </w:rPr>
          <w:t>3.1.1</w:t>
        </w:r>
        <w:r w:rsidR="000F6283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</w:rPr>
          <w:t>El usuario deberá iniciar sesión en el sistema.</w:t>
        </w:r>
        <w:r w:rsidR="000F6283">
          <w:rPr>
            <w:webHidden/>
          </w:rPr>
          <w:tab/>
        </w:r>
        <w:r w:rsidR="000F6283">
          <w:rPr>
            <w:webHidden/>
          </w:rPr>
          <w:fldChar w:fldCharType="begin"/>
        </w:r>
        <w:r w:rsidR="000F6283">
          <w:rPr>
            <w:webHidden/>
          </w:rPr>
          <w:instrText xml:space="preserve"> PAGEREF _Toc317869595 \h </w:instrText>
        </w:r>
        <w:r w:rsidR="000F6283">
          <w:rPr>
            <w:webHidden/>
          </w:rPr>
        </w:r>
        <w:r w:rsidR="000F6283">
          <w:rPr>
            <w:webHidden/>
          </w:rPr>
          <w:fldChar w:fldCharType="separate"/>
        </w:r>
        <w:r w:rsidR="000F6283">
          <w:rPr>
            <w:webHidden/>
          </w:rPr>
          <w:t>9</w:t>
        </w:r>
        <w:r w:rsidR="000F6283">
          <w:rPr>
            <w:webHidden/>
          </w:rPr>
          <w:fldChar w:fldCharType="end"/>
        </w:r>
      </w:hyperlink>
    </w:p>
    <w:p w:rsidR="000F6283" w:rsidRDefault="001161E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69596" w:history="1">
        <w:r w:rsidR="000F6283" w:rsidRPr="00DB344D">
          <w:rPr>
            <w:rStyle w:val="Hipervnculo"/>
          </w:rPr>
          <w:t>3.1.2</w:t>
        </w:r>
        <w:r w:rsidR="000F6283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</w:rPr>
          <w:t>El usuario deberá realizar una búsqueda de trámites.</w:t>
        </w:r>
        <w:r w:rsidR="000F6283">
          <w:rPr>
            <w:webHidden/>
          </w:rPr>
          <w:tab/>
        </w:r>
        <w:r w:rsidR="000F6283">
          <w:rPr>
            <w:webHidden/>
          </w:rPr>
          <w:fldChar w:fldCharType="begin"/>
        </w:r>
        <w:r w:rsidR="000F6283">
          <w:rPr>
            <w:webHidden/>
          </w:rPr>
          <w:instrText xml:space="preserve"> PAGEREF _Toc317869596 \h </w:instrText>
        </w:r>
        <w:r w:rsidR="000F6283">
          <w:rPr>
            <w:webHidden/>
          </w:rPr>
        </w:r>
        <w:r w:rsidR="000F6283">
          <w:rPr>
            <w:webHidden/>
          </w:rPr>
          <w:fldChar w:fldCharType="separate"/>
        </w:r>
        <w:r w:rsidR="000F6283">
          <w:rPr>
            <w:webHidden/>
          </w:rPr>
          <w:t>9</w:t>
        </w:r>
        <w:r w:rsidR="000F6283">
          <w:rPr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97" w:history="1">
        <w:r w:rsidR="000F6283" w:rsidRPr="00DB344D">
          <w:rPr>
            <w:rStyle w:val="Hipervnculo"/>
            <w:noProof/>
          </w:rPr>
          <w:t>3.2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Flujo de Eventos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_Toc317869597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9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69598" w:history="1">
        <w:r w:rsidR="000F6283" w:rsidRPr="00DB344D">
          <w:rPr>
            <w:rStyle w:val="Hipervnculo"/>
          </w:rPr>
          <w:t>3.2.1</w:t>
        </w:r>
        <w:r w:rsidR="000F6283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</w:rPr>
          <w:t>Flujo Básico</w:t>
        </w:r>
        <w:r w:rsidR="000F6283">
          <w:rPr>
            <w:webHidden/>
          </w:rPr>
          <w:tab/>
        </w:r>
        <w:r w:rsidR="000F6283">
          <w:rPr>
            <w:webHidden/>
          </w:rPr>
          <w:fldChar w:fldCharType="begin"/>
        </w:r>
        <w:r w:rsidR="000F6283">
          <w:rPr>
            <w:webHidden/>
          </w:rPr>
          <w:instrText xml:space="preserve"> PAGEREF _Toc317869598 \h </w:instrText>
        </w:r>
        <w:r w:rsidR="000F6283">
          <w:rPr>
            <w:webHidden/>
          </w:rPr>
        </w:r>
        <w:r w:rsidR="000F6283">
          <w:rPr>
            <w:webHidden/>
          </w:rPr>
          <w:fldChar w:fldCharType="separate"/>
        </w:r>
        <w:r w:rsidR="000F6283">
          <w:rPr>
            <w:webHidden/>
          </w:rPr>
          <w:t>9</w:t>
        </w:r>
        <w:r w:rsidR="000F6283">
          <w:rPr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599" w:history="1">
        <w:r w:rsidR="000F6283" w:rsidRPr="00DB344D">
          <w:rPr>
            <w:rStyle w:val="Hipervnculo"/>
            <w:noProof/>
          </w:rPr>
          <w:t>3.3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Flujos alternos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_Toc317869599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10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00" w:history="1">
        <w:r w:rsidR="000F6283" w:rsidRPr="00DB344D">
          <w:rPr>
            <w:rStyle w:val="Hipervnculo"/>
            <w:noProof/>
          </w:rPr>
          <w:t>3.4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Condiciones Posteriores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_Toc317869600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10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01" w:history="1">
        <w:r w:rsidR="000F6283" w:rsidRPr="00DB344D">
          <w:rPr>
            <w:rStyle w:val="Hipervnculo"/>
            <w:noProof/>
          </w:rPr>
          <w:t>3.5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Diagrama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_Toc317869601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11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02" w:history="1">
        <w:r w:rsidR="000F6283" w:rsidRPr="00DB344D">
          <w:rPr>
            <w:rStyle w:val="Hipervnculo"/>
            <w:noProof/>
          </w:rPr>
          <w:t>3.6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Observaciones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_Toc317869602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13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03" w:history="1">
        <w:r w:rsidR="000F6283" w:rsidRPr="00DB344D">
          <w:rPr>
            <w:rStyle w:val="Hipervnculo"/>
            <w:noProof/>
          </w:rPr>
          <w:t>4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CU.02.15.03 – ImprimirNotificaciónDeSolicitante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_Toc317869603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14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04" w:history="1">
        <w:r w:rsidR="000F6283" w:rsidRPr="00DB344D">
          <w:rPr>
            <w:rStyle w:val="Hipervnculo"/>
            <w:noProof/>
          </w:rPr>
          <w:t>4.1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Descripción Breve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_Toc317869604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14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05" w:history="1">
        <w:r w:rsidR="000F6283" w:rsidRPr="00DB344D">
          <w:rPr>
            <w:rStyle w:val="Hipervnculo"/>
            <w:noProof/>
          </w:rPr>
          <w:t>4.1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Actores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_Toc317869605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14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06" w:history="1">
        <w:r w:rsidR="000F6283" w:rsidRPr="00DB344D">
          <w:rPr>
            <w:rStyle w:val="Hipervnculo"/>
            <w:noProof/>
          </w:rPr>
          <w:t>4.2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Condiciones Previas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_Toc317869606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14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69607" w:history="1">
        <w:r w:rsidR="000F6283" w:rsidRPr="00DB344D">
          <w:rPr>
            <w:rStyle w:val="Hipervnculo"/>
          </w:rPr>
          <w:t>4.2.1</w:t>
        </w:r>
        <w:r w:rsidR="000F6283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</w:rPr>
          <w:t>El usuario deberá iniciar sesión en el sistema.</w:t>
        </w:r>
        <w:r w:rsidR="000F6283">
          <w:rPr>
            <w:webHidden/>
          </w:rPr>
          <w:tab/>
        </w:r>
        <w:r w:rsidR="000F6283">
          <w:rPr>
            <w:webHidden/>
          </w:rPr>
          <w:fldChar w:fldCharType="begin"/>
        </w:r>
        <w:r w:rsidR="000F6283">
          <w:rPr>
            <w:webHidden/>
          </w:rPr>
          <w:instrText xml:space="preserve"> PAGEREF _Toc317869607 \h </w:instrText>
        </w:r>
        <w:r w:rsidR="000F6283">
          <w:rPr>
            <w:webHidden/>
          </w:rPr>
        </w:r>
        <w:r w:rsidR="000F6283">
          <w:rPr>
            <w:webHidden/>
          </w:rPr>
          <w:fldChar w:fldCharType="separate"/>
        </w:r>
        <w:r w:rsidR="000F6283">
          <w:rPr>
            <w:webHidden/>
          </w:rPr>
          <w:t>14</w:t>
        </w:r>
        <w:r w:rsidR="000F6283">
          <w:rPr>
            <w:webHidden/>
          </w:rPr>
          <w:fldChar w:fldCharType="end"/>
        </w:r>
      </w:hyperlink>
    </w:p>
    <w:p w:rsidR="000F6283" w:rsidRDefault="001161E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69608" w:history="1">
        <w:r w:rsidR="000F6283" w:rsidRPr="00DB344D">
          <w:rPr>
            <w:rStyle w:val="Hipervnculo"/>
          </w:rPr>
          <w:t>4.2.2</w:t>
        </w:r>
        <w:r w:rsidR="000F6283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</w:rPr>
          <w:t>El usuario deberá realizar el registro de la notificación al solicitante.</w:t>
        </w:r>
        <w:r w:rsidR="000F6283">
          <w:rPr>
            <w:webHidden/>
          </w:rPr>
          <w:tab/>
        </w:r>
        <w:r w:rsidR="000F6283">
          <w:rPr>
            <w:webHidden/>
          </w:rPr>
          <w:fldChar w:fldCharType="begin"/>
        </w:r>
        <w:r w:rsidR="000F6283">
          <w:rPr>
            <w:webHidden/>
          </w:rPr>
          <w:instrText xml:space="preserve"> PAGEREF _Toc317869608 \h </w:instrText>
        </w:r>
        <w:r w:rsidR="000F6283">
          <w:rPr>
            <w:webHidden/>
          </w:rPr>
        </w:r>
        <w:r w:rsidR="000F6283">
          <w:rPr>
            <w:webHidden/>
          </w:rPr>
          <w:fldChar w:fldCharType="separate"/>
        </w:r>
        <w:r w:rsidR="000F6283">
          <w:rPr>
            <w:webHidden/>
          </w:rPr>
          <w:t>14</w:t>
        </w:r>
        <w:r w:rsidR="000F6283">
          <w:rPr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09" w:history="1">
        <w:r w:rsidR="000F6283" w:rsidRPr="00DB344D">
          <w:rPr>
            <w:rStyle w:val="Hipervnculo"/>
            <w:noProof/>
          </w:rPr>
          <w:t>4.3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Flujo de Eventos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_Toc317869609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14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69610" w:history="1">
        <w:r w:rsidR="000F6283" w:rsidRPr="00DB344D">
          <w:rPr>
            <w:rStyle w:val="Hipervnculo"/>
          </w:rPr>
          <w:t>4.3.1</w:t>
        </w:r>
        <w:r w:rsidR="000F6283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</w:rPr>
          <w:t>Flujo Básico</w:t>
        </w:r>
        <w:r w:rsidR="000F6283">
          <w:rPr>
            <w:webHidden/>
          </w:rPr>
          <w:tab/>
        </w:r>
        <w:r w:rsidR="000F6283">
          <w:rPr>
            <w:webHidden/>
          </w:rPr>
          <w:fldChar w:fldCharType="begin"/>
        </w:r>
        <w:r w:rsidR="000F6283">
          <w:rPr>
            <w:webHidden/>
          </w:rPr>
          <w:instrText xml:space="preserve"> PAGEREF _Toc317869610 \h </w:instrText>
        </w:r>
        <w:r w:rsidR="000F6283">
          <w:rPr>
            <w:webHidden/>
          </w:rPr>
        </w:r>
        <w:r w:rsidR="000F6283">
          <w:rPr>
            <w:webHidden/>
          </w:rPr>
          <w:fldChar w:fldCharType="separate"/>
        </w:r>
        <w:r w:rsidR="000F6283">
          <w:rPr>
            <w:webHidden/>
          </w:rPr>
          <w:t>14</w:t>
        </w:r>
        <w:r w:rsidR="000F6283">
          <w:rPr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11" w:history="1">
        <w:r w:rsidR="000F6283" w:rsidRPr="00DB344D">
          <w:rPr>
            <w:rStyle w:val="Hipervnculo"/>
            <w:noProof/>
          </w:rPr>
          <w:t>4.4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Flujos alternos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_Toc317869611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14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12" w:history="1">
        <w:r w:rsidR="000F6283" w:rsidRPr="00DB344D">
          <w:rPr>
            <w:rStyle w:val="Hipervnculo"/>
            <w:noProof/>
          </w:rPr>
          <w:t>4.5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Condiciones Posteriores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_Toc317869612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14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13" w:history="1">
        <w:r w:rsidR="000F6283" w:rsidRPr="00DB344D">
          <w:rPr>
            <w:rStyle w:val="Hipervnculo"/>
            <w:noProof/>
          </w:rPr>
          <w:t>4.6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Diagrama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_Toc317869613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15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14" w:history="1">
        <w:r w:rsidR="000F6283" w:rsidRPr="00DB344D">
          <w:rPr>
            <w:rStyle w:val="Hipervnculo"/>
            <w:noProof/>
          </w:rPr>
          <w:t>4.7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Observaciones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_Toc317869614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15</w:t>
        </w:r>
        <w:r w:rsidR="000F6283">
          <w:rPr>
            <w:noProof/>
            <w:webHidden/>
          </w:rPr>
          <w:fldChar w:fldCharType="end"/>
        </w:r>
      </w:hyperlink>
    </w:p>
    <w:p w:rsidR="000F6283" w:rsidRDefault="001161E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69615" w:history="1">
        <w:r w:rsidR="000F6283" w:rsidRPr="00DB344D">
          <w:rPr>
            <w:rStyle w:val="Hipervnculo"/>
            <w:noProof/>
          </w:rPr>
          <w:t>5</w:t>
        </w:r>
        <w:r w:rsidR="000F628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F6283" w:rsidRPr="00DB344D">
          <w:rPr>
            <w:rStyle w:val="Hipervnculo"/>
            <w:noProof/>
          </w:rPr>
          <w:t>Firmas de elaboración, revisión y aprobación</w:t>
        </w:r>
        <w:r w:rsidR="000F6283">
          <w:rPr>
            <w:noProof/>
            <w:webHidden/>
          </w:rPr>
          <w:tab/>
        </w:r>
        <w:r w:rsidR="000F6283">
          <w:rPr>
            <w:noProof/>
            <w:webHidden/>
          </w:rPr>
          <w:fldChar w:fldCharType="begin"/>
        </w:r>
        <w:r w:rsidR="000F6283">
          <w:rPr>
            <w:noProof/>
            <w:webHidden/>
          </w:rPr>
          <w:instrText xml:space="preserve"> PAGEREF _Toc317869615 \h </w:instrText>
        </w:r>
        <w:r w:rsidR="000F6283">
          <w:rPr>
            <w:noProof/>
            <w:webHidden/>
          </w:rPr>
        </w:r>
        <w:r w:rsidR="000F6283">
          <w:rPr>
            <w:noProof/>
            <w:webHidden/>
          </w:rPr>
          <w:fldChar w:fldCharType="separate"/>
        </w:r>
        <w:r w:rsidR="000F6283">
          <w:rPr>
            <w:noProof/>
            <w:webHidden/>
          </w:rPr>
          <w:t>16</w:t>
        </w:r>
        <w:r w:rsidR="000F6283"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C91A09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DSTCUS.02.15 Gestionar Registro de Notificaciones</w:t>
          </w:r>
        </w:p>
      </w:sdtContent>
    </w:sdt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317869572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317869573"/>
      <w:bookmarkStart w:id="10" w:name="_Toc94609180"/>
      <w:r w:rsidRPr="00041EBD">
        <w:t>Objetivo</w:t>
      </w:r>
      <w:bookmarkEnd w:id="6"/>
      <w:bookmarkEnd w:id="7"/>
      <w:bookmarkEnd w:id="8"/>
      <w:bookmarkEnd w:id="9"/>
    </w:p>
    <w:p w:rsidR="005E0766" w:rsidRPr="00CC1B7A" w:rsidRDefault="005E0766" w:rsidP="00926F0E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>
        <w:rPr>
          <w:rFonts w:cs="Arial"/>
        </w:rPr>
        <w:t xml:space="preserve">El presente producto tiene como objetivo definir el proceso para llevar acabo el control notificaciones a </w:t>
      </w:r>
      <w:r w:rsidR="004F7298">
        <w:rPr>
          <w:rFonts w:cs="Arial"/>
        </w:rPr>
        <w:t>los solicitantes</w:t>
      </w:r>
      <w:r>
        <w:rPr>
          <w:rFonts w:cs="Arial"/>
        </w:rPr>
        <w:t xml:space="preserve"> dentro del sistema de Gestión de Trámites.</w:t>
      </w:r>
    </w:p>
    <w:p w:rsidR="00BE728C" w:rsidRDefault="00BE728C" w:rsidP="00041EBD">
      <w:pPr>
        <w:pStyle w:val="Ttulo2"/>
      </w:pPr>
      <w:bookmarkStart w:id="14" w:name="_Toc317869574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7869575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E30C17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30C17" w:rsidRPr="00E30C17" w:rsidRDefault="00E30C17" w:rsidP="00E30C17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</w:t>
      </w:r>
      <w:r>
        <w:rPr>
          <w:rFonts w:cs="Arial"/>
        </w:rPr>
        <w:t>RNS</w:t>
      </w:r>
      <w:r w:rsidRPr="00081F67">
        <w:rPr>
          <w:rFonts w:cs="Arial"/>
        </w:rPr>
        <w:t>-</w:t>
      </w:r>
      <w:r>
        <w:rPr>
          <w:rFonts w:cs="Arial"/>
        </w:rPr>
        <w:t>ReglasDeNegocio</w:t>
      </w:r>
      <w:r w:rsidRPr="00081F67">
        <w:rPr>
          <w:rFonts w:cs="Arial"/>
        </w:rPr>
        <w:t>DelSistema</w:t>
      </w:r>
      <w:r>
        <w:rPr>
          <w:rFonts w:cs="Arial"/>
        </w:rPr>
        <w:t>.docx.</w:t>
      </w:r>
    </w:p>
    <w:p w:rsidR="009F5351" w:rsidRDefault="009F5351" w:rsidP="00C91A09">
      <w:pPr>
        <w:pStyle w:val="Prrafodelista"/>
        <w:ind w:left="814"/>
        <w:rPr>
          <w:rFonts w:cs="Arial"/>
          <w:lang w:val="es-ES"/>
        </w:rPr>
      </w:pPr>
      <w:r w:rsidRPr="009F5351">
        <w:rPr>
          <w:rFonts w:cs="Arial"/>
          <w:lang w:val="es-ES"/>
        </w:rPr>
        <w:t>Para conocer el detalle de los flujos de los Casos de Uso que tienen relación con el seguimiento de las actividades de este proceso:</w:t>
      </w:r>
    </w:p>
    <w:p w:rsidR="00CE0389" w:rsidRDefault="00CE0389" w:rsidP="00CE0389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 w:rsidRPr="001A0B87">
        <w:rPr>
          <w:rFonts w:cs="Arial"/>
        </w:rPr>
        <w:t>Refi</w:t>
      </w:r>
      <w:r>
        <w:rPr>
          <w:rFonts w:cs="Arial"/>
        </w:rPr>
        <w:t>érase al Caso de Uso &lt;&lt;DSTCUS.02.10</w:t>
      </w:r>
      <w:r w:rsidRPr="001A0B87">
        <w:rPr>
          <w:rFonts w:cs="Arial"/>
        </w:rPr>
        <w:t xml:space="preserve"> </w:t>
      </w:r>
      <w:r>
        <w:rPr>
          <w:rFonts w:cs="Arial"/>
        </w:rPr>
        <w:t>ModificarTrámite</w:t>
      </w:r>
      <w:r w:rsidRPr="001A0B87">
        <w:rPr>
          <w:rFonts w:cs="Arial"/>
        </w:rPr>
        <w:t>.doc</w:t>
      </w:r>
      <w:r>
        <w:rPr>
          <w:rFonts w:cs="Arial"/>
        </w:rPr>
        <w:t>x</w:t>
      </w:r>
      <w:r w:rsidRPr="001A0B87">
        <w:rPr>
          <w:rFonts w:cs="Arial"/>
        </w:rPr>
        <w:t>&gt;&gt;.</w:t>
      </w:r>
    </w:p>
    <w:p w:rsidR="00DB1791" w:rsidRPr="00AD3635" w:rsidRDefault="008769A5" w:rsidP="0050642D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</w:t>
      </w:r>
      <w:r w:rsidR="00151AA6">
        <w:rPr>
          <w:rFonts w:cs="Arial"/>
          <w:lang w:val="es-ES"/>
        </w:rPr>
        <w:t>Caso de Uso</w:t>
      </w:r>
      <w:r w:rsidR="00610C9C" w:rsidRPr="00DB1791">
        <w:rPr>
          <w:rFonts w:cs="Arial"/>
          <w:lang w:val="es-ES"/>
        </w:rPr>
        <w:t xml:space="preserve"> </w:t>
      </w:r>
      <w:r w:rsidR="00DB1791" w:rsidRPr="00F303A3">
        <w:rPr>
          <w:rFonts w:cs="Arial"/>
        </w:rPr>
        <w:t>&lt;&lt;</w:t>
      </w:r>
      <w:r w:rsidR="00390E4D">
        <w:t>DSTCUS.02.12</w:t>
      </w:r>
      <w:r w:rsidR="00DB1791" w:rsidRPr="00EA4D3A">
        <w:t xml:space="preserve"> EmitirEvaluaciónTécnica</w:t>
      </w:r>
      <w:r w:rsidR="00DB1791">
        <w:t>.docx</w:t>
      </w:r>
      <w:r w:rsidR="00DB1791" w:rsidRPr="00BA6607">
        <w:rPr>
          <w:rFonts w:cs="Arial"/>
        </w:rPr>
        <w:t>&gt;&gt;.</w:t>
      </w:r>
    </w:p>
    <w:p w:rsidR="00AD3635" w:rsidRPr="00CE0389" w:rsidRDefault="00AD3635" w:rsidP="0050642D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Caso de Uso </w:t>
      </w:r>
      <w:r w:rsidRPr="00F303A3">
        <w:rPr>
          <w:rFonts w:cs="Arial"/>
        </w:rPr>
        <w:t>&lt;&lt;</w:t>
      </w:r>
      <w:r w:rsidRPr="00F74D05">
        <w:t>DSTCUS.02.13 RegistrarProductoNoConforme</w:t>
      </w:r>
      <w:r>
        <w:t>.docx</w:t>
      </w:r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EB3DE0" w:rsidRDefault="00EB3DE0" w:rsidP="00795508">
      <w:pPr>
        <w:pStyle w:val="Ttulo2"/>
      </w:pPr>
      <w:bookmarkStart w:id="19" w:name="_Toc317869576"/>
      <w:r>
        <w:t>Diagrama de Casos de Uso</w:t>
      </w:r>
      <w:bookmarkEnd w:id="19"/>
    </w:p>
    <w:p w:rsidR="00A46E79" w:rsidRDefault="00BF27FD" w:rsidP="00A46E79">
      <w:pPr>
        <w:pStyle w:val="Subttulo"/>
      </w:pPr>
      <w:r>
        <w:rPr>
          <w:rFonts w:cs="Arial"/>
          <w:noProof/>
          <w:lang w:eastAsia="es-MX"/>
        </w:rPr>
        <w:drawing>
          <wp:inline distT="0" distB="0" distL="0" distR="0" wp14:anchorId="08448C3D" wp14:editId="48C4AACB">
            <wp:extent cx="5943600" cy="294195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2.15 GestionarRegistroDeNotificacione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79" w:rsidRDefault="00A46E79" w:rsidP="00A46E79"/>
    <w:p w:rsidR="00BF27FD" w:rsidRDefault="00BF27FD" w:rsidP="00A46E79">
      <w:r>
        <w:br w:type="page"/>
      </w:r>
    </w:p>
    <w:p w:rsidR="00BF27FD" w:rsidRPr="00A46E79" w:rsidRDefault="00BF27FD" w:rsidP="00A46E79"/>
    <w:bookmarkEnd w:id="3"/>
    <w:bookmarkEnd w:id="4"/>
    <w:bookmarkEnd w:id="10"/>
    <w:p w:rsidR="00926F0E" w:rsidRPr="002511BD" w:rsidRDefault="00926F0E" w:rsidP="00926F0E">
      <w:pPr>
        <w:pStyle w:val="Subttulo"/>
      </w:pPr>
      <w:r w:rsidRPr="002511BD">
        <w:t>Especificación de C</w:t>
      </w:r>
      <w:r>
        <w:t xml:space="preserve">asos de Uso de Sistema: </w:t>
      </w:r>
      <w:r w:rsidR="007826B9">
        <w:t>CU.</w:t>
      </w:r>
      <w:r w:rsidR="00390E4D">
        <w:t>02.15</w:t>
      </w:r>
      <w:r w:rsidRPr="008D03C3">
        <w:t>.01-</w:t>
      </w:r>
      <w:r w:rsidR="00696C45">
        <w:t>BuscarSolicitud</w:t>
      </w:r>
      <w:r w:rsidR="00286147">
        <w:t>De</w:t>
      </w:r>
      <w:r w:rsidR="00696C45">
        <w:t>Notificación</w:t>
      </w:r>
    </w:p>
    <w:p w:rsidR="00926F0E" w:rsidRPr="00041EBD" w:rsidRDefault="00926F0E" w:rsidP="00926F0E">
      <w:pPr>
        <w:pStyle w:val="Ttulo1"/>
      </w:pPr>
      <w:bookmarkStart w:id="20" w:name="_CU.02.01.01_–_Buscar"/>
      <w:bookmarkStart w:id="21" w:name="_CU.03.01.01_–_Generar"/>
      <w:bookmarkStart w:id="22" w:name="_CU.02.15.01_–_BuscarSolicitudDeNoti"/>
      <w:bookmarkStart w:id="23" w:name="_Toc317869577"/>
      <w:bookmarkEnd w:id="20"/>
      <w:bookmarkEnd w:id="21"/>
      <w:bookmarkEnd w:id="22"/>
      <w:r>
        <w:t>CU</w:t>
      </w:r>
      <w:r w:rsidR="007826B9">
        <w:t>.</w:t>
      </w:r>
      <w:r w:rsidR="00390E4D">
        <w:t>02.15</w:t>
      </w:r>
      <w:r>
        <w:t xml:space="preserve">.01 – </w:t>
      </w:r>
      <w:proofErr w:type="spellStart"/>
      <w:r w:rsidR="004E312C">
        <w:t>Buscar</w:t>
      </w:r>
      <w:r w:rsidR="002C49FC">
        <w:t>Solicitud</w:t>
      </w:r>
      <w:r w:rsidR="00286147">
        <w:t>De</w:t>
      </w:r>
      <w:r w:rsidR="00696C45">
        <w:t>Notificación</w:t>
      </w:r>
      <w:bookmarkEnd w:id="23"/>
      <w:proofErr w:type="spellEnd"/>
      <w:r w:rsidRPr="00041EBD">
        <w:tab/>
      </w:r>
    </w:p>
    <w:p w:rsidR="00BF15BF" w:rsidRDefault="00BF15BF" w:rsidP="00110327">
      <w:pPr>
        <w:rPr>
          <w:rFonts w:cs="Arial"/>
        </w:rPr>
      </w:pPr>
    </w:p>
    <w:p w:rsidR="00B319FE" w:rsidRDefault="00B319FE" w:rsidP="00B319FE">
      <w:pPr>
        <w:pStyle w:val="Ttulo2"/>
      </w:pPr>
      <w:bookmarkStart w:id="24" w:name="_Toc314479508"/>
      <w:bookmarkStart w:id="25" w:name="_Toc317869578"/>
      <w:r>
        <w:t>Descripción Breve</w:t>
      </w:r>
      <w:bookmarkEnd w:id="24"/>
      <w:bookmarkEnd w:id="25"/>
    </w:p>
    <w:p w:rsidR="00B319FE" w:rsidRDefault="00B319FE" w:rsidP="00B319FE">
      <w:pPr>
        <w:rPr>
          <w:rFonts w:cs="Arial"/>
          <w:lang w:val="es-ES" w:eastAsia="es-ES"/>
        </w:rPr>
      </w:pPr>
      <w:r>
        <w:rPr>
          <w:rFonts w:cs="Arial"/>
        </w:rPr>
        <w:t xml:space="preserve">El usuario genera una búsqueda de las solicitudes </w:t>
      </w:r>
      <w:r w:rsidR="004F7298">
        <w:rPr>
          <w:rFonts w:cs="Arial"/>
        </w:rPr>
        <w:t xml:space="preserve">a las que se les generará una notificación para solicitantes </w:t>
      </w:r>
      <w:r>
        <w:rPr>
          <w:rFonts w:cs="Arial"/>
        </w:rPr>
        <w:t xml:space="preserve"> dentro del sistema de gestión de trámites.</w:t>
      </w:r>
    </w:p>
    <w:p w:rsidR="00B319FE" w:rsidRDefault="00B319FE" w:rsidP="00B319FE">
      <w:pPr>
        <w:pStyle w:val="Ttulo2"/>
      </w:pPr>
      <w:bookmarkStart w:id="26" w:name="_Toc314479509"/>
      <w:bookmarkStart w:id="27" w:name="_Toc263244843"/>
      <w:bookmarkStart w:id="28" w:name="_Toc250373387"/>
      <w:bookmarkStart w:id="29" w:name="_Toc317869579"/>
      <w:r>
        <w:t>Actores</w:t>
      </w:r>
      <w:bookmarkEnd w:id="26"/>
      <w:bookmarkEnd w:id="27"/>
      <w:bookmarkEnd w:id="28"/>
      <w:bookmarkEnd w:id="29"/>
    </w:p>
    <w:p w:rsidR="00B319FE" w:rsidRDefault="00B319FE" w:rsidP="00B319FE">
      <w:pPr>
        <w:rPr>
          <w:rFonts w:cs="Arial"/>
        </w:rPr>
      </w:pPr>
      <w:bookmarkStart w:id="30" w:name="_Toc250373388"/>
      <w:r>
        <w:rPr>
          <w:rFonts w:cs="Arial"/>
          <w:b/>
        </w:rPr>
        <w:t>Administrador</w:t>
      </w:r>
      <w:r>
        <w:rPr>
          <w:rFonts w:cs="Arial"/>
        </w:rPr>
        <w:t>.- Actor encargado de administrar los elementos estructurales y funcionales del sistema.</w:t>
      </w:r>
    </w:p>
    <w:p w:rsidR="00B319FE" w:rsidRDefault="00B319FE" w:rsidP="00B319FE">
      <w:pPr>
        <w:spacing w:line="276" w:lineRule="auto"/>
        <w:rPr>
          <w:rFonts w:cs="Arial"/>
        </w:rPr>
      </w:pPr>
      <w:r>
        <w:rPr>
          <w:rFonts w:cs="Arial"/>
          <w:b/>
        </w:rPr>
        <w:t xml:space="preserve">Área / Responsable de Área.- </w:t>
      </w:r>
      <w:r>
        <w:rPr>
          <w:rFonts w:cs="Arial"/>
        </w:rPr>
        <w:t>Es la persona autorizada para realizar búsqueda de las solicitudes en el sistema.</w:t>
      </w:r>
    </w:p>
    <w:p w:rsidR="00B319FE" w:rsidRDefault="00B319FE" w:rsidP="00B319FE">
      <w:pPr>
        <w:rPr>
          <w:rFonts w:cs="Arial"/>
        </w:rPr>
      </w:pPr>
      <w:r>
        <w:rPr>
          <w:rFonts w:cs="Arial"/>
        </w:rPr>
        <w:t>El conjunto de los actores antes citados en lo subsecuente se les denominará USUARIO.</w:t>
      </w:r>
    </w:p>
    <w:p w:rsidR="00B319FE" w:rsidRDefault="00B319FE" w:rsidP="00B319FE">
      <w:pPr>
        <w:pStyle w:val="Ttulo2"/>
      </w:pPr>
      <w:bookmarkStart w:id="31" w:name="_Toc314479510"/>
      <w:bookmarkStart w:id="32" w:name="_Toc263244844"/>
      <w:bookmarkStart w:id="33" w:name="_Toc317869580"/>
      <w:r>
        <w:t>Condiciones Previas</w:t>
      </w:r>
      <w:bookmarkEnd w:id="30"/>
      <w:bookmarkEnd w:id="31"/>
      <w:bookmarkEnd w:id="32"/>
      <w:bookmarkEnd w:id="33"/>
    </w:p>
    <w:p w:rsidR="00B319FE" w:rsidRDefault="00B319FE" w:rsidP="00B319FE">
      <w:pPr>
        <w:pStyle w:val="Ttulo3"/>
      </w:pPr>
      <w:bookmarkStart w:id="34" w:name="_Toc314479511"/>
      <w:bookmarkStart w:id="35" w:name="_Toc263244845"/>
      <w:bookmarkStart w:id="36" w:name="_Toc250373389"/>
      <w:bookmarkStart w:id="37" w:name="_Toc317869581"/>
      <w:r>
        <w:t>El usuario deberá iniciar sesión en el sistema.</w:t>
      </w:r>
      <w:bookmarkEnd w:id="34"/>
      <w:bookmarkEnd w:id="35"/>
      <w:bookmarkEnd w:id="36"/>
      <w:bookmarkEnd w:id="37"/>
    </w:p>
    <w:p w:rsidR="00B319FE" w:rsidRDefault="00B319FE" w:rsidP="00B319FE">
      <w:pPr>
        <w:spacing w:after="240"/>
        <w:rPr>
          <w:rFonts w:cs="Arial"/>
        </w:rPr>
      </w:pPr>
      <w:r>
        <w:rPr>
          <w:rFonts w:cs="Arial"/>
        </w:rPr>
        <w:t>El usuario inicia una sesión en el sistema introduciendo el nombre de usuario y contraseña.</w:t>
      </w:r>
    </w:p>
    <w:p w:rsidR="00C54476" w:rsidRPr="00C660C7" w:rsidRDefault="00C54476" w:rsidP="00C54476">
      <w:pPr>
        <w:pStyle w:val="Ttulo3"/>
        <w:spacing w:before="240"/>
      </w:pPr>
      <w:bookmarkStart w:id="38" w:name="_Toc317869582"/>
      <w:r>
        <w:t xml:space="preserve">El registro </w:t>
      </w:r>
      <w:r w:rsidR="00F74D05">
        <w:t>del trámite haya presentado inconsistencias durante su gestión.</w:t>
      </w:r>
      <w:bookmarkEnd w:id="38"/>
    </w:p>
    <w:p w:rsidR="00C54476" w:rsidRDefault="00C54476" w:rsidP="00C54476">
      <w:pPr>
        <w:rPr>
          <w:rFonts w:cs="Arial"/>
        </w:rPr>
      </w:pPr>
      <w:r>
        <w:rPr>
          <w:rFonts w:cs="Arial"/>
          <w:lang w:val="es-ES"/>
        </w:rPr>
        <w:t xml:space="preserve">El usuario </w:t>
      </w:r>
      <w:r w:rsidR="00CE51BC">
        <w:rPr>
          <w:rFonts w:cs="Arial"/>
          <w:lang w:val="es-ES"/>
        </w:rPr>
        <w:t>deberá realizar previamente una evaluación técnica del trámite.</w:t>
      </w:r>
      <w:r w:rsidR="00CE51BC" w:rsidRPr="00CE51BC">
        <w:rPr>
          <w:rFonts w:cs="Arial"/>
          <w:lang w:val="es-ES"/>
        </w:rPr>
        <w:t xml:space="preserve"> </w:t>
      </w:r>
      <w:r w:rsidR="00CE51BC">
        <w:rPr>
          <w:rFonts w:cs="Arial"/>
          <w:lang w:val="es-ES"/>
        </w:rPr>
        <w:t xml:space="preserve">Para mayor detalle refiérase al </w:t>
      </w:r>
      <w:r w:rsidR="00CE51BC" w:rsidRPr="00F303A3">
        <w:rPr>
          <w:rFonts w:cs="Arial"/>
        </w:rPr>
        <w:t>&lt;&lt;</w:t>
      </w:r>
      <w:r w:rsidR="00CE51BC" w:rsidRPr="00EA4D3A">
        <w:t xml:space="preserve"> </w:t>
      </w:r>
      <w:r w:rsidR="00CE51BC">
        <w:t>DSTCUS.02.12-</w:t>
      </w:r>
      <w:r w:rsidR="00CE51BC" w:rsidRPr="00EA4D3A">
        <w:t>EmitirEvaluaciónTécnica</w:t>
      </w:r>
      <w:r w:rsidR="00CE51BC">
        <w:t>.docx</w:t>
      </w:r>
      <w:r w:rsidR="00CE51BC" w:rsidRPr="00F303A3">
        <w:rPr>
          <w:rFonts w:cs="Arial"/>
        </w:rPr>
        <w:t>&gt;&gt;</w:t>
      </w:r>
      <w:r w:rsidR="00CE51BC">
        <w:rPr>
          <w:rFonts w:cs="Arial"/>
        </w:rPr>
        <w:t xml:space="preserve">. Posteriormente, en caso de que se presenten inconsistencias durante la evaluación </w:t>
      </w:r>
      <w:r>
        <w:rPr>
          <w:rFonts w:cs="Arial"/>
          <w:lang w:val="es-ES"/>
        </w:rPr>
        <w:t xml:space="preserve">refiérase al </w:t>
      </w:r>
      <w:r w:rsidR="00AD3635">
        <w:rPr>
          <w:rFonts w:cs="Arial"/>
          <w:lang w:val="es-ES"/>
        </w:rPr>
        <w:t xml:space="preserve">Caso de Uso </w:t>
      </w:r>
      <w:r w:rsidRPr="00F303A3">
        <w:rPr>
          <w:rFonts w:cs="Arial"/>
        </w:rPr>
        <w:t>&lt;&lt;</w:t>
      </w:r>
      <w:r w:rsidR="00F74D05" w:rsidRPr="00F74D05">
        <w:t>DSTCUS.02.13 RegistrarProductoNoConforme</w:t>
      </w:r>
      <w:r>
        <w:t>.docx</w:t>
      </w:r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C54476" w:rsidRDefault="00C54476" w:rsidP="00C54476">
      <w:pPr>
        <w:rPr>
          <w:rFonts w:cs="Arial"/>
        </w:rPr>
      </w:pPr>
    </w:p>
    <w:p w:rsidR="00B319FE" w:rsidRDefault="00B319FE" w:rsidP="00B319FE">
      <w:pPr>
        <w:pStyle w:val="Ttulo3"/>
      </w:pPr>
      <w:bookmarkStart w:id="39" w:name="_Toc263244846"/>
      <w:bookmarkStart w:id="40" w:name="_Toc250373390"/>
      <w:bookmarkStart w:id="41" w:name="_Toc314479512"/>
      <w:bookmarkStart w:id="42" w:name="_Toc317869583"/>
      <w:r>
        <w:t xml:space="preserve">El usuario deberá ubicarse en la pantalla </w:t>
      </w:r>
      <w:bookmarkEnd w:id="39"/>
      <w:bookmarkEnd w:id="40"/>
      <w:r>
        <w:t>indicada.</w:t>
      </w:r>
      <w:bookmarkEnd w:id="41"/>
      <w:bookmarkEnd w:id="42"/>
    </w:p>
    <w:p w:rsidR="00B319FE" w:rsidRDefault="00B319FE" w:rsidP="00B319FE">
      <w:pPr>
        <w:rPr>
          <w:rFonts w:cs="Arial"/>
        </w:rPr>
      </w:pPr>
      <w:bookmarkStart w:id="43" w:name="_Toc263244848"/>
      <w:bookmarkStart w:id="44" w:name="_Toc250373391"/>
      <w:r>
        <w:rPr>
          <w:rFonts w:cs="Arial"/>
        </w:rPr>
        <w:t xml:space="preserve">El </w:t>
      </w:r>
      <w:bookmarkStart w:id="45" w:name="_GoBack"/>
      <w:r>
        <w:rPr>
          <w:rFonts w:cs="Arial"/>
        </w:rPr>
        <w:t>usuario deberá seleccionar la opción “Gestión de Trámites” del menú principal de modo que las opciones anidadas se expandan, posteriormente deberá seleccionar la opción “Procesos”, y posteriormente la opción “</w:t>
      </w:r>
      <w:r w:rsidR="004F7298">
        <w:rPr>
          <w:rFonts w:cs="Arial"/>
        </w:rPr>
        <w:t>Notificaciones a Solicitantes</w:t>
      </w:r>
      <w:r>
        <w:rPr>
          <w:rFonts w:cs="Arial"/>
        </w:rPr>
        <w:t xml:space="preserve">”, al realizar esto, el sistema presentará al usuario la pantalla </w:t>
      </w:r>
      <w:r w:rsidR="004F7298">
        <w:rPr>
          <w:rFonts w:cs="Arial"/>
        </w:rPr>
        <w:t>NOTIFICACIONES A SOLICITANTES</w:t>
      </w:r>
      <w:r>
        <w:rPr>
          <w:rFonts w:cs="Arial"/>
        </w:rPr>
        <w:t xml:space="preserve">. </w:t>
      </w:r>
    </w:p>
    <w:bookmarkEnd w:id="45"/>
    <w:p w:rsidR="00F07826" w:rsidRDefault="00F07826" w:rsidP="00B319FE">
      <w:pPr>
        <w:rPr>
          <w:rFonts w:cs="Arial"/>
        </w:rPr>
      </w:pPr>
    </w:p>
    <w:p w:rsidR="00F07826" w:rsidRDefault="00F07826" w:rsidP="00F07826">
      <w:pPr>
        <w:pStyle w:val="Ttulo3"/>
      </w:pPr>
      <w:bookmarkStart w:id="46" w:name="_Toc317869584"/>
      <w:r>
        <w:t>Se debe generar reporte de solicitud previamente.</w:t>
      </w:r>
      <w:bookmarkEnd w:id="46"/>
    </w:p>
    <w:p w:rsidR="00F07826" w:rsidRDefault="00F07826" w:rsidP="00F07826">
      <w:pPr>
        <w:rPr>
          <w:rFonts w:cs="Arial"/>
        </w:rPr>
      </w:pPr>
      <w:r w:rsidRPr="000D63EB">
        <w:rPr>
          <w:rFonts w:cs="Arial"/>
        </w:rPr>
        <w:t>Para poder realizar una notificación a solicitantes, el responsable del área debió generar reporte de la solicitud previamente. Ver documento DSTRNS-</w:t>
      </w:r>
      <w:proofErr w:type="spellStart"/>
      <w:r w:rsidRPr="000D63EB">
        <w:rPr>
          <w:rFonts w:cs="Arial"/>
        </w:rPr>
        <w:t>ReglasDeNegocioDelSistema</w:t>
      </w:r>
      <w:proofErr w:type="spellEnd"/>
      <w:r w:rsidRPr="000D63EB">
        <w:rPr>
          <w:rFonts w:cs="Arial"/>
        </w:rPr>
        <w:t xml:space="preserve"> (</w:t>
      </w:r>
      <w:r w:rsidR="00151AA6" w:rsidRPr="000D63EB">
        <w:t>RNS_PN01</w:t>
      </w:r>
      <w:r w:rsidRPr="000D63EB">
        <w:rPr>
          <w:rFonts w:cs="Arial"/>
        </w:rPr>
        <w:t>).</w:t>
      </w:r>
    </w:p>
    <w:p w:rsidR="00B319FE" w:rsidRDefault="00B319FE" w:rsidP="00B319FE">
      <w:pPr>
        <w:rPr>
          <w:rFonts w:cs="Arial"/>
        </w:rPr>
      </w:pPr>
    </w:p>
    <w:p w:rsidR="00B319FE" w:rsidRDefault="00B319FE" w:rsidP="00B319FE">
      <w:pPr>
        <w:pStyle w:val="Ttulo2"/>
      </w:pPr>
      <w:bookmarkStart w:id="47" w:name="_Toc314479513"/>
      <w:bookmarkStart w:id="48" w:name="_Toc317869585"/>
      <w:r>
        <w:t>Flujo de Eventos</w:t>
      </w:r>
      <w:bookmarkEnd w:id="43"/>
      <w:bookmarkEnd w:id="44"/>
      <w:bookmarkEnd w:id="47"/>
      <w:bookmarkEnd w:id="48"/>
    </w:p>
    <w:p w:rsidR="00B319FE" w:rsidRDefault="00B319FE" w:rsidP="00B319FE">
      <w:pPr>
        <w:pStyle w:val="Ttulo3"/>
      </w:pPr>
      <w:bookmarkStart w:id="49" w:name="_Toc314479514"/>
      <w:bookmarkStart w:id="50" w:name="_Toc263244849"/>
      <w:bookmarkStart w:id="51" w:name="_Toc250373392"/>
      <w:bookmarkStart w:id="52" w:name="_Toc317869586"/>
      <w:r>
        <w:t>Flujo Básico</w:t>
      </w:r>
      <w:bookmarkEnd w:id="49"/>
      <w:bookmarkEnd w:id="50"/>
      <w:bookmarkEnd w:id="51"/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B319FE" w:rsidTr="00B319FE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B319FE" w:rsidRDefault="00B319FE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319FE" w:rsidTr="00B319FE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B319FE" w:rsidRDefault="00B319FE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B319FE" w:rsidRDefault="00B319FE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B319FE" w:rsidTr="00B319FE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FE" w:rsidRDefault="00B319FE" w:rsidP="002251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FE" w:rsidRDefault="00B319FE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introduce un criterio de búsqueda y selecciona la opción de “Buscar”.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FE" w:rsidRDefault="00B319FE" w:rsidP="002251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FE" w:rsidRDefault="00B319FE">
            <w:pPr>
              <w:rPr>
                <w:rFonts w:cs="Arial"/>
              </w:rPr>
            </w:pPr>
            <w:r>
              <w:rPr>
                <w:rFonts w:cs="Arial"/>
              </w:rPr>
              <w:t>Muestra los datos del filtro.</w:t>
            </w:r>
          </w:p>
          <w:p w:rsidR="008769A5" w:rsidRDefault="008769A5">
            <w:pPr>
              <w:rPr>
                <w:rFonts w:cs="Arial"/>
              </w:rPr>
            </w:pPr>
          </w:p>
          <w:p w:rsidR="008769A5" w:rsidRDefault="008769A5" w:rsidP="008769A5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8769A5" w:rsidRDefault="008769A5" w:rsidP="008769A5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No muestra información.</w:t>
            </w:r>
          </w:p>
          <w:p w:rsidR="0009344B" w:rsidRDefault="0009344B" w:rsidP="008769A5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07.</w:t>
            </w:r>
          </w:p>
        </w:tc>
      </w:tr>
      <w:tr w:rsidR="005C4CCD" w:rsidTr="00B319FE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CD" w:rsidRDefault="002E123D" w:rsidP="002251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CD" w:rsidRDefault="005C4CCD">
            <w:pPr>
              <w:rPr>
                <w:rFonts w:cs="Arial"/>
              </w:rPr>
            </w:pPr>
            <w:r>
              <w:rPr>
                <w:rFonts w:cs="Arial"/>
              </w:rPr>
              <w:t>Selecciona registro de solicitud correspondiente.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CD" w:rsidRDefault="005C4CCD" w:rsidP="002251ED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CD" w:rsidRDefault="005C4CCD">
            <w:pPr>
              <w:rPr>
                <w:rFonts w:cs="Arial"/>
              </w:rPr>
            </w:pPr>
          </w:p>
        </w:tc>
      </w:tr>
      <w:tr w:rsidR="005C4CCD" w:rsidTr="00B319FE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CD" w:rsidRDefault="002E123D" w:rsidP="002251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CD" w:rsidRDefault="005C4CCD">
            <w:pPr>
              <w:rPr>
                <w:rFonts w:cs="Arial"/>
              </w:rPr>
            </w:pPr>
            <w:r>
              <w:rPr>
                <w:rFonts w:cs="Arial"/>
              </w:rPr>
              <w:t>Selecciona opción “Registrar Notificación”</w:t>
            </w:r>
            <w:r w:rsidR="002251ED">
              <w:rPr>
                <w:rFonts w:cs="Arial"/>
              </w:rPr>
              <w:t>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CD" w:rsidRDefault="002E123D" w:rsidP="002251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CD" w:rsidRDefault="002E123D">
            <w:pPr>
              <w:rPr>
                <w:rFonts w:cs="Arial"/>
              </w:rPr>
            </w:pPr>
            <w:r>
              <w:rPr>
                <w:rFonts w:cs="Arial"/>
              </w:rPr>
              <w:t>Muestra pantalla “Verificación de Requisitos”</w:t>
            </w:r>
            <w:r w:rsidR="00A878F6">
              <w:rPr>
                <w:rFonts w:cs="Arial"/>
              </w:rPr>
              <w:t xml:space="preserve"> con los datos correspondientes al filtro.</w:t>
            </w:r>
          </w:p>
        </w:tc>
      </w:tr>
      <w:tr w:rsidR="00286147" w:rsidTr="00B319FE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147" w:rsidRDefault="00924E30" w:rsidP="002251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147" w:rsidRDefault="00286147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924E30" w:rsidRDefault="00924E30" w:rsidP="00924E30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Generar registro de Notificación para el Solicitante:</w:t>
            </w:r>
          </w:p>
          <w:p w:rsidR="00924E30" w:rsidRDefault="00924E30" w:rsidP="00924E30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</w:t>
            </w:r>
          </w:p>
          <w:p w:rsidR="00286147" w:rsidRDefault="00286147" w:rsidP="00924E30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&lt;&lt;</w:t>
            </w:r>
            <w:hyperlink w:anchor="_CU.02.15.02_–_GenerarRegistroDeNoti" w:history="1">
              <w:r w:rsidRPr="00924E30">
                <w:rPr>
                  <w:rStyle w:val="Hipervnculo"/>
                  <w:rFonts w:cs="Arial"/>
                </w:rPr>
                <w:t>CU.02.15.02–</w:t>
              </w:r>
              <w:proofErr w:type="spellStart"/>
              <w:r w:rsidRPr="00924E30">
                <w:rPr>
                  <w:rStyle w:val="Hipervnculo"/>
                  <w:rFonts w:cs="Arial"/>
                </w:rPr>
                <w:t>GenerarRegistroDeNotificación</w:t>
              </w:r>
              <w:proofErr w:type="spellEnd"/>
            </w:hyperlink>
            <w:r w:rsidRPr="00252FF8">
              <w:rPr>
                <w:rFonts w:cs="Arial"/>
              </w:rPr>
              <w:t>&gt;&gt;.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147" w:rsidRDefault="00286147" w:rsidP="002251ED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147" w:rsidRDefault="00286147">
            <w:pPr>
              <w:rPr>
                <w:rFonts w:cs="Arial"/>
              </w:rPr>
            </w:pPr>
          </w:p>
        </w:tc>
      </w:tr>
      <w:tr w:rsidR="00B319FE" w:rsidTr="00B319FE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FE" w:rsidRDefault="00B319FE" w:rsidP="002251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24E30">
              <w:rPr>
                <w:rFonts w:cs="Arial"/>
              </w:rPr>
              <w:t>7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FE" w:rsidRDefault="00B319FE">
            <w:pPr>
              <w:rPr>
                <w:rFonts w:cs="Arial"/>
              </w:rPr>
            </w:pPr>
            <w:r>
              <w:rPr>
                <w:rFonts w:cs="Arial"/>
              </w:rPr>
              <w:t>Fin del caso.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FE" w:rsidRDefault="00B319FE" w:rsidP="002251ED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FE" w:rsidRDefault="00B319FE">
            <w:pPr>
              <w:spacing w:before="240"/>
              <w:rPr>
                <w:rFonts w:cs="Arial"/>
              </w:rPr>
            </w:pPr>
          </w:p>
        </w:tc>
      </w:tr>
    </w:tbl>
    <w:p w:rsidR="00B319FE" w:rsidRDefault="00B319FE" w:rsidP="00B319FE">
      <w:pPr>
        <w:pStyle w:val="Ttulo2"/>
        <w:numPr>
          <w:ilvl w:val="0"/>
          <w:numId w:val="0"/>
        </w:numPr>
      </w:pPr>
    </w:p>
    <w:p w:rsidR="00B319FE" w:rsidRDefault="00B319FE" w:rsidP="00B319FE">
      <w:pPr>
        <w:pStyle w:val="Ttulo2"/>
      </w:pPr>
      <w:bookmarkStart w:id="53" w:name="_Toc314479515"/>
      <w:bookmarkStart w:id="54" w:name="_Toc317869587"/>
      <w:r>
        <w:t>Flujos alternos</w:t>
      </w:r>
      <w:bookmarkEnd w:id="53"/>
      <w:bookmarkEnd w:id="54"/>
    </w:p>
    <w:p w:rsidR="00B319FE" w:rsidRDefault="00B319FE" w:rsidP="00B319FE">
      <w:pPr>
        <w:rPr>
          <w:rFonts w:cs="Arial"/>
        </w:rPr>
      </w:pPr>
      <w:r>
        <w:rPr>
          <w:rFonts w:cs="Arial"/>
        </w:rPr>
        <w:t>No aplica.</w:t>
      </w:r>
    </w:p>
    <w:p w:rsidR="00B319FE" w:rsidRDefault="00B319FE" w:rsidP="00B319FE">
      <w:pPr>
        <w:pStyle w:val="Ttulo2"/>
      </w:pPr>
      <w:bookmarkStart w:id="55" w:name="_Toc314479516"/>
      <w:bookmarkStart w:id="56" w:name="_Toc317869588"/>
      <w:r>
        <w:t>Condiciones Posteriores</w:t>
      </w:r>
      <w:bookmarkEnd w:id="55"/>
      <w:bookmarkEnd w:id="56"/>
    </w:p>
    <w:p w:rsidR="00B319FE" w:rsidRDefault="00B319FE" w:rsidP="00B319FE">
      <w:pPr>
        <w:rPr>
          <w:rFonts w:cs="Arial"/>
        </w:rPr>
      </w:pPr>
      <w:r>
        <w:rPr>
          <w:rFonts w:cs="Arial"/>
        </w:rPr>
        <w:t>No aplica.</w:t>
      </w:r>
    </w:p>
    <w:p w:rsidR="00B319FE" w:rsidRDefault="00B319FE" w:rsidP="00B319FE">
      <w:pPr>
        <w:pStyle w:val="Ttulo2"/>
      </w:pPr>
      <w:bookmarkStart w:id="57" w:name="_Toc314479517"/>
      <w:bookmarkStart w:id="58" w:name="_Toc263244851"/>
      <w:bookmarkStart w:id="59" w:name="_Toc250373395"/>
      <w:bookmarkStart w:id="60" w:name="_Toc317869589"/>
      <w:r>
        <w:lastRenderedPageBreak/>
        <w:t>Diagrama</w:t>
      </w:r>
      <w:bookmarkEnd w:id="57"/>
      <w:bookmarkEnd w:id="58"/>
      <w:bookmarkEnd w:id="59"/>
      <w:bookmarkEnd w:id="60"/>
    </w:p>
    <w:p w:rsidR="00B319FE" w:rsidRDefault="00897139" w:rsidP="00B319FE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472305"/>
            <wp:effectExtent l="0" t="0" r="0" b="444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5.01-BuscarSolicitudDeNotificació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FE" w:rsidRDefault="00B319FE" w:rsidP="00B319FE">
      <w:pPr>
        <w:pStyle w:val="Ttulo2"/>
      </w:pPr>
      <w:bookmarkStart w:id="61" w:name="_Toc314479518"/>
      <w:bookmarkStart w:id="62" w:name="_Toc263244852"/>
      <w:bookmarkStart w:id="63" w:name="_Toc250373396"/>
      <w:bookmarkStart w:id="64" w:name="_Toc317869590"/>
      <w:r>
        <w:t>Observaciones</w:t>
      </w:r>
      <w:bookmarkEnd w:id="61"/>
      <w:bookmarkEnd w:id="62"/>
      <w:bookmarkEnd w:id="63"/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B319FE" w:rsidTr="00B319F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B319FE" w:rsidRDefault="00B319F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B319FE" w:rsidRDefault="00B319F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B319FE" w:rsidTr="00B319F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FE" w:rsidRDefault="00B319FE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FE" w:rsidRDefault="00B319FE">
            <w:pPr>
              <w:rPr>
                <w:rFonts w:cs="Arial"/>
              </w:rPr>
            </w:pPr>
          </w:p>
        </w:tc>
      </w:tr>
    </w:tbl>
    <w:p w:rsidR="00987797" w:rsidRDefault="00987797" w:rsidP="00987797"/>
    <w:p w:rsidR="002C49FC" w:rsidRPr="002511BD" w:rsidRDefault="002C49FC" w:rsidP="002C49FC">
      <w:pPr>
        <w:pStyle w:val="Subttulo"/>
      </w:pPr>
      <w:r w:rsidRPr="002511BD">
        <w:t>Especificación de C</w:t>
      </w:r>
      <w:r w:rsidR="007826B9">
        <w:t>asos de Uso de Sistema: CU.</w:t>
      </w:r>
      <w:r w:rsidR="00390E4D">
        <w:t>02.15</w:t>
      </w:r>
      <w:r>
        <w:t>.02</w:t>
      </w:r>
      <w:r w:rsidRPr="008D03C3">
        <w:t>-</w:t>
      </w:r>
      <w:r>
        <w:t>Generar</w:t>
      </w:r>
      <w:r w:rsidR="00C411AA">
        <w:t>Registro</w:t>
      </w:r>
      <w:r w:rsidR="00390E4D">
        <w:t>De</w:t>
      </w:r>
      <w:r w:rsidR="00C411AA">
        <w:t>Notificación</w:t>
      </w:r>
    </w:p>
    <w:p w:rsidR="002C49FC" w:rsidRPr="00041EBD" w:rsidRDefault="007826B9" w:rsidP="002C49FC">
      <w:pPr>
        <w:pStyle w:val="Ttulo1"/>
      </w:pPr>
      <w:bookmarkStart w:id="65" w:name="_CU.02.15.02_–_GenerarRegistroDeNoti"/>
      <w:bookmarkStart w:id="66" w:name="_Toc317869591"/>
      <w:bookmarkEnd w:id="65"/>
      <w:r>
        <w:t>CU.</w:t>
      </w:r>
      <w:r w:rsidR="00390E4D">
        <w:t>02.15</w:t>
      </w:r>
      <w:r w:rsidR="002C49FC">
        <w:t xml:space="preserve">.02 – </w:t>
      </w:r>
      <w:proofErr w:type="spellStart"/>
      <w:r w:rsidR="002C49FC">
        <w:t>Generar</w:t>
      </w:r>
      <w:r w:rsidR="00736126">
        <w:t>Registro</w:t>
      </w:r>
      <w:r w:rsidR="00390E4D">
        <w:t>De</w:t>
      </w:r>
      <w:r w:rsidR="00736126">
        <w:t>Notificación</w:t>
      </w:r>
      <w:bookmarkEnd w:id="66"/>
      <w:proofErr w:type="spellEnd"/>
    </w:p>
    <w:p w:rsidR="002C49FC" w:rsidRPr="00D702C4" w:rsidRDefault="002C49FC" w:rsidP="002C49FC">
      <w:pPr>
        <w:pStyle w:val="Ttulo2"/>
      </w:pPr>
      <w:bookmarkStart w:id="67" w:name="_Toc317869592"/>
      <w:r w:rsidRPr="00D702C4">
        <w:t>Descripción Breve</w:t>
      </w:r>
      <w:bookmarkEnd w:id="67"/>
    </w:p>
    <w:p w:rsidR="002C49FC" w:rsidRDefault="002C49FC" w:rsidP="002C49FC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687718">
        <w:rPr>
          <w:rFonts w:cs="Arial"/>
        </w:rPr>
        <w:t xml:space="preserve">el cambio del registro de las notificaciones </w:t>
      </w:r>
      <w:r w:rsidR="00D52CEA">
        <w:rPr>
          <w:rFonts w:cs="Arial"/>
        </w:rPr>
        <w:t xml:space="preserve">para los trámites del solicitante </w:t>
      </w:r>
      <w:r>
        <w:rPr>
          <w:rFonts w:cs="Arial"/>
        </w:rPr>
        <w:t>dentro del sistema de gestión de trámites.</w:t>
      </w:r>
    </w:p>
    <w:p w:rsidR="002C49FC" w:rsidRPr="00D702C4" w:rsidRDefault="002C49FC" w:rsidP="002C49FC">
      <w:pPr>
        <w:pStyle w:val="Ttulo2"/>
      </w:pPr>
      <w:bookmarkStart w:id="68" w:name="_Toc317869593"/>
      <w:r w:rsidRPr="00D702C4">
        <w:t>Actores</w:t>
      </w:r>
      <w:bookmarkEnd w:id="68"/>
    </w:p>
    <w:p w:rsidR="002C49FC" w:rsidRDefault="002C49FC" w:rsidP="002C49FC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D304B4" w:rsidRDefault="00D304B4" w:rsidP="00D304B4">
      <w:pPr>
        <w:spacing w:line="276" w:lineRule="auto"/>
        <w:rPr>
          <w:rFonts w:cs="Arial"/>
        </w:rPr>
      </w:pPr>
      <w:r>
        <w:rPr>
          <w:rFonts w:cs="Arial"/>
          <w:b/>
        </w:rPr>
        <w:lastRenderedPageBreak/>
        <w:t xml:space="preserve">Área / Responsable de Área.- </w:t>
      </w:r>
      <w:r>
        <w:rPr>
          <w:rFonts w:cs="Arial"/>
        </w:rPr>
        <w:t>Es la persona autorizada para generar el registro de notificaciones en el sistema.</w:t>
      </w:r>
    </w:p>
    <w:p w:rsidR="002C49FC" w:rsidRPr="002029C4" w:rsidRDefault="002C49FC" w:rsidP="002C49FC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CD6949" w:rsidRPr="00D702C4" w:rsidRDefault="00CD6949" w:rsidP="00CD6949">
      <w:pPr>
        <w:pStyle w:val="Ttulo2"/>
        <w:numPr>
          <w:ilvl w:val="1"/>
          <w:numId w:val="20"/>
        </w:numPr>
      </w:pPr>
      <w:bookmarkStart w:id="69" w:name="_Toc317869594"/>
      <w:r w:rsidRPr="00D702C4">
        <w:t>Condiciones Previas</w:t>
      </w:r>
      <w:bookmarkEnd w:id="69"/>
    </w:p>
    <w:p w:rsidR="00CD6949" w:rsidRPr="00D702C4" w:rsidRDefault="00CD6949" w:rsidP="00CD6949">
      <w:pPr>
        <w:pStyle w:val="Ttulo3"/>
      </w:pPr>
      <w:bookmarkStart w:id="70" w:name="_Toc317869595"/>
      <w:r w:rsidRPr="00D702C4">
        <w:t>El usuario deberá iniciar sesión en el sistema.</w:t>
      </w:r>
      <w:bookmarkEnd w:id="70"/>
    </w:p>
    <w:p w:rsidR="00CD6949" w:rsidRDefault="00CD6949" w:rsidP="00151AA6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CD6949" w:rsidRPr="00D702C4" w:rsidRDefault="00CD6949" w:rsidP="00CD6949">
      <w:pPr>
        <w:pStyle w:val="Ttulo3"/>
      </w:pPr>
      <w:bookmarkStart w:id="71" w:name="_Toc317869596"/>
      <w:r w:rsidRPr="00D702C4">
        <w:t xml:space="preserve">El usuario deberá </w:t>
      </w:r>
      <w:r>
        <w:t>realizar una búsqueda de trámites</w:t>
      </w:r>
      <w:r w:rsidRPr="00D702C4">
        <w:t>.</w:t>
      </w:r>
      <w:bookmarkEnd w:id="71"/>
    </w:p>
    <w:p w:rsidR="002C49FC" w:rsidRPr="00D702C4" w:rsidRDefault="00B057F2" w:rsidP="00CD6949">
      <w:pPr>
        <w:spacing w:after="240"/>
        <w:rPr>
          <w:rFonts w:cs="Arial"/>
        </w:rPr>
      </w:pPr>
      <w:r>
        <w:rPr>
          <w:rFonts w:cs="Arial"/>
          <w:lang w:val="es-ES"/>
        </w:rPr>
        <w:t xml:space="preserve">El usuario deberá realizar una búsqueda previa para corroborar la existencia del registro. Para mayor detalle refiérase al </w:t>
      </w:r>
      <w:r w:rsidR="00CD6949" w:rsidRPr="00F303A3">
        <w:rPr>
          <w:rFonts w:cs="Arial"/>
        </w:rPr>
        <w:t>&lt;&lt;</w:t>
      </w:r>
      <w:hyperlink w:anchor="_CU.02.15.01_–_BuscarSolicitudDeNoti" w:history="1">
        <w:r w:rsidR="002E2193" w:rsidRPr="00286147">
          <w:rPr>
            <w:rStyle w:val="Hipervnculo"/>
            <w:rFonts w:cs="Arial"/>
          </w:rPr>
          <w:t>CU.</w:t>
        </w:r>
        <w:r w:rsidR="00390E4D" w:rsidRPr="00286147">
          <w:rPr>
            <w:rStyle w:val="Hipervnculo"/>
            <w:rFonts w:cs="Arial"/>
          </w:rPr>
          <w:t>02.15</w:t>
        </w:r>
        <w:r w:rsidR="00286147" w:rsidRPr="00286147">
          <w:rPr>
            <w:rStyle w:val="Hipervnculo"/>
            <w:rFonts w:cs="Arial"/>
          </w:rPr>
          <w:t>.01</w:t>
        </w:r>
        <w:r w:rsidR="00CD6949" w:rsidRPr="00286147">
          <w:rPr>
            <w:rStyle w:val="Hipervnculo"/>
            <w:rFonts w:cs="Arial"/>
          </w:rPr>
          <w:t>-BuscarSolicitud</w:t>
        </w:r>
        <w:r w:rsidR="00286147" w:rsidRPr="00286147">
          <w:rPr>
            <w:rStyle w:val="Hipervnculo"/>
            <w:rFonts w:cs="Arial"/>
          </w:rPr>
          <w:t>De</w:t>
        </w:r>
        <w:r w:rsidR="00696C45" w:rsidRPr="00286147">
          <w:rPr>
            <w:rStyle w:val="Hipervnculo"/>
            <w:rFonts w:cs="Arial"/>
          </w:rPr>
          <w:t>Notificación</w:t>
        </w:r>
      </w:hyperlink>
      <w:r w:rsidR="00CD6949" w:rsidRPr="00F303A3">
        <w:rPr>
          <w:rFonts w:cs="Arial"/>
        </w:rPr>
        <w:t>&gt;&gt;</w:t>
      </w:r>
      <w:r w:rsidR="00CD6949">
        <w:rPr>
          <w:rFonts w:cs="Arial"/>
        </w:rPr>
        <w:t>.</w:t>
      </w:r>
    </w:p>
    <w:p w:rsidR="002C49FC" w:rsidRPr="00D702C4" w:rsidRDefault="002C49FC" w:rsidP="002C49FC">
      <w:pPr>
        <w:pStyle w:val="Ttulo2"/>
      </w:pPr>
      <w:bookmarkStart w:id="72" w:name="_Toc317869597"/>
      <w:r w:rsidRPr="00D702C4">
        <w:t>Flujo de Eventos</w:t>
      </w:r>
      <w:bookmarkEnd w:id="72"/>
    </w:p>
    <w:p w:rsidR="00AB68DB" w:rsidRPr="00AB68DB" w:rsidRDefault="002C49FC" w:rsidP="002C49FC">
      <w:pPr>
        <w:pStyle w:val="Ttulo3"/>
      </w:pPr>
      <w:bookmarkStart w:id="73" w:name="_Toc317869598"/>
      <w:r w:rsidRPr="00D702C4">
        <w:t>Flujo Básico</w:t>
      </w:r>
      <w:bookmarkEnd w:id="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A21A59" w:rsidRPr="00934325" w:rsidTr="00242913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A21A59" w:rsidRPr="00934325" w:rsidRDefault="00A21A59" w:rsidP="00242913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A21A59" w:rsidRPr="00D00A56" w:rsidTr="00242913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A21A59" w:rsidRPr="00D00A56" w:rsidRDefault="00A21A59" w:rsidP="00242913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A21A59" w:rsidRPr="00D00A56" w:rsidRDefault="00A21A59" w:rsidP="00242913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A21A59" w:rsidRPr="00D702C4" w:rsidTr="00242913">
        <w:tc>
          <w:tcPr>
            <w:tcW w:w="382" w:type="pct"/>
            <w:vAlign w:val="center"/>
          </w:tcPr>
          <w:p w:rsidR="00A21A59" w:rsidRPr="00D702C4" w:rsidRDefault="00242913" w:rsidP="00242913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A21A59" w:rsidRPr="00D702C4" w:rsidRDefault="009D11BC" w:rsidP="00242913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el usuario s</w:t>
            </w:r>
            <w:r w:rsidR="00A21A59">
              <w:rPr>
                <w:rFonts w:cs="Arial"/>
              </w:rPr>
              <w:t xml:space="preserve">elecciona </w:t>
            </w:r>
            <w:r w:rsidR="003B3C04">
              <w:rPr>
                <w:rFonts w:cs="Arial"/>
              </w:rPr>
              <w:t xml:space="preserve">el registro del </w:t>
            </w:r>
            <w:r w:rsidR="004F3A7A">
              <w:rPr>
                <w:rFonts w:cs="Arial"/>
              </w:rPr>
              <w:t xml:space="preserve">requisito no validado </w:t>
            </w:r>
            <w:r w:rsidR="003B3C04">
              <w:rPr>
                <w:rFonts w:cs="Arial"/>
              </w:rPr>
              <w:t xml:space="preserve">y que presente un PNC </w:t>
            </w:r>
            <w:r w:rsidR="004F3A7A">
              <w:rPr>
                <w:rFonts w:cs="Arial"/>
              </w:rPr>
              <w:t>de la lista de Requisitos.</w:t>
            </w:r>
          </w:p>
        </w:tc>
        <w:tc>
          <w:tcPr>
            <w:tcW w:w="303" w:type="pct"/>
            <w:vAlign w:val="center"/>
          </w:tcPr>
          <w:p w:rsidR="00A21A59" w:rsidRPr="00D702C4" w:rsidRDefault="003B3C04" w:rsidP="00242913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A21A59" w:rsidRPr="00D702C4" w:rsidRDefault="003B3C04" w:rsidP="00242913">
            <w:pPr>
              <w:rPr>
                <w:rFonts w:cs="Arial"/>
              </w:rPr>
            </w:pPr>
            <w:r>
              <w:rPr>
                <w:rFonts w:cs="Arial"/>
              </w:rPr>
              <w:t>Asigna “Fecha de Oficio”</w:t>
            </w:r>
          </w:p>
        </w:tc>
      </w:tr>
      <w:tr w:rsidR="00A21A59" w:rsidRPr="00D702C4" w:rsidTr="00242913">
        <w:tc>
          <w:tcPr>
            <w:tcW w:w="382" w:type="pct"/>
            <w:vAlign w:val="center"/>
          </w:tcPr>
          <w:p w:rsidR="00A21A59" w:rsidRDefault="00A21A59" w:rsidP="00242913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A21A59" w:rsidRDefault="00A21A59" w:rsidP="004F3A7A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A21A59" w:rsidRPr="00D702C4" w:rsidRDefault="004F3A7A" w:rsidP="00242913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A21A59" w:rsidRPr="00D702C4" w:rsidRDefault="003B3C04" w:rsidP="00242913">
            <w:pPr>
              <w:rPr>
                <w:rFonts w:cs="Arial"/>
              </w:rPr>
            </w:pPr>
            <w:r>
              <w:rPr>
                <w:rFonts w:cs="Arial"/>
              </w:rPr>
              <w:t>Asigna “Número de Oficio”.</w:t>
            </w:r>
          </w:p>
        </w:tc>
      </w:tr>
      <w:tr w:rsidR="00A878F6" w:rsidTr="00242913">
        <w:tc>
          <w:tcPr>
            <w:tcW w:w="382" w:type="pct"/>
            <w:vAlign w:val="center"/>
          </w:tcPr>
          <w:p w:rsidR="00A878F6" w:rsidRDefault="00242913" w:rsidP="0024291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4F3A7A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  <w:r>
              <w:rPr>
                <w:rFonts w:cs="Arial"/>
              </w:rPr>
              <w:t>Ingresa datos de la notificación en el campo “Recibe la notificación”.</w:t>
            </w:r>
          </w:p>
        </w:tc>
        <w:tc>
          <w:tcPr>
            <w:tcW w:w="303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</w:p>
        </w:tc>
      </w:tr>
      <w:tr w:rsidR="00A878F6" w:rsidTr="00242913">
        <w:tc>
          <w:tcPr>
            <w:tcW w:w="382" w:type="pct"/>
            <w:vAlign w:val="center"/>
          </w:tcPr>
          <w:p w:rsidR="00A878F6" w:rsidRDefault="004F3A7A" w:rsidP="00242913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  <w:r>
              <w:rPr>
                <w:rFonts w:cs="Arial"/>
              </w:rPr>
              <w:t>Ingresa fecha de notificación en el campo “Notificación”</w:t>
            </w:r>
          </w:p>
        </w:tc>
        <w:tc>
          <w:tcPr>
            <w:tcW w:w="303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</w:p>
        </w:tc>
      </w:tr>
      <w:tr w:rsidR="00A878F6" w:rsidTr="00242913">
        <w:tc>
          <w:tcPr>
            <w:tcW w:w="382" w:type="pct"/>
            <w:vAlign w:val="center"/>
          </w:tcPr>
          <w:p w:rsidR="00A878F6" w:rsidRPr="00D702C4" w:rsidRDefault="00242913" w:rsidP="0024291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4F3A7A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A878F6" w:rsidRPr="00D702C4" w:rsidRDefault="00A878F6" w:rsidP="00242913">
            <w:pPr>
              <w:rPr>
                <w:rFonts w:cs="Arial"/>
              </w:rPr>
            </w:pPr>
            <w:r>
              <w:rPr>
                <w:rFonts w:cs="Arial"/>
              </w:rPr>
              <w:t>Selecciona opción “Guardar”.</w:t>
            </w:r>
          </w:p>
        </w:tc>
        <w:tc>
          <w:tcPr>
            <w:tcW w:w="303" w:type="pct"/>
            <w:vAlign w:val="center"/>
          </w:tcPr>
          <w:p w:rsidR="00A878F6" w:rsidRPr="00D702C4" w:rsidRDefault="00A878F6" w:rsidP="0024291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4F3A7A">
              <w:rPr>
                <w:rFonts w:cs="Arial"/>
              </w:rPr>
              <w:t>7</w:t>
            </w:r>
          </w:p>
        </w:tc>
        <w:tc>
          <w:tcPr>
            <w:tcW w:w="2117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  <w:r>
              <w:rPr>
                <w:rFonts w:cs="Arial"/>
              </w:rPr>
              <w:t>Valida datos obligatorios:</w:t>
            </w:r>
          </w:p>
          <w:p w:rsidR="00A75C3A" w:rsidRDefault="00A75C3A" w:rsidP="00242913">
            <w:pPr>
              <w:rPr>
                <w:rFonts w:cs="Arial"/>
              </w:rPr>
            </w:pPr>
          </w:p>
          <w:p w:rsidR="00A75C3A" w:rsidRPr="008915EA" w:rsidRDefault="00A878F6" w:rsidP="00A75C3A">
            <w:pPr>
              <w:rPr>
                <w:rFonts w:cs="Arial"/>
              </w:rPr>
            </w:pPr>
            <w:r>
              <w:rPr>
                <w:rFonts w:cs="Arial"/>
              </w:rPr>
              <w:t>En</w:t>
            </w:r>
            <w:r w:rsidR="00A75C3A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caso de que </w:t>
            </w:r>
            <w:r w:rsidR="00A75C3A">
              <w:rPr>
                <w:rFonts w:cs="Arial"/>
              </w:rPr>
              <w:t xml:space="preserve">no se hayan ingresados los datos obligatorios, el </w:t>
            </w:r>
            <w:r w:rsidR="00A75C3A" w:rsidRPr="008915EA">
              <w:rPr>
                <w:rFonts w:cs="Arial"/>
              </w:rPr>
              <w:t>sistema mostrará un mensaje de alerta:</w:t>
            </w:r>
          </w:p>
          <w:p w:rsidR="00A75C3A" w:rsidRPr="002C31C8" w:rsidRDefault="00A75C3A" w:rsidP="00A75C3A">
            <w:pPr>
              <w:pStyle w:val="Prrafodelista"/>
              <w:rPr>
                <w:rFonts w:cs="Arial"/>
              </w:rPr>
            </w:pPr>
            <w:r w:rsidRPr="001E1D41">
              <w:rPr>
                <w:rFonts w:cs="Arial"/>
              </w:rPr>
              <w:t xml:space="preserve">Ver  documento DSTMSG Mensajes del Sistema </w:t>
            </w:r>
            <w:r w:rsidR="007C58CD">
              <w:rPr>
                <w:rFonts w:cs="Arial"/>
              </w:rPr>
              <w:t>(MSG31</w:t>
            </w:r>
            <w:r w:rsidRPr="001E1D41">
              <w:rPr>
                <w:rFonts w:cs="Arial"/>
              </w:rPr>
              <w:t>).</w:t>
            </w:r>
          </w:p>
          <w:p w:rsidR="00A75C3A" w:rsidRDefault="00A75C3A" w:rsidP="00A75C3A">
            <w:pPr>
              <w:ind w:left="759"/>
              <w:rPr>
                <w:rFonts w:cs="Arial"/>
              </w:rPr>
            </w:pPr>
          </w:p>
          <w:p w:rsidR="00CB0C04" w:rsidRDefault="00A75C3A" w:rsidP="00A75C3A">
            <w:pPr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CB0C04" w:rsidRDefault="00CB0C04" w:rsidP="00CB0C04">
            <w:pPr>
              <w:ind w:left="759"/>
              <w:rPr>
                <w:rFonts w:cs="Arial"/>
              </w:rPr>
            </w:pPr>
            <w:r>
              <w:rPr>
                <w:rFonts w:cs="Arial"/>
              </w:rPr>
              <w:t>Guarda información.</w:t>
            </w:r>
          </w:p>
          <w:p w:rsidR="00A75C3A" w:rsidRPr="00D702C4" w:rsidRDefault="00A75C3A" w:rsidP="00A75C3A">
            <w:pPr>
              <w:ind w:left="759"/>
              <w:rPr>
                <w:rFonts w:cs="Arial"/>
              </w:rPr>
            </w:pPr>
            <w:r>
              <w:rPr>
                <w:rFonts w:cs="Arial"/>
              </w:rPr>
              <w:t xml:space="preserve">Ir al punto </w:t>
            </w:r>
            <w:r w:rsidR="004F3A7A">
              <w:rPr>
                <w:rFonts w:cs="Arial"/>
              </w:rPr>
              <w:t>08</w:t>
            </w:r>
            <w:r w:rsidR="00456712">
              <w:rPr>
                <w:rFonts w:cs="Arial"/>
              </w:rPr>
              <w:t>.</w:t>
            </w:r>
          </w:p>
        </w:tc>
      </w:tr>
      <w:tr w:rsidR="00A878F6" w:rsidTr="00242913">
        <w:tc>
          <w:tcPr>
            <w:tcW w:w="382" w:type="pct"/>
            <w:vAlign w:val="center"/>
          </w:tcPr>
          <w:p w:rsidR="00A878F6" w:rsidRDefault="005620B3" w:rsidP="0024291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E6B4E">
              <w:rPr>
                <w:rFonts w:cs="Arial"/>
              </w:rPr>
              <w:t>8</w:t>
            </w:r>
          </w:p>
        </w:tc>
        <w:tc>
          <w:tcPr>
            <w:tcW w:w="2198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A878F6" w:rsidRDefault="00A878F6" w:rsidP="00A21A59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Imprimir pantalla:</w:t>
            </w:r>
          </w:p>
          <w:p w:rsidR="001E6B4E" w:rsidRDefault="00A878F6" w:rsidP="00252FF8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15.03_–_ImprimirNotificaciónD" w:history="1">
              <w:r w:rsidR="00252FF8" w:rsidRPr="00286147">
                <w:rPr>
                  <w:rStyle w:val="Hipervnculo"/>
                  <w:rFonts w:cs="Arial"/>
                </w:rPr>
                <w:t>CU.</w:t>
              </w:r>
              <w:r w:rsidR="00390E4D" w:rsidRPr="00286147">
                <w:rPr>
                  <w:rStyle w:val="Hipervnculo"/>
                  <w:rFonts w:cs="Arial"/>
                </w:rPr>
                <w:t>02.15.03</w:t>
              </w:r>
              <w:r w:rsidR="00252FF8" w:rsidRPr="00286147">
                <w:rPr>
                  <w:rStyle w:val="Hipervnculo"/>
                  <w:rFonts w:cs="Arial"/>
                </w:rPr>
                <w:t>–</w:t>
              </w:r>
              <w:proofErr w:type="spellStart"/>
              <w:r w:rsidR="00252FF8" w:rsidRPr="00286147">
                <w:rPr>
                  <w:rStyle w:val="Hipervnculo"/>
                  <w:rFonts w:cs="Arial"/>
                </w:rPr>
                <w:t>ImprimirNotificación</w:t>
              </w:r>
              <w:r w:rsidR="00286147" w:rsidRPr="00286147">
                <w:rPr>
                  <w:rStyle w:val="Hipervnculo"/>
                  <w:rFonts w:cs="Arial"/>
                </w:rPr>
                <w:t>De</w:t>
              </w:r>
              <w:r w:rsidR="00252FF8" w:rsidRPr="00286147">
                <w:rPr>
                  <w:rStyle w:val="Hipervnculo"/>
                  <w:rFonts w:cs="Arial"/>
                </w:rPr>
                <w:t>Solicitante</w:t>
              </w:r>
              <w:proofErr w:type="spellEnd"/>
            </w:hyperlink>
            <w:r w:rsidRPr="00252FF8">
              <w:rPr>
                <w:rFonts w:cs="Arial"/>
              </w:rPr>
              <w:t>&gt;&gt;</w:t>
            </w:r>
          </w:p>
          <w:p w:rsidR="001E6B4E" w:rsidRDefault="001E6B4E" w:rsidP="00252FF8">
            <w:pPr>
              <w:ind w:left="692"/>
              <w:rPr>
                <w:rFonts w:cs="Arial"/>
              </w:rPr>
            </w:pPr>
          </w:p>
          <w:p w:rsidR="001E6B4E" w:rsidRPr="001E6B4E" w:rsidRDefault="001E6B4E" w:rsidP="001E6B4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1E6B4E">
              <w:rPr>
                <w:rFonts w:cs="Arial"/>
              </w:rPr>
              <w:t>En caso contrario:</w:t>
            </w:r>
          </w:p>
          <w:p w:rsidR="00A878F6" w:rsidRPr="00585FA2" w:rsidRDefault="001E6B4E" w:rsidP="001E6B4E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Ir al punto 09.</w:t>
            </w:r>
          </w:p>
        </w:tc>
        <w:tc>
          <w:tcPr>
            <w:tcW w:w="303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878F6" w:rsidRDefault="00A878F6" w:rsidP="00242913">
            <w:pPr>
              <w:ind w:left="759"/>
              <w:rPr>
                <w:rFonts w:cs="Arial"/>
              </w:rPr>
            </w:pPr>
          </w:p>
        </w:tc>
      </w:tr>
      <w:tr w:rsidR="001E6B4E" w:rsidTr="00242913">
        <w:tc>
          <w:tcPr>
            <w:tcW w:w="382" w:type="pct"/>
            <w:vAlign w:val="center"/>
          </w:tcPr>
          <w:p w:rsidR="001E6B4E" w:rsidRDefault="001E6B4E" w:rsidP="00242913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98" w:type="pct"/>
            <w:vAlign w:val="center"/>
          </w:tcPr>
          <w:p w:rsidR="001E6B4E" w:rsidRDefault="001E6B4E" w:rsidP="00242913">
            <w:pPr>
              <w:rPr>
                <w:rFonts w:cs="Arial"/>
              </w:rPr>
            </w:pPr>
            <w:r>
              <w:rPr>
                <w:rFonts w:cs="Arial"/>
              </w:rPr>
              <w:t>Selecciona opción “Aceptar”.</w:t>
            </w:r>
          </w:p>
        </w:tc>
        <w:tc>
          <w:tcPr>
            <w:tcW w:w="303" w:type="pct"/>
            <w:vAlign w:val="center"/>
          </w:tcPr>
          <w:p w:rsidR="001E6B4E" w:rsidRDefault="001E6B4E" w:rsidP="00242913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17" w:type="pct"/>
            <w:vAlign w:val="center"/>
          </w:tcPr>
          <w:p w:rsidR="001E6B4E" w:rsidRDefault="00CB0C04" w:rsidP="00A76297">
            <w:pPr>
              <w:rPr>
                <w:rFonts w:cs="Arial"/>
              </w:rPr>
            </w:pPr>
            <w:r>
              <w:rPr>
                <w:rFonts w:cs="Arial"/>
              </w:rPr>
              <w:t>Muestra pantalla “Notificaciones a Solicitantes” con el registro de la Notificación.</w:t>
            </w:r>
          </w:p>
        </w:tc>
      </w:tr>
      <w:tr w:rsidR="00A878F6" w:rsidTr="00242913">
        <w:tc>
          <w:tcPr>
            <w:tcW w:w="382" w:type="pct"/>
            <w:vAlign w:val="center"/>
          </w:tcPr>
          <w:p w:rsidR="00A878F6" w:rsidRPr="00D702C4" w:rsidRDefault="00A878F6" w:rsidP="00242913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B0C04">
              <w:rPr>
                <w:rFonts w:cs="Arial"/>
              </w:rPr>
              <w:t>1</w:t>
            </w:r>
          </w:p>
        </w:tc>
        <w:tc>
          <w:tcPr>
            <w:tcW w:w="2198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A878F6" w:rsidRDefault="00A878F6" w:rsidP="00A21A59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Buscar trámite: </w:t>
            </w:r>
          </w:p>
          <w:p w:rsidR="00A878F6" w:rsidRDefault="00A878F6" w:rsidP="00242913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Refiérase </w:t>
            </w:r>
            <w:r>
              <w:rPr>
                <w:rFonts w:cs="Arial"/>
                <w:lang w:val="es-ES"/>
              </w:rPr>
              <w:t xml:space="preserve">al  Caso de Uso </w:t>
            </w:r>
            <w:r w:rsidR="00286147" w:rsidRPr="00F303A3">
              <w:rPr>
                <w:rFonts w:cs="Arial"/>
              </w:rPr>
              <w:t>&lt;&lt;</w:t>
            </w:r>
            <w:hyperlink w:anchor="_CU.02.15.01_–_BuscarSolicitudDeNoti" w:history="1">
              <w:r w:rsidR="00286147" w:rsidRPr="00286147">
                <w:rPr>
                  <w:rStyle w:val="Hipervnculo"/>
                  <w:rFonts w:cs="Arial"/>
                </w:rPr>
                <w:t>CU.02.15.01-BuscarSolicitudDeNotificación</w:t>
              </w:r>
            </w:hyperlink>
            <w:r w:rsidR="00286147" w:rsidRPr="00F303A3">
              <w:rPr>
                <w:rFonts w:cs="Arial"/>
              </w:rPr>
              <w:t>&gt;&gt;</w:t>
            </w:r>
            <w:r w:rsidR="00286147">
              <w:rPr>
                <w:rFonts w:cs="Arial"/>
              </w:rPr>
              <w:t>.</w:t>
            </w:r>
          </w:p>
          <w:p w:rsidR="00A878F6" w:rsidRPr="00AF4D15" w:rsidRDefault="00A878F6" w:rsidP="00A21A59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AF4D15">
              <w:rPr>
                <w:rFonts w:cs="Arial"/>
              </w:rPr>
              <w:t>Para continuar con el flujo del trámite:</w:t>
            </w:r>
          </w:p>
          <w:p w:rsidR="00A878F6" w:rsidRPr="00D702C4" w:rsidRDefault="00A878F6" w:rsidP="00CE7862">
            <w:pPr>
              <w:ind w:left="692"/>
              <w:rPr>
                <w:rFonts w:cs="Arial"/>
              </w:rPr>
            </w:pPr>
            <w:r w:rsidRPr="001A0B87">
              <w:rPr>
                <w:rFonts w:cs="Arial"/>
              </w:rPr>
              <w:t>Refi</w:t>
            </w:r>
            <w:r w:rsidR="00286147">
              <w:rPr>
                <w:rFonts w:cs="Arial"/>
              </w:rPr>
              <w:t>érase al Caso de Uso &lt;&lt;DSTCUS.02.10</w:t>
            </w:r>
            <w:r w:rsidRPr="001A0B87">
              <w:rPr>
                <w:rFonts w:cs="Arial"/>
              </w:rPr>
              <w:t xml:space="preserve"> </w:t>
            </w:r>
            <w:r w:rsidR="00CE7862">
              <w:rPr>
                <w:rFonts w:cs="Arial"/>
              </w:rPr>
              <w:t>ModificarTrámite</w:t>
            </w:r>
            <w:r w:rsidRPr="001A0B87">
              <w:rPr>
                <w:rFonts w:cs="Arial"/>
              </w:rPr>
              <w:t>.doc</w:t>
            </w:r>
            <w:r>
              <w:rPr>
                <w:rFonts w:cs="Arial"/>
              </w:rPr>
              <w:t>x</w:t>
            </w:r>
            <w:r w:rsidRPr="001A0B87"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</w:p>
        </w:tc>
      </w:tr>
      <w:tr w:rsidR="00A878F6" w:rsidTr="00242913">
        <w:tc>
          <w:tcPr>
            <w:tcW w:w="382" w:type="pct"/>
            <w:vAlign w:val="center"/>
          </w:tcPr>
          <w:p w:rsidR="00A878F6" w:rsidRPr="00D702C4" w:rsidRDefault="00A878F6" w:rsidP="0024291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</w:t>
            </w:r>
            <w:r w:rsidR="00CB0C04">
              <w:rPr>
                <w:rFonts w:cs="Arial"/>
              </w:rPr>
              <w:t>2</w:t>
            </w:r>
          </w:p>
        </w:tc>
        <w:tc>
          <w:tcPr>
            <w:tcW w:w="2198" w:type="pct"/>
            <w:vAlign w:val="center"/>
          </w:tcPr>
          <w:p w:rsidR="00A878F6" w:rsidRPr="00D702C4" w:rsidRDefault="00A878F6" w:rsidP="00242913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878F6" w:rsidRDefault="00A878F6" w:rsidP="00242913">
            <w:pPr>
              <w:rPr>
                <w:rFonts w:cs="Arial"/>
              </w:rPr>
            </w:pPr>
          </w:p>
        </w:tc>
      </w:tr>
    </w:tbl>
    <w:p w:rsidR="00A21A59" w:rsidRDefault="00A21A59" w:rsidP="002C49FC">
      <w:pPr>
        <w:rPr>
          <w:rFonts w:cs="Arial"/>
        </w:rPr>
      </w:pPr>
    </w:p>
    <w:p w:rsidR="00A21A59" w:rsidRDefault="00A21A59" w:rsidP="002C49FC">
      <w:pPr>
        <w:rPr>
          <w:rFonts w:cs="Arial"/>
        </w:rPr>
      </w:pPr>
    </w:p>
    <w:p w:rsidR="002C49FC" w:rsidRDefault="002C49FC" w:rsidP="002C49FC">
      <w:pPr>
        <w:pStyle w:val="Ttulo2"/>
      </w:pPr>
      <w:bookmarkStart w:id="74" w:name="_Toc317869599"/>
      <w:r>
        <w:t>Flujos alternos</w:t>
      </w:r>
      <w:bookmarkEnd w:id="74"/>
    </w:p>
    <w:p w:rsidR="002C49FC" w:rsidRDefault="002C49FC" w:rsidP="002C49FC">
      <w:pPr>
        <w:rPr>
          <w:rFonts w:cs="Arial"/>
        </w:rPr>
      </w:pPr>
      <w:r>
        <w:rPr>
          <w:rFonts w:cs="Arial"/>
        </w:rPr>
        <w:t>No aplica</w:t>
      </w:r>
    </w:p>
    <w:p w:rsidR="002C49FC" w:rsidRPr="00D702C4" w:rsidRDefault="002C49FC" w:rsidP="002C49FC">
      <w:pPr>
        <w:pStyle w:val="Ttulo2"/>
      </w:pPr>
      <w:bookmarkStart w:id="75" w:name="_Toc317869600"/>
      <w:r w:rsidRPr="00D702C4">
        <w:t>Condiciones Posteriores</w:t>
      </w:r>
      <w:bookmarkEnd w:id="75"/>
    </w:p>
    <w:p w:rsidR="002C49FC" w:rsidRPr="00D702C4" w:rsidRDefault="002C49FC" w:rsidP="002C49FC">
      <w:pPr>
        <w:rPr>
          <w:rFonts w:cs="Arial"/>
        </w:rPr>
      </w:pPr>
      <w:r w:rsidRPr="00D702C4">
        <w:rPr>
          <w:rFonts w:cs="Arial"/>
        </w:rPr>
        <w:t>No aplica.</w:t>
      </w:r>
    </w:p>
    <w:p w:rsidR="002C49FC" w:rsidRPr="00BE728C" w:rsidRDefault="002C49FC" w:rsidP="002C49FC">
      <w:pPr>
        <w:pStyle w:val="Ttulo2"/>
      </w:pPr>
      <w:bookmarkStart w:id="76" w:name="_Toc317869601"/>
      <w:r w:rsidRPr="00D702C4">
        <w:lastRenderedPageBreak/>
        <w:t>Diagrama</w:t>
      </w:r>
      <w:bookmarkEnd w:id="76"/>
    </w:p>
    <w:p w:rsidR="002C49FC" w:rsidRPr="00D702C4" w:rsidRDefault="00C72E4B" w:rsidP="002C49FC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lastRenderedPageBreak/>
        <w:drawing>
          <wp:inline distT="0" distB="0" distL="0" distR="0">
            <wp:extent cx="5933440" cy="822960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5.02-GenerarRegistroDeNotificación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FC" w:rsidRPr="00D702C4" w:rsidRDefault="002C49FC" w:rsidP="002C49FC">
      <w:pPr>
        <w:pStyle w:val="Ttulo2"/>
      </w:pPr>
      <w:bookmarkStart w:id="77" w:name="_Toc317869602"/>
      <w:r w:rsidRPr="00D702C4">
        <w:lastRenderedPageBreak/>
        <w:t>Observaciones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2C49FC" w:rsidRPr="00003628" w:rsidTr="002C49FC">
        <w:tc>
          <w:tcPr>
            <w:tcW w:w="1771" w:type="dxa"/>
            <w:shd w:val="clear" w:color="auto" w:fill="C2D69B" w:themeFill="accent3" w:themeFillTint="99"/>
          </w:tcPr>
          <w:p w:rsidR="002C49FC" w:rsidRPr="00003628" w:rsidRDefault="002C49FC" w:rsidP="002C49FC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2C49FC" w:rsidRPr="00003628" w:rsidRDefault="002C49FC" w:rsidP="002C49FC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2C49FC" w:rsidRPr="00D702C4" w:rsidTr="002C49FC">
        <w:tc>
          <w:tcPr>
            <w:tcW w:w="1771" w:type="dxa"/>
          </w:tcPr>
          <w:p w:rsidR="002C49FC" w:rsidRPr="00D702C4" w:rsidRDefault="002C49FC" w:rsidP="002C49FC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2C49FC" w:rsidRPr="00D702C4" w:rsidRDefault="002C49FC" w:rsidP="002C49FC">
            <w:pPr>
              <w:rPr>
                <w:rFonts w:cs="Arial"/>
              </w:rPr>
            </w:pPr>
          </w:p>
        </w:tc>
      </w:tr>
    </w:tbl>
    <w:p w:rsidR="00802220" w:rsidRDefault="00802220" w:rsidP="00926F0E">
      <w:pPr>
        <w:rPr>
          <w:rFonts w:cs="Arial"/>
        </w:rPr>
      </w:pPr>
    </w:p>
    <w:p w:rsidR="0070178E" w:rsidRDefault="0070178E" w:rsidP="00926F0E">
      <w:pPr>
        <w:rPr>
          <w:rFonts w:cs="Arial"/>
        </w:rPr>
      </w:pPr>
      <w:r>
        <w:rPr>
          <w:rFonts w:cs="Arial"/>
        </w:rPr>
        <w:br w:type="page"/>
      </w:r>
    </w:p>
    <w:p w:rsidR="00E729C4" w:rsidRPr="002511BD" w:rsidRDefault="00E729C4" w:rsidP="00E729C4">
      <w:pPr>
        <w:pStyle w:val="Subttulo"/>
      </w:pPr>
      <w:r w:rsidRPr="002511BD">
        <w:lastRenderedPageBreak/>
        <w:t>Especificación de C</w:t>
      </w:r>
      <w:r w:rsidR="007826B9">
        <w:t>asos de Uso de Sistema: CU.</w:t>
      </w:r>
      <w:r w:rsidR="00390E4D">
        <w:t>02.15</w:t>
      </w:r>
      <w:r w:rsidR="009A3341">
        <w:t>.0</w:t>
      </w:r>
      <w:r w:rsidR="00E718BB">
        <w:t>3</w:t>
      </w:r>
      <w:r w:rsidRPr="008D03C3">
        <w:t>-</w:t>
      </w:r>
      <w:r>
        <w:t>Imprimir</w:t>
      </w:r>
      <w:r w:rsidR="00491CDC">
        <w:t>Notificación</w:t>
      </w:r>
      <w:r w:rsidR="00286147">
        <w:t>De</w:t>
      </w:r>
      <w:r w:rsidR="00491CDC">
        <w:t>Solicitante</w:t>
      </w:r>
    </w:p>
    <w:p w:rsidR="00E729C4" w:rsidRPr="00041EBD" w:rsidRDefault="00491CDC" w:rsidP="00E729C4">
      <w:pPr>
        <w:pStyle w:val="Ttulo1"/>
      </w:pPr>
      <w:bookmarkStart w:id="78" w:name="_CU.06.01.05_–_Imprimir"/>
      <w:bookmarkStart w:id="79" w:name="_CU.02.15.03_–_ImprimirNotificaciónD"/>
      <w:bookmarkStart w:id="80" w:name="_Toc317869603"/>
      <w:bookmarkEnd w:id="78"/>
      <w:bookmarkEnd w:id="79"/>
      <w:r>
        <w:t>CU.</w:t>
      </w:r>
      <w:r w:rsidR="00390E4D">
        <w:t>02.15</w:t>
      </w:r>
      <w:r w:rsidR="00E718BB">
        <w:t>.03</w:t>
      </w:r>
      <w:r w:rsidR="00E729C4">
        <w:t xml:space="preserve"> – </w:t>
      </w:r>
      <w:proofErr w:type="spellStart"/>
      <w:r w:rsidR="00E729C4">
        <w:t>Imprimir</w:t>
      </w:r>
      <w:r>
        <w:t>Notificación</w:t>
      </w:r>
      <w:r w:rsidR="00286147">
        <w:t>De</w:t>
      </w:r>
      <w:r>
        <w:t>Solicitante</w:t>
      </w:r>
      <w:bookmarkEnd w:id="80"/>
      <w:proofErr w:type="spellEnd"/>
      <w:r w:rsidR="00E729C4" w:rsidRPr="00041EBD">
        <w:tab/>
      </w:r>
    </w:p>
    <w:p w:rsidR="00E729C4" w:rsidRPr="00D702C4" w:rsidRDefault="00E729C4" w:rsidP="00E729C4">
      <w:pPr>
        <w:pStyle w:val="Ttulo2"/>
      </w:pPr>
      <w:bookmarkStart w:id="81" w:name="_Toc317869604"/>
      <w:r w:rsidRPr="00D702C4">
        <w:t>Descripción Breve</w:t>
      </w:r>
      <w:bookmarkEnd w:id="81"/>
    </w:p>
    <w:p w:rsidR="00E729C4" w:rsidRDefault="00E729C4" w:rsidP="00E729C4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D023A8">
        <w:rPr>
          <w:rFonts w:cs="Arial"/>
        </w:rPr>
        <w:t xml:space="preserve">impresiones de pantalla </w:t>
      </w:r>
      <w:r w:rsidR="00BE75EE">
        <w:rPr>
          <w:rFonts w:cs="Arial"/>
        </w:rPr>
        <w:t xml:space="preserve">de las notificaciones de las solicitudes de los solicitantes </w:t>
      </w:r>
      <w:r>
        <w:rPr>
          <w:rFonts w:cs="Arial"/>
        </w:rPr>
        <w:t>dentro del sistema de gestión de trámites.</w:t>
      </w:r>
    </w:p>
    <w:p w:rsidR="00E04A83" w:rsidRPr="00D702C4" w:rsidRDefault="00E04A83" w:rsidP="00E04A83">
      <w:pPr>
        <w:pStyle w:val="Ttulo2"/>
        <w:numPr>
          <w:ilvl w:val="1"/>
          <w:numId w:val="17"/>
        </w:numPr>
      </w:pPr>
      <w:bookmarkStart w:id="82" w:name="_Toc317869605"/>
      <w:r w:rsidRPr="00D702C4">
        <w:t>Actores</w:t>
      </w:r>
      <w:bookmarkEnd w:id="82"/>
    </w:p>
    <w:p w:rsidR="00E04A83" w:rsidRDefault="00E04A83" w:rsidP="00E04A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04A83" w:rsidRDefault="00C034B9" w:rsidP="00E04A83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="00E04A83" w:rsidRPr="00D702C4">
        <w:rPr>
          <w:rFonts w:cs="Arial"/>
          <w:b/>
        </w:rPr>
        <w:t xml:space="preserve">/ </w:t>
      </w:r>
      <w:r>
        <w:rPr>
          <w:rFonts w:cs="Arial"/>
          <w:b/>
        </w:rPr>
        <w:t>Responsable de Área</w:t>
      </w:r>
      <w:r w:rsidR="00E04A83" w:rsidRPr="00D702C4">
        <w:rPr>
          <w:rFonts w:cs="Arial"/>
          <w:b/>
        </w:rPr>
        <w:t xml:space="preserve">.- </w:t>
      </w:r>
      <w:r w:rsidR="00E04A83" w:rsidRPr="00D702C4">
        <w:rPr>
          <w:rFonts w:cs="Arial"/>
        </w:rPr>
        <w:t>Es la</w:t>
      </w:r>
      <w:r w:rsidR="00E04A83">
        <w:rPr>
          <w:rFonts w:cs="Arial"/>
        </w:rPr>
        <w:t xml:space="preserve"> persona autorizada para generar </w:t>
      </w:r>
      <w:r w:rsidR="00D023A8">
        <w:rPr>
          <w:rFonts w:cs="Arial"/>
        </w:rPr>
        <w:t>impresiones de pantalla</w:t>
      </w:r>
      <w:r w:rsidR="004F594E">
        <w:rPr>
          <w:rFonts w:cs="Arial"/>
        </w:rPr>
        <w:t xml:space="preserve"> de las </w:t>
      </w:r>
      <w:r w:rsidR="00E93A68">
        <w:rPr>
          <w:rFonts w:cs="Arial"/>
        </w:rPr>
        <w:t xml:space="preserve">notificaciones </w:t>
      </w:r>
      <w:r w:rsidR="004F594E">
        <w:rPr>
          <w:rFonts w:cs="Arial"/>
        </w:rPr>
        <w:t>en el sistema.</w:t>
      </w:r>
      <w:r w:rsidR="00E04A83">
        <w:rPr>
          <w:rFonts w:cs="Arial"/>
        </w:rPr>
        <w:t xml:space="preserve"> </w:t>
      </w:r>
    </w:p>
    <w:p w:rsidR="00E04A83" w:rsidRPr="002029C4" w:rsidRDefault="00E04A83" w:rsidP="00E04A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35688" w:rsidRPr="00D702C4" w:rsidRDefault="00E35688" w:rsidP="00E35688">
      <w:pPr>
        <w:pStyle w:val="Ttulo2"/>
        <w:numPr>
          <w:ilvl w:val="1"/>
          <w:numId w:val="20"/>
        </w:numPr>
      </w:pPr>
      <w:bookmarkStart w:id="83" w:name="_Toc317869606"/>
      <w:r w:rsidRPr="00D702C4">
        <w:t>Condiciones Previas</w:t>
      </w:r>
      <w:bookmarkEnd w:id="83"/>
    </w:p>
    <w:p w:rsidR="00E35688" w:rsidRPr="00D702C4" w:rsidRDefault="00E35688" w:rsidP="00E35688">
      <w:pPr>
        <w:pStyle w:val="Ttulo3"/>
      </w:pPr>
      <w:bookmarkStart w:id="84" w:name="_Toc317869607"/>
      <w:r w:rsidRPr="00D702C4">
        <w:t>El usuario deberá iniciar sesión en el sistema.</w:t>
      </w:r>
      <w:bookmarkEnd w:id="84"/>
    </w:p>
    <w:p w:rsidR="00B057F2" w:rsidRDefault="00E35688" w:rsidP="00327110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  <w:bookmarkStart w:id="85" w:name="_Toc312148389"/>
    </w:p>
    <w:p w:rsidR="00B057F2" w:rsidRPr="00D702C4" w:rsidRDefault="00B057F2" w:rsidP="00B057F2">
      <w:pPr>
        <w:pStyle w:val="Ttulo3"/>
      </w:pPr>
      <w:bookmarkStart w:id="86" w:name="_Toc317869608"/>
      <w:r w:rsidRPr="00D702C4">
        <w:t xml:space="preserve">El usuario deberá </w:t>
      </w:r>
      <w:r>
        <w:t xml:space="preserve">realizar </w:t>
      </w:r>
      <w:r w:rsidR="00F060BB">
        <w:t>el registro de la notificación al solicitante.</w:t>
      </w:r>
      <w:bookmarkEnd w:id="86"/>
    </w:p>
    <w:p w:rsidR="00B057F2" w:rsidRPr="00D702C4" w:rsidRDefault="00B057F2" w:rsidP="00B057F2">
      <w:pPr>
        <w:spacing w:after="240"/>
        <w:rPr>
          <w:rFonts w:cs="Arial"/>
        </w:rPr>
      </w:pPr>
      <w:r>
        <w:rPr>
          <w:rFonts w:cs="Arial"/>
          <w:lang w:val="es-ES"/>
        </w:rPr>
        <w:t xml:space="preserve">El usuario deberá realizar </w:t>
      </w:r>
      <w:r w:rsidR="00F060BB">
        <w:rPr>
          <w:rFonts w:cs="Arial"/>
          <w:lang w:val="es-ES"/>
        </w:rPr>
        <w:t xml:space="preserve">el </w:t>
      </w:r>
      <w:r w:rsidR="00DC195D">
        <w:rPr>
          <w:rFonts w:cs="Arial"/>
          <w:lang w:val="es-ES"/>
        </w:rPr>
        <w:t>r</w:t>
      </w:r>
      <w:r w:rsidR="00F060BB">
        <w:rPr>
          <w:rFonts w:cs="Arial"/>
          <w:lang w:val="es-ES"/>
        </w:rPr>
        <w:t xml:space="preserve">egistro de la notificación </w:t>
      </w:r>
      <w:r>
        <w:rPr>
          <w:rFonts w:cs="Arial"/>
          <w:lang w:val="es-ES"/>
        </w:rPr>
        <w:t xml:space="preserve"> previa</w:t>
      </w:r>
      <w:r w:rsidR="00F060BB">
        <w:rPr>
          <w:rFonts w:cs="Arial"/>
          <w:lang w:val="es-ES"/>
        </w:rPr>
        <w:t>mente</w:t>
      </w:r>
      <w:r>
        <w:rPr>
          <w:rFonts w:cs="Arial"/>
          <w:lang w:val="es-ES"/>
        </w:rPr>
        <w:t xml:space="preserve"> para corroborar la existencia del registro. Para mayor detalle refiérase al </w:t>
      </w:r>
      <w:r w:rsidR="00286147" w:rsidRPr="00F303A3">
        <w:rPr>
          <w:rFonts w:cs="Arial"/>
        </w:rPr>
        <w:t>&lt;&lt;</w:t>
      </w:r>
      <w:hyperlink w:anchor="_CU.02.15.02_–_GenerarRegistroDeNoti" w:history="1">
        <w:r w:rsidR="00DC195D" w:rsidRPr="00DC195D">
          <w:rPr>
            <w:rStyle w:val="Hipervnculo"/>
            <w:rFonts w:cs="Arial"/>
          </w:rPr>
          <w:t>CU.02.15.02-GenerarRegistroDeNotificación</w:t>
        </w:r>
      </w:hyperlink>
      <w:r w:rsidR="00286147" w:rsidRPr="00F303A3">
        <w:rPr>
          <w:rFonts w:cs="Arial"/>
        </w:rPr>
        <w:t>&gt;&gt;</w:t>
      </w:r>
      <w:r w:rsidR="00286147">
        <w:rPr>
          <w:rFonts w:cs="Arial"/>
        </w:rPr>
        <w:t>.</w:t>
      </w:r>
    </w:p>
    <w:p w:rsidR="00802220" w:rsidRDefault="00802220" w:rsidP="00802220">
      <w:pPr>
        <w:pStyle w:val="Ttulo2"/>
        <w:ind w:left="0" w:firstLine="0"/>
      </w:pPr>
      <w:bookmarkStart w:id="87" w:name="_Toc317869609"/>
      <w:r>
        <w:t>Flujo de Eventos</w:t>
      </w:r>
      <w:bookmarkEnd w:id="85"/>
      <w:bookmarkEnd w:id="87"/>
    </w:p>
    <w:p w:rsidR="00802220" w:rsidRDefault="00802220" w:rsidP="00802220">
      <w:pPr>
        <w:pStyle w:val="Ttulo3"/>
      </w:pPr>
      <w:bookmarkStart w:id="88" w:name="_Toc312148390"/>
      <w:bookmarkStart w:id="89" w:name="_Toc317869610"/>
      <w:r>
        <w:t>Flujo Básico</w:t>
      </w:r>
      <w:bookmarkEnd w:id="88"/>
      <w:bookmarkEnd w:id="8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02220" w:rsidTr="00802220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02220" w:rsidTr="00802220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“Imprimir”: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802220" w:rsidRDefault="00BE7A89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</w:t>
            </w:r>
            <w:r w:rsidR="00802220">
              <w:rPr>
                <w:rFonts w:cs="Arial"/>
              </w:rPr>
              <w:t>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D33AF">
              <w:rPr>
                <w:rFonts w:cs="Arial"/>
              </w:rPr>
              <w:t>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802220" w:rsidRDefault="00802220" w:rsidP="00802220">
      <w:pPr>
        <w:pStyle w:val="Ttulo2"/>
        <w:ind w:left="0" w:firstLine="0"/>
      </w:pPr>
      <w:bookmarkStart w:id="90" w:name="_Toc312148391"/>
      <w:bookmarkStart w:id="91" w:name="_Toc317869611"/>
      <w:r>
        <w:t>Flujos alternos</w:t>
      </w:r>
      <w:bookmarkEnd w:id="90"/>
      <w:bookmarkEnd w:id="91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802220">
      <w:pPr>
        <w:pStyle w:val="Ttulo2"/>
        <w:ind w:left="0" w:firstLine="0"/>
      </w:pPr>
      <w:bookmarkStart w:id="92" w:name="_Toc312148392"/>
      <w:bookmarkStart w:id="93" w:name="_Toc317869612"/>
      <w:r>
        <w:t>Condiciones Posteriores</w:t>
      </w:r>
      <w:bookmarkEnd w:id="92"/>
      <w:bookmarkEnd w:id="93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802220">
      <w:pPr>
        <w:pStyle w:val="Ttulo2"/>
        <w:ind w:left="0" w:firstLine="0"/>
      </w:pPr>
      <w:bookmarkStart w:id="94" w:name="_Toc312148393"/>
      <w:bookmarkStart w:id="95" w:name="_Toc317869613"/>
      <w:r>
        <w:lastRenderedPageBreak/>
        <w:t>Diagrama</w:t>
      </w:r>
      <w:bookmarkEnd w:id="94"/>
      <w:bookmarkEnd w:id="95"/>
    </w:p>
    <w:p w:rsidR="00802220" w:rsidRDefault="0056755D" w:rsidP="0080222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60870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5.03-ImprimirNotificaciónDeSolicitant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20" w:rsidRDefault="00802220" w:rsidP="00802220">
      <w:pPr>
        <w:pStyle w:val="Ttulo2"/>
        <w:ind w:left="0" w:firstLine="0"/>
      </w:pPr>
      <w:bookmarkStart w:id="96" w:name="_Toc312148394"/>
      <w:bookmarkStart w:id="97" w:name="_Toc317869614"/>
      <w:r>
        <w:t>Observaciones</w:t>
      </w:r>
      <w:bookmarkEnd w:id="96"/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5C0F83" w:rsidRPr="00453FC6" w:rsidRDefault="005C0F83" w:rsidP="005C0F83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5C0F83" w:rsidRPr="007B5D93" w:rsidRDefault="005C0F83" w:rsidP="005C0F83"/>
    <w:p w:rsidR="005C0F83" w:rsidRPr="0004119B" w:rsidRDefault="005C0F83" w:rsidP="005C0F83">
      <w:pPr>
        <w:pStyle w:val="Ttulo1"/>
      </w:pPr>
      <w:bookmarkStart w:id="98" w:name="_Toc317869615"/>
      <w:r w:rsidRPr="0004119B">
        <w:t>Firmas de elaboración, revisión y aprobación</w:t>
      </w:r>
      <w:bookmarkEnd w:id="9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C0F83" w:rsidRPr="0004119B" w:rsidTr="00BD1884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C0F83" w:rsidRPr="0004119B" w:rsidTr="00BD1884">
        <w:trPr>
          <w:trHeight w:val="851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C0F83" w:rsidRPr="0004119B" w:rsidTr="00BD1884">
        <w:trPr>
          <w:trHeight w:val="23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Jaime Enrique Suárez Romero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5C0F83" w:rsidRPr="00C231AF" w:rsidRDefault="005C0F83" w:rsidP="005C0F83"/>
    <w:p w:rsidR="005C0F83" w:rsidRPr="00BE728C" w:rsidRDefault="005C0F83" w:rsidP="005C0F83"/>
    <w:p w:rsidR="00F4445A" w:rsidRDefault="00F4445A" w:rsidP="00F4445A"/>
    <w:p w:rsidR="007D2AFB" w:rsidRDefault="007D2AFB" w:rsidP="00926F0E">
      <w:pPr>
        <w:rPr>
          <w:rFonts w:cs="Arial"/>
        </w:rPr>
      </w:pPr>
    </w:p>
    <w:bookmarkEnd w:id="5"/>
    <w:p w:rsidR="007E3224" w:rsidRPr="007E3224" w:rsidRDefault="007E3224" w:rsidP="00926F0E">
      <w:pPr>
        <w:rPr>
          <w:rFonts w:cs="Arial"/>
        </w:rPr>
      </w:pPr>
    </w:p>
    <w:sectPr w:rsidR="007E3224" w:rsidRPr="007E3224" w:rsidSect="005B756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1EF" w:rsidRDefault="001161EF">
      <w:r>
        <w:separator/>
      </w:r>
    </w:p>
  </w:endnote>
  <w:endnote w:type="continuationSeparator" w:id="0">
    <w:p w:rsidR="001161EF" w:rsidRDefault="0011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18B" w:rsidRDefault="001901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9018B" w:rsidRDefault="001901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19018B" w:rsidRPr="00522A53" w:rsidTr="00242741">
      <w:tc>
        <w:tcPr>
          <w:tcW w:w="1667" w:type="pct"/>
          <w:vAlign w:val="center"/>
        </w:tcPr>
        <w:p w:rsidR="0019018B" w:rsidRPr="00522A53" w:rsidRDefault="0019018B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19018B" w:rsidRPr="00522A53" w:rsidRDefault="0019018B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19018B" w:rsidRPr="00522A53" w:rsidRDefault="0019018B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19018B" w:rsidRDefault="001901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18B" w:rsidRDefault="001901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1EF" w:rsidRDefault="001161EF">
      <w:r>
        <w:separator/>
      </w:r>
    </w:p>
  </w:footnote>
  <w:footnote w:type="continuationSeparator" w:id="0">
    <w:p w:rsidR="001161EF" w:rsidRDefault="00116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18B" w:rsidRDefault="0019018B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19018B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19018B" w:rsidRPr="00EE517E" w:rsidRDefault="0019018B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680B8390" wp14:editId="1CC32872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9018B" w:rsidRPr="00EE517E" w:rsidRDefault="0019018B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19018B" w:rsidRPr="00EE517E" w:rsidRDefault="0019018B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9018B" w:rsidRPr="00EE517E" w:rsidRDefault="0019018B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19018B" w:rsidRPr="00EE517E" w:rsidRDefault="0019018B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19018B" w:rsidRPr="00EE517E" w:rsidRDefault="0019018B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D63EB">
            <w:rPr>
              <w:rFonts w:cs="Arial"/>
              <w:noProof/>
              <w:snapToGrid w:val="0"/>
              <w:sz w:val="18"/>
              <w:szCs w:val="18"/>
            </w:rPr>
            <w:t>7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D63EB">
            <w:rPr>
              <w:rFonts w:cs="Arial"/>
              <w:noProof/>
              <w:snapToGrid w:val="0"/>
              <w:sz w:val="18"/>
              <w:szCs w:val="18"/>
            </w:rPr>
            <w:t>16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19018B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9018B" w:rsidRPr="00EE517E" w:rsidRDefault="0019018B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19018B" w:rsidRPr="00EE517E" w:rsidRDefault="0019018B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9018B" w:rsidRPr="00EE517E" w:rsidRDefault="0019018B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19018B" w:rsidRPr="00EE517E" w:rsidRDefault="0019018B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19018B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9018B" w:rsidRPr="00EE517E" w:rsidRDefault="0019018B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19018B" w:rsidRPr="00EE517E" w:rsidRDefault="0019018B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9018B" w:rsidRPr="00EE517E" w:rsidRDefault="0019018B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19018B" w:rsidRPr="00EE517E" w:rsidRDefault="0019018B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19018B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9018B" w:rsidRPr="00EE517E" w:rsidRDefault="0019018B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19018B" w:rsidRPr="00EE517E" w:rsidRDefault="0019018B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9018B" w:rsidRPr="00EE517E" w:rsidRDefault="0019018B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19018B" w:rsidRPr="00EE517E" w:rsidRDefault="0019018B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19018B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9018B" w:rsidRPr="00EE517E" w:rsidRDefault="0019018B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19018B" w:rsidRPr="00EE517E" w:rsidRDefault="0019018B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19018B" w:rsidRPr="00EE517E" w:rsidRDefault="0019018B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19018B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9018B" w:rsidRPr="00EE517E" w:rsidRDefault="0019018B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19018B" w:rsidRPr="00EE517E" w:rsidRDefault="0019018B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DSTCUS.02.15 Gestionar Registro de Notificaciones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19018B" w:rsidRPr="00EE517E" w:rsidRDefault="0019018B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19018B" w:rsidRDefault="0019018B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18B" w:rsidRDefault="001901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918"/>
    <w:multiLevelType w:val="hybridMultilevel"/>
    <w:tmpl w:val="BAEA4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2087"/>
    <w:multiLevelType w:val="multilevel"/>
    <w:tmpl w:val="2038743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53FB8"/>
    <w:multiLevelType w:val="hybridMultilevel"/>
    <w:tmpl w:val="83B6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134F2"/>
    <w:multiLevelType w:val="hybridMultilevel"/>
    <w:tmpl w:val="989AF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D3AFE"/>
    <w:multiLevelType w:val="hybridMultilevel"/>
    <w:tmpl w:val="3A4613F2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>
    <w:nsid w:val="791E3F36"/>
    <w:multiLevelType w:val="hybridMultilevel"/>
    <w:tmpl w:val="9D50B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5F6D"/>
    <w:rsid w:val="00006692"/>
    <w:rsid w:val="000070AC"/>
    <w:rsid w:val="00007278"/>
    <w:rsid w:val="00007B5F"/>
    <w:rsid w:val="000102E0"/>
    <w:rsid w:val="00010AB3"/>
    <w:rsid w:val="0001181F"/>
    <w:rsid w:val="00013C51"/>
    <w:rsid w:val="000140E9"/>
    <w:rsid w:val="00014A53"/>
    <w:rsid w:val="000157FB"/>
    <w:rsid w:val="00023280"/>
    <w:rsid w:val="000250BE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05DA"/>
    <w:rsid w:val="0006186C"/>
    <w:rsid w:val="00061A51"/>
    <w:rsid w:val="00064D5A"/>
    <w:rsid w:val="00065DC4"/>
    <w:rsid w:val="00075ED3"/>
    <w:rsid w:val="00075FDE"/>
    <w:rsid w:val="00081F67"/>
    <w:rsid w:val="00083CD7"/>
    <w:rsid w:val="00083FA3"/>
    <w:rsid w:val="00085D5C"/>
    <w:rsid w:val="000862C9"/>
    <w:rsid w:val="00092013"/>
    <w:rsid w:val="0009344B"/>
    <w:rsid w:val="0009477A"/>
    <w:rsid w:val="00095411"/>
    <w:rsid w:val="00095EEA"/>
    <w:rsid w:val="000A1EA0"/>
    <w:rsid w:val="000A2D1B"/>
    <w:rsid w:val="000A3E5E"/>
    <w:rsid w:val="000A41A9"/>
    <w:rsid w:val="000A4BCA"/>
    <w:rsid w:val="000A683F"/>
    <w:rsid w:val="000B1247"/>
    <w:rsid w:val="000B268D"/>
    <w:rsid w:val="000B2FBF"/>
    <w:rsid w:val="000B3004"/>
    <w:rsid w:val="000B4D06"/>
    <w:rsid w:val="000B4E32"/>
    <w:rsid w:val="000B5223"/>
    <w:rsid w:val="000B5731"/>
    <w:rsid w:val="000B7CFD"/>
    <w:rsid w:val="000C1A7E"/>
    <w:rsid w:val="000C48C6"/>
    <w:rsid w:val="000C5E7F"/>
    <w:rsid w:val="000D2B8B"/>
    <w:rsid w:val="000D63EB"/>
    <w:rsid w:val="000E13AA"/>
    <w:rsid w:val="000E508A"/>
    <w:rsid w:val="000E6C5E"/>
    <w:rsid w:val="000E7F4C"/>
    <w:rsid w:val="000F3623"/>
    <w:rsid w:val="000F4EB0"/>
    <w:rsid w:val="000F52C3"/>
    <w:rsid w:val="000F6087"/>
    <w:rsid w:val="000F6283"/>
    <w:rsid w:val="000F62B4"/>
    <w:rsid w:val="00101080"/>
    <w:rsid w:val="00101DA8"/>
    <w:rsid w:val="00102E7B"/>
    <w:rsid w:val="0010308E"/>
    <w:rsid w:val="00103A1C"/>
    <w:rsid w:val="00103CFC"/>
    <w:rsid w:val="001068BC"/>
    <w:rsid w:val="0010793D"/>
    <w:rsid w:val="00110327"/>
    <w:rsid w:val="00111C63"/>
    <w:rsid w:val="00112293"/>
    <w:rsid w:val="00112489"/>
    <w:rsid w:val="001124F6"/>
    <w:rsid w:val="0011364C"/>
    <w:rsid w:val="001161EF"/>
    <w:rsid w:val="00120E46"/>
    <w:rsid w:val="00123E77"/>
    <w:rsid w:val="00124262"/>
    <w:rsid w:val="0013670B"/>
    <w:rsid w:val="001441F7"/>
    <w:rsid w:val="001446B6"/>
    <w:rsid w:val="00146324"/>
    <w:rsid w:val="00147776"/>
    <w:rsid w:val="0015097E"/>
    <w:rsid w:val="00151AA6"/>
    <w:rsid w:val="0015338F"/>
    <w:rsid w:val="00161270"/>
    <w:rsid w:val="001616EF"/>
    <w:rsid w:val="001623F1"/>
    <w:rsid w:val="001638D7"/>
    <w:rsid w:val="001648F6"/>
    <w:rsid w:val="00165637"/>
    <w:rsid w:val="00167A04"/>
    <w:rsid w:val="00170597"/>
    <w:rsid w:val="001707E1"/>
    <w:rsid w:val="00171226"/>
    <w:rsid w:val="00175695"/>
    <w:rsid w:val="0017652C"/>
    <w:rsid w:val="00177DE5"/>
    <w:rsid w:val="00180976"/>
    <w:rsid w:val="001811E3"/>
    <w:rsid w:val="00183AD9"/>
    <w:rsid w:val="00184EF1"/>
    <w:rsid w:val="00184FFE"/>
    <w:rsid w:val="0019018B"/>
    <w:rsid w:val="00193B15"/>
    <w:rsid w:val="001944EE"/>
    <w:rsid w:val="00195BDC"/>
    <w:rsid w:val="001976B4"/>
    <w:rsid w:val="001A0567"/>
    <w:rsid w:val="001A1634"/>
    <w:rsid w:val="001A54D1"/>
    <w:rsid w:val="001A5BB9"/>
    <w:rsid w:val="001A5BCC"/>
    <w:rsid w:val="001A681B"/>
    <w:rsid w:val="001A7F4D"/>
    <w:rsid w:val="001B469F"/>
    <w:rsid w:val="001B5EF4"/>
    <w:rsid w:val="001B78DB"/>
    <w:rsid w:val="001B7F27"/>
    <w:rsid w:val="001C2AF5"/>
    <w:rsid w:val="001C2E1D"/>
    <w:rsid w:val="001C3A95"/>
    <w:rsid w:val="001C4945"/>
    <w:rsid w:val="001C76A5"/>
    <w:rsid w:val="001D2A19"/>
    <w:rsid w:val="001D585D"/>
    <w:rsid w:val="001E1E0F"/>
    <w:rsid w:val="001E21E6"/>
    <w:rsid w:val="001E2249"/>
    <w:rsid w:val="001E27A0"/>
    <w:rsid w:val="001E3FB4"/>
    <w:rsid w:val="001E6B4E"/>
    <w:rsid w:val="001E7742"/>
    <w:rsid w:val="001F18D4"/>
    <w:rsid w:val="001F1C75"/>
    <w:rsid w:val="001F2E48"/>
    <w:rsid w:val="001F6344"/>
    <w:rsid w:val="001F6724"/>
    <w:rsid w:val="00200CBD"/>
    <w:rsid w:val="002035E6"/>
    <w:rsid w:val="00204768"/>
    <w:rsid w:val="00207403"/>
    <w:rsid w:val="002109E6"/>
    <w:rsid w:val="002117BC"/>
    <w:rsid w:val="002120A2"/>
    <w:rsid w:val="00215C5E"/>
    <w:rsid w:val="00217430"/>
    <w:rsid w:val="002251ED"/>
    <w:rsid w:val="0023308E"/>
    <w:rsid w:val="00235592"/>
    <w:rsid w:val="002355A7"/>
    <w:rsid w:val="00240D03"/>
    <w:rsid w:val="00240DC8"/>
    <w:rsid w:val="00242003"/>
    <w:rsid w:val="00242741"/>
    <w:rsid w:val="00242913"/>
    <w:rsid w:val="00242B29"/>
    <w:rsid w:val="0024507A"/>
    <w:rsid w:val="0024611B"/>
    <w:rsid w:val="0025017E"/>
    <w:rsid w:val="002502ED"/>
    <w:rsid w:val="00251CE1"/>
    <w:rsid w:val="00251E9B"/>
    <w:rsid w:val="00252FF8"/>
    <w:rsid w:val="002566F4"/>
    <w:rsid w:val="00261100"/>
    <w:rsid w:val="002656E6"/>
    <w:rsid w:val="00266E81"/>
    <w:rsid w:val="00267E23"/>
    <w:rsid w:val="002703C0"/>
    <w:rsid w:val="00271A81"/>
    <w:rsid w:val="0027293F"/>
    <w:rsid w:val="00274F8D"/>
    <w:rsid w:val="00275198"/>
    <w:rsid w:val="002802BB"/>
    <w:rsid w:val="002857CC"/>
    <w:rsid w:val="00286147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B3848"/>
    <w:rsid w:val="002C1F3B"/>
    <w:rsid w:val="002C3B1A"/>
    <w:rsid w:val="002C44F1"/>
    <w:rsid w:val="002C49FC"/>
    <w:rsid w:val="002C58AD"/>
    <w:rsid w:val="002C68DB"/>
    <w:rsid w:val="002D0FD5"/>
    <w:rsid w:val="002D2A82"/>
    <w:rsid w:val="002D4032"/>
    <w:rsid w:val="002D4C2C"/>
    <w:rsid w:val="002D50FB"/>
    <w:rsid w:val="002D6614"/>
    <w:rsid w:val="002E0F11"/>
    <w:rsid w:val="002E123D"/>
    <w:rsid w:val="002E13A4"/>
    <w:rsid w:val="002E1931"/>
    <w:rsid w:val="002E2193"/>
    <w:rsid w:val="002E5A01"/>
    <w:rsid w:val="002F07BD"/>
    <w:rsid w:val="002F0CDA"/>
    <w:rsid w:val="002F62E9"/>
    <w:rsid w:val="003020BC"/>
    <w:rsid w:val="00304489"/>
    <w:rsid w:val="00304D1F"/>
    <w:rsid w:val="00305317"/>
    <w:rsid w:val="00310707"/>
    <w:rsid w:val="00313685"/>
    <w:rsid w:val="00313CD2"/>
    <w:rsid w:val="0031408F"/>
    <w:rsid w:val="003202FB"/>
    <w:rsid w:val="003208F9"/>
    <w:rsid w:val="00320937"/>
    <w:rsid w:val="00320E54"/>
    <w:rsid w:val="00321AA6"/>
    <w:rsid w:val="00327110"/>
    <w:rsid w:val="00330010"/>
    <w:rsid w:val="00330709"/>
    <w:rsid w:val="00333AAF"/>
    <w:rsid w:val="00337EAB"/>
    <w:rsid w:val="00340077"/>
    <w:rsid w:val="0034227C"/>
    <w:rsid w:val="0035039E"/>
    <w:rsid w:val="00350C3D"/>
    <w:rsid w:val="003559FF"/>
    <w:rsid w:val="00355D64"/>
    <w:rsid w:val="00356C49"/>
    <w:rsid w:val="00356D42"/>
    <w:rsid w:val="00360208"/>
    <w:rsid w:val="0036464E"/>
    <w:rsid w:val="00364BCC"/>
    <w:rsid w:val="003669DD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538E"/>
    <w:rsid w:val="00386BFD"/>
    <w:rsid w:val="00390E4D"/>
    <w:rsid w:val="00392B5E"/>
    <w:rsid w:val="00393AFE"/>
    <w:rsid w:val="003946E0"/>
    <w:rsid w:val="00396E1F"/>
    <w:rsid w:val="003A1856"/>
    <w:rsid w:val="003A42A8"/>
    <w:rsid w:val="003A7FE5"/>
    <w:rsid w:val="003B1FBE"/>
    <w:rsid w:val="003B3C04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DDE"/>
    <w:rsid w:val="003D33AF"/>
    <w:rsid w:val="003D53E7"/>
    <w:rsid w:val="003D7BB3"/>
    <w:rsid w:val="003D7F38"/>
    <w:rsid w:val="003E0F5A"/>
    <w:rsid w:val="003E3E11"/>
    <w:rsid w:val="003F02D4"/>
    <w:rsid w:val="003F0303"/>
    <w:rsid w:val="003F2D0A"/>
    <w:rsid w:val="003F3C14"/>
    <w:rsid w:val="003F496C"/>
    <w:rsid w:val="00401421"/>
    <w:rsid w:val="00403791"/>
    <w:rsid w:val="004052B8"/>
    <w:rsid w:val="00407A12"/>
    <w:rsid w:val="00411537"/>
    <w:rsid w:val="00412325"/>
    <w:rsid w:val="004135CC"/>
    <w:rsid w:val="0041612A"/>
    <w:rsid w:val="004200CE"/>
    <w:rsid w:val="00427316"/>
    <w:rsid w:val="004277F7"/>
    <w:rsid w:val="00432B7B"/>
    <w:rsid w:val="00434103"/>
    <w:rsid w:val="00435B60"/>
    <w:rsid w:val="004360C5"/>
    <w:rsid w:val="00440CF1"/>
    <w:rsid w:val="0044349B"/>
    <w:rsid w:val="00444DAD"/>
    <w:rsid w:val="004473E5"/>
    <w:rsid w:val="004479E7"/>
    <w:rsid w:val="00451C35"/>
    <w:rsid w:val="00453FC6"/>
    <w:rsid w:val="00456712"/>
    <w:rsid w:val="00457A9C"/>
    <w:rsid w:val="00462728"/>
    <w:rsid w:val="00465AE4"/>
    <w:rsid w:val="0046709B"/>
    <w:rsid w:val="0047110C"/>
    <w:rsid w:val="00474BAB"/>
    <w:rsid w:val="00475BA0"/>
    <w:rsid w:val="004779C0"/>
    <w:rsid w:val="0048491C"/>
    <w:rsid w:val="0048594D"/>
    <w:rsid w:val="00486B68"/>
    <w:rsid w:val="00491CDC"/>
    <w:rsid w:val="00494268"/>
    <w:rsid w:val="0049717D"/>
    <w:rsid w:val="004A2370"/>
    <w:rsid w:val="004A2EE2"/>
    <w:rsid w:val="004B27E3"/>
    <w:rsid w:val="004B5903"/>
    <w:rsid w:val="004B74C9"/>
    <w:rsid w:val="004B762E"/>
    <w:rsid w:val="004C0D91"/>
    <w:rsid w:val="004C1084"/>
    <w:rsid w:val="004C5ADA"/>
    <w:rsid w:val="004C7B37"/>
    <w:rsid w:val="004D0E8A"/>
    <w:rsid w:val="004D1D23"/>
    <w:rsid w:val="004D3A6B"/>
    <w:rsid w:val="004D55E6"/>
    <w:rsid w:val="004D5B44"/>
    <w:rsid w:val="004D615A"/>
    <w:rsid w:val="004E312C"/>
    <w:rsid w:val="004E7914"/>
    <w:rsid w:val="004F1684"/>
    <w:rsid w:val="004F1B8E"/>
    <w:rsid w:val="004F2E61"/>
    <w:rsid w:val="004F3A7A"/>
    <w:rsid w:val="004F45EE"/>
    <w:rsid w:val="004F594E"/>
    <w:rsid w:val="004F5ED7"/>
    <w:rsid w:val="004F668E"/>
    <w:rsid w:val="004F7298"/>
    <w:rsid w:val="004F7B1C"/>
    <w:rsid w:val="00503C47"/>
    <w:rsid w:val="0050642D"/>
    <w:rsid w:val="005068E0"/>
    <w:rsid w:val="0051059B"/>
    <w:rsid w:val="00511ABE"/>
    <w:rsid w:val="005123CC"/>
    <w:rsid w:val="005167A8"/>
    <w:rsid w:val="00517367"/>
    <w:rsid w:val="005178C0"/>
    <w:rsid w:val="0052168A"/>
    <w:rsid w:val="00522A53"/>
    <w:rsid w:val="0052310E"/>
    <w:rsid w:val="00527153"/>
    <w:rsid w:val="00527D09"/>
    <w:rsid w:val="005308BC"/>
    <w:rsid w:val="00534CAF"/>
    <w:rsid w:val="005359B1"/>
    <w:rsid w:val="00536430"/>
    <w:rsid w:val="0054060C"/>
    <w:rsid w:val="005409FB"/>
    <w:rsid w:val="00541FB3"/>
    <w:rsid w:val="0054286C"/>
    <w:rsid w:val="00544518"/>
    <w:rsid w:val="005455B8"/>
    <w:rsid w:val="005503EC"/>
    <w:rsid w:val="00550A75"/>
    <w:rsid w:val="00552535"/>
    <w:rsid w:val="00552536"/>
    <w:rsid w:val="005538A2"/>
    <w:rsid w:val="00554304"/>
    <w:rsid w:val="0055558E"/>
    <w:rsid w:val="00555B16"/>
    <w:rsid w:val="00560338"/>
    <w:rsid w:val="0056204D"/>
    <w:rsid w:val="005620B3"/>
    <w:rsid w:val="00564334"/>
    <w:rsid w:val="0056755D"/>
    <w:rsid w:val="00567BF4"/>
    <w:rsid w:val="005706DE"/>
    <w:rsid w:val="005718E6"/>
    <w:rsid w:val="00572580"/>
    <w:rsid w:val="00573874"/>
    <w:rsid w:val="00573FB8"/>
    <w:rsid w:val="005741E5"/>
    <w:rsid w:val="00574306"/>
    <w:rsid w:val="00574A92"/>
    <w:rsid w:val="00576828"/>
    <w:rsid w:val="0058102A"/>
    <w:rsid w:val="005826CE"/>
    <w:rsid w:val="005837B1"/>
    <w:rsid w:val="00583EC0"/>
    <w:rsid w:val="00583F69"/>
    <w:rsid w:val="00584629"/>
    <w:rsid w:val="00585498"/>
    <w:rsid w:val="005854EA"/>
    <w:rsid w:val="00585FA2"/>
    <w:rsid w:val="00586990"/>
    <w:rsid w:val="0058748D"/>
    <w:rsid w:val="005910A1"/>
    <w:rsid w:val="00591557"/>
    <w:rsid w:val="0059290A"/>
    <w:rsid w:val="00593892"/>
    <w:rsid w:val="0059517D"/>
    <w:rsid w:val="00595810"/>
    <w:rsid w:val="005958E3"/>
    <w:rsid w:val="00596698"/>
    <w:rsid w:val="00596744"/>
    <w:rsid w:val="005A07B5"/>
    <w:rsid w:val="005A0F4D"/>
    <w:rsid w:val="005A1684"/>
    <w:rsid w:val="005A2F36"/>
    <w:rsid w:val="005A4B34"/>
    <w:rsid w:val="005A57C8"/>
    <w:rsid w:val="005B319D"/>
    <w:rsid w:val="005B59A2"/>
    <w:rsid w:val="005B7566"/>
    <w:rsid w:val="005B788B"/>
    <w:rsid w:val="005C0B31"/>
    <w:rsid w:val="005C0F83"/>
    <w:rsid w:val="005C1677"/>
    <w:rsid w:val="005C4CCD"/>
    <w:rsid w:val="005D1049"/>
    <w:rsid w:val="005D10DF"/>
    <w:rsid w:val="005D4902"/>
    <w:rsid w:val="005D6478"/>
    <w:rsid w:val="005D724F"/>
    <w:rsid w:val="005D7AD5"/>
    <w:rsid w:val="005E0766"/>
    <w:rsid w:val="005E3993"/>
    <w:rsid w:val="005E5656"/>
    <w:rsid w:val="005E6F46"/>
    <w:rsid w:val="005E7B64"/>
    <w:rsid w:val="005F54C3"/>
    <w:rsid w:val="005F5BAD"/>
    <w:rsid w:val="005F66A1"/>
    <w:rsid w:val="005F6A48"/>
    <w:rsid w:val="00602115"/>
    <w:rsid w:val="006047FD"/>
    <w:rsid w:val="006067AB"/>
    <w:rsid w:val="00607911"/>
    <w:rsid w:val="00610A05"/>
    <w:rsid w:val="00610C9C"/>
    <w:rsid w:val="00613DA0"/>
    <w:rsid w:val="00614836"/>
    <w:rsid w:val="00615BEC"/>
    <w:rsid w:val="00616CEA"/>
    <w:rsid w:val="00620C60"/>
    <w:rsid w:val="0062310A"/>
    <w:rsid w:val="00624C0F"/>
    <w:rsid w:val="00627C74"/>
    <w:rsid w:val="00635A02"/>
    <w:rsid w:val="00635AAA"/>
    <w:rsid w:val="00635D12"/>
    <w:rsid w:val="006368D1"/>
    <w:rsid w:val="00636BDF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1BA4"/>
    <w:rsid w:val="00672638"/>
    <w:rsid w:val="00672F38"/>
    <w:rsid w:val="0068072E"/>
    <w:rsid w:val="00680A79"/>
    <w:rsid w:val="006859F4"/>
    <w:rsid w:val="00685CE2"/>
    <w:rsid w:val="00686160"/>
    <w:rsid w:val="006868EF"/>
    <w:rsid w:val="006875CF"/>
    <w:rsid w:val="00687718"/>
    <w:rsid w:val="00687B56"/>
    <w:rsid w:val="00695702"/>
    <w:rsid w:val="00696C45"/>
    <w:rsid w:val="006A1B6A"/>
    <w:rsid w:val="006A25EC"/>
    <w:rsid w:val="006A32BF"/>
    <w:rsid w:val="006A3A27"/>
    <w:rsid w:val="006A669A"/>
    <w:rsid w:val="006A6DF3"/>
    <w:rsid w:val="006A77E2"/>
    <w:rsid w:val="006A79FE"/>
    <w:rsid w:val="006B078F"/>
    <w:rsid w:val="006B3273"/>
    <w:rsid w:val="006B48F1"/>
    <w:rsid w:val="006B59A4"/>
    <w:rsid w:val="006B6A4B"/>
    <w:rsid w:val="006C0CE3"/>
    <w:rsid w:val="006C5BA7"/>
    <w:rsid w:val="006D0A7C"/>
    <w:rsid w:val="006D2BF9"/>
    <w:rsid w:val="006D39BC"/>
    <w:rsid w:val="006D4A7E"/>
    <w:rsid w:val="006D72FA"/>
    <w:rsid w:val="006E30C6"/>
    <w:rsid w:val="006F058E"/>
    <w:rsid w:val="006F214E"/>
    <w:rsid w:val="006F4C45"/>
    <w:rsid w:val="006F5C29"/>
    <w:rsid w:val="006F605B"/>
    <w:rsid w:val="006F61A8"/>
    <w:rsid w:val="006F7043"/>
    <w:rsid w:val="006F747F"/>
    <w:rsid w:val="0070178E"/>
    <w:rsid w:val="00701DCE"/>
    <w:rsid w:val="00704D51"/>
    <w:rsid w:val="0070697F"/>
    <w:rsid w:val="007100DE"/>
    <w:rsid w:val="00712D88"/>
    <w:rsid w:val="00713087"/>
    <w:rsid w:val="00713E72"/>
    <w:rsid w:val="00716742"/>
    <w:rsid w:val="00717D52"/>
    <w:rsid w:val="00721563"/>
    <w:rsid w:val="007231E5"/>
    <w:rsid w:val="00723382"/>
    <w:rsid w:val="00727014"/>
    <w:rsid w:val="007332D5"/>
    <w:rsid w:val="0073570A"/>
    <w:rsid w:val="00736075"/>
    <w:rsid w:val="00736126"/>
    <w:rsid w:val="00744DCD"/>
    <w:rsid w:val="00746204"/>
    <w:rsid w:val="00746D57"/>
    <w:rsid w:val="00753296"/>
    <w:rsid w:val="007534C9"/>
    <w:rsid w:val="00756722"/>
    <w:rsid w:val="00761E2C"/>
    <w:rsid w:val="00761F14"/>
    <w:rsid w:val="0076249D"/>
    <w:rsid w:val="007625B0"/>
    <w:rsid w:val="007634F1"/>
    <w:rsid w:val="00764085"/>
    <w:rsid w:val="00766542"/>
    <w:rsid w:val="00767325"/>
    <w:rsid w:val="0077138A"/>
    <w:rsid w:val="00774794"/>
    <w:rsid w:val="007757A7"/>
    <w:rsid w:val="007763C8"/>
    <w:rsid w:val="007764E1"/>
    <w:rsid w:val="007826B9"/>
    <w:rsid w:val="00786F9B"/>
    <w:rsid w:val="00792476"/>
    <w:rsid w:val="00792B23"/>
    <w:rsid w:val="00794754"/>
    <w:rsid w:val="00795508"/>
    <w:rsid w:val="007956CD"/>
    <w:rsid w:val="007A13FB"/>
    <w:rsid w:val="007A2D34"/>
    <w:rsid w:val="007A4CD2"/>
    <w:rsid w:val="007A6870"/>
    <w:rsid w:val="007B01B4"/>
    <w:rsid w:val="007B08BB"/>
    <w:rsid w:val="007B107D"/>
    <w:rsid w:val="007B186D"/>
    <w:rsid w:val="007B5D93"/>
    <w:rsid w:val="007B6CE2"/>
    <w:rsid w:val="007C44D5"/>
    <w:rsid w:val="007C4937"/>
    <w:rsid w:val="007C58CD"/>
    <w:rsid w:val="007C5EFD"/>
    <w:rsid w:val="007D26BD"/>
    <w:rsid w:val="007D2AFB"/>
    <w:rsid w:val="007D3673"/>
    <w:rsid w:val="007D3693"/>
    <w:rsid w:val="007D5183"/>
    <w:rsid w:val="007E1088"/>
    <w:rsid w:val="007E3224"/>
    <w:rsid w:val="007E4BA1"/>
    <w:rsid w:val="007E520B"/>
    <w:rsid w:val="007E5C13"/>
    <w:rsid w:val="007E7EF9"/>
    <w:rsid w:val="007F16D9"/>
    <w:rsid w:val="007F2377"/>
    <w:rsid w:val="007F456E"/>
    <w:rsid w:val="007F66E7"/>
    <w:rsid w:val="00800FA2"/>
    <w:rsid w:val="00802220"/>
    <w:rsid w:val="00802E48"/>
    <w:rsid w:val="008035D0"/>
    <w:rsid w:val="00803B76"/>
    <w:rsid w:val="00805C3F"/>
    <w:rsid w:val="008075E4"/>
    <w:rsid w:val="008077B1"/>
    <w:rsid w:val="00812791"/>
    <w:rsid w:val="0081294E"/>
    <w:rsid w:val="00815315"/>
    <w:rsid w:val="008178F1"/>
    <w:rsid w:val="00821DA6"/>
    <w:rsid w:val="00825576"/>
    <w:rsid w:val="00827A7A"/>
    <w:rsid w:val="0083028A"/>
    <w:rsid w:val="008312CF"/>
    <w:rsid w:val="00835E7A"/>
    <w:rsid w:val="00836786"/>
    <w:rsid w:val="008408AE"/>
    <w:rsid w:val="0084251C"/>
    <w:rsid w:val="00843903"/>
    <w:rsid w:val="008440ED"/>
    <w:rsid w:val="00844B28"/>
    <w:rsid w:val="008503D7"/>
    <w:rsid w:val="008509EB"/>
    <w:rsid w:val="008510AE"/>
    <w:rsid w:val="008510D8"/>
    <w:rsid w:val="008511CF"/>
    <w:rsid w:val="00853BCE"/>
    <w:rsid w:val="00854EE3"/>
    <w:rsid w:val="00857027"/>
    <w:rsid w:val="00860106"/>
    <w:rsid w:val="00872E87"/>
    <w:rsid w:val="0087372C"/>
    <w:rsid w:val="00874AAA"/>
    <w:rsid w:val="008769A5"/>
    <w:rsid w:val="00877845"/>
    <w:rsid w:val="008811C5"/>
    <w:rsid w:val="00884ADA"/>
    <w:rsid w:val="008903A7"/>
    <w:rsid w:val="00890CA0"/>
    <w:rsid w:val="00891E55"/>
    <w:rsid w:val="008951AB"/>
    <w:rsid w:val="00895349"/>
    <w:rsid w:val="0089596D"/>
    <w:rsid w:val="00897139"/>
    <w:rsid w:val="008A0D3E"/>
    <w:rsid w:val="008B0996"/>
    <w:rsid w:val="008B14EA"/>
    <w:rsid w:val="008B4094"/>
    <w:rsid w:val="008B6335"/>
    <w:rsid w:val="008B6464"/>
    <w:rsid w:val="008C08C9"/>
    <w:rsid w:val="008C540F"/>
    <w:rsid w:val="008C751E"/>
    <w:rsid w:val="008C7F84"/>
    <w:rsid w:val="008D03C3"/>
    <w:rsid w:val="008D0A56"/>
    <w:rsid w:val="008D3226"/>
    <w:rsid w:val="008D5088"/>
    <w:rsid w:val="008D5D18"/>
    <w:rsid w:val="008E12DE"/>
    <w:rsid w:val="008E3CBF"/>
    <w:rsid w:val="008E4AA1"/>
    <w:rsid w:val="008E5B85"/>
    <w:rsid w:val="008E6B86"/>
    <w:rsid w:val="008F0231"/>
    <w:rsid w:val="008F2B68"/>
    <w:rsid w:val="008F365A"/>
    <w:rsid w:val="008F455B"/>
    <w:rsid w:val="008F4FF3"/>
    <w:rsid w:val="008F71BC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4E30"/>
    <w:rsid w:val="00926F0E"/>
    <w:rsid w:val="009273BF"/>
    <w:rsid w:val="00927CBD"/>
    <w:rsid w:val="00930C2E"/>
    <w:rsid w:val="00932D30"/>
    <w:rsid w:val="00934325"/>
    <w:rsid w:val="00934A95"/>
    <w:rsid w:val="00947157"/>
    <w:rsid w:val="00947B82"/>
    <w:rsid w:val="00950C0C"/>
    <w:rsid w:val="009526B9"/>
    <w:rsid w:val="00955CE3"/>
    <w:rsid w:val="00955EC8"/>
    <w:rsid w:val="00960753"/>
    <w:rsid w:val="0096080F"/>
    <w:rsid w:val="0096382E"/>
    <w:rsid w:val="009660B4"/>
    <w:rsid w:val="00966813"/>
    <w:rsid w:val="0096796C"/>
    <w:rsid w:val="00971133"/>
    <w:rsid w:val="00971B55"/>
    <w:rsid w:val="0097319C"/>
    <w:rsid w:val="00977143"/>
    <w:rsid w:val="00981693"/>
    <w:rsid w:val="00982085"/>
    <w:rsid w:val="00982934"/>
    <w:rsid w:val="00984112"/>
    <w:rsid w:val="00987797"/>
    <w:rsid w:val="00990D23"/>
    <w:rsid w:val="0099523E"/>
    <w:rsid w:val="009A0907"/>
    <w:rsid w:val="009A1A4B"/>
    <w:rsid w:val="009A3341"/>
    <w:rsid w:val="009A3F3D"/>
    <w:rsid w:val="009A5683"/>
    <w:rsid w:val="009A6EC1"/>
    <w:rsid w:val="009B7A4C"/>
    <w:rsid w:val="009C0A56"/>
    <w:rsid w:val="009C47C1"/>
    <w:rsid w:val="009C4E4D"/>
    <w:rsid w:val="009C541D"/>
    <w:rsid w:val="009C6ABC"/>
    <w:rsid w:val="009D004B"/>
    <w:rsid w:val="009D11BC"/>
    <w:rsid w:val="009D1F07"/>
    <w:rsid w:val="009D3861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351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17195"/>
    <w:rsid w:val="00A21A59"/>
    <w:rsid w:val="00A22736"/>
    <w:rsid w:val="00A23184"/>
    <w:rsid w:val="00A23BD7"/>
    <w:rsid w:val="00A24A3A"/>
    <w:rsid w:val="00A27137"/>
    <w:rsid w:val="00A30E96"/>
    <w:rsid w:val="00A32E99"/>
    <w:rsid w:val="00A40300"/>
    <w:rsid w:val="00A41D30"/>
    <w:rsid w:val="00A46E79"/>
    <w:rsid w:val="00A478D4"/>
    <w:rsid w:val="00A51194"/>
    <w:rsid w:val="00A57F4D"/>
    <w:rsid w:val="00A60AE5"/>
    <w:rsid w:val="00A63CD0"/>
    <w:rsid w:val="00A64660"/>
    <w:rsid w:val="00A64B36"/>
    <w:rsid w:val="00A66080"/>
    <w:rsid w:val="00A70863"/>
    <w:rsid w:val="00A7332E"/>
    <w:rsid w:val="00A74847"/>
    <w:rsid w:val="00A74EEA"/>
    <w:rsid w:val="00A75C3A"/>
    <w:rsid w:val="00A76297"/>
    <w:rsid w:val="00A76C10"/>
    <w:rsid w:val="00A812A9"/>
    <w:rsid w:val="00A82503"/>
    <w:rsid w:val="00A839DC"/>
    <w:rsid w:val="00A877FD"/>
    <w:rsid w:val="00A878F6"/>
    <w:rsid w:val="00A95375"/>
    <w:rsid w:val="00A97324"/>
    <w:rsid w:val="00AA1B47"/>
    <w:rsid w:val="00AA3DB3"/>
    <w:rsid w:val="00AA7492"/>
    <w:rsid w:val="00AB08ED"/>
    <w:rsid w:val="00AB2AB8"/>
    <w:rsid w:val="00AB5B96"/>
    <w:rsid w:val="00AB5CE9"/>
    <w:rsid w:val="00AB68DB"/>
    <w:rsid w:val="00AC0A67"/>
    <w:rsid w:val="00AC0DF5"/>
    <w:rsid w:val="00AC29A4"/>
    <w:rsid w:val="00AC31F8"/>
    <w:rsid w:val="00AC6908"/>
    <w:rsid w:val="00AD1648"/>
    <w:rsid w:val="00AD3635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F1544"/>
    <w:rsid w:val="00AF1869"/>
    <w:rsid w:val="00AF1D05"/>
    <w:rsid w:val="00AF1EC5"/>
    <w:rsid w:val="00AF41EC"/>
    <w:rsid w:val="00AF4948"/>
    <w:rsid w:val="00B00396"/>
    <w:rsid w:val="00B0087D"/>
    <w:rsid w:val="00B057F2"/>
    <w:rsid w:val="00B10EA9"/>
    <w:rsid w:val="00B10EEA"/>
    <w:rsid w:val="00B10FA2"/>
    <w:rsid w:val="00B11900"/>
    <w:rsid w:val="00B23B8E"/>
    <w:rsid w:val="00B25D54"/>
    <w:rsid w:val="00B2611F"/>
    <w:rsid w:val="00B301F6"/>
    <w:rsid w:val="00B319FE"/>
    <w:rsid w:val="00B404EF"/>
    <w:rsid w:val="00B41C94"/>
    <w:rsid w:val="00B43BDA"/>
    <w:rsid w:val="00B44145"/>
    <w:rsid w:val="00B4772D"/>
    <w:rsid w:val="00B47B22"/>
    <w:rsid w:val="00B51048"/>
    <w:rsid w:val="00B5131F"/>
    <w:rsid w:val="00B51504"/>
    <w:rsid w:val="00B521B1"/>
    <w:rsid w:val="00B52A57"/>
    <w:rsid w:val="00B56BF2"/>
    <w:rsid w:val="00B56ED7"/>
    <w:rsid w:val="00B56F8E"/>
    <w:rsid w:val="00B57438"/>
    <w:rsid w:val="00B57EA1"/>
    <w:rsid w:val="00B6006E"/>
    <w:rsid w:val="00B618B2"/>
    <w:rsid w:val="00B64C2F"/>
    <w:rsid w:val="00B654BD"/>
    <w:rsid w:val="00B662FF"/>
    <w:rsid w:val="00B678D9"/>
    <w:rsid w:val="00B70166"/>
    <w:rsid w:val="00B71D7D"/>
    <w:rsid w:val="00B74B2E"/>
    <w:rsid w:val="00B753BD"/>
    <w:rsid w:val="00B761F7"/>
    <w:rsid w:val="00B76315"/>
    <w:rsid w:val="00B76551"/>
    <w:rsid w:val="00B76C40"/>
    <w:rsid w:val="00B76F23"/>
    <w:rsid w:val="00B80EDE"/>
    <w:rsid w:val="00B838E8"/>
    <w:rsid w:val="00B877D4"/>
    <w:rsid w:val="00B91775"/>
    <w:rsid w:val="00B93BF5"/>
    <w:rsid w:val="00B94B9F"/>
    <w:rsid w:val="00B97CB7"/>
    <w:rsid w:val="00BA26E1"/>
    <w:rsid w:val="00BA3B16"/>
    <w:rsid w:val="00BA4733"/>
    <w:rsid w:val="00BA5E2C"/>
    <w:rsid w:val="00BA6607"/>
    <w:rsid w:val="00BA68B4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1884"/>
    <w:rsid w:val="00BD2345"/>
    <w:rsid w:val="00BD2E2D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5EE"/>
    <w:rsid w:val="00BE777E"/>
    <w:rsid w:val="00BE7A89"/>
    <w:rsid w:val="00BF15BF"/>
    <w:rsid w:val="00BF27FD"/>
    <w:rsid w:val="00BF3598"/>
    <w:rsid w:val="00BF3C71"/>
    <w:rsid w:val="00BF4113"/>
    <w:rsid w:val="00BF4E3C"/>
    <w:rsid w:val="00BF6C58"/>
    <w:rsid w:val="00BF75D8"/>
    <w:rsid w:val="00C034B9"/>
    <w:rsid w:val="00C03AF9"/>
    <w:rsid w:val="00C06224"/>
    <w:rsid w:val="00C069A3"/>
    <w:rsid w:val="00C13082"/>
    <w:rsid w:val="00C13292"/>
    <w:rsid w:val="00C1371A"/>
    <w:rsid w:val="00C13F85"/>
    <w:rsid w:val="00C22B51"/>
    <w:rsid w:val="00C2394D"/>
    <w:rsid w:val="00C23DC5"/>
    <w:rsid w:val="00C30A90"/>
    <w:rsid w:val="00C328D6"/>
    <w:rsid w:val="00C32DCA"/>
    <w:rsid w:val="00C32EE8"/>
    <w:rsid w:val="00C3452B"/>
    <w:rsid w:val="00C411AA"/>
    <w:rsid w:val="00C41627"/>
    <w:rsid w:val="00C42ECB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B38"/>
    <w:rsid w:val="00C54476"/>
    <w:rsid w:val="00C56929"/>
    <w:rsid w:val="00C65767"/>
    <w:rsid w:val="00C65E93"/>
    <w:rsid w:val="00C660C7"/>
    <w:rsid w:val="00C703F6"/>
    <w:rsid w:val="00C72E4B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1A09"/>
    <w:rsid w:val="00C94FA8"/>
    <w:rsid w:val="00C95079"/>
    <w:rsid w:val="00CB0C04"/>
    <w:rsid w:val="00CB2645"/>
    <w:rsid w:val="00CB3C0E"/>
    <w:rsid w:val="00CB7CD8"/>
    <w:rsid w:val="00CC0F6F"/>
    <w:rsid w:val="00CC1B7A"/>
    <w:rsid w:val="00CC3DFC"/>
    <w:rsid w:val="00CC4F72"/>
    <w:rsid w:val="00CD01E8"/>
    <w:rsid w:val="00CD0E22"/>
    <w:rsid w:val="00CD1E27"/>
    <w:rsid w:val="00CD308A"/>
    <w:rsid w:val="00CD45AC"/>
    <w:rsid w:val="00CD5BBD"/>
    <w:rsid w:val="00CD611C"/>
    <w:rsid w:val="00CD6949"/>
    <w:rsid w:val="00CD7530"/>
    <w:rsid w:val="00CE0389"/>
    <w:rsid w:val="00CE35B0"/>
    <w:rsid w:val="00CE3A64"/>
    <w:rsid w:val="00CE3C16"/>
    <w:rsid w:val="00CE3C35"/>
    <w:rsid w:val="00CE51BC"/>
    <w:rsid w:val="00CE6504"/>
    <w:rsid w:val="00CE7862"/>
    <w:rsid w:val="00CE7C31"/>
    <w:rsid w:val="00CF2083"/>
    <w:rsid w:val="00CF2577"/>
    <w:rsid w:val="00CF2761"/>
    <w:rsid w:val="00CF3942"/>
    <w:rsid w:val="00CF7565"/>
    <w:rsid w:val="00D00A56"/>
    <w:rsid w:val="00D01ACA"/>
    <w:rsid w:val="00D023A8"/>
    <w:rsid w:val="00D02556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275B0"/>
    <w:rsid w:val="00D304B4"/>
    <w:rsid w:val="00D31BA6"/>
    <w:rsid w:val="00D32755"/>
    <w:rsid w:val="00D349C0"/>
    <w:rsid w:val="00D4014A"/>
    <w:rsid w:val="00D4333B"/>
    <w:rsid w:val="00D440C1"/>
    <w:rsid w:val="00D50F2C"/>
    <w:rsid w:val="00D5202E"/>
    <w:rsid w:val="00D52C86"/>
    <w:rsid w:val="00D52CEA"/>
    <w:rsid w:val="00D55391"/>
    <w:rsid w:val="00D57AD7"/>
    <w:rsid w:val="00D616EC"/>
    <w:rsid w:val="00D625D9"/>
    <w:rsid w:val="00D626CF"/>
    <w:rsid w:val="00D65835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85EC3"/>
    <w:rsid w:val="00D86CF1"/>
    <w:rsid w:val="00D902DA"/>
    <w:rsid w:val="00D9052F"/>
    <w:rsid w:val="00D906D9"/>
    <w:rsid w:val="00D90A81"/>
    <w:rsid w:val="00D9194B"/>
    <w:rsid w:val="00D936C8"/>
    <w:rsid w:val="00D9608B"/>
    <w:rsid w:val="00DB1791"/>
    <w:rsid w:val="00DB225F"/>
    <w:rsid w:val="00DB4C60"/>
    <w:rsid w:val="00DB5526"/>
    <w:rsid w:val="00DC0C88"/>
    <w:rsid w:val="00DC195D"/>
    <w:rsid w:val="00DC4494"/>
    <w:rsid w:val="00DC5222"/>
    <w:rsid w:val="00DC72E1"/>
    <w:rsid w:val="00DD6528"/>
    <w:rsid w:val="00DD68C3"/>
    <w:rsid w:val="00DE1A02"/>
    <w:rsid w:val="00DE30F5"/>
    <w:rsid w:val="00DE4E52"/>
    <w:rsid w:val="00DE5F3A"/>
    <w:rsid w:val="00DE664D"/>
    <w:rsid w:val="00DF06BA"/>
    <w:rsid w:val="00DF1651"/>
    <w:rsid w:val="00DF2D04"/>
    <w:rsid w:val="00DF7377"/>
    <w:rsid w:val="00E0084C"/>
    <w:rsid w:val="00E0339D"/>
    <w:rsid w:val="00E04A83"/>
    <w:rsid w:val="00E04C9D"/>
    <w:rsid w:val="00E04F9E"/>
    <w:rsid w:val="00E10972"/>
    <w:rsid w:val="00E14583"/>
    <w:rsid w:val="00E149CB"/>
    <w:rsid w:val="00E2020E"/>
    <w:rsid w:val="00E20696"/>
    <w:rsid w:val="00E207CD"/>
    <w:rsid w:val="00E20C5F"/>
    <w:rsid w:val="00E2162B"/>
    <w:rsid w:val="00E24190"/>
    <w:rsid w:val="00E265DA"/>
    <w:rsid w:val="00E27443"/>
    <w:rsid w:val="00E3088B"/>
    <w:rsid w:val="00E30C17"/>
    <w:rsid w:val="00E332ED"/>
    <w:rsid w:val="00E35688"/>
    <w:rsid w:val="00E36166"/>
    <w:rsid w:val="00E36DD2"/>
    <w:rsid w:val="00E4019A"/>
    <w:rsid w:val="00E40B05"/>
    <w:rsid w:val="00E42520"/>
    <w:rsid w:val="00E431F3"/>
    <w:rsid w:val="00E46C20"/>
    <w:rsid w:val="00E503D7"/>
    <w:rsid w:val="00E5536C"/>
    <w:rsid w:val="00E569E9"/>
    <w:rsid w:val="00E56FE2"/>
    <w:rsid w:val="00E62A2F"/>
    <w:rsid w:val="00E7022A"/>
    <w:rsid w:val="00E718BB"/>
    <w:rsid w:val="00E729C4"/>
    <w:rsid w:val="00E73C95"/>
    <w:rsid w:val="00E740AF"/>
    <w:rsid w:val="00E86A1A"/>
    <w:rsid w:val="00E90CAF"/>
    <w:rsid w:val="00E91C0D"/>
    <w:rsid w:val="00E93A68"/>
    <w:rsid w:val="00E95D89"/>
    <w:rsid w:val="00E960DE"/>
    <w:rsid w:val="00EA0B6E"/>
    <w:rsid w:val="00EA0F5F"/>
    <w:rsid w:val="00EA4868"/>
    <w:rsid w:val="00EA4D3A"/>
    <w:rsid w:val="00EA664A"/>
    <w:rsid w:val="00EB0590"/>
    <w:rsid w:val="00EB0DDF"/>
    <w:rsid w:val="00EB2AB4"/>
    <w:rsid w:val="00EB3DE0"/>
    <w:rsid w:val="00EC2E0D"/>
    <w:rsid w:val="00EC380B"/>
    <w:rsid w:val="00ED2EB2"/>
    <w:rsid w:val="00ED312D"/>
    <w:rsid w:val="00ED6732"/>
    <w:rsid w:val="00EE13AA"/>
    <w:rsid w:val="00EE2D3C"/>
    <w:rsid w:val="00EE30CF"/>
    <w:rsid w:val="00EE524B"/>
    <w:rsid w:val="00EE59A3"/>
    <w:rsid w:val="00EE5D89"/>
    <w:rsid w:val="00EE6A40"/>
    <w:rsid w:val="00EE7316"/>
    <w:rsid w:val="00EE78A1"/>
    <w:rsid w:val="00EE7994"/>
    <w:rsid w:val="00EE7F6C"/>
    <w:rsid w:val="00EF0235"/>
    <w:rsid w:val="00EF4F6A"/>
    <w:rsid w:val="00EF5500"/>
    <w:rsid w:val="00EF7371"/>
    <w:rsid w:val="00EF7B5A"/>
    <w:rsid w:val="00F016E3"/>
    <w:rsid w:val="00F020F2"/>
    <w:rsid w:val="00F02F3C"/>
    <w:rsid w:val="00F03F4F"/>
    <w:rsid w:val="00F060BB"/>
    <w:rsid w:val="00F0757A"/>
    <w:rsid w:val="00F07826"/>
    <w:rsid w:val="00F130D3"/>
    <w:rsid w:val="00F164A1"/>
    <w:rsid w:val="00F1651E"/>
    <w:rsid w:val="00F22A2E"/>
    <w:rsid w:val="00F2325A"/>
    <w:rsid w:val="00F244D1"/>
    <w:rsid w:val="00F24D77"/>
    <w:rsid w:val="00F274FA"/>
    <w:rsid w:val="00F27BC3"/>
    <w:rsid w:val="00F303A3"/>
    <w:rsid w:val="00F307B6"/>
    <w:rsid w:val="00F309F5"/>
    <w:rsid w:val="00F34DAE"/>
    <w:rsid w:val="00F35870"/>
    <w:rsid w:val="00F360F4"/>
    <w:rsid w:val="00F36E59"/>
    <w:rsid w:val="00F4268A"/>
    <w:rsid w:val="00F4445A"/>
    <w:rsid w:val="00F51FC9"/>
    <w:rsid w:val="00F535C9"/>
    <w:rsid w:val="00F55B3C"/>
    <w:rsid w:val="00F60810"/>
    <w:rsid w:val="00F6251E"/>
    <w:rsid w:val="00F63D10"/>
    <w:rsid w:val="00F645B9"/>
    <w:rsid w:val="00F6745C"/>
    <w:rsid w:val="00F73808"/>
    <w:rsid w:val="00F73ADE"/>
    <w:rsid w:val="00F747FA"/>
    <w:rsid w:val="00F74D05"/>
    <w:rsid w:val="00F75BBC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6D7D"/>
    <w:rsid w:val="00F87208"/>
    <w:rsid w:val="00F91A84"/>
    <w:rsid w:val="00F96E63"/>
    <w:rsid w:val="00F97146"/>
    <w:rsid w:val="00FA03F8"/>
    <w:rsid w:val="00FA1DC5"/>
    <w:rsid w:val="00FA3B31"/>
    <w:rsid w:val="00FA774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39A3"/>
    <w:rsid w:val="00FC5955"/>
    <w:rsid w:val="00FC6C3F"/>
    <w:rsid w:val="00FC734A"/>
    <w:rsid w:val="00FD2D5B"/>
    <w:rsid w:val="00FD4F4F"/>
    <w:rsid w:val="00FD657D"/>
    <w:rsid w:val="00FE0E60"/>
    <w:rsid w:val="00FE14B7"/>
    <w:rsid w:val="00FE4072"/>
    <w:rsid w:val="00FE5D7B"/>
    <w:rsid w:val="00FE68A6"/>
    <w:rsid w:val="00FF3B6C"/>
    <w:rsid w:val="00FF459B"/>
    <w:rsid w:val="00FF49C5"/>
    <w:rsid w:val="00FF4EC4"/>
    <w:rsid w:val="00FF5601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5868"/>
    <w:rsid w:val="001C10C3"/>
    <w:rsid w:val="001D1723"/>
    <w:rsid w:val="001F6F9C"/>
    <w:rsid w:val="002903C8"/>
    <w:rsid w:val="002B080D"/>
    <w:rsid w:val="003137C8"/>
    <w:rsid w:val="00384E74"/>
    <w:rsid w:val="003D07BE"/>
    <w:rsid w:val="00442428"/>
    <w:rsid w:val="00460DC6"/>
    <w:rsid w:val="00553B7F"/>
    <w:rsid w:val="00583A95"/>
    <w:rsid w:val="005931DA"/>
    <w:rsid w:val="007519B3"/>
    <w:rsid w:val="008574FD"/>
    <w:rsid w:val="008E5F8D"/>
    <w:rsid w:val="0093324F"/>
    <w:rsid w:val="009B57A8"/>
    <w:rsid w:val="009F44F8"/>
    <w:rsid w:val="00A33F38"/>
    <w:rsid w:val="00A363D0"/>
    <w:rsid w:val="00A914ED"/>
    <w:rsid w:val="00AC092B"/>
    <w:rsid w:val="00AF1FCF"/>
    <w:rsid w:val="00B2464F"/>
    <w:rsid w:val="00BA265C"/>
    <w:rsid w:val="00C26102"/>
    <w:rsid w:val="00C557AD"/>
    <w:rsid w:val="00D34411"/>
    <w:rsid w:val="00DC7781"/>
    <w:rsid w:val="00DF74B9"/>
    <w:rsid w:val="00E654E9"/>
    <w:rsid w:val="00E71EAD"/>
    <w:rsid w:val="00EB193E"/>
    <w:rsid w:val="00EB2092"/>
    <w:rsid w:val="00EF183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10AFF-E61C-449E-8D23-18859810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0</TotalTime>
  <Pages>16</Pages>
  <Words>1894</Words>
  <Characters>10422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DSTCUS.02.15 Gestionar Registro de Notificaciones</vt:lpstr>
      <vt:lpstr>&lt;Nombre del Proyecto&gt;</vt:lpstr>
    </vt:vector>
  </TitlesOfParts>
  <Manager>OFICIALÍA MAYOR</Manager>
  <Company>SECRETARÍA DE COMUNICACIONES Y TRANSPORTES</Company>
  <LinksUpToDate>false</LinksUpToDate>
  <CharactersWithSpaces>12292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DSTCUS.02.15 Gestionar Registro de Notificaciones</dc:title>
  <dc:subject>UNIDAD DE TECNOLOGÍAS DE INFORMACIÓN Y COMUNICACIONES</dc:subject>
  <dc:creator>admin</dc:creator>
  <cp:keywords>Sistema de Gestión de Trámites</cp:keywords>
  <cp:lastModifiedBy>Arturo López Peña</cp:lastModifiedBy>
  <cp:revision>2</cp:revision>
  <cp:lastPrinted>2010-10-19T18:40:00Z</cp:lastPrinted>
  <dcterms:created xsi:type="dcterms:W3CDTF">2012-11-22T23:00:00Z</dcterms:created>
  <dcterms:modified xsi:type="dcterms:W3CDTF">2012-11-22T23:00:00Z</dcterms:modified>
</cp:coreProperties>
</file>