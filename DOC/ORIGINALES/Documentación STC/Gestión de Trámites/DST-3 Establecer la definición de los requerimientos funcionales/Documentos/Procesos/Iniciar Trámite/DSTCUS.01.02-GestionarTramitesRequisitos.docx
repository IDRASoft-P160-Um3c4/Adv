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166BF6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F93F92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166BF6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A735A4">
            <w:rPr>
              <w:rFonts w:cs="Arial"/>
            </w:rPr>
            <w:t>DST</w:t>
          </w:r>
          <w:r w:rsidR="00B618B2">
            <w:rPr>
              <w:rFonts w:cs="Arial"/>
            </w:rPr>
            <w:t>CUS.01</w:t>
          </w:r>
          <w:r w:rsidR="00B400BC">
            <w:rPr>
              <w:rFonts w:cs="Arial"/>
            </w:rPr>
            <w:t>.02</w:t>
          </w:r>
          <w:r w:rsidR="001F6344">
            <w:rPr>
              <w:rFonts w:cs="Arial"/>
            </w:rPr>
            <w:t xml:space="preserve"> </w:t>
          </w:r>
          <w:r w:rsidR="00A735A4">
            <w:rPr>
              <w:rFonts w:cs="Arial"/>
            </w:rPr>
            <w:t>Gestionar</w:t>
          </w:r>
          <w:r w:rsidR="00B618B2">
            <w:rPr>
              <w:rFonts w:cs="Arial"/>
            </w:rPr>
            <w:t xml:space="preserve"> Trámites y Requisitos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</w:t>
      </w:r>
      <w:r w:rsidR="006939DE">
        <w:rPr>
          <w:rFonts w:cs="Arial"/>
        </w:rPr>
        <w:t>9</w:t>
      </w:r>
      <w:r w:rsidR="00D5202E">
        <w:rPr>
          <w:rFonts w:cs="Arial"/>
        </w:rPr>
        <w:t>/</w:t>
      </w:r>
      <w:r>
        <w:rPr>
          <w:rFonts w:cs="Arial"/>
        </w:rPr>
        <w:t>1</w:t>
      </w:r>
      <w:r w:rsidR="006939DE">
        <w:rPr>
          <w:rFonts w:cs="Arial"/>
        </w:rPr>
        <w:t>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250DCE">
      <w:pPr>
        <w:pStyle w:val="Subttulo"/>
      </w:pPr>
      <w:r w:rsidRPr="008B14EA"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250DCE">
      <w:pPr>
        <w:pStyle w:val="Subttulo"/>
      </w:pPr>
      <w:r w:rsidRPr="008B14EA">
        <w:lastRenderedPageBreak/>
        <w:t>Tabla de Contenido</w:t>
      </w:r>
    </w:p>
    <w:bookmarkStart w:id="0" w:name="_GoBack"/>
    <w:bookmarkEnd w:id="0"/>
    <w:p w:rsidR="00AF2552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4064463" w:history="1">
        <w:r w:rsidR="00AF2552" w:rsidRPr="00714106">
          <w:rPr>
            <w:rStyle w:val="Hipervnculo"/>
            <w:noProof/>
          </w:rPr>
          <w:t>1</w:t>
        </w:r>
        <w:r w:rsidR="00AF255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F2552" w:rsidRPr="00714106">
          <w:rPr>
            <w:rStyle w:val="Hipervnculo"/>
            <w:noProof/>
          </w:rPr>
          <w:t>Introducción</w:t>
        </w:r>
        <w:r w:rsidR="00AF2552">
          <w:rPr>
            <w:noProof/>
            <w:webHidden/>
          </w:rPr>
          <w:tab/>
        </w:r>
        <w:r w:rsidR="00AF2552">
          <w:rPr>
            <w:noProof/>
            <w:webHidden/>
          </w:rPr>
          <w:fldChar w:fldCharType="begin"/>
        </w:r>
        <w:r w:rsidR="00AF2552">
          <w:rPr>
            <w:noProof/>
            <w:webHidden/>
          </w:rPr>
          <w:instrText xml:space="preserve"> PAGEREF _Toc314064463 \h </w:instrText>
        </w:r>
        <w:r w:rsidR="00AF2552">
          <w:rPr>
            <w:noProof/>
            <w:webHidden/>
          </w:rPr>
        </w:r>
        <w:r w:rsidR="00AF2552">
          <w:rPr>
            <w:noProof/>
            <w:webHidden/>
          </w:rPr>
          <w:fldChar w:fldCharType="separate"/>
        </w:r>
        <w:r w:rsidR="00AF2552">
          <w:rPr>
            <w:noProof/>
            <w:webHidden/>
          </w:rPr>
          <w:t>4</w:t>
        </w:r>
        <w:r w:rsidR="00AF2552"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64" w:history="1">
        <w:r w:rsidRPr="0071410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65" w:history="1">
        <w:r w:rsidRPr="00714106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66" w:history="1">
        <w:r w:rsidRPr="00714106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67" w:history="1">
        <w:r w:rsidRPr="00714106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68" w:history="1">
        <w:r w:rsidRPr="00714106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CU.01.02.01 – GenerarTrámitesRequisitos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69" w:history="1">
        <w:r w:rsidRPr="0071410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70" w:history="1">
        <w:r w:rsidRPr="00714106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71" w:history="1">
        <w:r w:rsidRPr="00714106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472" w:history="1">
        <w:r w:rsidRPr="00714106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14106">
          <w:rPr>
            <w:rStyle w:val="Hipervnculo"/>
          </w:rPr>
          <w:t>El usuario deberá iniciar sesión en 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2552" w:rsidRDefault="00AF255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473" w:history="1">
        <w:r w:rsidRPr="00714106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14106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74" w:history="1">
        <w:r w:rsidRPr="00714106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475" w:history="1">
        <w:r w:rsidRPr="00714106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14106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76" w:history="1">
        <w:r w:rsidRPr="00714106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77" w:history="1">
        <w:r w:rsidRPr="00714106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78" w:history="1">
        <w:r w:rsidRPr="00714106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79" w:history="1">
        <w:r w:rsidRPr="00714106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80" w:history="1">
        <w:r w:rsidRPr="00714106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CU.01.02.02 – ImprimirTrámitesRequisitos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81" w:history="1">
        <w:r w:rsidRPr="00714106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82" w:history="1">
        <w:r w:rsidRPr="00714106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83" w:history="1">
        <w:r w:rsidRPr="00714106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484" w:history="1">
        <w:r w:rsidRPr="00714106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14106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2552" w:rsidRDefault="00AF255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485" w:history="1">
        <w:r w:rsidRPr="00714106">
          <w:rPr>
            <w:rStyle w:val="Hipervnculo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14106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2552" w:rsidRDefault="00AF255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486" w:history="1">
        <w:r w:rsidRPr="00714106">
          <w:rPr>
            <w:rStyle w:val="Hipervnculo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14106">
          <w:rPr>
            <w:rStyle w:val="Hipervnculo"/>
          </w:rPr>
          <w:t>El usuario deberá realizar una búsqueda previa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87" w:history="1">
        <w:r w:rsidRPr="00714106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488" w:history="1">
        <w:r w:rsidRPr="00714106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14106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89" w:history="1">
        <w:r w:rsidRPr="00714106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0" w:history="1">
        <w:r w:rsidRPr="00714106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1" w:history="1">
        <w:r w:rsidRPr="00714106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2" w:history="1">
        <w:r w:rsidRPr="00714106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552" w:rsidRDefault="00AF25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3" w:history="1">
        <w:r w:rsidRPr="00714106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14106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250DCE">
      <w:pPr>
        <w:pStyle w:val="Subttulo"/>
      </w:pPr>
      <w:r w:rsidRPr="008B14EA">
        <w:rPr>
          <w:rFonts w:eastAsia="MS Mincho"/>
          <w:color w:val="auto"/>
          <w:spacing w:val="0"/>
          <w:szCs w:val="20"/>
        </w:rPr>
        <w:fldChar w:fldCharType="end"/>
      </w:r>
      <w:r w:rsidR="00DE664D" w:rsidRPr="008B14EA"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B400BC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DSTCUS.01.02 Gestionar Trámites y Requisitos</w:t>
          </w:r>
        </w:p>
      </w:sdtContent>
    </w:sdt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250373386"/>
      <w:bookmarkStart w:id="4" w:name="_Toc263244842"/>
      <w:bookmarkStart w:id="5" w:name="_Toc288663442"/>
      <w:bookmarkStart w:id="6" w:name="_Toc314064463"/>
      <w:r w:rsidRPr="0004119B">
        <w:t>Introducción</w:t>
      </w:r>
      <w:bookmarkEnd w:id="1"/>
      <w:bookmarkEnd w:id="2"/>
      <w:bookmarkEnd w:id="6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94609180"/>
      <w:bookmarkStart w:id="11" w:name="_Toc314064464"/>
      <w:r w:rsidRPr="00041EBD">
        <w:t>Objetivo</w:t>
      </w:r>
      <w:bookmarkEnd w:id="7"/>
      <w:bookmarkEnd w:id="8"/>
      <w:bookmarkEnd w:id="9"/>
      <w:bookmarkEnd w:id="11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</w:t>
      </w:r>
      <w:r w:rsidR="00A478D4">
        <w:rPr>
          <w:rFonts w:cs="Arial"/>
        </w:rPr>
        <w:t>para llevar acabo el registro de trámites y requisitos</w:t>
      </w:r>
      <w:r w:rsidR="001F6344">
        <w:rPr>
          <w:rFonts w:cs="Arial"/>
        </w:rPr>
        <w:t xml:space="preserve"> dentro del 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4064465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4064466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B80835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B80835" w:rsidRPr="00B80835" w:rsidRDefault="00B80835" w:rsidP="00B80835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</w:t>
      </w:r>
      <w:r>
        <w:rPr>
          <w:rFonts w:cs="Arial"/>
        </w:rPr>
        <w:t>RNS</w:t>
      </w:r>
      <w:r w:rsidRPr="00081F67">
        <w:rPr>
          <w:rFonts w:cs="Arial"/>
        </w:rPr>
        <w:t>-</w:t>
      </w:r>
      <w:r>
        <w:rPr>
          <w:rFonts w:cs="Arial"/>
        </w:rPr>
        <w:t>ReglasDeNegocio</w:t>
      </w:r>
      <w:r w:rsidRPr="00081F67">
        <w:rPr>
          <w:rFonts w:cs="Arial"/>
        </w:rPr>
        <w:t>DelSistema</w:t>
      </w:r>
      <w:r>
        <w:rPr>
          <w:rFonts w:cs="Arial"/>
        </w:rPr>
        <w:t>.docx.</w:t>
      </w:r>
    </w:p>
    <w:p w:rsidR="00B80835" w:rsidRDefault="00B80835" w:rsidP="00B80835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B80835">
        <w:rPr>
          <w:rFonts w:cs="Arial"/>
          <w:lang w:val="es-ES"/>
        </w:rPr>
        <w:t>Para conocer el detalle de los flujos de los Casos de Uso que tienen relación con el seguimiento de las actividades de este proceso:</w:t>
      </w:r>
    </w:p>
    <w:p w:rsidR="00FF4644" w:rsidRPr="00B80835" w:rsidRDefault="00DA7D93" w:rsidP="00DA7D93">
      <w:pPr>
        <w:pStyle w:val="Prrafodelista"/>
        <w:numPr>
          <w:ilvl w:val="0"/>
          <w:numId w:val="5"/>
        </w:numPr>
        <w:ind w:left="1134" w:hanging="283"/>
        <w:rPr>
          <w:rFonts w:cs="Arial"/>
          <w:lang w:val="es-ES"/>
        </w:rPr>
      </w:pPr>
      <w:r w:rsidRPr="00DA7D93">
        <w:rPr>
          <w:rFonts w:cs="Arial"/>
        </w:rPr>
        <w:t xml:space="preserve">Refiérase al  Caso de Uso </w:t>
      </w:r>
      <w:r w:rsidR="00FF4644" w:rsidRPr="00B80835">
        <w:rPr>
          <w:rFonts w:cs="Arial"/>
        </w:rPr>
        <w:t>DSTCUS.00.01 AdministrarDatosGeneralesPersona</w:t>
      </w:r>
      <w:r w:rsidR="00AA2CE0" w:rsidRPr="00B80835">
        <w:rPr>
          <w:rFonts w:cs="Arial"/>
        </w:rPr>
        <w:t>.doc</w:t>
      </w:r>
      <w:r>
        <w:rPr>
          <w:rFonts w:cs="Arial"/>
        </w:rPr>
        <w:t>x</w:t>
      </w:r>
    </w:p>
    <w:p w:rsidR="00FF4644" w:rsidRPr="00BF2898" w:rsidRDefault="00DA7D93" w:rsidP="00DA7D93">
      <w:pPr>
        <w:pStyle w:val="Prrafodelista"/>
        <w:numPr>
          <w:ilvl w:val="0"/>
          <w:numId w:val="5"/>
        </w:numPr>
        <w:ind w:left="1134" w:hanging="283"/>
        <w:rPr>
          <w:rFonts w:cs="Arial"/>
          <w:lang w:val="es-ES"/>
        </w:rPr>
      </w:pPr>
      <w:r w:rsidRPr="00DA7D93">
        <w:rPr>
          <w:rFonts w:cs="Arial"/>
          <w:lang w:val="es-ES"/>
        </w:rPr>
        <w:t xml:space="preserve">Refiérase al  Caso de Uso </w:t>
      </w:r>
      <w:r w:rsidR="002B2F5B">
        <w:rPr>
          <w:rFonts w:cs="Arial"/>
          <w:lang w:val="es-ES"/>
        </w:rPr>
        <w:t>DST</w:t>
      </w:r>
      <w:r w:rsidR="002B2F5B" w:rsidRPr="00092013">
        <w:rPr>
          <w:rFonts w:cs="Arial"/>
          <w:lang w:val="es-ES"/>
        </w:rPr>
        <w:t>CU</w:t>
      </w:r>
      <w:r w:rsidR="002B2F5B">
        <w:rPr>
          <w:rFonts w:cs="Arial"/>
          <w:lang w:val="es-ES"/>
        </w:rPr>
        <w:t>S</w:t>
      </w:r>
      <w:r w:rsidR="002B2F5B" w:rsidRPr="00092013">
        <w:rPr>
          <w:rFonts w:cs="Arial"/>
          <w:lang w:val="es-ES"/>
        </w:rPr>
        <w:t>.01.02 GestionarSolicitudes</w:t>
      </w:r>
      <w:r w:rsidR="00AA2CE0">
        <w:rPr>
          <w:rFonts w:cs="Arial"/>
          <w:lang w:val="es-ES"/>
        </w:rPr>
        <w:t>.doc</w:t>
      </w:r>
      <w:r>
        <w:rPr>
          <w:rFonts w:cs="Arial"/>
          <w:lang w:val="es-ES"/>
        </w:rPr>
        <w:t>x</w:t>
      </w:r>
    </w:p>
    <w:p w:rsidR="00EB3DE0" w:rsidRDefault="00EB3DE0" w:rsidP="00795508">
      <w:pPr>
        <w:pStyle w:val="Ttulo2"/>
      </w:pPr>
      <w:bookmarkStart w:id="20" w:name="_Toc314064467"/>
      <w:r>
        <w:t>Diagrama de Casos de Uso</w:t>
      </w:r>
      <w:bookmarkEnd w:id="20"/>
    </w:p>
    <w:p w:rsidR="001F1C75" w:rsidRDefault="003A55CC" w:rsidP="00250DCE">
      <w:pPr>
        <w:pStyle w:val="Subttulo"/>
      </w:pPr>
      <w:r>
        <w:rPr>
          <w:noProof/>
          <w:lang w:eastAsia="es-MX"/>
        </w:rPr>
        <w:drawing>
          <wp:inline distT="0" distB="0" distL="0" distR="0">
            <wp:extent cx="5686425" cy="361950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1.02-GestionarTrámitesRequisito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bookmarkEnd w:id="10"/>
    <w:p w:rsidR="00242741" w:rsidRDefault="00242741" w:rsidP="00250DC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B76F23">
        <w:t>CU.01</w:t>
      </w:r>
      <w:r w:rsidR="006E0252">
        <w:t>.02</w:t>
      </w:r>
      <w:r w:rsidRPr="008D03C3">
        <w:t>.0</w:t>
      </w:r>
      <w:r w:rsidR="00E52323">
        <w:t>1</w:t>
      </w:r>
      <w:r>
        <w:t>-</w:t>
      </w:r>
      <w:r w:rsidR="00F016E3">
        <w:t>Generar</w:t>
      </w:r>
      <w:r w:rsidR="00B76F23">
        <w:t>TramitesRequisitos</w:t>
      </w:r>
    </w:p>
    <w:p w:rsidR="00F016E3" w:rsidRPr="00041EBD" w:rsidRDefault="005A298A" w:rsidP="00F016E3">
      <w:pPr>
        <w:pStyle w:val="Ttulo1"/>
      </w:pPr>
      <w:bookmarkStart w:id="21" w:name="_CU.00.01.02_–_Generar"/>
      <w:bookmarkStart w:id="22" w:name="_CU.01.02.01_–_GenerarTrámitesRequis"/>
      <w:bookmarkStart w:id="23" w:name="_Toc314064468"/>
      <w:bookmarkEnd w:id="21"/>
      <w:bookmarkEnd w:id="22"/>
      <w:r>
        <w:t>CU.01.02</w:t>
      </w:r>
      <w:r w:rsidR="00E52323">
        <w:t>.01</w:t>
      </w:r>
      <w:r w:rsidR="00517F6D">
        <w:t xml:space="preserve"> – </w:t>
      </w:r>
      <w:proofErr w:type="spellStart"/>
      <w:r w:rsidR="00517F6D">
        <w:t>GenerarTrámites</w:t>
      </w:r>
      <w:r w:rsidR="00B76F23">
        <w:t>Requisitos</w:t>
      </w:r>
      <w:bookmarkEnd w:id="23"/>
      <w:proofErr w:type="spellEnd"/>
      <w:r w:rsidR="00F016E3" w:rsidRPr="00041EBD">
        <w:tab/>
      </w:r>
    </w:p>
    <w:p w:rsidR="005455B8" w:rsidRPr="00D702C4" w:rsidRDefault="005455B8" w:rsidP="005455B8">
      <w:pPr>
        <w:pStyle w:val="Ttulo2"/>
      </w:pPr>
      <w:bookmarkStart w:id="24" w:name="_Toc314064469"/>
      <w:r w:rsidRPr="00D702C4">
        <w:t>Descripción Breve</w:t>
      </w:r>
      <w:bookmarkEnd w:id="24"/>
    </w:p>
    <w:p w:rsidR="005455B8" w:rsidRPr="00BE728C" w:rsidRDefault="005455B8" w:rsidP="005455B8">
      <w:pPr>
        <w:rPr>
          <w:rFonts w:cs="Arial"/>
        </w:rPr>
      </w:pPr>
      <w:r w:rsidRPr="00D702C4">
        <w:rPr>
          <w:rFonts w:cs="Arial"/>
        </w:rPr>
        <w:t>El usuario</w:t>
      </w:r>
      <w:r w:rsidR="00301EE9">
        <w:rPr>
          <w:rFonts w:cs="Arial"/>
        </w:rPr>
        <w:t xml:space="preserve"> genera el registro</w:t>
      </w:r>
      <w:r w:rsidR="009E6D6F">
        <w:rPr>
          <w:rFonts w:cs="Arial"/>
        </w:rPr>
        <w:t xml:space="preserve"> de</w:t>
      </w:r>
      <w:r w:rsidR="00DB1B7D">
        <w:rPr>
          <w:rFonts w:cs="Arial"/>
        </w:rPr>
        <w:t xml:space="preserve"> un T</w:t>
      </w:r>
      <w:r w:rsidR="00610A05">
        <w:rPr>
          <w:rFonts w:cs="Arial"/>
        </w:rPr>
        <w:t xml:space="preserve">rámites </w:t>
      </w:r>
      <w:r w:rsidR="00DB1B7D">
        <w:rPr>
          <w:rFonts w:cs="Arial"/>
        </w:rPr>
        <w:t>d</w:t>
      </w:r>
      <w:r>
        <w:rPr>
          <w:rFonts w:cs="Arial"/>
        </w:rPr>
        <w:t>entro del sistema de gestión de trámites.</w:t>
      </w:r>
    </w:p>
    <w:p w:rsidR="005455B8" w:rsidRPr="00D702C4" w:rsidRDefault="005455B8" w:rsidP="005455B8">
      <w:pPr>
        <w:pStyle w:val="Ttulo2"/>
      </w:pPr>
      <w:bookmarkStart w:id="25" w:name="_Toc314064470"/>
      <w:r w:rsidRPr="00D702C4">
        <w:t>Actores</w:t>
      </w:r>
      <w:bookmarkEnd w:id="25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610A05" w:rsidRDefault="00610A05" w:rsidP="00610A05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registrar </w:t>
      </w:r>
      <w:r w:rsidR="00DB1B7D">
        <w:rPr>
          <w:rFonts w:cs="Arial"/>
        </w:rPr>
        <w:t xml:space="preserve">un </w:t>
      </w:r>
      <w:r>
        <w:rPr>
          <w:rFonts w:cs="Arial"/>
        </w:rPr>
        <w:t>trámite en 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26" w:name="_Toc314064471"/>
      <w:r w:rsidRPr="00D702C4">
        <w:t>Condiciones Previas</w:t>
      </w:r>
      <w:bookmarkEnd w:id="26"/>
    </w:p>
    <w:p w:rsidR="005455B8" w:rsidRPr="00D702C4" w:rsidRDefault="005455B8" w:rsidP="005455B8">
      <w:pPr>
        <w:pStyle w:val="Ttulo3"/>
      </w:pPr>
      <w:bookmarkStart w:id="27" w:name="_Toc314064472"/>
      <w:r w:rsidRPr="00D702C4">
        <w:t>El usuario debe</w:t>
      </w:r>
      <w:r>
        <w:t>rá iniciar sesión en el sistema</w:t>
      </w:r>
      <w:bookmarkEnd w:id="27"/>
    </w:p>
    <w:p w:rsidR="005455B8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C71BF1" w:rsidRPr="00E52323" w:rsidRDefault="006E0252" w:rsidP="006E0252">
      <w:pPr>
        <w:pStyle w:val="Ttulo3"/>
      </w:pPr>
      <w:bookmarkStart w:id="28" w:name="_Toc314064473"/>
      <w:r w:rsidRPr="00D702C4">
        <w:t xml:space="preserve">El usuario deberá ubicarse en la pantalla </w:t>
      </w:r>
      <w:r>
        <w:t>indicada.</w:t>
      </w:r>
      <w:bookmarkEnd w:id="28"/>
    </w:p>
    <w:p w:rsidR="00C71BF1" w:rsidRDefault="00C71BF1" w:rsidP="00C71BF1">
      <w:pPr>
        <w:spacing w:after="240"/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 xml:space="preserve">después </w:t>
      </w:r>
      <w:r w:rsidRPr="00D702C4">
        <w:rPr>
          <w:rFonts w:cs="Arial"/>
        </w:rPr>
        <w:t>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“Iniciar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PERSONAS, donde deberá realizar una búsqueda y/o registro del solicitante y su representante legal previo al registro del trámite y sus requisitos. </w:t>
      </w:r>
      <w:r>
        <w:rPr>
          <w:rFonts w:cs="Arial"/>
          <w:lang w:val="es-ES"/>
        </w:rPr>
        <w:t xml:space="preserve">Para mayor detalle refiérase al </w:t>
      </w:r>
      <w:r w:rsidRPr="00F303A3">
        <w:rPr>
          <w:rFonts w:cs="Arial"/>
        </w:rPr>
        <w:t>&lt;&lt;</w:t>
      </w:r>
      <w:r w:rsidRPr="00F93F92">
        <w:rPr>
          <w:rFonts w:cs="Arial"/>
          <w:lang w:val="es-ES"/>
        </w:rPr>
        <w:t>DSTCUS.01.01 GestionarSolicitanteRepLegal</w:t>
      </w:r>
      <w:r>
        <w:rPr>
          <w:rFonts w:cs="Arial"/>
          <w:lang w:val="es-ES"/>
        </w:rPr>
        <w:t>.docx</w:t>
      </w:r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6B3C26" w:rsidRDefault="006B3C26" w:rsidP="00C71BF1">
      <w:pPr>
        <w:spacing w:after="240"/>
        <w:rPr>
          <w:rFonts w:cs="Arial"/>
        </w:rPr>
      </w:pPr>
      <w:r>
        <w:rPr>
          <w:rFonts w:cs="Arial"/>
        </w:rPr>
        <w:t>Enseguida seleccionar la pestaña 2. Trámites y Requisitos.</w:t>
      </w:r>
    </w:p>
    <w:p w:rsidR="005455B8" w:rsidRPr="00D702C4" w:rsidRDefault="005455B8" w:rsidP="005455B8">
      <w:pPr>
        <w:pStyle w:val="Ttulo2"/>
      </w:pPr>
      <w:bookmarkStart w:id="29" w:name="_Toc314064474"/>
      <w:r w:rsidRPr="00D702C4">
        <w:t>Flujo de Eventos</w:t>
      </w:r>
      <w:bookmarkEnd w:id="29"/>
    </w:p>
    <w:p w:rsidR="005455B8" w:rsidRPr="005068E0" w:rsidRDefault="005455B8" w:rsidP="005455B8">
      <w:pPr>
        <w:pStyle w:val="Ttulo3"/>
      </w:pPr>
      <w:bookmarkStart w:id="30" w:name="_Toc314064475"/>
      <w:r w:rsidRPr="00D702C4">
        <w:t>Flujo Básico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455B8" w:rsidRPr="00934325" w:rsidTr="0015097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455B8" w:rsidRPr="00934325" w:rsidRDefault="005455B8" w:rsidP="0015097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455B8" w:rsidRPr="00D00A56" w:rsidTr="0015097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455B8" w:rsidRPr="00D00A56" w:rsidRDefault="005455B8" w:rsidP="0015097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455B8" w:rsidRPr="00D00A56" w:rsidRDefault="005455B8" w:rsidP="0015097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Pr="00D702C4" w:rsidRDefault="00E52323" w:rsidP="00A50E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52323" w:rsidRPr="00D702C4" w:rsidRDefault="00E52323" w:rsidP="00A50E42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5F1E2A">
              <w:rPr>
                <w:rFonts w:cs="Arial"/>
              </w:rPr>
              <w:t>selecciona</w:t>
            </w:r>
            <w:r>
              <w:rPr>
                <w:rFonts w:cs="Arial"/>
              </w:rPr>
              <w:t xml:space="preserve"> los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criterios de búsqueda.</w:t>
            </w:r>
          </w:p>
        </w:tc>
        <w:tc>
          <w:tcPr>
            <w:tcW w:w="303" w:type="pct"/>
            <w:vAlign w:val="center"/>
          </w:tcPr>
          <w:p w:rsidR="00E52323" w:rsidRDefault="00E52323" w:rsidP="00A50E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52323" w:rsidRDefault="00E52323" w:rsidP="00A50E42">
            <w:pPr>
              <w:rPr>
                <w:rFonts w:cs="Arial"/>
              </w:rPr>
            </w:pPr>
          </w:p>
          <w:p w:rsidR="00E52323" w:rsidRDefault="00E52323" w:rsidP="00A50E42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los datos del </w:t>
            </w:r>
            <w:r>
              <w:rPr>
                <w:rFonts w:cs="Arial"/>
              </w:rPr>
              <w:t xml:space="preserve">filtro </w:t>
            </w:r>
            <w:r w:rsidRPr="00D702C4">
              <w:rPr>
                <w:rFonts w:cs="Arial"/>
              </w:rPr>
              <w:t>indicado por el usuario.</w:t>
            </w:r>
          </w:p>
          <w:p w:rsidR="00E52323" w:rsidRDefault="00E52323" w:rsidP="00A50E4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Habilita las opciones de “Nuevo”, e  “Imprimir”.</w:t>
            </w:r>
          </w:p>
          <w:p w:rsidR="00E52323" w:rsidRDefault="00E52323" w:rsidP="00A50E4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Pr="00D702C4" w:rsidRDefault="00E52323" w:rsidP="00024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471E7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E52323" w:rsidRPr="00D702C4" w:rsidRDefault="00E471E7" w:rsidP="000243E1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E52323">
              <w:rPr>
                <w:rFonts w:cs="Arial"/>
              </w:rPr>
              <w:t>elecciona la opción “Nuevo”.</w:t>
            </w:r>
          </w:p>
        </w:tc>
        <w:tc>
          <w:tcPr>
            <w:tcW w:w="303" w:type="pct"/>
            <w:vAlign w:val="center"/>
          </w:tcPr>
          <w:p w:rsidR="00E52323" w:rsidRDefault="00E471E7" w:rsidP="00024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E52323" w:rsidRPr="00934A95" w:rsidRDefault="00E52323" w:rsidP="000243E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934A95">
              <w:rPr>
                <w:rFonts w:cs="Arial"/>
              </w:rPr>
              <w:t xml:space="preserve">Habilita </w:t>
            </w:r>
            <w:r w:rsidR="00250DCE">
              <w:rPr>
                <w:rFonts w:cs="Arial"/>
              </w:rPr>
              <w:t>sección</w:t>
            </w:r>
            <w:r w:rsidRPr="00934A95">
              <w:rPr>
                <w:rFonts w:cs="Arial"/>
              </w:rPr>
              <w:t xml:space="preserve"> “Requisitos Entregados”.</w:t>
            </w:r>
          </w:p>
          <w:p w:rsidR="00E52323" w:rsidRPr="00934A95" w:rsidRDefault="00E52323" w:rsidP="000243E1">
            <w:pPr>
              <w:pStyle w:val="Prrafodelista"/>
              <w:numPr>
                <w:ilvl w:val="0"/>
                <w:numId w:val="4"/>
              </w:numPr>
              <w:spacing w:before="240"/>
              <w:rPr>
                <w:rFonts w:cs="Arial"/>
              </w:rPr>
            </w:pPr>
            <w:r w:rsidRPr="00934A95">
              <w:rPr>
                <w:rFonts w:cs="Arial"/>
              </w:rPr>
              <w:t>Muestra “Datos de la Solicitud”</w:t>
            </w: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Default="00E471E7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E52323" w:rsidRPr="00D702C4" w:rsidRDefault="00E52323" w:rsidP="00955CE3">
            <w:pPr>
              <w:rPr>
                <w:rFonts w:cs="Arial"/>
              </w:rPr>
            </w:pPr>
            <w:r>
              <w:rPr>
                <w:rFonts w:cs="Arial"/>
              </w:rPr>
              <w:t>Selecciona los requisitos correspondientes al Trámite</w:t>
            </w:r>
          </w:p>
        </w:tc>
        <w:tc>
          <w:tcPr>
            <w:tcW w:w="303" w:type="pct"/>
            <w:vAlign w:val="center"/>
          </w:tcPr>
          <w:p w:rsidR="00E52323" w:rsidRDefault="00E52323" w:rsidP="0015097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52323" w:rsidRDefault="00E52323" w:rsidP="00934A95">
            <w:pPr>
              <w:ind w:left="454"/>
              <w:rPr>
                <w:rFonts w:cs="Arial"/>
              </w:rPr>
            </w:pP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Default="00E471E7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E52323" w:rsidRPr="00362D25" w:rsidRDefault="00E52323" w:rsidP="0015097E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“Guardar”:</w:t>
            </w:r>
          </w:p>
          <w:p w:rsidR="00E52323" w:rsidRPr="00362D25" w:rsidRDefault="00E471E7" w:rsidP="0015097E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07</w:t>
            </w:r>
            <w:r w:rsidR="00E52323">
              <w:rPr>
                <w:rFonts w:cs="Arial"/>
              </w:rPr>
              <w:t>.</w:t>
            </w:r>
          </w:p>
          <w:p w:rsidR="00E52323" w:rsidRPr="00362D25" w:rsidRDefault="00E52323" w:rsidP="0015097E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E52323" w:rsidRPr="00362D25" w:rsidRDefault="00BF4B43" w:rsidP="0015097E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10</w:t>
            </w:r>
            <w:r w:rsidR="00E52323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E52323" w:rsidRDefault="00E471E7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E52323" w:rsidRDefault="00E52323" w:rsidP="00934A95">
            <w:pPr>
              <w:rPr>
                <w:rFonts w:cs="Arial"/>
              </w:rPr>
            </w:pPr>
            <w:r>
              <w:rPr>
                <w:rFonts w:cs="Arial"/>
              </w:rPr>
              <w:t>Valida la información</w:t>
            </w:r>
          </w:p>
          <w:p w:rsidR="00E52323" w:rsidRDefault="00E52323" w:rsidP="00934A95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Si el usuario seleccionó todos los requisitos del trámite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E52323" w:rsidRPr="00CF6E2D" w:rsidRDefault="00E52323" w:rsidP="00934A95">
            <w:pPr>
              <w:ind w:left="454"/>
              <w:rPr>
                <w:rFonts w:cs="Arial"/>
              </w:rPr>
            </w:pPr>
            <w:r w:rsidRPr="00CF6E2D">
              <w:rPr>
                <w:rFonts w:cs="Arial"/>
              </w:rPr>
              <w:t xml:space="preserve">Ver  documento DSTMSG Mensajes </w:t>
            </w:r>
            <w:r w:rsidRPr="00CF6E2D">
              <w:rPr>
                <w:rFonts w:cs="Arial"/>
              </w:rPr>
              <w:lastRenderedPageBreak/>
              <w:t xml:space="preserve">del Sistema </w:t>
            </w:r>
            <w:r>
              <w:rPr>
                <w:rFonts w:cs="Arial"/>
              </w:rPr>
              <w:t>(MSG08, MSG10</w:t>
            </w:r>
            <w:r w:rsidRPr="00934A95">
              <w:rPr>
                <w:rFonts w:cs="Arial"/>
              </w:rPr>
              <w:t>).</w:t>
            </w:r>
          </w:p>
          <w:p w:rsidR="00E52323" w:rsidRDefault="00E52323" w:rsidP="00934A95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 xml:space="preserve">En caso </w:t>
            </w:r>
            <w:r>
              <w:rPr>
                <w:rFonts w:cs="Arial"/>
              </w:rPr>
              <w:t>contrario:</w:t>
            </w:r>
          </w:p>
          <w:p w:rsidR="00E52323" w:rsidRDefault="00E52323" w:rsidP="00934A95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Pr="00D702C4">
              <w:rPr>
                <w:rFonts w:cs="Arial"/>
              </w:rPr>
              <w:t xml:space="preserve">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E52323" w:rsidRDefault="00E52323" w:rsidP="00C441A5">
            <w:pPr>
              <w:ind w:left="454"/>
              <w:rPr>
                <w:rFonts w:cs="Arial"/>
              </w:rPr>
            </w:pPr>
            <w:r w:rsidRPr="00CF6E2D">
              <w:rPr>
                <w:rFonts w:cs="Arial"/>
              </w:rPr>
              <w:t xml:space="preserve">Ver  documento DSTMSG Mensajes del Sistema </w:t>
            </w:r>
            <w:r w:rsidRPr="00934A95">
              <w:rPr>
                <w:rFonts w:cs="Arial"/>
              </w:rPr>
              <w:t>(</w:t>
            </w:r>
            <w:r>
              <w:rPr>
                <w:rFonts w:cs="Arial"/>
              </w:rPr>
              <w:t xml:space="preserve">MSG08, </w:t>
            </w:r>
            <w:r w:rsidRPr="00934A95">
              <w:rPr>
                <w:rFonts w:cs="Arial"/>
              </w:rPr>
              <w:t>MSG09).</w:t>
            </w: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Default="00E52323" w:rsidP="0015097E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E52323" w:rsidRPr="00362D25" w:rsidRDefault="00E52323" w:rsidP="0015097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E52323" w:rsidRDefault="00E471E7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E52323" w:rsidRDefault="00E52323" w:rsidP="00934A95">
            <w:pPr>
              <w:rPr>
                <w:rFonts w:cs="Arial"/>
              </w:rPr>
            </w:pPr>
            <w:r>
              <w:rPr>
                <w:rFonts w:cs="Arial"/>
              </w:rPr>
              <w:t>Crea registro.</w:t>
            </w: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Pr="00D702C4" w:rsidRDefault="00E52323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471E7">
              <w:rPr>
                <w:rFonts w:cs="Arial"/>
              </w:rPr>
              <w:t>9</w:t>
            </w:r>
          </w:p>
        </w:tc>
        <w:tc>
          <w:tcPr>
            <w:tcW w:w="2198" w:type="pct"/>
            <w:vAlign w:val="center"/>
          </w:tcPr>
          <w:p w:rsidR="00E52323" w:rsidRDefault="00E52323" w:rsidP="00FE68A6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E52323" w:rsidRPr="00685CE2" w:rsidRDefault="00E52323" w:rsidP="00FE68A6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E52323" w:rsidRDefault="00E52323" w:rsidP="001D0D14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>
                <w:rPr>
                  <w:rStyle w:val="Hipervnculo"/>
                  <w:rFonts w:cs="Arial"/>
                </w:rPr>
                <w:t xml:space="preserve">CU.01.02.03 – </w:t>
              </w:r>
              <w:proofErr w:type="spellStart"/>
              <w:r>
                <w:rPr>
                  <w:rStyle w:val="Hipervnculo"/>
                  <w:rFonts w:cs="Arial"/>
                </w:rPr>
                <w:t>ImprimirDatos</w:t>
              </w:r>
              <w:proofErr w:type="spellEnd"/>
              <w:r>
                <w:rPr>
                  <w:rStyle w:val="Hipervnculo"/>
                  <w:rFonts w:cs="Arial"/>
                </w:rPr>
                <w:t xml:space="preserve"> </w:t>
              </w:r>
              <w:proofErr w:type="spellStart"/>
              <w:r>
                <w:rPr>
                  <w:rStyle w:val="Hipervnculo"/>
                  <w:rFonts w:cs="Arial"/>
                </w:rPr>
                <w:t>Trámites</w:t>
              </w:r>
              <w:r w:rsidRPr="00B47B22">
                <w:rPr>
                  <w:rStyle w:val="Hipervnculo"/>
                  <w:rFonts w:cs="Arial"/>
                </w:rPr>
                <w:t>Requisitos</w:t>
              </w:r>
              <w:proofErr w:type="spellEnd"/>
            </w:hyperlink>
            <w:r>
              <w:rPr>
                <w:rFonts w:cs="Arial"/>
              </w:rPr>
              <w:t xml:space="preserve"> &gt;&gt;.</w:t>
            </w:r>
          </w:p>
          <w:p w:rsidR="00517F6D" w:rsidRPr="001C43AD" w:rsidRDefault="00517F6D" w:rsidP="00517F6D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Continuar con el flujo del trámite, seleccione la</w:t>
            </w:r>
            <w:r w:rsidRPr="001C43AD">
              <w:rPr>
                <w:rFonts w:cs="Arial"/>
              </w:rPr>
              <w:t xml:space="preserve"> p</w:t>
            </w:r>
            <w:r>
              <w:rPr>
                <w:rFonts w:cs="Arial"/>
              </w:rPr>
              <w:t>estaña</w:t>
            </w:r>
            <w:r w:rsidRPr="001C43AD">
              <w:rPr>
                <w:rFonts w:cs="Arial"/>
              </w:rPr>
              <w:t xml:space="preserve"> “Solicitudes”</w:t>
            </w:r>
            <w:r>
              <w:rPr>
                <w:rFonts w:cs="Arial"/>
              </w:rPr>
              <w:t>:</w:t>
            </w:r>
          </w:p>
          <w:p w:rsidR="00517F6D" w:rsidRPr="001D0D14" w:rsidRDefault="00517F6D" w:rsidP="00517F6D">
            <w:pPr>
              <w:ind w:left="720"/>
              <w:rPr>
                <w:rFonts w:cs="Arial"/>
              </w:rPr>
            </w:pPr>
            <w:r w:rsidRPr="001C43AD">
              <w:rPr>
                <w:rFonts w:cs="Arial"/>
              </w:rPr>
              <w:t>Refiérase al Caso de Uso &lt;&lt;</w:t>
            </w:r>
            <w:r>
              <w:t>D</w:t>
            </w:r>
            <w:r w:rsidRPr="001C43AD">
              <w:rPr>
                <w:rFonts w:cs="Arial"/>
              </w:rPr>
              <w:t>STCUS.01.03-GestionarSolicitudes.doc</w:t>
            </w:r>
            <w:r>
              <w:rPr>
                <w:rFonts w:cs="Arial"/>
              </w:rPr>
              <w:t>x</w:t>
            </w:r>
            <w:r w:rsidRPr="001C43AD">
              <w:rPr>
                <w:rFonts w:cs="Arial"/>
              </w:rPr>
              <w:t>&gt;&gt;</w:t>
            </w:r>
            <w:r w:rsidRPr="001C43AD">
              <w:rPr>
                <w:rFonts w:cs="Arial"/>
                <w:b/>
              </w:rPr>
              <w:t>.</w:t>
            </w:r>
          </w:p>
        </w:tc>
        <w:tc>
          <w:tcPr>
            <w:tcW w:w="303" w:type="pct"/>
            <w:vAlign w:val="center"/>
          </w:tcPr>
          <w:p w:rsidR="00E52323" w:rsidRDefault="00E52323" w:rsidP="0015097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52323" w:rsidRDefault="00E52323" w:rsidP="0015097E">
            <w:pPr>
              <w:rPr>
                <w:rFonts w:cs="Arial"/>
              </w:rPr>
            </w:pP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Default="00E471E7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34D1E">
              <w:rPr>
                <w:rFonts w:cs="Arial"/>
              </w:rPr>
              <w:t>0</w:t>
            </w:r>
          </w:p>
        </w:tc>
        <w:tc>
          <w:tcPr>
            <w:tcW w:w="2198" w:type="pct"/>
            <w:vAlign w:val="center"/>
          </w:tcPr>
          <w:p w:rsidR="00E52323" w:rsidRDefault="00E52323" w:rsidP="0015097E">
            <w:pPr>
              <w:rPr>
                <w:rFonts w:cs="Arial"/>
              </w:rPr>
            </w:pPr>
            <w:r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E52323" w:rsidRDefault="00E52323" w:rsidP="0015097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52323" w:rsidRDefault="00E52323" w:rsidP="0015097E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31" w:name="_Toc314064476"/>
      <w:r>
        <w:t>Flujos alternos</w:t>
      </w:r>
      <w:bookmarkEnd w:id="31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32" w:name="_Toc314064477"/>
      <w:r w:rsidRPr="00D702C4">
        <w:t>Condiciones Posteriores</w:t>
      </w:r>
      <w:bookmarkEnd w:id="32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33" w:name="_Toc314064478"/>
      <w:r w:rsidRPr="00D702C4">
        <w:lastRenderedPageBreak/>
        <w:t>Diagrama</w:t>
      </w:r>
      <w:bookmarkEnd w:id="33"/>
    </w:p>
    <w:p w:rsidR="005455B8" w:rsidRPr="00D702C4" w:rsidRDefault="00161B0B" w:rsidP="005455B8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587184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1.02.01-GenerarTramitesRequisito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34" w:name="_Toc314064479"/>
      <w:r w:rsidRPr="00D702C4">
        <w:t>Observaciones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0070AC" w:rsidRDefault="000070AC" w:rsidP="000070AC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7B5D93" w:rsidRPr="007B5D93" w:rsidRDefault="007B5D93" w:rsidP="00F016E3"/>
    <w:p w:rsidR="001446B6" w:rsidRDefault="001446B6" w:rsidP="00250DCE">
      <w:pPr>
        <w:pStyle w:val="Subttulo"/>
      </w:pPr>
      <w:r w:rsidRPr="002511BD">
        <w:t>Especificación de C</w:t>
      </w:r>
      <w:r>
        <w:t xml:space="preserve">asos de Uso de Sistema: </w:t>
      </w:r>
      <w:r w:rsidR="00B76F23">
        <w:t>CU.01</w:t>
      </w:r>
      <w:r w:rsidR="006E0252">
        <w:t>.02</w:t>
      </w:r>
      <w:r w:rsidRPr="008D03C3">
        <w:t>.0</w:t>
      </w:r>
      <w:r w:rsidR="00250DCE">
        <w:t>2</w:t>
      </w:r>
      <w:r>
        <w:t>-Imprimir</w:t>
      </w:r>
      <w:r w:rsidR="00B76F23">
        <w:t>TramitesRequisitos</w:t>
      </w:r>
    </w:p>
    <w:p w:rsidR="00F016E3" w:rsidRPr="00041EBD" w:rsidRDefault="005063F0" w:rsidP="00B76F23">
      <w:pPr>
        <w:pStyle w:val="Ttulo1"/>
      </w:pPr>
      <w:bookmarkStart w:id="35" w:name="_CU.00.01.05_–_Imprimir"/>
      <w:bookmarkStart w:id="36" w:name="_Toc314064480"/>
      <w:bookmarkEnd w:id="35"/>
      <w:r>
        <w:t>CU.01</w:t>
      </w:r>
      <w:r w:rsidR="005A298A">
        <w:t>.02</w:t>
      </w:r>
      <w:r w:rsidR="00250DCE">
        <w:t xml:space="preserve">.02 – </w:t>
      </w:r>
      <w:proofErr w:type="spellStart"/>
      <w:r w:rsidR="00250DCE">
        <w:t>ImprimirTrámites</w:t>
      </w:r>
      <w:r w:rsidR="00B76F23">
        <w:t>Requisitos</w:t>
      </w:r>
      <w:bookmarkEnd w:id="36"/>
      <w:proofErr w:type="spellEnd"/>
    </w:p>
    <w:p w:rsidR="007B5D93" w:rsidRPr="00D702C4" w:rsidRDefault="007B5D93" w:rsidP="007B5D93">
      <w:pPr>
        <w:pStyle w:val="Ttulo2"/>
      </w:pPr>
      <w:bookmarkStart w:id="37" w:name="_Toc314064481"/>
      <w:r w:rsidRPr="00D702C4">
        <w:t>Descripción Breve</w:t>
      </w:r>
      <w:bookmarkEnd w:id="37"/>
    </w:p>
    <w:p w:rsidR="007B5D93" w:rsidRPr="00BE728C" w:rsidRDefault="007B5D93" w:rsidP="007B5D93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B11900">
        <w:rPr>
          <w:rFonts w:cs="Arial"/>
        </w:rPr>
        <w:t>realiza impresiones de pantalla</w:t>
      </w:r>
      <w:r w:rsidR="00734D1E">
        <w:rPr>
          <w:rFonts w:cs="Arial"/>
        </w:rPr>
        <w:t xml:space="preserve"> de los trámites y requisitos </w:t>
      </w:r>
      <w:r>
        <w:rPr>
          <w:rFonts w:cs="Arial"/>
        </w:rPr>
        <w:t xml:space="preserve"> dentro del sistema de gestión de trámites.</w:t>
      </w:r>
    </w:p>
    <w:p w:rsidR="007B5D93" w:rsidRPr="00D702C4" w:rsidRDefault="007B5D93" w:rsidP="007B5D93">
      <w:pPr>
        <w:pStyle w:val="Ttulo2"/>
      </w:pPr>
      <w:bookmarkStart w:id="38" w:name="_Toc314064482"/>
      <w:r w:rsidRPr="00D702C4">
        <w:t>Actores</w:t>
      </w:r>
      <w:bookmarkEnd w:id="38"/>
    </w:p>
    <w:p w:rsidR="007B5D93" w:rsidRDefault="007B5D93" w:rsidP="007B5D9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7B5D93" w:rsidRDefault="007B5D93" w:rsidP="006E0252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</w:t>
      </w:r>
      <w:r w:rsidR="008C751D">
        <w:rPr>
          <w:rFonts w:cs="Arial"/>
        </w:rPr>
        <w:t>imprimir pantalla de</w:t>
      </w:r>
      <w:r>
        <w:rPr>
          <w:rFonts w:cs="Arial"/>
        </w:rPr>
        <w:t xml:space="preserve"> los trámites y requisitos.</w:t>
      </w:r>
    </w:p>
    <w:p w:rsidR="007B5D93" w:rsidRPr="002029C4" w:rsidRDefault="007B5D93" w:rsidP="007B5D9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7B5D93" w:rsidRPr="00D702C4" w:rsidRDefault="007B5D93" w:rsidP="007B5D93">
      <w:pPr>
        <w:pStyle w:val="Ttulo2"/>
      </w:pPr>
      <w:bookmarkStart w:id="39" w:name="_Toc314064483"/>
      <w:r w:rsidRPr="00D702C4">
        <w:t>Condiciones Previas</w:t>
      </w:r>
      <w:bookmarkEnd w:id="39"/>
    </w:p>
    <w:p w:rsidR="007B5D93" w:rsidRPr="00D702C4" w:rsidRDefault="007B5D93" w:rsidP="007B5D93">
      <w:pPr>
        <w:pStyle w:val="Ttulo3"/>
      </w:pPr>
      <w:bookmarkStart w:id="40" w:name="_Toc314064484"/>
      <w:r w:rsidRPr="00D702C4">
        <w:t>El usuario deberá iniciar sesión en el sistema.</w:t>
      </w:r>
      <w:bookmarkEnd w:id="40"/>
    </w:p>
    <w:p w:rsidR="007B5D93" w:rsidRDefault="007B5D93" w:rsidP="007B5D9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250DCE" w:rsidRPr="00E52323" w:rsidRDefault="00250DCE" w:rsidP="00250DCE">
      <w:pPr>
        <w:pStyle w:val="Ttulo3"/>
      </w:pPr>
      <w:bookmarkStart w:id="41" w:name="_Toc314064485"/>
      <w:r w:rsidRPr="00D702C4">
        <w:t xml:space="preserve">El usuario deberá ubicarse en la pantalla </w:t>
      </w:r>
      <w:r>
        <w:t>indicada.</w:t>
      </w:r>
      <w:bookmarkEnd w:id="41"/>
    </w:p>
    <w:p w:rsidR="00250DCE" w:rsidRDefault="00250DCE" w:rsidP="00250DCE">
      <w:pPr>
        <w:spacing w:after="240"/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 xml:space="preserve">después </w:t>
      </w:r>
      <w:r w:rsidRPr="00D702C4">
        <w:rPr>
          <w:rFonts w:cs="Arial"/>
        </w:rPr>
        <w:t>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“Iniciar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PERSONAS, donde deberá realizar una búsqueda y/o registro del solicitante y su representante legal previo al registro del trámite y sus requisitos. </w:t>
      </w:r>
      <w:r>
        <w:rPr>
          <w:rFonts w:cs="Arial"/>
          <w:lang w:val="es-ES"/>
        </w:rPr>
        <w:t xml:space="preserve">Para mayor detalle refiérase al </w:t>
      </w:r>
      <w:r w:rsidRPr="00F303A3">
        <w:rPr>
          <w:rFonts w:cs="Arial"/>
        </w:rPr>
        <w:t>&lt;&lt;</w:t>
      </w:r>
      <w:r w:rsidRPr="00F93F92">
        <w:rPr>
          <w:rFonts w:cs="Arial"/>
          <w:lang w:val="es-ES"/>
        </w:rPr>
        <w:t>DSTCUS.01.01 GestionarSolicitanteRepLegal</w:t>
      </w:r>
      <w:r>
        <w:rPr>
          <w:rFonts w:cs="Arial"/>
          <w:lang w:val="es-ES"/>
        </w:rPr>
        <w:t>.docx</w:t>
      </w:r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D21A3B" w:rsidRDefault="00D21A3B" w:rsidP="00250DCE">
      <w:pPr>
        <w:spacing w:after="240"/>
        <w:rPr>
          <w:rFonts w:cs="Arial"/>
        </w:rPr>
      </w:pPr>
      <w:r>
        <w:rPr>
          <w:rFonts w:cs="Arial"/>
        </w:rPr>
        <w:t>Enseguida seleccionar la pestaña 2. Trámites y Requisitos.</w:t>
      </w:r>
    </w:p>
    <w:p w:rsidR="008C751D" w:rsidRPr="00D702C4" w:rsidRDefault="008C751D" w:rsidP="008C751D">
      <w:pPr>
        <w:pStyle w:val="Ttulo3"/>
        <w:spacing w:before="240"/>
      </w:pPr>
      <w:bookmarkStart w:id="42" w:name="_Toc314064486"/>
      <w:r w:rsidRPr="00D702C4">
        <w:t>El usuario</w:t>
      </w:r>
      <w:r>
        <w:t xml:space="preserve"> deberá realizar una búsqueda previa</w:t>
      </w:r>
      <w:bookmarkEnd w:id="42"/>
    </w:p>
    <w:p w:rsidR="008C751D" w:rsidRPr="008C751D" w:rsidRDefault="008C751D" w:rsidP="007B5D93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 para corroborar la existencia del registro. Para mayor detalle refiérase al </w:t>
      </w:r>
      <w:r w:rsidR="007D2899" w:rsidRPr="00F303A3">
        <w:rPr>
          <w:rFonts w:cs="Arial"/>
        </w:rPr>
        <w:t>&lt;&lt;</w:t>
      </w:r>
      <w:hyperlink w:anchor="_CU.01.02.01_–_GenerarTrámitesRequis" w:history="1">
        <w:r w:rsidR="007D2899" w:rsidRPr="00E471E7">
          <w:rPr>
            <w:rStyle w:val="Hipervnculo"/>
            <w:rFonts w:cs="Arial"/>
            <w:lang w:val="es-ES"/>
          </w:rPr>
          <w:t xml:space="preserve">CU.01.02.01 – </w:t>
        </w:r>
        <w:proofErr w:type="spellStart"/>
        <w:r w:rsidR="00250DCE" w:rsidRPr="00E471E7">
          <w:rPr>
            <w:rStyle w:val="Hipervnculo"/>
            <w:rFonts w:cs="Arial"/>
            <w:lang w:val="es-ES"/>
          </w:rPr>
          <w:t>Generar</w:t>
        </w:r>
        <w:r w:rsidR="007D2899" w:rsidRPr="00E471E7">
          <w:rPr>
            <w:rStyle w:val="Hipervnculo"/>
            <w:rFonts w:cs="Arial"/>
            <w:lang w:val="es-ES"/>
          </w:rPr>
          <w:t>TrámitesRequisitos</w:t>
        </w:r>
        <w:proofErr w:type="spellEnd"/>
      </w:hyperlink>
      <w:r w:rsidR="007D2899" w:rsidRPr="00F303A3">
        <w:rPr>
          <w:rFonts w:cs="Arial"/>
        </w:rPr>
        <w:t>&gt;&gt;.</w:t>
      </w:r>
    </w:p>
    <w:p w:rsidR="00B11900" w:rsidRPr="00D702C4" w:rsidRDefault="00B11900" w:rsidP="00B11900">
      <w:pPr>
        <w:pStyle w:val="Ttulo2"/>
      </w:pPr>
      <w:bookmarkStart w:id="43" w:name="_Toc314064487"/>
      <w:r w:rsidRPr="00D702C4">
        <w:t>Flujo de Eventos</w:t>
      </w:r>
      <w:bookmarkEnd w:id="43"/>
    </w:p>
    <w:p w:rsidR="00B11900" w:rsidRDefault="00B11900" w:rsidP="00F016E3">
      <w:pPr>
        <w:pStyle w:val="Ttulo3"/>
      </w:pPr>
      <w:bookmarkStart w:id="44" w:name="_Toc314064488"/>
      <w:r w:rsidRPr="00D702C4">
        <w:t>Flujo Básico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3C41A4" w:rsidRPr="00934325" w:rsidTr="005A298A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3C41A4" w:rsidRPr="00934325" w:rsidRDefault="003C41A4" w:rsidP="005A298A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3C41A4" w:rsidRPr="00D00A56" w:rsidTr="005A298A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3C41A4" w:rsidRPr="00D00A56" w:rsidRDefault="003C41A4" w:rsidP="005A298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3C41A4" w:rsidRPr="00D00A56" w:rsidRDefault="003C41A4" w:rsidP="005A298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3C41A4" w:rsidRPr="00D702C4" w:rsidTr="005A298A">
        <w:tc>
          <w:tcPr>
            <w:tcW w:w="382" w:type="pct"/>
            <w:vAlign w:val="center"/>
          </w:tcPr>
          <w:p w:rsidR="003C41A4" w:rsidRPr="00D702C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3C41A4" w:rsidRPr="00D702C4" w:rsidRDefault="003C41A4" w:rsidP="005A298A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“Imprimir”.</w:t>
            </w:r>
          </w:p>
        </w:tc>
        <w:tc>
          <w:tcPr>
            <w:tcW w:w="303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3C41A4" w:rsidRDefault="003C41A4" w:rsidP="009E60C7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3C41A4" w:rsidRPr="00D702C4" w:rsidTr="005A298A">
        <w:tc>
          <w:tcPr>
            <w:tcW w:w="382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3C41A4" w:rsidRPr="00362D25" w:rsidRDefault="003C41A4" w:rsidP="005A298A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</w:p>
        </w:tc>
      </w:tr>
      <w:tr w:rsidR="003C41A4" w:rsidRPr="00D702C4" w:rsidTr="005A298A">
        <w:tc>
          <w:tcPr>
            <w:tcW w:w="382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3C41A4" w:rsidRPr="00362D25" w:rsidRDefault="003C41A4" w:rsidP="005A298A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3C41A4" w:rsidRPr="00362D25" w:rsidRDefault="003C41A4" w:rsidP="005A298A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3C41A4" w:rsidRPr="00362D25" w:rsidRDefault="003C41A4" w:rsidP="005A298A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3C41A4" w:rsidRPr="00362D25" w:rsidRDefault="003B7F43" w:rsidP="005A298A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</w:t>
            </w:r>
            <w:r w:rsidR="003C41A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3C41A4" w:rsidRPr="00D702C4" w:rsidTr="005A298A">
        <w:tc>
          <w:tcPr>
            <w:tcW w:w="382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</w:p>
        </w:tc>
      </w:tr>
    </w:tbl>
    <w:p w:rsidR="00B11900" w:rsidRDefault="00B11900" w:rsidP="00B11900">
      <w:pPr>
        <w:pStyle w:val="Ttulo2"/>
      </w:pPr>
      <w:bookmarkStart w:id="45" w:name="_Toc314064489"/>
      <w:r>
        <w:lastRenderedPageBreak/>
        <w:t>Flujos alternos</w:t>
      </w:r>
      <w:bookmarkEnd w:id="45"/>
    </w:p>
    <w:p w:rsidR="00B11900" w:rsidRDefault="00B11900" w:rsidP="00B11900">
      <w:pPr>
        <w:rPr>
          <w:rFonts w:cs="Arial"/>
        </w:rPr>
      </w:pPr>
      <w:r>
        <w:rPr>
          <w:rFonts w:cs="Arial"/>
        </w:rPr>
        <w:t>No aplica.</w:t>
      </w:r>
    </w:p>
    <w:p w:rsidR="00B11900" w:rsidRPr="00D702C4" w:rsidRDefault="00B11900" w:rsidP="00B11900">
      <w:pPr>
        <w:pStyle w:val="Ttulo2"/>
      </w:pPr>
      <w:bookmarkStart w:id="46" w:name="_Toc314064490"/>
      <w:r w:rsidRPr="00D702C4">
        <w:t>Condiciones Posteriores</w:t>
      </w:r>
      <w:bookmarkEnd w:id="46"/>
    </w:p>
    <w:p w:rsidR="00B11900" w:rsidRPr="00D702C4" w:rsidRDefault="00B11900" w:rsidP="00B11900">
      <w:pPr>
        <w:rPr>
          <w:rFonts w:cs="Arial"/>
        </w:rPr>
      </w:pPr>
      <w:r w:rsidRPr="00D702C4">
        <w:rPr>
          <w:rFonts w:cs="Arial"/>
        </w:rPr>
        <w:t>No aplica.</w:t>
      </w:r>
    </w:p>
    <w:p w:rsidR="00B11900" w:rsidRPr="00BE728C" w:rsidRDefault="00B11900" w:rsidP="00B11900">
      <w:pPr>
        <w:pStyle w:val="Ttulo2"/>
      </w:pPr>
      <w:bookmarkStart w:id="47" w:name="_Toc314064491"/>
      <w:r w:rsidRPr="00D702C4">
        <w:t>Diagrama</w:t>
      </w:r>
      <w:bookmarkEnd w:id="47"/>
    </w:p>
    <w:p w:rsidR="00B11900" w:rsidRPr="00D702C4" w:rsidRDefault="00161B0B" w:rsidP="00B1190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212465"/>
            <wp:effectExtent l="0" t="0" r="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1.02.02-ImprimirTramitesRequisito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00" w:rsidRPr="00D702C4" w:rsidRDefault="00B11900" w:rsidP="00B11900">
      <w:pPr>
        <w:pStyle w:val="Ttulo2"/>
      </w:pPr>
      <w:bookmarkStart w:id="48" w:name="_Toc314064492"/>
      <w:r w:rsidRPr="00D702C4">
        <w:t>Observaciones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11900" w:rsidRPr="00003628" w:rsidTr="00075ED3">
        <w:tc>
          <w:tcPr>
            <w:tcW w:w="1771" w:type="dxa"/>
            <w:shd w:val="clear" w:color="auto" w:fill="C2D69B" w:themeFill="accent3" w:themeFillTint="99"/>
          </w:tcPr>
          <w:p w:rsidR="00B11900" w:rsidRPr="00003628" w:rsidRDefault="00B11900" w:rsidP="00075ED3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11900" w:rsidRPr="00003628" w:rsidRDefault="00B11900" w:rsidP="00075ED3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11900" w:rsidRPr="00D702C4" w:rsidTr="00075ED3">
        <w:tc>
          <w:tcPr>
            <w:tcW w:w="1771" w:type="dxa"/>
          </w:tcPr>
          <w:p w:rsidR="00B11900" w:rsidRPr="00D702C4" w:rsidRDefault="00B11900" w:rsidP="00075ED3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11900" w:rsidRPr="00D702C4" w:rsidRDefault="00B11900" w:rsidP="00075ED3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49" w:name="_CU.00.01.06_–_Generar"/>
      <w:bookmarkStart w:id="50" w:name="_Toc288154824"/>
      <w:bookmarkStart w:id="51" w:name="_Toc288210691"/>
      <w:bookmarkStart w:id="52" w:name="_Toc288661805"/>
      <w:bookmarkStart w:id="53" w:name="_Toc306206237"/>
      <w:bookmarkStart w:id="54" w:name="_Toc310346767"/>
      <w:bookmarkStart w:id="55" w:name="_Toc314064493"/>
      <w:bookmarkEnd w:id="49"/>
      <w:r w:rsidRPr="0004119B">
        <w:t>Firmas de elaboración, revisión y aprobación</w:t>
      </w:r>
      <w:bookmarkEnd w:id="50"/>
      <w:bookmarkEnd w:id="51"/>
      <w:bookmarkEnd w:id="52"/>
      <w:bookmarkEnd w:id="53"/>
      <w:bookmarkEnd w:id="54"/>
      <w:bookmarkEnd w:id="5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76F23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BF6" w:rsidRDefault="00166BF6">
      <w:r>
        <w:separator/>
      </w:r>
    </w:p>
  </w:endnote>
  <w:endnote w:type="continuationSeparator" w:id="0">
    <w:p w:rsidR="00166BF6" w:rsidRDefault="0016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3E1" w:rsidRDefault="000243E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243E1" w:rsidRDefault="000243E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0243E1" w:rsidRPr="00522A53" w:rsidTr="00242741">
      <w:tc>
        <w:tcPr>
          <w:tcW w:w="1667" w:type="pct"/>
          <w:vAlign w:val="center"/>
        </w:tcPr>
        <w:p w:rsidR="000243E1" w:rsidRPr="00522A53" w:rsidRDefault="000243E1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0243E1" w:rsidRPr="00522A53" w:rsidRDefault="000243E1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0243E1" w:rsidRPr="00522A53" w:rsidRDefault="000243E1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0243E1" w:rsidRDefault="000243E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3E1" w:rsidRDefault="000243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BF6" w:rsidRDefault="00166BF6">
      <w:r>
        <w:separator/>
      </w:r>
    </w:p>
  </w:footnote>
  <w:footnote w:type="continuationSeparator" w:id="0">
    <w:p w:rsidR="00166BF6" w:rsidRDefault="00166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3E1" w:rsidRDefault="000243E1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0243E1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F79CF61" wp14:editId="3F158299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243E1" w:rsidRPr="00EE517E" w:rsidRDefault="000243E1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0243E1" w:rsidRPr="00EE517E" w:rsidRDefault="000243E1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243E1" w:rsidRPr="00EE517E" w:rsidRDefault="000243E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0243E1" w:rsidRPr="00EE517E" w:rsidRDefault="000243E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0243E1" w:rsidRPr="00EE517E" w:rsidRDefault="000243E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F2552">
            <w:rPr>
              <w:rFonts w:cs="Arial"/>
              <w:noProof/>
              <w:snapToGrid w:val="0"/>
              <w:sz w:val="18"/>
              <w:szCs w:val="18"/>
            </w:rPr>
            <w:t>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F2552">
            <w:rPr>
              <w:rFonts w:cs="Arial"/>
              <w:noProof/>
              <w:snapToGrid w:val="0"/>
              <w:sz w:val="18"/>
              <w:szCs w:val="18"/>
            </w:rPr>
            <w:t>9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0243E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0243E1" w:rsidRPr="00EE517E" w:rsidRDefault="000243E1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0243E1" w:rsidRPr="00EE517E" w:rsidRDefault="000243E1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0243E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0243E1" w:rsidRPr="00EE517E" w:rsidRDefault="000243E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0243E1" w:rsidRPr="00EE517E" w:rsidRDefault="000243E1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0243E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0243E1" w:rsidRPr="00EE517E" w:rsidRDefault="000243E1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0243E1" w:rsidRPr="00EE517E" w:rsidRDefault="000243E1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0243E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0243E1" w:rsidRPr="00EE517E" w:rsidRDefault="000243E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0243E1" w:rsidRPr="00EE517E" w:rsidRDefault="000243E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0243E1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0243E1" w:rsidRPr="00EE517E" w:rsidRDefault="000243E1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0243E1" w:rsidRPr="00EE517E" w:rsidRDefault="000243E1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DSTCUS.01.02 Gestionar Trámites y Requisitos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0243E1" w:rsidRPr="00EE517E" w:rsidRDefault="000243E1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0243E1" w:rsidRDefault="000243E1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3E1" w:rsidRDefault="000243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134F2"/>
    <w:multiLevelType w:val="hybridMultilevel"/>
    <w:tmpl w:val="218AF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B5F"/>
    <w:rsid w:val="00010AB3"/>
    <w:rsid w:val="0001181F"/>
    <w:rsid w:val="00013C51"/>
    <w:rsid w:val="000140E9"/>
    <w:rsid w:val="00014A53"/>
    <w:rsid w:val="000157FB"/>
    <w:rsid w:val="000243E1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5ED3"/>
    <w:rsid w:val="00075FDE"/>
    <w:rsid w:val="000775E4"/>
    <w:rsid w:val="00081F67"/>
    <w:rsid w:val="00083CD7"/>
    <w:rsid w:val="00083FA3"/>
    <w:rsid w:val="00085D5C"/>
    <w:rsid w:val="000862C9"/>
    <w:rsid w:val="0009477A"/>
    <w:rsid w:val="00095411"/>
    <w:rsid w:val="00095EEA"/>
    <w:rsid w:val="000A2D1B"/>
    <w:rsid w:val="000A3E5E"/>
    <w:rsid w:val="000A41A9"/>
    <w:rsid w:val="000A4BCA"/>
    <w:rsid w:val="000B0B39"/>
    <w:rsid w:val="000B1247"/>
    <w:rsid w:val="000B268D"/>
    <w:rsid w:val="000B2FBF"/>
    <w:rsid w:val="000B3004"/>
    <w:rsid w:val="000B331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23F8"/>
    <w:rsid w:val="000E508A"/>
    <w:rsid w:val="000E6C5E"/>
    <w:rsid w:val="000E77EC"/>
    <w:rsid w:val="000E7F4C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20E46"/>
    <w:rsid w:val="00124262"/>
    <w:rsid w:val="00133BF9"/>
    <w:rsid w:val="0013670B"/>
    <w:rsid w:val="001441F7"/>
    <w:rsid w:val="001446B6"/>
    <w:rsid w:val="00146324"/>
    <w:rsid w:val="0015097E"/>
    <w:rsid w:val="0015338F"/>
    <w:rsid w:val="00161270"/>
    <w:rsid w:val="001616EF"/>
    <w:rsid w:val="00161B0B"/>
    <w:rsid w:val="001623F1"/>
    <w:rsid w:val="001638D7"/>
    <w:rsid w:val="001648F6"/>
    <w:rsid w:val="00166BF6"/>
    <w:rsid w:val="00167A04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3AD"/>
    <w:rsid w:val="001C4945"/>
    <w:rsid w:val="001C76A5"/>
    <w:rsid w:val="001D0D14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117BC"/>
    <w:rsid w:val="002120A2"/>
    <w:rsid w:val="0023308E"/>
    <w:rsid w:val="002355A7"/>
    <w:rsid w:val="00240D03"/>
    <w:rsid w:val="00242003"/>
    <w:rsid w:val="00242741"/>
    <w:rsid w:val="00242B29"/>
    <w:rsid w:val="002446D5"/>
    <w:rsid w:val="0024507A"/>
    <w:rsid w:val="0024611B"/>
    <w:rsid w:val="002502ED"/>
    <w:rsid w:val="00250DCE"/>
    <w:rsid w:val="00251CE1"/>
    <w:rsid w:val="00251E9B"/>
    <w:rsid w:val="00261100"/>
    <w:rsid w:val="002656E6"/>
    <w:rsid w:val="00267E23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B2F5B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1EE9"/>
    <w:rsid w:val="00304489"/>
    <w:rsid w:val="00304D1F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5039E"/>
    <w:rsid w:val="003508C6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55CC"/>
    <w:rsid w:val="003A7FE5"/>
    <w:rsid w:val="003B1FBE"/>
    <w:rsid w:val="003B589B"/>
    <w:rsid w:val="003B6C9F"/>
    <w:rsid w:val="003B70DB"/>
    <w:rsid w:val="003B7680"/>
    <w:rsid w:val="003B7F43"/>
    <w:rsid w:val="003B7FC5"/>
    <w:rsid w:val="003C19C4"/>
    <w:rsid w:val="003C41A4"/>
    <w:rsid w:val="003C608C"/>
    <w:rsid w:val="003D08E2"/>
    <w:rsid w:val="003D20A1"/>
    <w:rsid w:val="003D2DDE"/>
    <w:rsid w:val="003D53E7"/>
    <w:rsid w:val="003D7BB3"/>
    <w:rsid w:val="003D7F38"/>
    <w:rsid w:val="003E0F5A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063F"/>
    <w:rsid w:val="00432B7B"/>
    <w:rsid w:val="00434103"/>
    <w:rsid w:val="00435B60"/>
    <w:rsid w:val="004360C5"/>
    <w:rsid w:val="0044349B"/>
    <w:rsid w:val="004473E5"/>
    <w:rsid w:val="00451C35"/>
    <w:rsid w:val="00457A9C"/>
    <w:rsid w:val="00462728"/>
    <w:rsid w:val="00463A14"/>
    <w:rsid w:val="00465AE4"/>
    <w:rsid w:val="0046709B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063F0"/>
    <w:rsid w:val="005068E0"/>
    <w:rsid w:val="0051059B"/>
    <w:rsid w:val="005123CC"/>
    <w:rsid w:val="005167A8"/>
    <w:rsid w:val="00517367"/>
    <w:rsid w:val="005178C0"/>
    <w:rsid w:val="00517F6D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1FB3"/>
    <w:rsid w:val="0054286C"/>
    <w:rsid w:val="005455B8"/>
    <w:rsid w:val="00545705"/>
    <w:rsid w:val="005503EC"/>
    <w:rsid w:val="00550A75"/>
    <w:rsid w:val="00552535"/>
    <w:rsid w:val="005538A2"/>
    <w:rsid w:val="00554304"/>
    <w:rsid w:val="0055558E"/>
    <w:rsid w:val="00560338"/>
    <w:rsid w:val="0056204D"/>
    <w:rsid w:val="00563AB4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1636"/>
    <w:rsid w:val="0059290A"/>
    <w:rsid w:val="00595810"/>
    <w:rsid w:val="005958E3"/>
    <w:rsid w:val="00596698"/>
    <w:rsid w:val="005A07B5"/>
    <w:rsid w:val="005A0F4D"/>
    <w:rsid w:val="005A1684"/>
    <w:rsid w:val="005A298A"/>
    <w:rsid w:val="005A2F36"/>
    <w:rsid w:val="005A4B34"/>
    <w:rsid w:val="005A57C8"/>
    <w:rsid w:val="005B0F43"/>
    <w:rsid w:val="005B319D"/>
    <w:rsid w:val="005B7566"/>
    <w:rsid w:val="005C0B31"/>
    <w:rsid w:val="005C1677"/>
    <w:rsid w:val="005D1049"/>
    <w:rsid w:val="005D10DF"/>
    <w:rsid w:val="005D4902"/>
    <w:rsid w:val="005D6478"/>
    <w:rsid w:val="005D7AD5"/>
    <w:rsid w:val="005E3993"/>
    <w:rsid w:val="005E5656"/>
    <w:rsid w:val="005F1E2A"/>
    <w:rsid w:val="005F5BAD"/>
    <w:rsid w:val="005F66A1"/>
    <w:rsid w:val="005F6A48"/>
    <w:rsid w:val="00602115"/>
    <w:rsid w:val="006047FD"/>
    <w:rsid w:val="006067AB"/>
    <w:rsid w:val="00610A05"/>
    <w:rsid w:val="00614836"/>
    <w:rsid w:val="00615290"/>
    <w:rsid w:val="006153D3"/>
    <w:rsid w:val="00620C60"/>
    <w:rsid w:val="0062310A"/>
    <w:rsid w:val="006235B9"/>
    <w:rsid w:val="00624C0F"/>
    <w:rsid w:val="00627C74"/>
    <w:rsid w:val="00635A02"/>
    <w:rsid w:val="00635AAA"/>
    <w:rsid w:val="00635D12"/>
    <w:rsid w:val="006368D1"/>
    <w:rsid w:val="00636BDF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80A79"/>
    <w:rsid w:val="006859F4"/>
    <w:rsid w:val="00685CE2"/>
    <w:rsid w:val="006868EF"/>
    <w:rsid w:val="006875CF"/>
    <w:rsid w:val="00687B56"/>
    <w:rsid w:val="006939DE"/>
    <w:rsid w:val="00695702"/>
    <w:rsid w:val="006A1B6A"/>
    <w:rsid w:val="006A25EC"/>
    <w:rsid w:val="006A32BF"/>
    <w:rsid w:val="006A427D"/>
    <w:rsid w:val="006A669A"/>
    <w:rsid w:val="006A6DF3"/>
    <w:rsid w:val="006A77E2"/>
    <w:rsid w:val="006A79FE"/>
    <w:rsid w:val="006B078F"/>
    <w:rsid w:val="006B3C26"/>
    <w:rsid w:val="006B48F1"/>
    <w:rsid w:val="006B59A4"/>
    <w:rsid w:val="006B6A4B"/>
    <w:rsid w:val="006C5DEF"/>
    <w:rsid w:val="006D0A7C"/>
    <w:rsid w:val="006D39BC"/>
    <w:rsid w:val="006D72FA"/>
    <w:rsid w:val="006E0252"/>
    <w:rsid w:val="006E06B1"/>
    <w:rsid w:val="006E30C6"/>
    <w:rsid w:val="006F058E"/>
    <w:rsid w:val="006F214E"/>
    <w:rsid w:val="006F4C45"/>
    <w:rsid w:val="006F53BB"/>
    <w:rsid w:val="006F5C29"/>
    <w:rsid w:val="006F605B"/>
    <w:rsid w:val="006F61A8"/>
    <w:rsid w:val="006F7043"/>
    <w:rsid w:val="00701DCE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332D5"/>
    <w:rsid w:val="00734D1E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2476"/>
    <w:rsid w:val="00794754"/>
    <w:rsid w:val="00795508"/>
    <w:rsid w:val="007956CD"/>
    <w:rsid w:val="007A13FB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06F2"/>
    <w:rsid w:val="007D26BD"/>
    <w:rsid w:val="007D2899"/>
    <w:rsid w:val="007D2EE7"/>
    <w:rsid w:val="007E1088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077B1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19FD"/>
    <w:rsid w:val="0084251C"/>
    <w:rsid w:val="00843903"/>
    <w:rsid w:val="008440ED"/>
    <w:rsid w:val="00844B28"/>
    <w:rsid w:val="008503D7"/>
    <w:rsid w:val="008509EB"/>
    <w:rsid w:val="008510D8"/>
    <w:rsid w:val="008511CF"/>
    <w:rsid w:val="00853BCE"/>
    <w:rsid w:val="00854EE3"/>
    <w:rsid w:val="00860106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A199A"/>
    <w:rsid w:val="008B0996"/>
    <w:rsid w:val="008B14EA"/>
    <w:rsid w:val="008B4094"/>
    <w:rsid w:val="008B6335"/>
    <w:rsid w:val="008B6464"/>
    <w:rsid w:val="008C540F"/>
    <w:rsid w:val="008C751D"/>
    <w:rsid w:val="008C751E"/>
    <w:rsid w:val="008C7F84"/>
    <w:rsid w:val="008D03C3"/>
    <w:rsid w:val="008D0A56"/>
    <w:rsid w:val="008D3226"/>
    <w:rsid w:val="008D5088"/>
    <w:rsid w:val="008E12DE"/>
    <w:rsid w:val="008E264B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8F514F"/>
    <w:rsid w:val="0090569A"/>
    <w:rsid w:val="00906D49"/>
    <w:rsid w:val="009104FD"/>
    <w:rsid w:val="00911042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34A95"/>
    <w:rsid w:val="00947157"/>
    <w:rsid w:val="00950C0C"/>
    <w:rsid w:val="009526B9"/>
    <w:rsid w:val="00955CE3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866BE"/>
    <w:rsid w:val="0099523E"/>
    <w:rsid w:val="009A02E4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3861"/>
    <w:rsid w:val="009D58A1"/>
    <w:rsid w:val="009D6451"/>
    <w:rsid w:val="009E0A44"/>
    <w:rsid w:val="009E1857"/>
    <w:rsid w:val="009E5DDD"/>
    <w:rsid w:val="009E60C7"/>
    <w:rsid w:val="009E6D6F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1171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30E96"/>
    <w:rsid w:val="00A32E99"/>
    <w:rsid w:val="00A40300"/>
    <w:rsid w:val="00A41D30"/>
    <w:rsid w:val="00A478D4"/>
    <w:rsid w:val="00A51194"/>
    <w:rsid w:val="00A57F4D"/>
    <w:rsid w:val="00A60AE5"/>
    <w:rsid w:val="00A63CD0"/>
    <w:rsid w:val="00A64B36"/>
    <w:rsid w:val="00A66080"/>
    <w:rsid w:val="00A70863"/>
    <w:rsid w:val="00A7332E"/>
    <w:rsid w:val="00A735A4"/>
    <w:rsid w:val="00A74847"/>
    <w:rsid w:val="00A74EEA"/>
    <w:rsid w:val="00A76C10"/>
    <w:rsid w:val="00A812A9"/>
    <w:rsid w:val="00A839DC"/>
    <w:rsid w:val="00A877FD"/>
    <w:rsid w:val="00A97324"/>
    <w:rsid w:val="00AA1B47"/>
    <w:rsid w:val="00AA2CE0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2552"/>
    <w:rsid w:val="00AF4948"/>
    <w:rsid w:val="00B00396"/>
    <w:rsid w:val="00B0087D"/>
    <w:rsid w:val="00B10EA9"/>
    <w:rsid w:val="00B10EEA"/>
    <w:rsid w:val="00B10FA2"/>
    <w:rsid w:val="00B11900"/>
    <w:rsid w:val="00B23B8E"/>
    <w:rsid w:val="00B25D54"/>
    <w:rsid w:val="00B2611F"/>
    <w:rsid w:val="00B301F6"/>
    <w:rsid w:val="00B400BC"/>
    <w:rsid w:val="00B404EF"/>
    <w:rsid w:val="00B41C94"/>
    <w:rsid w:val="00B43BDA"/>
    <w:rsid w:val="00B4772D"/>
    <w:rsid w:val="00B47B22"/>
    <w:rsid w:val="00B51048"/>
    <w:rsid w:val="00B5131F"/>
    <w:rsid w:val="00B51504"/>
    <w:rsid w:val="00B521B1"/>
    <w:rsid w:val="00B56BF2"/>
    <w:rsid w:val="00B56F8E"/>
    <w:rsid w:val="00B57438"/>
    <w:rsid w:val="00B6006E"/>
    <w:rsid w:val="00B618B2"/>
    <w:rsid w:val="00B62D6B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76F23"/>
    <w:rsid w:val="00B80835"/>
    <w:rsid w:val="00B80EDE"/>
    <w:rsid w:val="00B838E8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2898"/>
    <w:rsid w:val="00BF3598"/>
    <w:rsid w:val="00BF4B43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41A5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1BF1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2645"/>
    <w:rsid w:val="00CB3C0E"/>
    <w:rsid w:val="00CB7CD8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35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1A3B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852B9"/>
    <w:rsid w:val="00D902DA"/>
    <w:rsid w:val="00D9052F"/>
    <w:rsid w:val="00D90A81"/>
    <w:rsid w:val="00D936C8"/>
    <w:rsid w:val="00D9608B"/>
    <w:rsid w:val="00DA7D93"/>
    <w:rsid w:val="00DB1B7D"/>
    <w:rsid w:val="00DB225F"/>
    <w:rsid w:val="00DB4C60"/>
    <w:rsid w:val="00DB5526"/>
    <w:rsid w:val="00DC0C88"/>
    <w:rsid w:val="00DC4494"/>
    <w:rsid w:val="00DC5222"/>
    <w:rsid w:val="00DC72E1"/>
    <w:rsid w:val="00DD6528"/>
    <w:rsid w:val="00DD68C3"/>
    <w:rsid w:val="00DE1A02"/>
    <w:rsid w:val="00DE4E52"/>
    <w:rsid w:val="00DE664D"/>
    <w:rsid w:val="00DF1651"/>
    <w:rsid w:val="00DF2D04"/>
    <w:rsid w:val="00DF7377"/>
    <w:rsid w:val="00E0084C"/>
    <w:rsid w:val="00E0317B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471E7"/>
    <w:rsid w:val="00E503D7"/>
    <w:rsid w:val="00E52323"/>
    <w:rsid w:val="00E569E9"/>
    <w:rsid w:val="00E56FE2"/>
    <w:rsid w:val="00E62A2F"/>
    <w:rsid w:val="00E7022A"/>
    <w:rsid w:val="00E73A81"/>
    <w:rsid w:val="00E73C95"/>
    <w:rsid w:val="00E86A1A"/>
    <w:rsid w:val="00E91C0D"/>
    <w:rsid w:val="00E95D89"/>
    <w:rsid w:val="00E960DE"/>
    <w:rsid w:val="00EA0B6E"/>
    <w:rsid w:val="00EA0F5F"/>
    <w:rsid w:val="00EA4868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F6A"/>
    <w:rsid w:val="00EF7371"/>
    <w:rsid w:val="00EF7B5A"/>
    <w:rsid w:val="00F016E3"/>
    <w:rsid w:val="00F020F2"/>
    <w:rsid w:val="00F02F3C"/>
    <w:rsid w:val="00F0757A"/>
    <w:rsid w:val="00F130D3"/>
    <w:rsid w:val="00F1651E"/>
    <w:rsid w:val="00F2325A"/>
    <w:rsid w:val="00F24D77"/>
    <w:rsid w:val="00F274FA"/>
    <w:rsid w:val="00F303A3"/>
    <w:rsid w:val="00F307B6"/>
    <w:rsid w:val="00F34DAE"/>
    <w:rsid w:val="00F35870"/>
    <w:rsid w:val="00F360F4"/>
    <w:rsid w:val="00F4268A"/>
    <w:rsid w:val="00F51FC9"/>
    <w:rsid w:val="00F535C9"/>
    <w:rsid w:val="00F55B3C"/>
    <w:rsid w:val="00F60810"/>
    <w:rsid w:val="00F6251E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93F92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281F"/>
    <w:rsid w:val="00FC5955"/>
    <w:rsid w:val="00FC6C3F"/>
    <w:rsid w:val="00FC734A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644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50DCE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50DC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0E23F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E23F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E23F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E23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E23F8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50DCE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50DC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0E23F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E23F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E23F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E23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E23F8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025A4"/>
    <w:rsid w:val="000C3B21"/>
    <w:rsid w:val="001102CC"/>
    <w:rsid w:val="001215E4"/>
    <w:rsid w:val="00145868"/>
    <w:rsid w:val="001C10C3"/>
    <w:rsid w:val="001D1723"/>
    <w:rsid w:val="002130BC"/>
    <w:rsid w:val="002B080D"/>
    <w:rsid w:val="003137C8"/>
    <w:rsid w:val="00375169"/>
    <w:rsid w:val="003D07BE"/>
    <w:rsid w:val="00460DC6"/>
    <w:rsid w:val="007519B3"/>
    <w:rsid w:val="00875241"/>
    <w:rsid w:val="008E5F8D"/>
    <w:rsid w:val="0093324F"/>
    <w:rsid w:val="009F44F8"/>
    <w:rsid w:val="00A33F38"/>
    <w:rsid w:val="00A618E4"/>
    <w:rsid w:val="00AC092B"/>
    <w:rsid w:val="00AE2F0B"/>
    <w:rsid w:val="00BA265C"/>
    <w:rsid w:val="00D13112"/>
    <w:rsid w:val="00D1393B"/>
    <w:rsid w:val="00D34411"/>
    <w:rsid w:val="00D74BE5"/>
    <w:rsid w:val="00DF74B9"/>
    <w:rsid w:val="00E654E9"/>
    <w:rsid w:val="00E81849"/>
    <w:rsid w:val="00EB193E"/>
    <w:rsid w:val="00EB2092"/>
    <w:rsid w:val="00F15924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B3604-94CF-4FD8-AE74-10732BB9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951</TotalTime>
  <Pages>9</Pages>
  <Words>1390</Words>
  <Characters>7648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DSTCUS.01.02 Gestionar Trámites y Requisitos</vt:lpstr>
      <vt:lpstr>&lt;Nombre del Proyecto&gt;</vt:lpstr>
    </vt:vector>
  </TitlesOfParts>
  <Manager>OFICIALÍA MAYOR</Manager>
  <Company>SECRETARÍA DE COMUNICACIONES Y TRANSPORTES</Company>
  <LinksUpToDate>false</LinksUpToDate>
  <CharactersWithSpaces>9020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DSTCUS.01.02 Gestionar Trámites y Requisitos</dc:title>
  <dc:subject>UNIDAD DE TECNOLOGÍAS DE INFORMACIÓN Y COMUNICACIONES</dc:subject>
  <dc:creator>admin</dc:creator>
  <cp:keywords>Sistema de Gestión de Trámites</cp:keywords>
  <cp:lastModifiedBy>admin</cp:lastModifiedBy>
  <cp:revision>87</cp:revision>
  <cp:lastPrinted>2010-10-19T18:40:00Z</cp:lastPrinted>
  <dcterms:created xsi:type="dcterms:W3CDTF">2011-12-19T16:37:00Z</dcterms:created>
  <dcterms:modified xsi:type="dcterms:W3CDTF">2012-01-11T22:58:00Z</dcterms:modified>
</cp:coreProperties>
</file>