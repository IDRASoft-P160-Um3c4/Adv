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E728C" w:rsidRPr="0004119B" w:rsidRDefault="00BD1884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800FA2">
            <w:rPr>
              <w:rFonts w:cs="Arial"/>
            </w:rPr>
            <w:t>CUS.03</w:t>
          </w:r>
          <w:r w:rsidR="00926F0E">
            <w:rPr>
              <w:rFonts w:cs="Arial"/>
            </w:rPr>
            <w:t>.01</w:t>
          </w:r>
          <w:r w:rsidR="001F6344">
            <w:rPr>
              <w:rFonts w:cs="Arial"/>
            </w:rPr>
            <w:t xml:space="preserve"> </w:t>
          </w:r>
          <w:r w:rsidR="00800FA2">
            <w:rPr>
              <w:rFonts w:cs="Arial"/>
            </w:rPr>
            <w:t>Gestionar Ingreso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59517D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3022329" w:history="1">
        <w:r w:rsidR="0059517D" w:rsidRPr="008A31FF">
          <w:rPr>
            <w:rStyle w:val="Hipervnculo"/>
            <w:noProof/>
          </w:rPr>
          <w:t>1</w:t>
        </w:r>
        <w:r w:rsidR="0059517D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9517D" w:rsidRPr="008A31FF">
          <w:rPr>
            <w:rStyle w:val="Hipervnculo"/>
            <w:noProof/>
          </w:rPr>
          <w:t>Introducción</w:t>
        </w:r>
        <w:r w:rsidR="0059517D">
          <w:rPr>
            <w:noProof/>
            <w:webHidden/>
          </w:rPr>
          <w:tab/>
        </w:r>
        <w:r w:rsidR="0059517D">
          <w:rPr>
            <w:noProof/>
            <w:webHidden/>
          </w:rPr>
          <w:fldChar w:fldCharType="begin"/>
        </w:r>
        <w:r w:rsidR="0059517D">
          <w:rPr>
            <w:noProof/>
            <w:webHidden/>
          </w:rPr>
          <w:instrText xml:space="preserve"> PAGEREF _Toc313022329 \h </w:instrText>
        </w:r>
        <w:r w:rsidR="0059517D">
          <w:rPr>
            <w:noProof/>
            <w:webHidden/>
          </w:rPr>
        </w:r>
        <w:r w:rsidR="0059517D">
          <w:rPr>
            <w:noProof/>
            <w:webHidden/>
          </w:rPr>
          <w:fldChar w:fldCharType="separate"/>
        </w:r>
        <w:r w:rsidR="0059517D">
          <w:rPr>
            <w:noProof/>
            <w:webHidden/>
          </w:rPr>
          <w:t>5</w:t>
        </w:r>
        <w:r w:rsidR="0059517D"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0" w:history="1">
        <w:r w:rsidRPr="008A31FF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1" w:history="1">
        <w:r w:rsidRPr="008A31FF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2" w:history="1">
        <w:r w:rsidRPr="008A31FF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3" w:history="1">
        <w:r w:rsidRPr="008A31FF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4" w:history="1">
        <w:r w:rsidRPr="008A31F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CU.03.01.01 – Generar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5" w:history="1">
        <w:r w:rsidRPr="008A31F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6" w:history="1">
        <w:r w:rsidRPr="008A31F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37" w:history="1">
        <w:r w:rsidRPr="008A31FF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38" w:history="1">
        <w:r w:rsidRPr="008A31FF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39" w:history="1">
        <w:r w:rsidRPr="008A31FF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40" w:history="1">
        <w:r w:rsidRPr="008A31FF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1" w:history="1">
        <w:r w:rsidRPr="008A31FF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42" w:history="1">
        <w:r w:rsidRPr="008A31FF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3" w:history="1">
        <w:r w:rsidRPr="008A31FF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4" w:history="1">
        <w:r w:rsidRPr="008A31FF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5" w:history="1">
        <w:r w:rsidRPr="008A31FF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6" w:history="1">
        <w:r w:rsidRPr="008A31FF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7" w:history="1">
        <w:r w:rsidRPr="008A31F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CU.03.01.02 – Modificar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8" w:history="1">
        <w:r w:rsidRPr="008A31F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49" w:history="1">
        <w:r w:rsidRPr="008A31F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50" w:history="1">
        <w:r w:rsidRPr="008A31FF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51" w:history="1">
        <w:r w:rsidRPr="008A31FF">
          <w:rPr>
            <w:rStyle w:val="Hipervnculo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52" w:history="1">
        <w:r w:rsidRPr="008A31FF">
          <w:rPr>
            <w:rStyle w:val="Hipervnculo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53" w:history="1">
        <w:r w:rsidRPr="008A31FF">
          <w:rPr>
            <w:rStyle w:val="Hipervnculo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54" w:history="1">
        <w:r w:rsidRPr="008A31FF">
          <w:rPr>
            <w:rStyle w:val="Hipervnculo"/>
          </w:rPr>
          <w:t>3.2.4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55" w:history="1">
        <w:r w:rsidRPr="008A31FF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56" w:history="1">
        <w:r w:rsidRPr="008A31FF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57" w:history="1">
        <w:r w:rsidRPr="008A31FF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58" w:history="1">
        <w:r w:rsidRPr="008A31FF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59" w:history="1">
        <w:r w:rsidRPr="008A31FF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0" w:history="1">
        <w:r w:rsidRPr="008A31FF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1" w:history="1">
        <w:r w:rsidRPr="008A31FF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CU.03.01.03 – Borrar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2" w:history="1">
        <w:r w:rsidRPr="008A31F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3" w:history="1">
        <w:r w:rsidRPr="008A31F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4" w:history="1">
        <w:r w:rsidRPr="008A31F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65" w:history="1">
        <w:r w:rsidRPr="008A31FF">
          <w:rPr>
            <w:rStyle w:val="Hipervnculo"/>
          </w:rPr>
          <w:t>4.1.1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66" w:history="1">
        <w:r w:rsidRPr="008A31FF">
          <w:rPr>
            <w:rStyle w:val="Hipervnculo"/>
          </w:rPr>
          <w:t>4.1.2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67" w:history="1">
        <w:r w:rsidRPr="008A31FF">
          <w:rPr>
            <w:rStyle w:val="Hipervnculo"/>
          </w:rPr>
          <w:t>4.1.3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68" w:history="1">
        <w:r w:rsidRPr="008A31FF">
          <w:rPr>
            <w:rStyle w:val="Hipervnculo"/>
          </w:rPr>
          <w:t>4.1.4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69" w:history="1">
        <w:r w:rsidRPr="008A31FF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70" w:history="1">
        <w:r w:rsidRPr="008A31FF">
          <w:rPr>
            <w:rStyle w:val="Hipervnculo"/>
          </w:rPr>
          <w:t>4.2.1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1" w:history="1">
        <w:r w:rsidRPr="008A31FF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2" w:history="1">
        <w:r w:rsidRPr="008A31FF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3" w:history="1">
        <w:r w:rsidRPr="008A31FF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4" w:history="1">
        <w:r w:rsidRPr="008A31FF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5" w:history="1">
        <w:r w:rsidRPr="008A31FF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CU.03.01.04 – Imprimir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6" w:history="1">
        <w:r w:rsidRPr="008A31F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7" w:history="1">
        <w:r w:rsidRPr="008A31F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78" w:history="1">
        <w:r w:rsidRPr="008A31F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79" w:history="1">
        <w:r w:rsidRPr="008A31FF">
          <w:rPr>
            <w:rStyle w:val="Hipervnculo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80" w:history="1">
        <w:r w:rsidRPr="008A31FF">
          <w:rPr>
            <w:rStyle w:val="Hipervnculo"/>
          </w:rPr>
          <w:t>5.1.2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81" w:history="1">
        <w:r w:rsidRPr="008A31FF">
          <w:rPr>
            <w:rStyle w:val="Hipervnculo"/>
          </w:rPr>
          <w:t>5.1.3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82" w:history="1">
        <w:r w:rsidRPr="008A31FF">
          <w:rPr>
            <w:rStyle w:val="Hipervnculo"/>
          </w:rPr>
          <w:t>5.1.4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3" w:history="1">
        <w:r w:rsidRPr="008A31F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3022384" w:history="1">
        <w:r w:rsidRPr="008A31FF">
          <w:rPr>
            <w:rStyle w:val="Hipervnculo"/>
          </w:rPr>
          <w:t>5.2.1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8A31F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_Toc313022384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5" w:history="1">
        <w:r w:rsidRPr="008A31FF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6" w:history="1">
        <w:r w:rsidRPr="008A31FF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7" w:history="1">
        <w:r w:rsidRPr="008A31FF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8" w:history="1">
        <w:r w:rsidRPr="008A31FF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89" w:history="1">
        <w:r w:rsidRPr="008A31FF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CU.03.01.05 – Generar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90" w:history="1">
        <w:r w:rsidRPr="008A31FF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Refiérase al Caso de Uso &lt;&lt; DSTCUS.02.01-RegistroConceptoPago.doc: CU.02.01.05-GenerarFicha&gt;&gt;.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91" w:history="1">
        <w:r w:rsidRPr="008A31FF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CU.03.01.06 – Reimpresión Fichas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92" w:history="1">
        <w:r w:rsidRPr="008A31FF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Refiérase al Caso de Uso &lt;&lt; DSTCUS.02.01-RegistroConceptoPago.doc: CU.02.01.06-ImprimirFicha&gt;&gt;.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17D" w:rsidRDefault="0059517D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3022393" w:history="1">
        <w:r w:rsidRPr="008A31FF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8A31FF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_Toc313022393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800FA2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DSTCUS.03.01 Gestionar Ingreso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3022329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3022330"/>
      <w:r w:rsidRPr="00041EBD">
        <w:t>Objetivo</w:t>
      </w:r>
      <w:bookmarkEnd w:id="7"/>
      <w:bookmarkEnd w:id="8"/>
      <w:bookmarkEnd w:id="9"/>
      <w:bookmarkEnd w:id="11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D702C4">
        <w:rPr>
          <w:rFonts w:cs="Arial"/>
        </w:rPr>
        <w:t xml:space="preserve">El usuario </w:t>
      </w:r>
      <w:r>
        <w:rPr>
          <w:rFonts w:cs="Arial"/>
        </w:rPr>
        <w:t>genera el concepto de pago de los trámites, así como el monto correspondiente de los trámites dentro del sistema de gestión de trámites.</w:t>
      </w:r>
    </w:p>
    <w:p w:rsidR="00BE728C" w:rsidRDefault="00BE728C" w:rsidP="00041EBD">
      <w:pPr>
        <w:pStyle w:val="Ttulo2"/>
      </w:pPr>
      <w:bookmarkStart w:id="15" w:name="_Toc313022331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3022332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92013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092013" w:rsidRDefault="00092013" w:rsidP="00092013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92013">
        <w:rPr>
          <w:rFonts w:cs="Arial"/>
          <w:lang w:val="es-ES"/>
        </w:rPr>
        <w:t xml:space="preserve">Para conocer el detalle de los flujos de: </w:t>
      </w:r>
    </w:p>
    <w:p w:rsidR="00092013" w:rsidRDefault="00610C9C" w:rsidP="00092013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 </w:t>
      </w:r>
      <w:r w:rsidR="00092013">
        <w:rPr>
          <w:rFonts w:cs="Arial"/>
          <w:lang w:val="es-ES"/>
        </w:rPr>
        <w:t>DST</w:t>
      </w:r>
      <w:r w:rsidR="00092013" w:rsidRPr="00092013">
        <w:rPr>
          <w:rFonts w:cs="Arial"/>
          <w:lang w:val="es-ES"/>
        </w:rPr>
        <w:t>CU</w:t>
      </w:r>
      <w:r w:rsidR="00092013">
        <w:rPr>
          <w:rFonts w:cs="Arial"/>
          <w:lang w:val="es-ES"/>
        </w:rPr>
        <w:t>S</w:t>
      </w:r>
      <w:r w:rsidR="00092013" w:rsidRPr="00092013">
        <w:rPr>
          <w:rFonts w:cs="Arial"/>
          <w:lang w:val="es-ES"/>
        </w:rPr>
        <w:t>.01.02 GestionarSolicitudes</w:t>
      </w:r>
      <w:r>
        <w:rPr>
          <w:rFonts w:cs="Arial"/>
          <w:lang w:val="es-ES"/>
        </w:rPr>
        <w:t>.doc</w:t>
      </w:r>
    </w:p>
    <w:p w:rsidR="00092013" w:rsidRPr="0050642D" w:rsidRDefault="00610C9C" w:rsidP="00092013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 Caso de Uso  </w:t>
      </w:r>
      <w:r w:rsidR="00092013" w:rsidRPr="00B56ED7">
        <w:rPr>
          <w:rFonts w:cs="Arial"/>
        </w:rPr>
        <w:t>DSTCUS.00.01 AdministrarDatosGeneralesPersona</w:t>
      </w:r>
      <w:r>
        <w:rPr>
          <w:rFonts w:cs="Arial"/>
        </w:rPr>
        <w:t>.doc</w:t>
      </w:r>
    </w:p>
    <w:p w:rsidR="0050642D" w:rsidRDefault="0050642D" w:rsidP="0050642D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  </w:t>
      </w:r>
      <w:r w:rsidRPr="0050642D">
        <w:rPr>
          <w:rFonts w:cs="Arial"/>
          <w:lang w:val="es-ES"/>
        </w:rPr>
        <w:t>DSTCUS.02.01-RegistroConceptoPago.doc</w:t>
      </w:r>
    </w:p>
    <w:p w:rsidR="00EB3DE0" w:rsidRDefault="00EB3DE0" w:rsidP="00795508">
      <w:pPr>
        <w:pStyle w:val="Ttulo2"/>
      </w:pPr>
      <w:bookmarkStart w:id="20" w:name="_Toc313022333"/>
      <w:r>
        <w:t>Diagrama de Casos de Uso</w:t>
      </w:r>
      <w:bookmarkEnd w:id="20"/>
    </w:p>
    <w:p w:rsidR="001F1C75" w:rsidRDefault="003020BC" w:rsidP="008D03C3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943600" cy="3443605"/>
            <wp:effectExtent l="0" t="0" r="0" b="444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3.01 GestionarIngres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8A" w:rsidRDefault="004D0E8A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bookmarkEnd w:id="3"/>
    <w:bookmarkEnd w:id="4"/>
    <w:bookmarkEnd w:id="10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EE78A1">
        <w:t>CU.03</w:t>
      </w:r>
      <w:r w:rsidR="007E3224">
        <w:t>.01</w:t>
      </w:r>
      <w:r w:rsidRPr="008D03C3">
        <w:t>.01-</w:t>
      </w:r>
      <w:r w:rsidR="00EE78A1">
        <w:t>Generar</w:t>
      </w:r>
    </w:p>
    <w:p w:rsidR="00926F0E" w:rsidRPr="00041EBD" w:rsidRDefault="00926F0E" w:rsidP="00926F0E">
      <w:pPr>
        <w:pStyle w:val="Ttulo1"/>
      </w:pPr>
      <w:bookmarkStart w:id="21" w:name="_CU.02.01.01_–_Buscar"/>
      <w:bookmarkStart w:id="22" w:name="_CU.03.01.01_–_Generar"/>
      <w:bookmarkStart w:id="23" w:name="_Toc313022334"/>
      <w:bookmarkEnd w:id="21"/>
      <w:bookmarkEnd w:id="22"/>
      <w:r>
        <w:t>CU</w:t>
      </w:r>
      <w:r w:rsidR="00D55391">
        <w:t>.03</w:t>
      </w:r>
      <w:r w:rsidR="00544518">
        <w:t>.01</w:t>
      </w:r>
      <w:r>
        <w:t xml:space="preserve">.01 – </w:t>
      </w:r>
      <w:r w:rsidR="00D55391">
        <w:t>Generar</w:t>
      </w:r>
      <w:bookmarkEnd w:id="23"/>
      <w:r w:rsidRPr="00041EBD">
        <w:tab/>
      </w:r>
    </w:p>
    <w:p w:rsidR="00110327" w:rsidRPr="00D702C4" w:rsidRDefault="00110327" w:rsidP="00110327">
      <w:pPr>
        <w:pStyle w:val="Ttulo2"/>
      </w:pPr>
      <w:bookmarkStart w:id="24" w:name="_Toc313022335"/>
      <w:r w:rsidRPr="00D702C4">
        <w:t>Descripción Breve</w:t>
      </w:r>
      <w:bookmarkEnd w:id="24"/>
    </w:p>
    <w:p w:rsidR="00110327" w:rsidRDefault="00110327" w:rsidP="00110327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genera el registro del concepto de pago con los datos que proporciona el solicitante dentro del sistema de gestión de trámites.</w:t>
      </w:r>
    </w:p>
    <w:p w:rsidR="00110327" w:rsidRPr="00D702C4" w:rsidRDefault="00110327" w:rsidP="00110327">
      <w:pPr>
        <w:pStyle w:val="Ttulo2"/>
      </w:pPr>
      <w:bookmarkStart w:id="25" w:name="_Toc313022336"/>
      <w:r w:rsidRPr="00D702C4">
        <w:t>Actores</w:t>
      </w:r>
      <w:bookmarkEnd w:id="25"/>
    </w:p>
    <w:p w:rsidR="00110327" w:rsidRDefault="00110327" w:rsidP="00110327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110327" w:rsidRDefault="00110327" w:rsidP="00110327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generar el registro de conceptos de pago con los datos proporcionados por el solicitante en el sistema. </w:t>
      </w:r>
    </w:p>
    <w:p w:rsidR="00110327" w:rsidRPr="002029C4" w:rsidRDefault="00110327" w:rsidP="00110327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110327" w:rsidRPr="00D702C4" w:rsidRDefault="00110327" w:rsidP="00110327">
      <w:pPr>
        <w:pStyle w:val="Ttulo2"/>
      </w:pPr>
      <w:bookmarkStart w:id="26" w:name="_Toc313022337"/>
      <w:r w:rsidRPr="00D702C4">
        <w:t>Condiciones Previas</w:t>
      </w:r>
      <w:bookmarkEnd w:id="26"/>
    </w:p>
    <w:p w:rsidR="00110327" w:rsidRPr="00D702C4" w:rsidRDefault="00110327" w:rsidP="00110327">
      <w:pPr>
        <w:pStyle w:val="Ttulo3"/>
      </w:pPr>
      <w:bookmarkStart w:id="27" w:name="_Toc313022338"/>
      <w:r w:rsidRPr="00D702C4">
        <w:t>El usuario deberá iniciar sesión en el sistema.</w:t>
      </w:r>
      <w:bookmarkEnd w:id="27"/>
    </w:p>
    <w:p w:rsidR="00110327" w:rsidRDefault="00110327" w:rsidP="00110327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110327" w:rsidRPr="00D702C4" w:rsidRDefault="00110327" w:rsidP="00110327">
      <w:pPr>
        <w:pStyle w:val="Ttulo3"/>
      </w:pPr>
      <w:bookmarkStart w:id="28" w:name="_Toc313022339"/>
      <w:r w:rsidRPr="00D702C4">
        <w:t xml:space="preserve">El usuario deberá </w:t>
      </w:r>
      <w:r>
        <w:t>realizar una búsqueda y/o registro de trámites</w:t>
      </w:r>
      <w:r w:rsidRPr="00D702C4">
        <w:t>.</w:t>
      </w:r>
      <w:bookmarkEnd w:id="28"/>
    </w:p>
    <w:p w:rsidR="00110327" w:rsidRDefault="00110327" w:rsidP="00110327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deberá realizar una búsqueda y/o registro de trámites previo al registro de conceptos de pago en el sistema. </w:t>
      </w:r>
      <w:r>
        <w:rPr>
          <w:rFonts w:cs="Arial"/>
          <w:lang w:val="es-ES"/>
        </w:rPr>
        <w:t xml:space="preserve">Para mayor detalle refiérase al 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>DSTCUS.01.03-GestionarSolicitudes.doc</w:t>
      </w:r>
      <w:r w:rsidR="0068072E" w:rsidRPr="0068072E">
        <w:rPr>
          <w:rFonts w:cs="Arial"/>
          <w:b/>
          <w:lang w:val="es-ES"/>
        </w:rPr>
        <w:t>:</w:t>
      </w:r>
      <w:r w:rsidR="0068072E" w:rsidRPr="0068072E">
        <w:rPr>
          <w:b/>
        </w:rPr>
        <w:t xml:space="preserve"> </w:t>
      </w:r>
      <w:r w:rsidR="0068072E" w:rsidRPr="0068072E">
        <w:rPr>
          <w:rFonts w:cs="Arial"/>
          <w:b/>
          <w:lang w:val="es-ES"/>
        </w:rPr>
        <w:t>CU.01.03.01–</w:t>
      </w:r>
      <w:proofErr w:type="spellStart"/>
      <w:r w:rsidR="0068072E" w:rsidRPr="0068072E">
        <w:rPr>
          <w:rFonts w:cs="Arial"/>
          <w:b/>
          <w:lang w:val="es-ES"/>
        </w:rPr>
        <w:t>BuscarRegistroSolicitudes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110327" w:rsidRPr="00D702C4" w:rsidRDefault="00110327" w:rsidP="00110327">
      <w:pPr>
        <w:pStyle w:val="Ttulo3"/>
      </w:pPr>
      <w:bookmarkStart w:id="29" w:name="_Toc313022340"/>
      <w:r w:rsidRPr="00D702C4">
        <w:t xml:space="preserve">El usuario deberá ubicarse en la pantalla </w:t>
      </w:r>
      <w:r>
        <w:t>indicada.</w:t>
      </w:r>
      <w:bookmarkEnd w:id="29"/>
    </w:p>
    <w:p w:rsidR="00110327" w:rsidRDefault="00110327" w:rsidP="00110327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PERSONAS. Pestaña 3. “Solicitudes”. </w:t>
      </w:r>
      <w:r>
        <w:rPr>
          <w:rFonts w:cs="Arial"/>
          <w:lang w:val="es-ES"/>
        </w:rPr>
        <w:t xml:space="preserve">Para mayor detalle refiérase al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>DSTCUS.01.03-GestionarSolicitudes.doc</w:t>
      </w:r>
      <w:r w:rsidR="0068072E" w:rsidRPr="0068072E">
        <w:rPr>
          <w:rFonts w:cs="Arial"/>
          <w:b/>
          <w:lang w:val="es-ES"/>
        </w:rPr>
        <w:t xml:space="preserve">: </w:t>
      </w:r>
      <w:r w:rsidR="00E42520">
        <w:rPr>
          <w:rFonts w:cs="Arial"/>
          <w:b/>
          <w:lang w:val="es-ES"/>
        </w:rPr>
        <w:t>CU.01.03.02–</w:t>
      </w:r>
      <w:proofErr w:type="spellStart"/>
      <w:r w:rsidR="0068072E" w:rsidRPr="0068072E">
        <w:rPr>
          <w:rFonts w:cs="Arial"/>
          <w:b/>
          <w:lang w:val="es-ES"/>
        </w:rPr>
        <w:t>GenerarRegistroSolicitudes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544518" w:rsidRPr="00D702C4" w:rsidRDefault="00544518" w:rsidP="00544518">
      <w:pPr>
        <w:rPr>
          <w:rFonts w:cs="Arial"/>
        </w:rPr>
      </w:pPr>
    </w:p>
    <w:p w:rsidR="00544518" w:rsidRPr="00D702C4" w:rsidRDefault="00544518" w:rsidP="00544518">
      <w:pPr>
        <w:pStyle w:val="Ttulo2"/>
      </w:pPr>
      <w:bookmarkStart w:id="30" w:name="_Toc313022341"/>
      <w:r w:rsidRPr="00D702C4">
        <w:t>Flujo de Eventos</w:t>
      </w:r>
      <w:bookmarkEnd w:id="30"/>
    </w:p>
    <w:p w:rsidR="00927CBD" w:rsidRPr="00723382" w:rsidRDefault="00544518" w:rsidP="00926F0E">
      <w:pPr>
        <w:pStyle w:val="Ttulo3"/>
      </w:pPr>
      <w:bookmarkStart w:id="31" w:name="_Toc313022342"/>
      <w:r w:rsidRPr="00D702C4">
        <w:t>Flujo Básico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27CBD" w:rsidRPr="00934325" w:rsidTr="00240DC8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27CBD" w:rsidRPr="00934325" w:rsidRDefault="00927CBD" w:rsidP="00240DC8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927CBD" w:rsidRPr="00D00A56" w:rsidTr="00240DC8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27CBD" w:rsidRPr="00D00A56" w:rsidRDefault="00927CBD" w:rsidP="00240DC8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27CBD" w:rsidRPr="00D00A56" w:rsidRDefault="00927CBD" w:rsidP="00240DC8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927CBD" w:rsidTr="00240DC8">
        <w:tc>
          <w:tcPr>
            <w:tcW w:w="382" w:type="pct"/>
            <w:vAlign w:val="center"/>
          </w:tcPr>
          <w:p w:rsidR="00927CBD" w:rsidRPr="00D702C4" w:rsidRDefault="00927CBD" w:rsidP="00240DC8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927CBD" w:rsidRPr="00D702C4" w:rsidRDefault="00927CBD" w:rsidP="00240DC8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</w:t>
            </w:r>
            <w:r>
              <w:rPr>
                <w:rFonts w:cs="Arial"/>
              </w:rPr>
              <w:t>cuando el sistema muestra pantalla “Registro de Pagos”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927CBD" w:rsidRPr="00D702C4" w:rsidRDefault="00927CBD" w:rsidP="00240DC8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927CBD" w:rsidRPr="00613DA0" w:rsidRDefault="00927CBD" w:rsidP="00240DC8">
            <w:pPr>
              <w:spacing w:before="240"/>
              <w:rPr>
                <w:rFonts w:cs="Arial"/>
              </w:rPr>
            </w:pPr>
            <w:r w:rsidRPr="00613DA0">
              <w:rPr>
                <w:rFonts w:cs="Arial"/>
              </w:rPr>
              <w:t>Muestra datos :</w:t>
            </w:r>
          </w:p>
          <w:p w:rsidR="00927CBD" w:rsidRDefault="00927CBD" w:rsidP="00240DC8">
            <w:pPr>
              <w:pStyle w:val="Prrafodelista"/>
              <w:numPr>
                <w:ilvl w:val="0"/>
                <w:numId w:val="4"/>
              </w:numPr>
              <w:spacing w:before="240"/>
              <w:rPr>
                <w:rFonts w:cs="Arial"/>
              </w:rPr>
            </w:pPr>
            <w:r w:rsidRPr="00613DA0">
              <w:rPr>
                <w:rFonts w:cs="Arial"/>
              </w:rPr>
              <w:t>Datos del solicitante</w:t>
            </w:r>
            <w:r>
              <w:rPr>
                <w:rFonts w:cs="Arial"/>
              </w:rPr>
              <w:t>.</w:t>
            </w:r>
          </w:p>
          <w:p w:rsidR="00927CBD" w:rsidRDefault="00927CBD" w:rsidP="00240DC8">
            <w:pPr>
              <w:pStyle w:val="Prrafodelista"/>
              <w:numPr>
                <w:ilvl w:val="0"/>
                <w:numId w:val="4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Registro de pagos.</w:t>
            </w:r>
          </w:p>
          <w:p w:rsidR="00721563" w:rsidRDefault="00721563" w:rsidP="00240DC8">
            <w:pPr>
              <w:pStyle w:val="Prrafodelista"/>
              <w:numPr>
                <w:ilvl w:val="0"/>
                <w:numId w:val="4"/>
              </w:numPr>
              <w:spacing w:before="240"/>
              <w:rPr>
                <w:rFonts w:cs="Arial"/>
              </w:rPr>
            </w:pPr>
          </w:p>
          <w:p w:rsidR="00721563" w:rsidRDefault="00721563" w:rsidP="00721563">
            <w:pPr>
              <w:rPr>
                <w:rFonts w:cs="Arial"/>
              </w:rPr>
            </w:pPr>
            <w:r>
              <w:rPr>
                <w:rFonts w:cs="Arial"/>
              </w:rPr>
              <w:t>En caso de que existan pagos registrados</w:t>
            </w:r>
          </w:p>
          <w:p w:rsidR="00721563" w:rsidRDefault="00721563" w:rsidP="00721563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F27BC3">
              <w:rPr>
                <w:rFonts w:cs="Arial"/>
              </w:rPr>
              <w:t>3</w:t>
            </w:r>
            <w:r>
              <w:rPr>
                <w:rFonts w:cs="Arial"/>
              </w:rPr>
              <w:t>.</w:t>
            </w:r>
          </w:p>
          <w:p w:rsidR="00721563" w:rsidRDefault="00721563" w:rsidP="00721563">
            <w:pPr>
              <w:rPr>
                <w:rFonts w:cs="Arial"/>
              </w:rPr>
            </w:pPr>
            <w:r>
              <w:rPr>
                <w:rFonts w:cs="Arial"/>
              </w:rPr>
              <w:t>En caso contrario</w:t>
            </w:r>
          </w:p>
          <w:p w:rsidR="00721563" w:rsidRDefault="00721563" w:rsidP="00721563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 xml:space="preserve">Seleccionar concepto de pago </w:t>
            </w:r>
            <w:r>
              <w:rPr>
                <w:rFonts w:cs="Arial"/>
              </w:rPr>
              <w:lastRenderedPageBreak/>
              <w:t>indicado.</w:t>
            </w:r>
          </w:p>
          <w:p w:rsidR="00721563" w:rsidRPr="00721563" w:rsidRDefault="00721563" w:rsidP="00721563">
            <w:pPr>
              <w:ind w:left="759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511ABE">
              <w:rPr>
                <w:rFonts w:cs="Arial"/>
              </w:rPr>
              <w:t>6.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927CBD" w:rsidRPr="00D702C4" w:rsidRDefault="00F27BC3" w:rsidP="00240DC8">
            <w:pPr>
              <w:rPr>
                <w:rFonts w:cs="Arial"/>
              </w:rPr>
            </w:pPr>
            <w:r>
              <w:rPr>
                <w:rFonts w:cs="Arial"/>
              </w:rPr>
              <w:t>Seleccionar registro de pago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CBD" w:rsidRPr="00613DA0" w:rsidRDefault="00927CBD" w:rsidP="00240DC8">
            <w:pPr>
              <w:spacing w:before="240"/>
              <w:rPr>
                <w:rFonts w:cs="Arial"/>
              </w:rPr>
            </w:pPr>
          </w:p>
        </w:tc>
      </w:tr>
      <w:tr w:rsidR="00F27BC3" w:rsidRPr="00BF5151" w:rsidTr="00240DC8">
        <w:tc>
          <w:tcPr>
            <w:tcW w:w="382" w:type="pct"/>
            <w:vAlign w:val="center"/>
          </w:tcPr>
          <w:p w:rsidR="00F27BC3" w:rsidRDefault="00511ABE" w:rsidP="00240DC8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F27BC3" w:rsidRDefault="00BA5E2C" w:rsidP="00240DC8">
            <w:pPr>
              <w:rPr>
                <w:rFonts w:cs="Arial"/>
              </w:rPr>
            </w:pPr>
            <w:r>
              <w:rPr>
                <w:rFonts w:cs="Arial"/>
              </w:rPr>
              <w:t>Selecciona la</w:t>
            </w:r>
            <w:r w:rsidR="00F27BC3">
              <w:rPr>
                <w:rFonts w:cs="Arial"/>
              </w:rPr>
              <w:t xml:space="preserve"> opción “Generar Ficha”</w:t>
            </w:r>
          </w:p>
          <w:p w:rsidR="00F27BC3" w:rsidRDefault="00F27BC3" w:rsidP="00240DC8">
            <w:pPr>
              <w:rPr>
                <w:rFonts w:cs="Arial"/>
              </w:rPr>
            </w:pPr>
          </w:p>
          <w:p w:rsidR="00F27BC3" w:rsidRDefault="00F27BC3" w:rsidP="00240DC8">
            <w:pPr>
              <w:rPr>
                <w:rFonts w:cs="Arial"/>
              </w:rPr>
            </w:pPr>
            <w:r>
              <w:rPr>
                <w:rFonts w:cs="Arial"/>
              </w:rPr>
              <w:t>En caso de que desee una reimpresión de la Ficha de Pago:</w:t>
            </w:r>
          </w:p>
          <w:p w:rsidR="00F27BC3" w:rsidRDefault="00F27BC3" w:rsidP="00F27BC3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Seleccionar la opción “Reimpresión de Ficha de Pago”,</w:t>
            </w:r>
          </w:p>
          <w:p w:rsidR="00F27BC3" w:rsidRDefault="00D55391" w:rsidP="007A2D34">
            <w:pPr>
              <w:ind w:left="720"/>
              <w:rPr>
                <w:rFonts w:cs="Arial"/>
              </w:rPr>
            </w:pPr>
            <w:r w:rsidRPr="00D55391">
              <w:rPr>
                <w:rFonts w:cs="Arial"/>
              </w:rPr>
              <w:t xml:space="preserve">Refiérase al Caso de Uso &lt;&lt; </w:t>
            </w:r>
            <w:hyperlink w:anchor="_CU.03.01.06_–_Reimpresión" w:history="1">
              <w:r w:rsidRPr="00D55391">
                <w:rPr>
                  <w:rStyle w:val="Hipervnculo"/>
                  <w:rFonts w:cs="Arial"/>
                </w:rPr>
                <w:t>CU.03.01.06-ReimpresiónFicha</w:t>
              </w:r>
            </w:hyperlink>
            <w:r w:rsidRPr="00D55391">
              <w:rPr>
                <w:rFonts w:cs="Arial"/>
              </w:rPr>
              <w:t>&gt;&gt;.</w:t>
            </w:r>
          </w:p>
          <w:p w:rsidR="00BA5E2C" w:rsidRPr="00D702C4" w:rsidRDefault="00BA5E2C" w:rsidP="007A2D3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</w:t>
            </w:r>
            <w:r w:rsidR="00310707">
              <w:rPr>
                <w:rFonts w:cs="Arial"/>
              </w:rPr>
              <w:t xml:space="preserve"> 14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F27BC3" w:rsidRDefault="00511ABE" w:rsidP="00240DC8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E6A40" w:rsidRDefault="00511ABE" w:rsidP="00240DC8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“Registro de Conceptos de Pago”</w:t>
            </w:r>
          </w:p>
          <w:p w:rsidR="00EE6A40" w:rsidRDefault="00EE6A40" w:rsidP="00240DC8">
            <w:pPr>
              <w:spacing w:before="240"/>
              <w:rPr>
                <w:rFonts w:cs="Arial"/>
              </w:rPr>
            </w:pPr>
          </w:p>
          <w:p w:rsidR="00511ABE" w:rsidRDefault="00511ABE" w:rsidP="00511ABE">
            <w:pPr>
              <w:rPr>
                <w:rFonts w:cs="Arial"/>
              </w:rPr>
            </w:pPr>
            <w:r>
              <w:rPr>
                <w:rFonts w:cs="Arial"/>
              </w:rPr>
              <w:t>Seleccionar opción “Generar Ficha”</w:t>
            </w:r>
          </w:p>
          <w:p w:rsidR="00B877D4" w:rsidRDefault="00D55391" w:rsidP="00511ABE">
            <w:pPr>
              <w:ind w:left="720"/>
              <w:rPr>
                <w:rFonts w:cs="Arial"/>
              </w:rPr>
            </w:pPr>
            <w:r w:rsidRPr="00D55391">
              <w:rPr>
                <w:rFonts w:cs="Arial"/>
              </w:rPr>
              <w:t xml:space="preserve">Refiérase al Caso de Uso &lt;&lt; </w:t>
            </w:r>
            <w:hyperlink w:anchor="_CU.03.01.05_–_Generar" w:history="1">
              <w:r w:rsidRPr="00D55391">
                <w:rPr>
                  <w:rStyle w:val="Hipervnculo"/>
                  <w:rFonts w:cs="Arial"/>
                </w:rPr>
                <w:t>CU.03.01.05-GenerarFicha</w:t>
              </w:r>
            </w:hyperlink>
            <w:r w:rsidRPr="00D55391">
              <w:rPr>
                <w:rFonts w:cs="Arial"/>
              </w:rPr>
              <w:t>&gt;&gt;</w:t>
            </w:r>
          </w:p>
          <w:p w:rsidR="00511ABE" w:rsidRDefault="00511ABE" w:rsidP="00511ABE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14.</w:t>
            </w:r>
          </w:p>
          <w:p w:rsidR="00511ABE" w:rsidRDefault="00511ABE" w:rsidP="00511ABE">
            <w:pPr>
              <w:rPr>
                <w:rFonts w:cs="Arial"/>
              </w:rPr>
            </w:pPr>
            <w:r>
              <w:rPr>
                <w:rFonts w:cs="Arial"/>
              </w:rPr>
              <w:t>En caso de que desee una reimpresión de la Ficha de Pago:</w:t>
            </w:r>
          </w:p>
          <w:p w:rsidR="00511ABE" w:rsidRDefault="00511ABE" w:rsidP="00511ABE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Seleccionar la opción “Reimpresión de Ficha de Pago”,</w:t>
            </w:r>
          </w:p>
          <w:p w:rsidR="00D55391" w:rsidRDefault="00D55391" w:rsidP="00BA5E2C">
            <w:pPr>
              <w:ind w:left="720"/>
              <w:rPr>
                <w:rFonts w:cs="Arial"/>
              </w:rPr>
            </w:pPr>
            <w:r w:rsidRPr="00D55391">
              <w:rPr>
                <w:rFonts w:cs="Arial"/>
              </w:rPr>
              <w:t xml:space="preserve">Refiérase al Caso de Uso &lt;&lt; </w:t>
            </w:r>
            <w:hyperlink w:anchor="_CU.03.01.06_–_Reimpresión" w:history="1">
              <w:r w:rsidRPr="00D55391">
                <w:rPr>
                  <w:rStyle w:val="Hipervnculo"/>
                  <w:rFonts w:cs="Arial"/>
                </w:rPr>
                <w:t>CU.03.01.06-ReimpresiónFicha</w:t>
              </w:r>
            </w:hyperlink>
            <w:r w:rsidR="00B877D4">
              <w:rPr>
                <w:rFonts w:cs="Arial"/>
              </w:rPr>
              <w:t>&gt;&gt;.</w:t>
            </w:r>
          </w:p>
          <w:p w:rsidR="00511ABE" w:rsidRPr="00613DA0" w:rsidRDefault="00511ABE" w:rsidP="00D55391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14.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Selecciona la opción “Nuevo”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Habilita campos editables en sección de “Registro de Pagos” y opciones “Guardar” “Imprimir” y “Cancelar”.</w:t>
            </w:r>
          </w:p>
          <w:p w:rsidR="00927CBD" w:rsidRDefault="00511ABE" w:rsidP="00240DC8">
            <w:pPr>
              <w:rPr>
                <w:rFonts w:cs="Arial"/>
              </w:rPr>
            </w:pPr>
            <w:r>
              <w:rPr>
                <w:rFonts w:cs="Arial"/>
              </w:rPr>
              <w:t>Ir al punto 08</w:t>
            </w:r>
            <w:r w:rsidR="00927CBD">
              <w:rPr>
                <w:rFonts w:cs="Arial"/>
              </w:rPr>
              <w:t>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Ingresa información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ind w:left="454"/>
              <w:rPr>
                <w:rFonts w:cs="Arial"/>
              </w:rPr>
            </w:pP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927CBD" w:rsidRPr="00362D25" w:rsidRDefault="00927CBD" w:rsidP="00240DC8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927CBD" w:rsidRPr="00362D25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10.</w:t>
            </w:r>
          </w:p>
          <w:p w:rsidR="00927CBD" w:rsidRPr="00362D25" w:rsidRDefault="00927CBD" w:rsidP="00240DC8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</w:t>
            </w:r>
            <w:r w:rsidR="00572580">
              <w:rPr>
                <w:rFonts w:cs="Arial"/>
              </w:rPr>
              <w:t>l punto 16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927CBD" w:rsidRDefault="00EE6A40" w:rsidP="00240DC8">
            <w:pPr>
              <w:spacing w:before="24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Valida campos obligatorios</w:t>
            </w:r>
            <w:proofErr w:type="gramEnd"/>
            <w:r w:rsidR="00927CBD">
              <w:rPr>
                <w:rFonts w:cs="Arial"/>
              </w:rPr>
              <w:t>.</w:t>
            </w:r>
          </w:p>
          <w:p w:rsidR="00EE6A40" w:rsidRDefault="00EE6A40" w:rsidP="00EE6A40">
            <w:pPr>
              <w:ind w:left="550"/>
              <w:rPr>
                <w:rFonts w:cs="Arial"/>
              </w:rPr>
            </w:pPr>
            <w:r>
              <w:rPr>
                <w:rFonts w:cs="Arial"/>
              </w:rPr>
              <w:t>El sistema mostrará un mensaje de alerta. Ver documento DSTMSG-MensajesDelSistema.docx (mensaje MSG14).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Guarda información y crea registro de pago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Agrega nuevo registro de pago al listado.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Si desea  generar Ficha de Pago:</w:t>
            </w:r>
          </w:p>
          <w:p w:rsidR="00927CBD" w:rsidRDefault="00927CBD" w:rsidP="00240DC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Seleccionar opción “Generar Ficha”</w:t>
            </w:r>
          </w:p>
          <w:p w:rsidR="00927CBD" w:rsidRDefault="00971B55" w:rsidP="00B877D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="00B877D4" w:rsidRPr="00D55391">
              <w:rPr>
                <w:rFonts w:cs="Arial"/>
              </w:rPr>
              <w:t>&lt;&lt;</w:t>
            </w:r>
            <w:hyperlink w:anchor="_CU.03.01.05_–_Generar" w:history="1">
              <w:r w:rsidR="00B877D4" w:rsidRPr="00D55391">
                <w:rPr>
                  <w:rStyle w:val="Hipervnculo"/>
                  <w:rFonts w:cs="Arial"/>
                </w:rPr>
                <w:t>CU.03.01.05-GenerarFicha</w:t>
              </w:r>
            </w:hyperlink>
            <w:r w:rsidR="00B877D4" w:rsidRPr="00D55391">
              <w:rPr>
                <w:rFonts w:cs="Arial"/>
              </w:rPr>
              <w:t>&gt;&gt;</w:t>
            </w:r>
            <w:r w:rsidR="00B877D4">
              <w:rPr>
                <w:rFonts w:cs="Arial"/>
              </w:rPr>
              <w:t>.</w:t>
            </w:r>
          </w:p>
          <w:p w:rsidR="00B877D4" w:rsidRDefault="00971B55" w:rsidP="00B877D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14.</w:t>
            </w:r>
          </w:p>
          <w:p w:rsidR="00971B55" w:rsidRDefault="00971B55" w:rsidP="00B877D4">
            <w:pPr>
              <w:ind w:left="720"/>
              <w:rPr>
                <w:rFonts w:cs="Arial"/>
              </w:rPr>
            </w:pPr>
          </w:p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Si desea  reimprimir Ficha de Pago:</w:t>
            </w:r>
          </w:p>
          <w:p w:rsidR="00927CBD" w:rsidRDefault="00927CBD" w:rsidP="00240DC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Seleccionar opción “Reimpresión de Fichas”</w:t>
            </w:r>
          </w:p>
          <w:p w:rsidR="00927CBD" w:rsidRDefault="00971B55" w:rsidP="00971B55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="00B877D4" w:rsidRPr="00D55391">
              <w:rPr>
                <w:rFonts w:cs="Arial"/>
              </w:rPr>
              <w:t>&lt;&lt;</w:t>
            </w:r>
            <w:hyperlink w:anchor="_CU.03.01.06_–_Reimpresión" w:history="1">
              <w:r w:rsidR="00B877D4" w:rsidRPr="00D55391">
                <w:rPr>
                  <w:rStyle w:val="Hipervnculo"/>
                  <w:rFonts w:cs="Arial"/>
                </w:rPr>
                <w:t>CU.03.01.06-</w:t>
              </w:r>
              <w:r w:rsidR="00B877D4" w:rsidRPr="00D55391">
                <w:rPr>
                  <w:rStyle w:val="Hipervnculo"/>
                  <w:rFonts w:cs="Arial"/>
                </w:rPr>
                <w:lastRenderedPageBreak/>
                <w:t>ReimpresiónFicha</w:t>
              </w:r>
            </w:hyperlink>
            <w:r w:rsidR="00B877D4">
              <w:rPr>
                <w:rFonts w:cs="Arial"/>
              </w:rPr>
              <w:t>&gt;&gt;.</w:t>
            </w:r>
          </w:p>
          <w:p w:rsidR="00971B55" w:rsidRDefault="00971B55" w:rsidP="00971B55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Ir al punto 14.</w:t>
            </w:r>
          </w:p>
          <w:p w:rsidR="00971B55" w:rsidRDefault="00971B55" w:rsidP="00971B55">
            <w:pPr>
              <w:ind w:left="720"/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14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Selecciona opción “Aceptar”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2117" w:type="pct"/>
            <w:vAlign w:val="center"/>
          </w:tcPr>
          <w:p w:rsidR="00927CBD" w:rsidRDefault="00927CBD" w:rsidP="00971B55">
            <w:pPr>
              <w:rPr>
                <w:rFonts w:cs="Arial"/>
              </w:rPr>
            </w:pPr>
            <w:r>
              <w:rPr>
                <w:rFonts w:cs="Arial"/>
              </w:rPr>
              <w:t>Registra pago</w:t>
            </w:r>
          </w:p>
          <w:p w:rsidR="00927CBD" w:rsidRDefault="00927CBD" w:rsidP="00971B55">
            <w:pPr>
              <w:rPr>
                <w:rFonts w:cs="Arial"/>
              </w:rPr>
            </w:pPr>
            <w:r>
              <w:rPr>
                <w:rFonts w:cs="Arial"/>
              </w:rPr>
              <w:t>Muestra pantalla “Soluciones”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Continúa con flujo de trámite</w:t>
            </w:r>
          </w:p>
          <w:p w:rsidR="00927CBD" w:rsidRDefault="00927CBD" w:rsidP="00240DC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FC39A3">
              <w:t xml:space="preserve"> </w:t>
            </w:r>
            <w:r w:rsidR="00FC39A3" w:rsidRPr="00FC39A3">
              <w:rPr>
                <w:rFonts w:cs="Arial"/>
              </w:rPr>
              <w:t>DSTCUS.04.01 GestionarRecepciónTrámites</w:t>
            </w:r>
            <w:r w:rsidR="00FC39A3">
              <w:rPr>
                <w:rFonts w:cs="Arial"/>
              </w:rPr>
              <w:t>.doc</w:t>
            </w:r>
            <w:r w:rsidRPr="00F303A3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</w:p>
        </w:tc>
      </w:tr>
      <w:tr w:rsidR="00927CBD" w:rsidTr="00240DC8">
        <w:tc>
          <w:tcPr>
            <w:tcW w:w="382" w:type="pct"/>
            <w:vAlign w:val="center"/>
          </w:tcPr>
          <w:p w:rsidR="00927CBD" w:rsidRPr="00D702C4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2198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927CBD" w:rsidRDefault="00927CBD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CBD" w:rsidRDefault="00927CBD" w:rsidP="00240DC8">
            <w:pPr>
              <w:spacing w:before="240"/>
              <w:rPr>
                <w:rFonts w:cs="Arial"/>
              </w:rPr>
            </w:pPr>
          </w:p>
        </w:tc>
      </w:tr>
    </w:tbl>
    <w:p w:rsidR="00927CBD" w:rsidRDefault="00927CBD" w:rsidP="00926F0E">
      <w:pPr>
        <w:rPr>
          <w:rFonts w:cs="Arial"/>
        </w:rPr>
      </w:pPr>
    </w:p>
    <w:p w:rsidR="00987797" w:rsidRDefault="00987797" w:rsidP="00987797">
      <w:pPr>
        <w:pStyle w:val="Ttulo2"/>
      </w:pPr>
      <w:bookmarkStart w:id="32" w:name="_Toc313022343"/>
      <w:r>
        <w:t>Flujos alternos</w:t>
      </w:r>
      <w:bookmarkEnd w:id="32"/>
    </w:p>
    <w:p w:rsidR="00987797" w:rsidRDefault="00987797" w:rsidP="00987797">
      <w:pPr>
        <w:rPr>
          <w:rFonts w:cs="Arial"/>
        </w:rPr>
      </w:pPr>
      <w:r>
        <w:rPr>
          <w:rFonts w:cs="Arial"/>
        </w:rPr>
        <w:t>No aplica</w:t>
      </w:r>
    </w:p>
    <w:p w:rsidR="00987797" w:rsidRPr="00D702C4" w:rsidRDefault="00987797" w:rsidP="00987797">
      <w:pPr>
        <w:pStyle w:val="Ttulo2"/>
      </w:pPr>
      <w:bookmarkStart w:id="33" w:name="_Toc313022344"/>
      <w:r w:rsidRPr="00D702C4">
        <w:t>Condiciones Posteriores</w:t>
      </w:r>
      <w:bookmarkEnd w:id="33"/>
    </w:p>
    <w:p w:rsidR="00987797" w:rsidRPr="00D702C4" w:rsidRDefault="00987797" w:rsidP="00987797">
      <w:pPr>
        <w:rPr>
          <w:rFonts w:cs="Arial"/>
        </w:rPr>
      </w:pPr>
      <w:r w:rsidRPr="00D702C4">
        <w:rPr>
          <w:rFonts w:cs="Arial"/>
        </w:rPr>
        <w:t>No aplica.</w:t>
      </w:r>
    </w:p>
    <w:p w:rsidR="00987797" w:rsidRPr="00BE728C" w:rsidRDefault="00987797" w:rsidP="00987797">
      <w:pPr>
        <w:pStyle w:val="Ttulo2"/>
      </w:pPr>
      <w:bookmarkStart w:id="34" w:name="_Toc313022345"/>
      <w:r w:rsidRPr="00D702C4">
        <w:lastRenderedPageBreak/>
        <w:t>Diagrama</w:t>
      </w:r>
      <w:bookmarkEnd w:id="34"/>
    </w:p>
    <w:p w:rsidR="00987797" w:rsidRPr="00D702C4" w:rsidRDefault="0096080F" w:rsidP="00987797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6454140"/>
            <wp:effectExtent l="0" t="0" r="0" b="381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1.03.02-GenerarPago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97" w:rsidRPr="00D702C4" w:rsidRDefault="00987797" w:rsidP="00987797">
      <w:pPr>
        <w:pStyle w:val="Ttulo2"/>
      </w:pPr>
      <w:bookmarkStart w:id="35" w:name="_Toc313022346"/>
      <w:r w:rsidRPr="00D702C4">
        <w:t>Observaciones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87797" w:rsidRPr="00003628" w:rsidTr="00607911">
        <w:tc>
          <w:tcPr>
            <w:tcW w:w="1771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87797" w:rsidRPr="00D702C4" w:rsidTr="00607911">
        <w:tc>
          <w:tcPr>
            <w:tcW w:w="1771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</w:tr>
    </w:tbl>
    <w:p w:rsidR="00987797" w:rsidRDefault="00987797" w:rsidP="00987797"/>
    <w:p w:rsidR="00B44145" w:rsidRPr="002511BD" w:rsidRDefault="00B44145" w:rsidP="00B44145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E729C4">
        <w:t>CU.03</w:t>
      </w:r>
      <w:r>
        <w:t>.01.02</w:t>
      </w:r>
      <w:r w:rsidRPr="008D03C3">
        <w:t>-</w:t>
      </w:r>
      <w:r w:rsidR="00E729C4">
        <w:t>Modificar</w:t>
      </w:r>
    </w:p>
    <w:p w:rsidR="00B44145" w:rsidRPr="00041EBD" w:rsidRDefault="00B44145" w:rsidP="00B44145">
      <w:pPr>
        <w:pStyle w:val="Ttulo1"/>
      </w:pPr>
      <w:bookmarkStart w:id="36" w:name="_Toc313022347"/>
      <w:r>
        <w:t>CU.0</w:t>
      </w:r>
      <w:r w:rsidR="00E729C4">
        <w:t>3</w:t>
      </w:r>
      <w:r>
        <w:t xml:space="preserve">.01.02 – </w:t>
      </w:r>
      <w:r w:rsidR="00E729C4">
        <w:t>Modificar</w:t>
      </w:r>
      <w:bookmarkEnd w:id="36"/>
      <w:r w:rsidRPr="00041EBD">
        <w:tab/>
      </w:r>
    </w:p>
    <w:p w:rsidR="00B44145" w:rsidRPr="00D702C4" w:rsidRDefault="00B44145" w:rsidP="00B44145">
      <w:pPr>
        <w:pStyle w:val="Ttulo2"/>
      </w:pPr>
      <w:bookmarkStart w:id="37" w:name="_Toc313022348"/>
      <w:r w:rsidRPr="00D702C4">
        <w:t>Descripción Breve</w:t>
      </w:r>
      <w:bookmarkEnd w:id="37"/>
    </w:p>
    <w:p w:rsidR="00B44145" w:rsidRDefault="00B44145" w:rsidP="00B44145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023A8">
        <w:rPr>
          <w:rFonts w:cs="Arial"/>
        </w:rPr>
        <w:t>modifica un registro existente de</w:t>
      </w:r>
      <w:r>
        <w:rPr>
          <w:rFonts w:cs="Arial"/>
        </w:rPr>
        <w:t xml:space="preserve"> concepto de pago de los trámites dentro del sistema de gestión de trámites.</w:t>
      </w:r>
    </w:p>
    <w:p w:rsidR="00E04A83" w:rsidRPr="00D702C4" w:rsidRDefault="00E04A83" w:rsidP="00E04A83">
      <w:pPr>
        <w:pStyle w:val="Ttulo2"/>
        <w:numPr>
          <w:ilvl w:val="1"/>
          <w:numId w:val="15"/>
        </w:numPr>
      </w:pPr>
      <w:bookmarkStart w:id="38" w:name="_Toc313022349"/>
      <w:r w:rsidRPr="00D702C4">
        <w:t>Actores</w:t>
      </w:r>
      <w:bookmarkEnd w:id="38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D023A8">
        <w:rPr>
          <w:rFonts w:cs="Arial"/>
        </w:rPr>
        <w:t xml:space="preserve">modificar registros existentes </w:t>
      </w:r>
      <w:r>
        <w:rPr>
          <w:rFonts w:cs="Arial"/>
        </w:rPr>
        <w:t xml:space="preserve">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04A83" w:rsidRPr="00D702C4" w:rsidRDefault="00E04A83" w:rsidP="00E04A83">
      <w:pPr>
        <w:pStyle w:val="Ttulo2"/>
      </w:pPr>
      <w:bookmarkStart w:id="39" w:name="_Toc313022350"/>
      <w:r w:rsidRPr="00D702C4">
        <w:t>Condiciones Previas</w:t>
      </w:r>
      <w:bookmarkEnd w:id="39"/>
    </w:p>
    <w:p w:rsidR="00E04A83" w:rsidRPr="00D702C4" w:rsidRDefault="00E04A83" w:rsidP="00E04A83">
      <w:pPr>
        <w:pStyle w:val="Ttulo3"/>
      </w:pPr>
      <w:bookmarkStart w:id="40" w:name="_Toc313022351"/>
      <w:r w:rsidRPr="00D702C4">
        <w:t>El usuario deberá iniciar sesión en el sistema.</w:t>
      </w:r>
      <w:bookmarkEnd w:id="40"/>
    </w:p>
    <w:p w:rsidR="00E04A83" w:rsidRDefault="00E04A83" w:rsidP="00E04A8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04A83" w:rsidRPr="00D702C4" w:rsidRDefault="00E04A83" w:rsidP="00E04A83">
      <w:pPr>
        <w:pStyle w:val="Ttulo3"/>
      </w:pPr>
      <w:bookmarkStart w:id="41" w:name="_Toc313022352"/>
      <w:r w:rsidRPr="00D702C4">
        <w:t xml:space="preserve">El usuario deberá </w:t>
      </w:r>
      <w:r>
        <w:t>realizar una búsqueda y/o registro de trámites</w:t>
      </w:r>
      <w:r w:rsidRPr="00D702C4">
        <w:t>.</w:t>
      </w:r>
      <w:bookmarkEnd w:id="41"/>
    </w:p>
    <w:p w:rsidR="00E04A83" w:rsidRDefault="00E04A83" w:rsidP="00E04A83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deberá realizar una búsqueda y/o registro de trámites previo al registro de conceptos de pago en el sistema. </w:t>
      </w:r>
      <w:r>
        <w:rPr>
          <w:rFonts w:cs="Arial"/>
          <w:lang w:val="es-ES"/>
        </w:rPr>
        <w:t xml:space="preserve">Para mayor detalle refiérase al 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>DSTCUS.01.03-GestionarSolicitudes.doc:</w:t>
      </w:r>
      <w:r w:rsidRPr="0068072E">
        <w:rPr>
          <w:b/>
        </w:rPr>
        <w:t xml:space="preserve"> </w:t>
      </w:r>
      <w:r w:rsidRPr="0068072E">
        <w:rPr>
          <w:rFonts w:cs="Arial"/>
          <w:b/>
          <w:lang w:val="es-ES"/>
        </w:rPr>
        <w:t>CU.01.03.01–</w:t>
      </w:r>
      <w:proofErr w:type="spellStart"/>
      <w:r w:rsidRPr="0068072E">
        <w:rPr>
          <w:rFonts w:cs="Arial"/>
          <w:b/>
          <w:lang w:val="es-ES"/>
        </w:rPr>
        <w:t>BuscarRegistroSolicitudes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04A83" w:rsidRPr="00D702C4" w:rsidRDefault="00E04A83" w:rsidP="00E04A83">
      <w:pPr>
        <w:pStyle w:val="Ttulo3"/>
      </w:pPr>
      <w:bookmarkStart w:id="42" w:name="_Toc313022353"/>
      <w:r w:rsidRPr="00D702C4">
        <w:t xml:space="preserve">El usuario deberá ubicarse en la pantalla </w:t>
      </w:r>
      <w:r>
        <w:t>indicada.</w:t>
      </w:r>
      <w:bookmarkEnd w:id="42"/>
    </w:p>
    <w:p w:rsidR="00C660C7" w:rsidRDefault="00E04A83" w:rsidP="00E04A83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PERSONAS. Pestaña 3. “Solicitudes”. </w:t>
      </w:r>
      <w:r>
        <w:rPr>
          <w:rFonts w:cs="Arial"/>
          <w:lang w:val="es-ES"/>
        </w:rPr>
        <w:t xml:space="preserve">Para mayor detalle refiérase al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 xml:space="preserve">DSTCUS.01.03-GestionarSolicitudes.doc: </w:t>
      </w:r>
      <w:r>
        <w:rPr>
          <w:rFonts w:cs="Arial"/>
          <w:b/>
          <w:lang w:val="es-ES"/>
        </w:rPr>
        <w:t>CU.01.03.02–</w:t>
      </w:r>
      <w:proofErr w:type="spellStart"/>
      <w:r w:rsidRPr="0068072E">
        <w:rPr>
          <w:rFonts w:cs="Arial"/>
          <w:b/>
          <w:lang w:val="es-ES"/>
        </w:rPr>
        <w:t>GenerarRegistroSolicitudes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C660C7" w:rsidRPr="00C660C7" w:rsidRDefault="00C660C7" w:rsidP="00C660C7">
      <w:pPr>
        <w:pStyle w:val="Ttulo3"/>
        <w:spacing w:before="240"/>
      </w:pPr>
      <w:bookmarkStart w:id="43" w:name="_Toc313022354"/>
      <w:r>
        <w:t>El registro ya ha sido generado previamente</w:t>
      </w:r>
      <w:bookmarkEnd w:id="43"/>
    </w:p>
    <w:p w:rsidR="00C660C7" w:rsidRDefault="00C660C7" w:rsidP="00C660C7">
      <w:pPr>
        <w:rPr>
          <w:rFonts w:cs="Arial"/>
          <w:lang w:val="es-ES"/>
        </w:rPr>
      </w:pPr>
      <w:r>
        <w:rPr>
          <w:rFonts w:cs="Arial"/>
          <w:lang w:val="es-ES"/>
        </w:rPr>
        <w:t>El usuario podrá modificar un elem</w:t>
      </w:r>
      <w:r>
        <w:rPr>
          <w:rFonts w:cs="Arial"/>
          <w:lang w:val="es-ES"/>
        </w:rPr>
        <w:t>ento registrado. P</w:t>
      </w:r>
      <w:r>
        <w:rPr>
          <w:rFonts w:cs="Arial"/>
          <w:lang w:val="es-ES"/>
        </w:rPr>
        <w:t xml:space="preserve">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CU.03.01.01–Generar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C660C7" w:rsidRDefault="00C660C7" w:rsidP="00C660C7">
      <w:pPr>
        <w:pStyle w:val="Ttulo2"/>
        <w:ind w:left="0" w:firstLine="0"/>
      </w:pPr>
      <w:bookmarkStart w:id="44" w:name="_Toc312148363"/>
      <w:bookmarkStart w:id="45" w:name="_Toc313022355"/>
      <w:r>
        <w:t>Flujo de Eventos</w:t>
      </w:r>
      <w:bookmarkEnd w:id="44"/>
      <w:bookmarkEnd w:id="45"/>
    </w:p>
    <w:p w:rsidR="00C660C7" w:rsidRDefault="00C660C7" w:rsidP="00C660C7">
      <w:pPr>
        <w:pStyle w:val="Ttulo3"/>
      </w:pPr>
      <w:bookmarkStart w:id="46" w:name="_Toc312148364"/>
      <w:bookmarkStart w:id="47" w:name="_Toc313022356"/>
      <w:r>
        <w:t>Flujo Básico</w:t>
      </w:r>
      <w:bookmarkEnd w:id="46"/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C660C7" w:rsidTr="00C660C7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660C7" w:rsidTr="00C660C7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“Modificar”.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Habilita los campos que pueden ser editados.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Edita la información que requiere actualizar.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“Guardar”: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C660C7" w:rsidRDefault="00CE3C1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C660C7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existe algún dato inconsistente: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C660C7" w:rsidRDefault="00CE3C16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06</w:t>
            </w:r>
            <w:r w:rsidR="00C660C7">
              <w:rPr>
                <w:rFonts w:cs="Arial"/>
              </w:rPr>
              <w:t>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Ver documento DSTMSG-MensajesDelSistema.docx (mensaje MSG26).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Modifica registro.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CE3C16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</w:tr>
    </w:tbl>
    <w:p w:rsidR="00C660C7" w:rsidRDefault="00C660C7" w:rsidP="00C660C7">
      <w:pPr>
        <w:pStyle w:val="Ttulo2"/>
        <w:ind w:left="0" w:firstLine="0"/>
      </w:pPr>
      <w:bookmarkStart w:id="48" w:name="_Toc312148365"/>
      <w:bookmarkStart w:id="49" w:name="_Toc313022357"/>
      <w:r>
        <w:t>Flujos alternos</w:t>
      </w:r>
      <w:bookmarkEnd w:id="48"/>
      <w:bookmarkEnd w:id="49"/>
    </w:p>
    <w:p w:rsidR="00C660C7" w:rsidRDefault="00C660C7" w:rsidP="00C660C7">
      <w:pPr>
        <w:rPr>
          <w:rFonts w:cs="Arial"/>
        </w:rPr>
      </w:pPr>
      <w:r>
        <w:rPr>
          <w:rFonts w:cs="Arial"/>
        </w:rPr>
        <w:t>No aplica.</w:t>
      </w:r>
    </w:p>
    <w:p w:rsidR="00C660C7" w:rsidRDefault="00C660C7" w:rsidP="00C660C7">
      <w:pPr>
        <w:pStyle w:val="Ttulo2"/>
        <w:ind w:left="0" w:firstLine="0"/>
      </w:pPr>
      <w:bookmarkStart w:id="50" w:name="_Toc312148366"/>
      <w:bookmarkStart w:id="51" w:name="_Toc313022358"/>
      <w:r>
        <w:t>Condiciones Posteriores</w:t>
      </w:r>
      <w:bookmarkEnd w:id="50"/>
      <w:bookmarkEnd w:id="51"/>
    </w:p>
    <w:p w:rsidR="00C660C7" w:rsidRDefault="00C660C7" w:rsidP="00C660C7">
      <w:pPr>
        <w:rPr>
          <w:rFonts w:cs="Arial"/>
        </w:rPr>
      </w:pPr>
      <w:r>
        <w:rPr>
          <w:rFonts w:cs="Arial"/>
        </w:rPr>
        <w:t>No aplica.</w:t>
      </w:r>
    </w:p>
    <w:p w:rsidR="00C660C7" w:rsidRDefault="00C660C7" w:rsidP="00C660C7">
      <w:pPr>
        <w:pStyle w:val="Ttulo2"/>
        <w:ind w:left="0" w:firstLine="0"/>
      </w:pPr>
      <w:bookmarkStart w:id="52" w:name="_Toc312148367"/>
      <w:bookmarkStart w:id="53" w:name="_Toc313022359"/>
      <w:r>
        <w:t>Diagrama</w:t>
      </w:r>
      <w:bookmarkEnd w:id="52"/>
      <w:bookmarkEnd w:id="53"/>
    </w:p>
    <w:p w:rsidR="00C660C7" w:rsidRDefault="005E6F46" w:rsidP="00C660C7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21068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3.01.02-Modificar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7" w:rsidRDefault="00C660C7" w:rsidP="00C660C7">
      <w:pPr>
        <w:pStyle w:val="Ttulo2"/>
        <w:ind w:left="0" w:firstLine="0"/>
      </w:pPr>
      <w:bookmarkStart w:id="54" w:name="_Toc312148368"/>
      <w:bookmarkStart w:id="55" w:name="_Toc313022360"/>
      <w:r>
        <w:t>Observaciones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C660C7" w:rsidTr="00C660C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C660C7" w:rsidRDefault="00C660C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C660C7" w:rsidRDefault="00C660C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C660C7" w:rsidTr="00C660C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7" w:rsidRDefault="00C660C7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7" w:rsidRDefault="00C660C7">
            <w:pPr>
              <w:rPr>
                <w:rFonts w:cs="Arial"/>
              </w:rPr>
            </w:pPr>
          </w:p>
        </w:tc>
      </w:tr>
    </w:tbl>
    <w:p w:rsidR="00C660C7" w:rsidRPr="00C660C7" w:rsidRDefault="00C660C7" w:rsidP="00E04A83">
      <w:pPr>
        <w:rPr>
          <w:rFonts w:cs="Arial"/>
          <w:lang w:val="es-ES"/>
        </w:rPr>
      </w:pPr>
    </w:p>
    <w:p w:rsidR="00987797" w:rsidRDefault="00444DAD" w:rsidP="00926F0E">
      <w:pPr>
        <w:rPr>
          <w:rFonts w:cs="Arial"/>
        </w:rPr>
      </w:pPr>
      <w:r>
        <w:rPr>
          <w:rFonts w:cs="Arial"/>
        </w:rPr>
        <w:br w:type="page"/>
      </w:r>
    </w:p>
    <w:p w:rsidR="00926F0E" w:rsidRDefault="00926F0E" w:rsidP="00926F0E">
      <w:pPr>
        <w:rPr>
          <w:rFonts w:cs="Arial"/>
        </w:rPr>
      </w:pPr>
    </w:p>
    <w:p w:rsidR="00E729C4" w:rsidRPr="002511BD" w:rsidRDefault="00E729C4" w:rsidP="00E729C4">
      <w:pPr>
        <w:pStyle w:val="Subttulo"/>
      </w:pPr>
      <w:r w:rsidRPr="002511BD">
        <w:t>Especificación de C</w:t>
      </w:r>
      <w:r>
        <w:t>asos de Uso de Sistema: CU.03.01.03</w:t>
      </w:r>
      <w:r w:rsidRPr="008D03C3">
        <w:t>-</w:t>
      </w:r>
      <w:r>
        <w:t>Borrar</w:t>
      </w:r>
    </w:p>
    <w:p w:rsidR="00E729C4" w:rsidRPr="00041EBD" w:rsidRDefault="00E729C4" w:rsidP="00E729C4">
      <w:pPr>
        <w:pStyle w:val="Ttulo1"/>
      </w:pPr>
      <w:bookmarkStart w:id="56" w:name="_Toc313022361"/>
      <w:r>
        <w:t>CU.03.01.03 – Borrar</w:t>
      </w:r>
      <w:bookmarkEnd w:id="56"/>
      <w:r w:rsidRPr="00041EBD">
        <w:tab/>
      </w:r>
    </w:p>
    <w:p w:rsidR="00E729C4" w:rsidRPr="00D702C4" w:rsidRDefault="00E729C4" w:rsidP="00E729C4">
      <w:pPr>
        <w:pStyle w:val="Ttulo2"/>
      </w:pPr>
      <w:bookmarkStart w:id="57" w:name="_Toc313022362"/>
      <w:r w:rsidRPr="00D702C4">
        <w:t>Descripción Breve</w:t>
      </w:r>
      <w:bookmarkEnd w:id="57"/>
    </w:p>
    <w:p w:rsidR="00D023A8" w:rsidRDefault="00D023A8" w:rsidP="00D023A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borra</w:t>
      </w:r>
      <w:r>
        <w:rPr>
          <w:rFonts w:cs="Arial"/>
        </w:rPr>
        <w:t xml:space="preserve"> un registro existente de concepto de pago de los trámites dentro del sistema de gestión de trámites.</w:t>
      </w:r>
    </w:p>
    <w:p w:rsidR="00E04A83" w:rsidRPr="00D702C4" w:rsidRDefault="00E04A83" w:rsidP="00E04A83">
      <w:pPr>
        <w:pStyle w:val="Ttulo2"/>
        <w:numPr>
          <w:ilvl w:val="1"/>
          <w:numId w:val="16"/>
        </w:numPr>
      </w:pPr>
      <w:bookmarkStart w:id="58" w:name="_Toc313022363"/>
      <w:r w:rsidRPr="00D702C4">
        <w:t>Actores</w:t>
      </w:r>
      <w:bookmarkEnd w:id="58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D023A8">
        <w:rPr>
          <w:rFonts w:cs="Arial"/>
        </w:rPr>
        <w:t xml:space="preserve">borrar </w:t>
      </w:r>
      <w:r>
        <w:rPr>
          <w:rFonts w:cs="Arial"/>
        </w:rPr>
        <w:t>registro</w:t>
      </w:r>
      <w:r w:rsidR="00D023A8">
        <w:rPr>
          <w:rFonts w:cs="Arial"/>
        </w:rPr>
        <w:t>s</w:t>
      </w:r>
      <w:r>
        <w:rPr>
          <w:rFonts w:cs="Arial"/>
        </w:rPr>
        <w:t xml:space="preserve"> de conceptos de pago con los datos proporcionados por el solicitante 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E35688">
      <w:pPr>
        <w:pStyle w:val="Ttulo2"/>
        <w:numPr>
          <w:ilvl w:val="1"/>
          <w:numId w:val="19"/>
        </w:numPr>
      </w:pPr>
      <w:bookmarkStart w:id="59" w:name="_Toc313022364"/>
      <w:r w:rsidRPr="00D702C4">
        <w:t>Condiciones Previas</w:t>
      </w:r>
      <w:bookmarkEnd w:id="59"/>
    </w:p>
    <w:p w:rsidR="00E35688" w:rsidRPr="00D702C4" w:rsidRDefault="00E35688" w:rsidP="00E35688">
      <w:pPr>
        <w:pStyle w:val="Ttulo3"/>
      </w:pPr>
      <w:bookmarkStart w:id="60" w:name="_Toc313022365"/>
      <w:r w:rsidRPr="00D702C4">
        <w:t>El usuario deberá iniciar sesión en el sistema.</w:t>
      </w:r>
      <w:bookmarkEnd w:id="60"/>
    </w:p>
    <w:p w:rsidR="00E35688" w:rsidRDefault="00E35688" w:rsidP="00E3568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35688" w:rsidRPr="00D702C4" w:rsidRDefault="00E35688" w:rsidP="00E35688">
      <w:pPr>
        <w:pStyle w:val="Ttulo3"/>
      </w:pPr>
      <w:bookmarkStart w:id="61" w:name="_Toc313022366"/>
      <w:r w:rsidRPr="00D702C4">
        <w:t xml:space="preserve">El usuario deberá </w:t>
      </w:r>
      <w:r>
        <w:t>realizar una búsqueda y/o registro de trámites</w:t>
      </w:r>
      <w:r w:rsidRPr="00D702C4">
        <w:t>.</w:t>
      </w:r>
      <w:bookmarkEnd w:id="61"/>
    </w:p>
    <w:p w:rsidR="00E35688" w:rsidRDefault="00E35688" w:rsidP="00E35688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deberá realizar una búsqueda y/o registro de trámites previo al registro de conceptos de pago en el sistema. </w:t>
      </w:r>
      <w:r>
        <w:rPr>
          <w:rFonts w:cs="Arial"/>
          <w:lang w:val="es-ES"/>
        </w:rPr>
        <w:t xml:space="preserve">Para mayor detalle refiérase al 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>DSTCUS.01.03-GestionarSolicitudes.doc:</w:t>
      </w:r>
      <w:r w:rsidRPr="0068072E">
        <w:rPr>
          <w:b/>
        </w:rPr>
        <w:t xml:space="preserve"> </w:t>
      </w:r>
      <w:r w:rsidRPr="0068072E">
        <w:rPr>
          <w:rFonts w:cs="Arial"/>
          <w:b/>
          <w:lang w:val="es-ES"/>
        </w:rPr>
        <w:t>CU.01.03.01–</w:t>
      </w:r>
      <w:proofErr w:type="spellStart"/>
      <w:r w:rsidRPr="0068072E">
        <w:rPr>
          <w:rFonts w:cs="Arial"/>
          <w:b/>
          <w:lang w:val="es-ES"/>
        </w:rPr>
        <w:t>BuscarRegistroSolicitudes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35688" w:rsidRPr="00D702C4" w:rsidRDefault="00E35688" w:rsidP="00E35688">
      <w:pPr>
        <w:pStyle w:val="Ttulo3"/>
      </w:pPr>
      <w:bookmarkStart w:id="62" w:name="_Toc313022367"/>
      <w:r w:rsidRPr="00D702C4">
        <w:t xml:space="preserve">El usuario deberá ubicarse en la pantalla </w:t>
      </w:r>
      <w:r>
        <w:t>indicada.</w:t>
      </w:r>
      <w:bookmarkEnd w:id="62"/>
    </w:p>
    <w:p w:rsidR="00E35688" w:rsidRDefault="00E35688" w:rsidP="00E35688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PERSONAS. Pestaña 3. “Solicitudes”. </w:t>
      </w:r>
      <w:r>
        <w:rPr>
          <w:rFonts w:cs="Arial"/>
          <w:lang w:val="es-ES"/>
        </w:rPr>
        <w:t xml:space="preserve">Para mayor detalle refiérase al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 xml:space="preserve">DSTCUS.01.03-GestionarSolicitudes.doc: </w:t>
      </w:r>
      <w:r>
        <w:rPr>
          <w:rFonts w:cs="Arial"/>
          <w:b/>
          <w:lang w:val="es-ES"/>
        </w:rPr>
        <w:t>CU.01.03.02–</w:t>
      </w:r>
      <w:proofErr w:type="spellStart"/>
      <w:r w:rsidRPr="0068072E">
        <w:rPr>
          <w:rFonts w:cs="Arial"/>
          <w:b/>
          <w:lang w:val="es-ES"/>
        </w:rPr>
        <w:t>GenerarRegistroSolicitudes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35688" w:rsidRPr="00C660C7" w:rsidRDefault="00E35688" w:rsidP="00E35688">
      <w:pPr>
        <w:pStyle w:val="Ttulo3"/>
        <w:spacing w:before="240"/>
      </w:pPr>
      <w:bookmarkStart w:id="63" w:name="_Toc313022368"/>
      <w:r>
        <w:t>El registro ya ha sido generado previamente</w:t>
      </w:r>
      <w:bookmarkEnd w:id="63"/>
    </w:p>
    <w:p w:rsidR="00E35688" w:rsidRDefault="00E35688" w:rsidP="00E35688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podrá modificar un elemento registrado. Para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CU.03.01.01–Generar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802220" w:rsidRDefault="00802220" w:rsidP="00926F0E">
      <w:pPr>
        <w:rPr>
          <w:rFonts w:cs="Arial"/>
        </w:rPr>
      </w:pPr>
    </w:p>
    <w:p w:rsidR="00802220" w:rsidRDefault="00802220" w:rsidP="00802220">
      <w:pPr>
        <w:pStyle w:val="Ttulo2"/>
        <w:ind w:left="0" w:firstLine="0"/>
      </w:pPr>
      <w:bookmarkStart w:id="64" w:name="_Toc312148376"/>
      <w:bookmarkStart w:id="65" w:name="_Toc313022369"/>
      <w:r>
        <w:t>Flujo de Eventos</w:t>
      </w:r>
      <w:bookmarkEnd w:id="64"/>
      <w:bookmarkEnd w:id="65"/>
    </w:p>
    <w:p w:rsidR="00802220" w:rsidRDefault="00802220" w:rsidP="00802220">
      <w:pPr>
        <w:pStyle w:val="Ttulo3"/>
      </w:pPr>
      <w:bookmarkStart w:id="66" w:name="_Toc312148377"/>
      <w:bookmarkStart w:id="67" w:name="_Toc313022370"/>
      <w:r>
        <w:t>Flujo Básico</w:t>
      </w:r>
      <w:bookmarkEnd w:id="66"/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“Borrar”.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Solicita confirmación para borrar el registro.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MSG28). 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“Aceptar”: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04.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lastRenderedPageBreak/>
              <w:t>Elimina el registro.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802220">
      <w:pPr>
        <w:pStyle w:val="Ttulo2"/>
        <w:ind w:left="0" w:firstLine="0"/>
      </w:pPr>
      <w:bookmarkStart w:id="68" w:name="_Toc312148378"/>
      <w:bookmarkStart w:id="69" w:name="_Toc313022371"/>
      <w:r>
        <w:t>Flujos alternos</w:t>
      </w:r>
      <w:bookmarkEnd w:id="68"/>
      <w:bookmarkEnd w:id="69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70" w:name="_Toc312148379"/>
      <w:bookmarkStart w:id="71" w:name="_Toc313022372"/>
      <w:r>
        <w:t>Condiciones Posteriores</w:t>
      </w:r>
      <w:bookmarkEnd w:id="70"/>
      <w:bookmarkEnd w:id="71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72" w:name="_Toc312148380"/>
      <w:bookmarkStart w:id="73" w:name="_Toc313022373"/>
      <w:r>
        <w:t>Diagrama</w:t>
      </w:r>
      <w:bookmarkEnd w:id="72"/>
      <w:bookmarkEnd w:id="73"/>
    </w:p>
    <w:p w:rsidR="00802220" w:rsidRDefault="009D1F07" w:rsidP="0080222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03930"/>
            <wp:effectExtent l="0" t="0" r="0" b="127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3.01.03-Borrar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802220">
      <w:pPr>
        <w:pStyle w:val="Ttulo2"/>
        <w:ind w:left="0" w:firstLine="0"/>
      </w:pPr>
      <w:bookmarkStart w:id="74" w:name="_Toc312148381"/>
      <w:bookmarkStart w:id="75" w:name="_Toc313022374"/>
      <w:r>
        <w:t>Observaciones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E729C4" w:rsidRPr="00802220" w:rsidRDefault="00E729C4" w:rsidP="00926F0E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rPr>
          <w:rFonts w:cs="Arial"/>
        </w:rPr>
        <w:br w:type="page"/>
      </w:r>
    </w:p>
    <w:p w:rsidR="00802220" w:rsidRDefault="00802220" w:rsidP="00926F0E">
      <w:pPr>
        <w:rPr>
          <w:rFonts w:cs="Arial"/>
        </w:rPr>
      </w:pPr>
    </w:p>
    <w:p w:rsidR="00E729C4" w:rsidRPr="002511BD" w:rsidRDefault="00E729C4" w:rsidP="00E729C4">
      <w:pPr>
        <w:pStyle w:val="Subttulo"/>
      </w:pPr>
      <w:r w:rsidRPr="002511BD">
        <w:t>Especificación de C</w:t>
      </w:r>
      <w:r>
        <w:t>asos de Uso de Sistema: CU.03.01.04</w:t>
      </w:r>
      <w:r w:rsidRPr="008D03C3">
        <w:t>-</w:t>
      </w:r>
      <w:r>
        <w:t>Imprimir</w:t>
      </w:r>
    </w:p>
    <w:p w:rsidR="00E729C4" w:rsidRPr="00041EBD" w:rsidRDefault="00E729C4" w:rsidP="00E729C4">
      <w:pPr>
        <w:pStyle w:val="Ttulo1"/>
      </w:pPr>
      <w:bookmarkStart w:id="76" w:name="_Toc313022375"/>
      <w:r>
        <w:t>CU.03.01.04 – Imprimir</w:t>
      </w:r>
      <w:bookmarkEnd w:id="76"/>
      <w:r w:rsidRPr="00041EBD">
        <w:tab/>
      </w:r>
    </w:p>
    <w:p w:rsidR="00E729C4" w:rsidRPr="00D702C4" w:rsidRDefault="00E729C4" w:rsidP="00E729C4">
      <w:pPr>
        <w:pStyle w:val="Ttulo2"/>
      </w:pPr>
      <w:bookmarkStart w:id="77" w:name="_Toc313022376"/>
      <w:r w:rsidRPr="00D702C4">
        <w:t>Descripción Breve</w:t>
      </w:r>
      <w:bookmarkEnd w:id="77"/>
    </w:p>
    <w:p w:rsidR="00E729C4" w:rsidRDefault="00E729C4" w:rsidP="00E729C4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023A8">
        <w:rPr>
          <w:rFonts w:cs="Arial"/>
        </w:rPr>
        <w:t xml:space="preserve">impresiones de pantalla </w:t>
      </w:r>
      <w:proofErr w:type="gramStart"/>
      <w:r w:rsidR="00D023A8">
        <w:rPr>
          <w:rFonts w:cs="Arial"/>
        </w:rPr>
        <w:t>de los</w:t>
      </w:r>
      <w:r>
        <w:rPr>
          <w:rFonts w:cs="Arial"/>
        </w:rPr>
        <w:t xml:space="preserve"> concepto</w:t>
      </w:r>
      <w:proofErr w:type="gramEnd"/>
      <w:r>
        <w:rPr>
          <w:rFonts w:cs="Arial"/>
        </w:rPr>
        <w:t xml:space="preserve"> de pago de los trámites dentro del sistema de gestión de trámites.</w:t>
      </w:r>
    </w:p>
    <w:p w:rsidR="00E04A83" w:rsidRPr="00D702C4" w:rsidRDefault="00E04A83" w:rsidP="00E04A83">
      <w:pPr>
        <w:pStyle w:val="Ttulo2"/>
        <w:numPr>
          <w:ilvl w:val="1"/>
          <w:numId w:val="17"/>
        </w:numPr>
      </w:pPr>
      <w:bookmarkStart w:id="78" w:name="_Toc313022377"/>
      <w:r w:rsidRPr="00D702C4">
        <w:t>Actores</w:t>
      </w:r>
      <w:bookmarkEnd w:id="78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generar </w:t>
      </w:r>
      <w:r w:rsidR="00D023A8">
        <w:rPr>
          <w:rFonts w:cs="Arial"/>
        </w:rPr>
        <w:t>impresiones de pantalla</w:t>
      </w:r>
      <w:r>
        <w:rPr>
          <w:rFonts w:cs="Arial"/>
        </w:rPr>
        <w:t xml:space="preserve"> de conceptos de pago con los datos proporcionados por el solicitante 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E35688">
      <w:pPr>
        <w:pStyle w:val="Ttulo2"/>
        <w:numPr>
          <w:ilvl w:val="1"/>
          <w:numId w:val="20"/>
        </w:numPr>
      </w:pPr>
      <w:bookmarkStart w:id="79" w:name="_Toc313022378"/>
      <w:r w:rsidRPr="00D702C4">
        <w:t>Condiciones Previas</w:t>
      </w:r>
      <w:bookmarkEnd w:id="79"/>
    </w:p>
    <w:p w:rsidR="00E35688" w:rsidRPr="00D702C4" w:rsidRDefault="00E35688" w:rsidP="00E35688">
      <w:pPr>
        <w:pStyle w:val="Ttulo3"/>
      </w:pPr>
      <w:bookmarkStart w:id="80" w:name="_Toc313022379"/>
      <w:r w:rsidRPr="00D702C4">
        <w:t>El usuario deberá iniciar sesión en el sistema.</w:t>
      </w:r>
      <w:bookmarkEnd w:id="80"/>
    </w:p>
    <w:p w:rsidR="00E35688" w:rsidRDefault="00E35688" w:rsidP="00E3568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35688" w:rsidRPr="00D702C4" w:rsidRDefault="00E35688" w:rsidP="00E35688">
      <w:pPr>
        <w:pStyle w:val="Ttulo3"/>
      </w:pPr>
      <w:bookmarkStart w:id="81" w:name="_Toc313022380"/>
      <w:r w:rsidRPr="00D702C4">
        <w:t xml:space="preserve">El usuario deberá </w:t>
      </w:r>
      <w:r>
        <w:t>realizar una búsqueda y/o registro de trámites</w:t>
      </w:r>
      <w:r w:rsidRPr="00D702C4">
        <w:t>.</w:t>
      </w:r>
      <w:bookmarkEnd w:id="81"/>
    </w:p>
    <w:p w:rsidR="00E35688" w:rsidRDefault="00E35688" w:rsidP="00E35688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 xml:space="preserve">usuario deberá realizar una búsqueda y/o registro de trámites previo al registro de conceptos de pago en el sistema. </w:t>
      </w:r>
      <w:r>
        <w:rPr>
          <w:rFonts w:cs="Arial"/>
          <w:lang w:val="es-ES"/>
        </w:rPr>
        <w:t xml:space="preserve">Para mayor detalle refiérase al 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>DSTCUS.01.03-GestionarSolicitudes.doc:</w:t>
      </w:r>
      <w:r w:rsidRPr="0068072E">
        <w:rPr>
          <w:b/>
        </w:rPr>
        <w:t xml:space="preserve"> </w:t>
      </w:r>
      <w:r w:rsidRPr="0068072E">
        <w:rPr>
          <w:rFonts w:cs="Arial"/>
          <w:b/>
          <w:lang w:val="es-ES"/>
        </w:rPr>
        <w:t>CU.01.03.01–</w:t>
      </w:r>
      <w:proofErr w:type="spellStart"/>
      <w:r w:rsidRPr="0068072E">
        <w:rPr>
          <w:rFonts w:cs="Arial"/>
          <w:b/>
          <w:lang w:val="es-ES"/>
        </w:rPr>
        <w:t>BuscarRegistroSolicitudes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35688" w:rsidRPr="00D702C4" w:rsidRDefault="00E35688" w:rsidP="00E35688">
      <w:pPr>
        <w:pStyle w:val="Ttulo3"/>
      </w:pPr>
      <w:bookmarkStart w:id="82" w:name="_Toc313022381"/>
      <w:r w:rsidRPr="00D702C4">
        <w:t xml:space="preserve">El usuario deberá ubicarse en la pantalla </w:t>
      </w:r>
      <w:r>
        <w:t>indicada.</w:t>
      </w:r>
      <w:bookmarkEnd w:id="82"/>
    </w:p>
    <w:p w:rsidR="00E35688" w:rsidRDefault="00E35688" w:rsidP="00E35688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“Iniciar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PERSONAS. Pestaña 3. “Solicitudes”. </w:t>
      </w:r>
      <w:r>
        <w:rPr>
          <w:rFonts w:cs="Arial"/>
          <w:lang w:val="es-ES"/>
        </w:rPr>
        <w:t xml:space="preserve">Para mayor detalle refiérase al Caso de Uso </w:t>
      </w:r>
      <w:r w:rsidRPr="00F303A3">
        <w:rPr>
          <w:rFonts w:cs="Arial"/>
        </w:rPr>
        <w:t>&lt;&lt;</w:t>
      </w:r>
      <w:r w:rsidRPr="0068072E">
        <w:rPr>
          <w:rFonts w:cs="Arial"/>
          <w:b/>
          <w:lang w:val="es-ES"/>
        </w:rPr>
        <w:t xml:space="preserve">DSTCUS.01.03-GestionarSolicitudes.doc: </w:t>
      </w:r>
      <w:r>
        <w:rPr>
          <w:rFonts w:cs="Arial"/>
          <w:b/>
          <w:lang w:val="es-ES"/>
        </w:rPr>
        <w:t>CU.01.03.02–</w:t>
      </w:r>
      <w:proofErr w:type="spellStart"/>
      <w:r w:rsidRPr="0068072E">
        <w:rPr>
          <w:rFonts w:cs="Arial"/>
          <w:b/>
          <w:lang w:val="es-ES"/>
        </w:rPr>
        <w:t>GenerarRegistroSolicitudes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E35688" w:rsidRPr="00C660C7" w:rsidRDefault="00E35688" w:rsidP="00E35688">
      <w:pPr>
        <w:pStyle w:val="Ttulo3"/>
        <w:spacing w:before="240"/>
      </w:pPr>
      <w:bookmarkStart w:id="83" w:name="_Toc313022382"/>
      <w:r>
        <w:t>El registro ya ha sido generado previamente</w:t>
      </w:r>
      <w:bookmarkEnd w:id="83"/>
    </w:p>
    <w:p w:rsidR="00E35688" w:rsidRDefault="00E35688" w:rsidP="00E35688">
      <w:pPr>
        <w:rPr>
          <w:rFonts w:cs="Arial"/>
        </w:rPr>
      </w:pPr>
      <w:r>
        <w:rPr>
          <w:rFonts w:cs="Arial"/>
          <w:lang w:val="es-ES"/>
        </w:rPr>
        <w:t xml:space="preserve">El usuario podrá modificar un elemento registrado. Para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CU.03.01.01–Generar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802220" w:rsidRDefault="00802220" w:rsidP="00E35688">
      <w:pPr>
        <w:rPr>
          <w:rFonts w:cs="Arial"/>
        </w:rPr>
      </w:pPr>
    </w:p>
    <w:p w:rsidR="00802220" w:rsidRDefault="00802220" w:rsidP="00802220">
      <w:pPr>
        <w:pStyle w:val="Ttulo2"/>
        <w:ind w:left="0" w:firstLine="0"/>
      </w:pPr>
      <w:bookmarkStart w:id="84" w:name="_Toc312148389"/>
      <w:bookmarkStart w:id="85" w:name="_Toc313022383"/>
      <w:r>
        <w:t>Flujo de Eventos</w:t>
      </w:r>
      <w:bookmarkEnd w:id="84"/>
      <w:bookmarkEnd w:id="85"/>
    </w:p>
    <w:p w:rsidR="00802220" w:rsidRDefault="00802220" w:rsidP="00802220">
      <w:pPr>
        <w:pStyle w:val="Ttulo3"/>
      </w:pPr>
      <w:bookmarkStart w:id="86" w:name="_Toc312148390"/>
      <w:bookmarkStart w:id="87" w:name="_Toc313022384"/>
      <w:r>
        <w:t>Flujo Básico</w:t>
      </w:r>
      <w:bookmarkEnd w:id="86"/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BE7A8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ab/>
              <w:t>Ir al punto 06</w:t>
            </w:r>
            <w:r w:rsidR="00802220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3D33AF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802220">
      <w:pPr>
        <w:pStyle w:val="Ttulo2"/>
        <w:ind w:left="0" w:firstLine="0"/>
      </w:pPr>
      <w:bookmarkStart w:id="88" w:name="_Toc312148391"/>
      <w:bookmarkStart w:id="89" w:name="_Toc313022385"/>
      <w:r>
        <w:t>Flujos alternos</w:t>
      </w:r>
      <w:bookmarkEnd w:id="88"/>
      <w:bookmarkEnd w:id="89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90" w:name="_Toc312148392"/>
      <w:bookmarkStart w:id="91" w:name="_Toc313022386"/>
      <w:r>
        <w:t>Condiciones Posteriores</w:t>
      </w:r>
      <w:bookmarkEnd w:id="90"/>
      <w:bookmarkEnd w:id="91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802220">
      <w:pPr>
        <w:pStyle w:val="Ttulo2"/>
        <w:ind w:left="0" w:firstLine="0"/>
      </w:pPr>
      <w:bookmarkStart w:id="92" w:name="_Toc312148393"/>
      <w:bookmarkStart w:id="93" w:name="_Toc313022387"/>
      <w:r>
        <w:t>Diagrama</w:t>
      </w:r>
      <w:bookmarkEnd w:id="92"/>
      <w:bookmarkEnd w:id="93"/>
    </w:p>
    <w:p w:rsidR="00802220" w:rsidRDefault="0050642D" w:rsidP="0080222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026535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3.01.04-Imprimir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802220">
      <w:pPr>
        <w:pStyle w:val="Ttulo2"/>
        <w:ind w:left="0" w:firstLine="0"/>
      </w:pPr>
      <w:bookmarkStart w:id="94" w:name="_Toc312148394"/>
      <w:bookmarkStart w:id="95" w:name="_Toc313022388"/>
      <w:r>
        <w:t>Observaciones</w:t>
      </w:r>
      <w:bookmarkEnd w:id="94"/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E729C4" w:rsidRPr="00802220" w:rsidRDefault="00802220" w:rsidP="00926F0E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802220" w:rsidRDefault="00802220" w:rsidP="00926F0E">
      <w:pPr>
        <w:rPr>
          <w:rFonts w:cs="Arial"/>
        </w:rPr>
      </w:pPr>
    </w:p>
    <w:p w:rsidR="00E729C4" w:rsidRPr="002511BD" w:rsidRDefault="00E729C4" w:rsidP="00E729C4">
      <w:pPr>
        <w:pStyle w:val="Subttulo"/>
      </w:pPr>
      <w:r w:rsidRPr="002511BD">
        <w:t>Especificación de C</w:t>
      </w:r>
      <w:r>
        <w:t>asos de Uso de Sistema: CU.03.01.05</w:t>
      </w:r>
      <w:r w:rsidRPr="008D03C3">
        <w:t>-</w:t>
      </w:r>
      <w:r>
        <w:t>GenerarFicha</w:t>
      </w:r>
    </w:p>
    <w:p w:rsidR="00E729C4" w:rsidRDefault="00E729C4" w:rsidP="00E729C4">
      <w:pPr>
        <w:pStyle w:val="Ttulo1"/>
      </w:pPr>
      <w:bookmarkStart w:id="96" w:name="_CU.03.01.05_–_Generar"/>
      <w:bookmarkStart w:id="97" w:name="_Toc313022389"/>
      <w:bookmarkEnd w:id="96"/>
      <w:r>
        <w:t>CU.03.01.05 – Generar Ficha</w:t>
      </w:r>
      <w:bookmarkEnd w:id="97"/>
      <w:r w:rsidRPr="00041EBD">
        <w:tab/>
      </w:r>
    </w:p>
    <w:p w:rsidR="00E729C4" w:rsidRDefault="00E729C4" w:rsidP="00E729C4">
      <w:pPr>
        <w:pStyle w:val="Ttulo2"/>
      </w:pPr>
      <w:bookmarkStart w:id="98" w:name="_Toc313022390"/>
      <w:r w:rsidRPr="00E729C4">
        <w:rPr>
          <w:b w:val="0"/>
        </w:rPr>
        <w:t>Refiérase al Caso de Uso</w:t>
      </w:r>
      <w:r w:rsidRPr="00F97146">
        <w:t xml:space="preserve"> </w:t>
      </w:r>
      <w:r w:rsidRPr="00411537">
        <w:t>&lt;&lt;</w:t>
      </w:r>
      <w:r w:rsidRPr="00E729C4">
        <w:t xml:space="preserve"> DSTCUS.02</w:t>
      </w:r>
      <w:r>
        <w:t>.01-RegistroConcepto</w:t>
      </w:r>
      <w:r w:rsidRPr="00E729C4">
        <w:t>Pago</w:t>
      </w:r>
      <w:r>
        <w:t>.doc</w:t>
      </w:r>
      <w:r w:rsidRPr="00E729C4">
        <w:t>: CU.02.01.05-GenerarFicha</w:t>
      </w:r>
      <w:r w:rsidRPr="00411537">
        <w:t>&gt;&gt;.</w:t>
      </w:r>
      <w:bookmarkEnd w:id="98"/>
    </w:p>
    <w:p w:rsidR="00E729C4" w:rsidRDefault="00E729C4" w:rsidP="00926F0E">
      <w:pPr>
        <w:rPr>
          <w:rFonts w:cs="Arial"/>
        </w:rPr>
      </w:pPr>
      <w:r>
        <w:rPr>
          <w:rFonts w:cs="Arial"/>
        </w:rP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>
        <w:t>asos de Uso de Sistema: CU.03.01.06</w:t>
      </w:r>
      <w:r w:rsidRPr="008D03C3">
        <w:t>-</w:t>
      </w:r>
      <w:r>
        <w:t>ReimpresiónFicha</w:t>
      </w:r>
    </w:p>
    <w:p w:rsidR="00E729C4" w:rsidRDefault="00E729C4" w:rsidP="00E729C4">
      <w:pPr>
        <w:pStyle w:val="Ttulo1"/>
      </w:pPr>
      <w:bookmarkStart w:id="99" w:name="_CU.03.01.06_–_Reimpresión"/>
      <w:bookmarkStart w:id="100" w:name="_Toc313022391"/>
      <w:bookmarkEnd w:id="99"/>
      <w:r>
        <w:t>CU.03.01.06 – Reimpresión Fichas</w:t>
      </w:r>
      <w:bookmarkEnd w:id="100"/>
      <w:r w:rsidRPr="00041EBD">
        <w:tab/>
      </w:r>
    </w:p>
    <w:p w:rsidR="00596744" w:rsidRDefault="00596744" w:rsidP="00596744">
      <w:pPr>
        <w:pStyle w:val="Ttulo2"/>
      </w:pPr>
      <w:bookmarkStart w:id="101" w:name="_Toc313022392"/>
      <w:r w:rsidRPr="00E729C4">
        <w:rPr>
          <w:b w:val="0"/>
        </w:rPr>
        <w:t>Refiérase al Caso de Uso</w:t>
      </w:r>
      <w:r w:rsidRPr="00F97146">
        <w:t xml:space="preserve"> </w:t>
      </w:r>
      <w:r w:rsidRPr="00411537">
        <w:t>&lt;&lt;</w:t>
      </w:r>
      <w:r w:rsidRPr="00E729C4">
        <w:t xml:space="preserve"> DSTCUS.02</w:t>
      </w:r>
      <w:r>
        <w:t>.01-RegistroConcepto</w:t>
      </w:r>
      <w:r w:rsidRPr="00E729C4">
        <w:t>Pago</w:t>
      </w:r>
      <w:r>
        <w:t>.doc: CU.02.01.06</w:t>
      </w:r>
      <w:r w:rsidRPr="00E729C4">
        <w:t>-</w:t>
      </w:r>
      <w:r>
        <w:t>Imprimir</w:t>
      </w:r>
      <w:r w:rsidRPr="00E729C4">
        <w:t>Ficha</w:t>
      </w:r>
      <w:r w:rsidRPr="00411537">
        <w:t>&gt;&gt;.</w:t>
      </w:r>
      <w:bookmarkEnd w:id="101"/>
    </w:p>
    <w:p w:rsidR="005C0F83" w:rsidRPr="00FF6E94" w:rsidRDefault="005C0F83" w:rsidP="005C0F83">
      <w:pPr>
        <w:rPr>
          <w:rFonts w:cs="Arial"/>
        </w:rPr>
      </w:pPr>
      <w:r>
        <w:br w:type="page"/>
      </w:r>
    </w:p>
    <w:p w:rsidR="005C0F83" w:rsidRPr="007B5D93" w:rsidRDefault="005C0F83" w:rsidP="005C0F83"/>
    <w:p w:rsidR="005C0F83" w:rsidRPr="0004119B" w:rsidRDefault="005C0F83" w:rsidP="005C0F83">
      <w:pPr>
        <w:pStyle w:val="Ttulo1"/>
      </w:pPr>
      <w:bookmarkStart w:id="102" w:name="_Toc313022393"/>
      <w:r w:rsidRPr="0004119B">
        <w:t>Firmas de elaboración, revisión y aprobación</w:t>
      </w:r>
      <w:bookmarkEnd w:id="10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5C0F83" w:rsidRPr="00C231AF" w:rsidRDefault="005C0F83" w:rsidP="005C0F83"/>
    <w:p w:rsidR="005C0F83" w:rsidRPr="00BE728C" w:rsidRDefault="005C0F83" w:rsidP="005C0F83"/>
    <w:p w:rsidR="00F4445A" w:rsidRDefault="00F4445A" w:rsidP="00F4445A"/>
    <w:p w:rsidR="007D2AFB" w:rsidRDefault="007D2AFB" w:rsidP="00926F0E">
      <w:pPr>
        <w:rPr>
          <w:rFonts w:cs="Arial"/>
        </w:rPr>
      </w:pPr>
    </w:p>
    <w:bookmarkEnd w:id="5"/>
    <w:bookmarkEnd w:id="0"/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4A" w:rsidRDefault="00D4014A">
      <w:r>
        <w:separator/>
      </w:r>
    </w:p>
  </w:endnote>
  <w:endnote w:type="continuationSeparator" w:id="0">
    <w:p w:rsidR="00D4014A" w:rsidRDefault="00D4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C8" w:rsidRDefault="00240DC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0DC8" w:rsidRDefault="00240DC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240DC8" w:rsidRPr="00522A53" w:rsidTr="00242741">
      <w:tc>
        <w:tcPr>
          <w:tcW w:w="1667" w:type="pct"/>
          <w:vAlign w:val="center"/>
        </w:tcPr>
        <w:p w:rsidR="00240DC8" w:rsidRPr="00522A53" w:rsidRDefault="00240DC8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240DC8" w:rsidRPr="00522A53" w:rsidRDefault="00240DC8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240DC8" w:rsidRPr="00522A53" w:rsidRDefault="00240DC8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240DC8" w:rsidRDefault="00240DC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C8" w:rsidRDefault="00240D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4A" w:rsidRDefault="00D4014A">
      <w:r>
        <w:separator/>
      </w:r>
    </w:p>
  </w:footnote>
  <w:footnote w:type="continuationSeparator" w:id="0">
    <w:p w:rsidR="00D4014A" w:rsidRDefault="00D40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C8" w:rsidRDefault="00240DC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240DC8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C1B4AE6" wp14:editId="7E1532B7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240DC8" w:rsidRPr="00EE517E" w:rsidRDefault="00240DC8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240DC8" w:rsidRPr="00EE517E" w:rsidRDefault="00240DC8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40DC8" w:rsidRPr="00EE517E" w:rsidRDefault="00240DC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240DC8" w:rsidRPr="00EE517E" w:rsidRDefault="00240DC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240DC8" w:rsidRPr="00EE517E" w:rsidRDefault="00240DC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9517D">
            <w:rPr>
              <w:rFonts w:cs="Arial"/>
              <w:noProof/>
              <w:snapToGrid w:val="0"/>
              <w:sz w:val="18"/>
              <w:szCs w:val="18"/>
            </w:rPr>
            <w:t>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9517D">
            <w:rPr>
              <w:rFonts w:cs="Arial"/>
              <w:noProof/>
              <w:snapToGrid w:val="0"/>
              <w:sz w:val="18"/>
              <w:szCs w:val="18"/>
            </w:rPr>
            <w:t>18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240DC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40DC8" w:rsidRPr="00EE517E" w:rsidRDefault="00240DC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240DC8" w:rsidRPr="00EE517E" w:rsidRDefault="00240DC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240DC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40DC8" w:rsidRPr="00EE517E" w:rsidRDefault="00240DC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240DC8" w:rsidRPr="00EE517E" w:rsidRDefault="00240DC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240DC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40DC8" w:rsidRPr="00EE517E" w:rsidRDefault="00240DC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240DC8" w:rsidRPr="00EE517E" w:rsidRDefault="00240DC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240DC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240DC8" w:rsidRPr="00EE517E" w:rsidRDefault="00240DC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240DC8" w:rsidRPr="00EE517E" w:rsidRDefault="00240DC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240DC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40DC8" w:rsidRPr="00EE517E" w:rsidRDefault="00240DC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240DC8" w:rsidRPr="00EE517E" w:rsidRDefault="00240DC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DSTCUS.03.01 Gestionar Ingreso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240DC8" w:rsidRPr="00EE517E" w:rsidRDefault="00240DC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240DC8" w:rsidRDefault="00240DC8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C8" w:rsidRDefault="00240D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D3AFE"/>
    <w:multiLevelType w:val="hybridMultilevel"/>
    <w:tmpl w:val="0F70A00C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4D5A"/>
    <w:rsid w:val="00065DC4"/>
    <w:rsid w:val="00075ED3"/>
    <w:rsid w:val="00075FDE"/>
    <w:rsid w:val="00081F67"/>
    <w:rsid w:val="00083CD7"/>
    <w:rsid w:val="00083FA3"/>
    <w:rsid w:val="00085D5C"/>
    <w:rsid w:val="000862C9"/>
    <w:rsid w:val="00092013"/>
    <w:rsid w:val="0009477A"/>
    <w:rsid w:val="00095411"/>
    <w:rsid w:val="00095EEA"/>
    <w:rsid w:val="000A1EA0"/>
    <w:rsid w:val="000A2D1B"/>
    <w:rsid w:val="000A3E5E"/>
    <w:rsid w:val="000A41A9"/>
    <w:rsid w:val="000A4BCA"/>
    <w:rsid w:val="000A683F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0327"/>
    <w:rsid w:val="00111C63"/>
    <w:rsid w:val="00112293"/>
    <w:rsid w:val="00112489"/>
    <w:rsid w:val="001124F6"/>
    <w:rsid w:val="0011364C"/>
    <w:rsid w:val="00120E46"/>
    <w:rsid w:val="00123E77"/>
    <w:rsid w:val="00124262"/>
    <w:rsid w:val="0013670B"/>
    <w:rsid w:val="001441F7"/>
    <w:rsid w:val="001446B6"/>
    <w:rsid w:val="00146324"/>
    <w:rsid w:val="00147776"/>
    <w:rsid w:val="0015097E"/>
    <w:rsid w:val="0015338F"/>
    <w:rsid w:val="00161270"/>
    <w:rsid w:val="001616EF"/>
    <w:rsid w:val="001623F1"/>
    <w:rsid w:val="001638D7"/>
    <w:rsid w:val="001648F6"/>
    <w:rsid w:val="00165637"/>
    <w:rsid w:val="00167A04"/>
    <w:rsid w:val="001707E1"/>
    <w:rsid w:val="00171226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5E6"/>
    <w:rsid w:val="002109E6"/>
    <w:rsid w:val="002117BC"/>
    <w:rsid w:val="002120A2"/>
    <w:rsid w:val="00215C5E"/>
    <w:rsid w:val="00217430"/>
    <w:rsid w:val="0023308E"/>
    <w:rsid w:val="002355A7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66F4"/>
    <w:rsid w:val="00261100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2F62E9"/>
    <w:rsid w:val="003020BC"/>
    <w:rsid w:val="00304489"/>
    <w:rsid w:val="00304D1F"/>
    <w:rsid w:val="00310707"/>
    <w:rsid w:val="00313685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6E0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7BB3"/>
    <w:rsid w:val="003D7F38"/>
    <w:rsid w:val="003E0F5A"/>
    <w:rsid w:val="003E3E11"/>
    <w:rsid w:val="003F02D4"/>
    <w:rsid w:val="003F0303"/>
    <w:rsid w:val="003F2D0A"/>
    <w:rsid w:val="003F3C14"/>
    <w:rsid w:val="00401421"/>
    <w:rsid w:val="004052B8"/>
    <w:rsid w:val="00407A12"/>
    <w:rsid w:val="00411537"/>
    <w:rsid w:val="00412325"/>
    <w:rsid w:val="0041612A"/>
    <w:rsid w:val="004200CE"/>
    <w:rsid w:val="00427316"/>
    <w:rsid w:val="004277F7"/>
    <w:rsid w:val="00432B7B"/>
    <w:rsid w:val="00434103"/>
    <w:rsid w:val="00435B60"/>
    <w:rsid w:val="004360C5"/>
    <w:rsid w:val="00440CF1"/>
    <w:rsid w:val="0044349B"/>
    <w:rsid w:val="00444DAD"/>
    <w:rsid w:val="004473E5"/>
    <w:rsid w:val="00451C35"/>
    <w:rsid w:val="00457A9C"/>
    <w:rsid w:val="00462728"/>
    <w:rsid w:val="00465AE4"/>
    <w:rsid w:val="0046709B"/>
    <w:rsid w:val="0047110C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1D23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668E"/>
    <w:rsid w:val="004F7B1C"/>
    <w:rsid w:val="00503C47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4CAF"/>
    <w:rsid w:val="005359B1"/>
    <w:rsid w:val="00536430"/>
    <w:rsid w:val="0054060C"/>
    <w:rsid w:val="005409FB"/>
    <w:rsid w:val="00541FB3"/>
    <w:rsid w:val="0054286C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7566"/>
    <w:rsid w:val="005C0B31"/>
    <w:rsid w:val="005C0F83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E6F46"/>
    <w:rsid w:val="005E7B64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72E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0CE3"/>
    <w:rsid w:val="006C5BA7"/>
    <w:rsid w:val="006D0A7C"/>
    <w:rsid w:val="006D2BF9"/>
    <w:rsid w:val="006D39BC"/>
    <w:rsid w:val="006D4A7E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DCE"/>
    <w:rsid w:val="00704D51"/>
    <w:rsid w:val="0070697F"/>
    <w:rsid w:val="007100DE"/>
    <w:rsid w:val="00712D88"/>
    <w:rsid w:val="00713087"/>
    <w:rsid w:val="00716742"/>
    <w:rsid w:val="00717D52"/>
    <w:rsid w:val="00721563"/>
    <w:rsid w:val="007231E5"/>
    <w:rsid w:val="00723382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1F14"/>
    <w:rsid w:val="007625B0"/>
    <w:rsid w:val="007634F1"/>
    <w:rsid w:val="00766542"/>
    <w:rsid w:val="00767325"/>
    <w:rsid w:val="0077138A"/>
    <w:rsid w:val="00774794"/>
    <w:rsid w:val="007757A7"/>
    <w:rsid w:val="007764E1"/>
    <w:rsid w:val="00786F9B"/>
    <w:rsid w:val="00792476"/>
    <w:rsid w:val="00792B23"/>
    <w:rsid w:val="00794754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B76"/>
    <w:rsid w:val="00805C3F"/>
    <w:rsid w:val="008075E4"/>
    <w:rsid w:val="008077B1"/>
    <w:rsid w:val="00812791"/>
    <w:rsid w:val="0081294E"/>
    <w:rsid w:val="00815315"/>
    <w:rsid w:val="00821DA6"/>
    <w:rsid w:val="00825576"/>
    <w:rsid w:val="00827A7A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D5D1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C2E"/>
    <w:rsid w:val="00932D30"/>
    <w:rsid w:val="00934325"/>
    <w:rsid w:val="00934A95"/>
    <w:rsid w:val="00947157"/>
    <w:rsid w:val="00947B82"/>
    <w:rsid w:val="00950C0C"/>
    <w:rsid w:val="009526B9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934"/>
    <w:rsid w:val="00984112"/>
    <w:rsid w:val="00987797"/>
    <w:rsid w:val="00990D23"/>
    <w:rsid w:val="0099523E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D004B"/>
    <w:rsid w:val="009D1F07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78D4"/>
    <w:rsid w:val="00A51194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9DC"/>
    <w:rsid w:val="00A877FD"/>
    <w:rsid w:val="00A95375"/>
    <w:rsid w:val="00A97324"/>
    <w:rsid w:val="00AA1B47"/>
    <w:rsid w:val="00AA3DB3"/>
    <w:rsid w:val="00AA7492"/>
    <w:rsid w:val="00AB08ED"/>
    <w:rsid w:val="00AB2AB8"/>
    <w:rsid w:val="00AB5B96"/>
    <w:rsid w:val="00AB5CE9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3BDA"/>
    <w:rsid w:val="00B44145"/>
    <w:rsid w:val="00B4772D"/>
    <w:rsid w:val="00B47B22"/>
    <w:rsid w:val="00B51048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877D4"/>
    <w:rsid w:val="00B93BF5"/>
    <w:rsid w:val="00B94B9F"/>
    <w:rsid w:val="00B97CB7"/>
    <w:rsid w:val="00BA26E1"/>
    <w:rsid w:val="00BA3B16"/>
    <w:rsid w:val="00BA4733"/>
    <w:rsid w:val="00BA5E2C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E7A89"/>
    <w:rsid w:val="00BF3598"/>
    <w:rsid w:val="00BF3C71"/>
    <w:rsid w:val="00BF4E3C"/>
    <w:rsid w:val="00BF6C58"/>
    <w:rsid w:val="00BF75D8"/>
    <w:rsid w:val="00C03AF9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3452B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660C7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16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333B"/>
    <w:rsid w:val="00D440C1"/>
    <w:rsid w:val="00D5202E"/>
    <w:rsid w:val="00D52C86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6CF1"/>
    <w:rsid w:val="00D902DA"/>
    <w:rsid w:val="00D9052F"/>
    <w:rsid w:val="00D906D9"/>
    <w:rsid w:val="00D90A81"/>
    <w:rsid w:val="00D9194B"/>
    <w:rsid w:val="00D936C8"/>
    <w:rsid w:val="00D9608B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32ED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E9"/>
    <w:rsid w:val="00E56FE2"/>
    <w:rsid w:val="00E62A2F"/>
    <w:rsid w:val="00E7022A"/>
    <w:rsid w:val="00E729C4"/>
    <w:rsid w:val="00E73C95"/>
    <w:rsid w:val="00E740AF"/>
    <w:rsid w:val="00E86A1A"/>
    <w:rsid w:val="00E90CAF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2E0D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6D7D"/>
    <w:rsid w:val="00F87208"/>
    <w:rsid w:val="00F91A84"/>
    <w:rsid w:val="00F96E63"/>
    <w:rsid w:val="00F97146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D07BE"/>
    <w:rsid w:val="00460DC6"/>
    <w:rsid w:val="00583A95"/>
    <w:rsid w:val="007519B3"/>
    <w:rsid w:val="008574FD"/>
    <w:rsid w:val="008E5F8D"/>
    <w:rsid w:val="0093324F"/>
    <w:rsid w:val="009F44F8"/>
    <w:rsid w:val="00A33F38"/>
    <w:rsid w:val="00AC092B"/>
    <w:rsid w:val="00B2464F"/>
    <w:rsid w:val="00BA265C"/>
    <w:rsid w:val="00C26102"/>
    <w:rsid w:val="00C557AD"/>
    <w:rsid w:val="00D34411"/>
    <w:rsid w:val="00DF74B9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76456-03F4-4AC3-9B65-A1D00075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498</TotalTime>
  <Pages>18</Pages>
  <Words>2952</Words>
  <Characters>16238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DSTCUS.03.01 Gestionar Ingreso</vt:lpstr>
      <vt:lpstr>&lt;Nombre del Proyecto&gt;</vt:lpstr>
    </vt:vector>
  </TitlesOfParts>
  <Manager>OFICIALÍA MAYOR</Manager>
  <Company>SECRETARÍA DE COMUNICACIONES Y TRANSPORTES</Company>
  <LinksUpToDate>false</LinksUpToDate>
  <CharactersWithSpaces>19152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DSTCUS.03.01 Gestionar Ingreso</dc:title>
  <dc:subject>UNIDAD DE TECNOLOGÍAS DE INFORMACIÓN Y COMUNICACIONES</dc:subject>
  <dc:creator>admin</dc:creator>
  <cp:keywords>Sistema de Gestión de Trámites</cp:keywords>
  <cp:lastModifiedBy>admin</cp:lastModifiedBy>
  <cp:revision>43</cp:revision>
  <cp:lastPrinted>2010-10-19T18:40:00Z</cp:lastPrinted>
  <dcterms:created xsi:type="dcterms:W3CDTF">2011-12-29T17:16:00Z</dcterms:created>
  <dcterms:modified xsi:type="dcterms:W3CDTF">2011-12-30T21:30:00Z</dcterms:modified>
</cp:coreProperties>
</file>