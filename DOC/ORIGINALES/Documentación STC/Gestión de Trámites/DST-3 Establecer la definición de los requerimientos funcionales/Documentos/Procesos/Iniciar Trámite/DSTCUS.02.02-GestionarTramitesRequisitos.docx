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1F15A8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F93F92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1F15A8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A735A4">
            <w:rPr>
              <w:rFonts w:cs="Arial"/>
            </w:rPr>
            <w:t>DST</w:t>
          </w:r>
          <w:r w:rsidR="008E2706">
            <w:rPr>
              <w:rFonts w:cs="Arial"/>
            </w:rPr>
            <w:t>CUS.02</w:t>
          </w:r>
          <w:r w:rsidR="00B400BC">
            <w:rPr>
              <w:rFonts w:cs="Arial"/>
            </w:rPr>
            <w:t>.02</w:t>
          </w:r>
          <w:r w:rsidR="001F6344">
            <w:rPr>
              <w:rFonts w:cs="Arial"/>
            </w:rPr>
            <w:t xml:space="preserve"> </w:t>
          </w:r>
          <w:r w:rsidR="00A735A4">
            <w:rPr>
              <w:rFonts w:cs="Arial"/>
            </w:rPr>
            <w:t>Gestionar</w:t>
          </w:r>
          <w:r w:rsidR="00B618B2">
            <w:rPr>
              <w:rFonts w:cs="Arial"/>
            </w:rPr>
            <w:t xml:space="preserve"> Trámites y Requisitos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</w:t>
      </w:r>
      <w:r w:rsidR="00337264">
        <w:rPr>
          <w:rFonts w:cs="Arial"/>
        </w:rPr>
        <w:t>1</w:t>
      </w:r>
    </w:p>
    <w:p w:rsidR="00DE664D" w:rsidRPr="008B14EA" w:rsidRDefault="001F15A8" w:rsidP="009A1A4B">
      <w:pPr>
        <w:pStyle w:val="Ttulo"/>
        <w:rPr>
          <w:rFonts w:cs="Arial"/>
        </w:rPr>
      </w:pPr>
      <w:r>
        <w:rPr>
          <w:rFonts w:cs="Arial"/>
        </w:rPr>
        <w:t>02</w:t>
      </w:r>
      <w:r w:rsidR="00D5202E">
        <w:rPr>
          <w:rFonts w:cs="Arial"/>
        </w:rPr>
        <w:t>/</w:t>
      </w:r>
      <w:r w:rsidR="00337264">
        <w:rPr>
          <w:rFonts w:cs="Arial"/>
        </w:rPr>
        <w:t>0</w:t>
      </w:r>
      <w:r w:rsidR="00F7633E">
        <w:rPr>
          <w:rFonts w:cs="Arial"/>
        </w:rPr>
        <w:t>1</w:t>
      </w:r>
      <w:r w:rsidR="00337264">
        <w:rPr>
          <w:rFonts w:cs="Arial"/>
        </w:rPr>
        <w:t>/2012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250DCE">
      <w:pPr>
        <w:pStyle w:val="Subttulo"/>
      </w:pPr>
      <w:r w:rsidRPr="008B14EA"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1F15A8" w:rsidP="001F15A8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37264">
              <w:rPr>
                <w:rFonts w:cs="Arial"/>
              </w:rPr>
              <w:t>2/01/2012</w:t>
            </w:r>
          </w:p>
        </w:tc>
        <w:tc>
          <w:tcPr>
            <w:tcW w:w="517" w:type="pct"/>
            <w:vAlign w:val="center"/>
          </w:tcPr>
          <w:p w:rsidR="00B654BD" w:rsidRPr="008B14EA" w:rsidRDefault="00337264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25" w:type="pct"/>
            <w:vAlign w:val="center"/>
          </w:tcPr>
          <w:p w:rsidR="00B654BD" w:rsidRPr="008B14EA" w:rsidRDefault="00337264" w:rsidP="0049717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descrito</w:t>
            </w:r>
          </w:p>
        </w:tc>
        <w:tc>
          <w:tcPr>
            <w:tcW w:w="1835" w:type="pct"/>
            <w:vAlign w:val="center"/>
          </w:tcPr>
          <w:p w:rsidR="00B654BD" w:rsidRPr="008B14EA" w:rsidRDefault="00337264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250DCE">
      <w:pPr>
        <w:pStyle w:val="Subttulo"/>
      </w:pPr>
      <w:r w:rsidRPr="008B14EA">
        <w:lastRenderedPageBreak/>
        <w:t>Tabla de Contenido</w:t>
      </w:r>
    </w:p>
    <w:p w:rsidR="00CC6959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8303773" w:history="1">
        <w:r w:rsidR="00CC6959" w:rsidRPr="00FF5797">
          <w:rPr>
            <w:rStyle w:val="Hipervnculo"/>
            <w:noProof/>
          </w:rPr>
          <w:t>1</w:t>
        </w:r>
        <w:r w:rsidR="00CC6959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C6959" w:rsidRPr="00FF5797">
          <w:rPr>
            <w:rStyle w:val="Hipervnculo"/>
            <w:noProof/>
          </w:rPr>
          <w:t>Introducción</w:t>
        </w:r>
        <w:r w:rsidR="00CC6959">
          <w:rPr>
            <w:noProof/>
            <w:webHidden/>
          </w:rPr>
          <w:tab/>
        </w:r>
        <w:r w:rsidR="00CC6959">
          <w:rPr>
            <w:noProof/>
            <w:webHidden/>
          </w:rPr>
          <w:fldChar w:fldCharType="begin"/>
        </w:r>
        <w:r w:rsidR="00CC6959">
          <w:rPr>
            <w:noProof/>
            <w:webHidden/>
          </w:rPr>
          <w:instrText xml:space="preserve"> PAGEREF _Toc318303773 \h </w:instrText>
        </w:r>
        <w:r w:rsidR="00CC6959">
          <w:rPr>
            <w:noProof/>
            <w:webHidden/>
          </w:rPr>
        </w:r>
        <w:r w:rsidR="00CC6959">
          <w:rPr>
            <w:noProof/>
            <w:webHidden/>
          </w:rPr>
          <w:fldChar w:fldCharType="separate"/>
        </w:r>
        <w:r w:rsidR="00CC6959">
          <w:rPr>
            <w:noProof/>
            <w:webHidden/>
          </w:rPr>
          <w:t>4</w:t>
        </w:r>
        <w:r w:rsidR="00CC6959"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74" w:history="1">
        <w:r w:rsidRPr="00FF5797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75" w:history="1">
        <w:r w:rsidRPr="00FF5797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76" w:history="1">
        <w:r w:rsidRPr="00FF5797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77" w:history="1">
        <w:r w:rsidRPr="00FF5797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78" w:history="1">
        <w:r w:rsidRPr="00FF5797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CU.02.02.01 – GenerarTrámitesRequisitos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79" w:history="1">
        <w:r w:rsidRPr="00FF5797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80" w:history="1">
        <w:r w:rsidRPr="00FF5797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81" w:history="1">
        <w:r w:rsidRPr="00FF5797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303782" w:history="1">
        <w:r w:rsidRPr="00FF5797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F5797">
          <w:rPr>
            <w:rStyle w:val="Hipervnculo"/>
          </w:rPr>
          <w:t>El usuario deberá buscar o registrar un solicitante.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_Toc318303782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6959" w:rsidRDefault="00CC6959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303783" w:history="1">
        <w:r w:rsidRPr="00FF5797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F5797">
          <w:rPr>
            <w:rStyle w:val="Hipervnculo"/>
          </w:rPr>
          <w:t>El usuario sólo verá el departamento que tiene asignado.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_Toc318303783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84" w:history="1">
        <w:r w:rsidRPr="00FF5797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303785" w:history="1">
        <w:r w:rsidRPr="00FF5797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F5797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_Toc318303785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86" w:history="1">
        <w:r w:rsidRPr="00FF5797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87" w:history="1">
        <w:r w:rsidRPr="00FF5797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88" w:history="1">
        <w:r w:rsidRPr="00FF5797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89" w:history="1">
        <w:r w:rsidRPr="00FF5797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90" w:history="1">
        <w:r w:rsidRPr="00FF5797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CU.02.02.02 – ImprimirTrámitesRequisitos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91" w:history="1">
        <w:r w:rsidRPr="00FF5797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92" w:history="1">
        <w:r w:rsidRPr="00FF5797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93" w:history="1">
        <w:r w:rsidRPr="00FF5797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303794" w:history="1">
        <w:r w:rsidRPr="00FF5797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F5797">
          <w:rPr>
            <w:rStyle w:val="Hipervnculo"/>
          </w:rPr>
          <w:t>El usuario deberá registrar un trámite.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_Toc318303794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95" w:history="1">
        <w:r w:rsidRPr="00FF5797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303796" w:history="1">
        <w:r w:rsidRPr="00FF5797">
          <w:rPr>
            <w:rStyle w:val="Hipervnculo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F5797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_Toc318303796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97" w:history="1">
        <w:r w:rsidRPr="00FF5797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98" w:history="1">
        <w:r w:rsidRPr="00FF5797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799" w:history="1">
        <w:r w:rsidRPr="00FF5797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800" w:history="1">
        <w:r w:rsidRPr="00FF5797">
          <w:rPr>
            <w:rStyle w:val="Hipervnculo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6959" w:rsidRDefault="00CC6959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303801" w:history="1">
        <w:r w:rsidRPr="00FF5797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F5797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_Toc318303801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250DCE">
      <w:pPr>
        <w:pStyle w:val="Subttulo"/>
      </w:pPr>
      <w:r w:rsidRPr="008B14EA">
        <w:rPr>
          <w:rFonts w:eastAsia="MS Mincho"/>
          <w:color w:val="auto"/>
          <w:spacing w:val="0"/>
          <w:szCs w:val="20"/>
        </w:rPr>
        <w:fldChar w:fldCharType="end"/>
      </w:r>
      <w:r w:rsidR="00DE664D" w:rsidRPr="008B14EA"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8E2706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DSTCUS.02.02 Gestionar Trámites y Requisitos</w:t>
          </w:r>
        </w:p>
      </w:sdtContent>
    </w:sdt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18303773"/>
      <w:r w:rsidRPr="0004119B">
        <w:t>Introducción</w:t>
      </w:r>
      <w:bookmarkEnd w:id="0"/>
      <w:bookmarkEnd w:id="1"/>
      <w:bookmarkEnd w:id="5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18303774"/>
      <w:r w:rsidRPr="00041EBD">
        <w:t>Objetivo</w:t>
      </w:r>
      <w:bookmarkEnd w:id="6"/>
      <w:bookmarkEnd w:id="7"/>
      <w:bookmarkEnd w:id="8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</w:t>
      </w:r>
      <w:r w:rsidR="00A478D4">
        <w:rPr>
          <w:rFonts w:cs="Arial"/>
        </w:rPr>
        <w:t xml:space="preserve">para llevar acabo el registro de trámites y </w:t>
      </w:r>
      <w:r w:rsidR="00623F7A">
        <w:rPr>
          <w:rFonts w:cs="Arial"/>
        </w:rPr>
        <w:t xml:space="preserve">sus </w:t>
      </w:r>
      <w:r w:rsidR="00A478D4">
        <w:rPr>
          <w:rFonts w:cs="Arial"/>
        </w:rPr>
        <w:t>requisitos</w:t>
      </w:r>
      <w:r w:rsidR="001F6344">
        <w:rPr>
          <w:rFonts w:cs="Arial"/>
        </w:rPr>
        <w:t xml:space="preserve"> dentro del 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8303775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8303776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B80835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B80835" w:rsidRPr="00B80835" w:rsidRDefault="00B80835" w:rsidP="00B80835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</w:t>
      </w:r>
      <w:r>
        <w:rPr>
          <w:rFonts w:cs="Arial"/>
        </w:rPr>
        <w:t>RNS</w:t>
      </w:r>
      <w:r w:rsidRPr="00081F67">
        <w:rPr>
          <w:rFonts w:cs="Arial"/>
        </w:rPr>
        <w:t>-</w:t>
      </w:r>
      <w:r>
        <w:rPr>
          <w:rFonts w:cs="Arial"/>
        </w:rPr>
        <w:t>ReglasDeNegocio</w:t>
      </w:r>
      <w:r w:rsidRPr="00081F67">
        <w:rPr>
          <w:rFonts w:cs="Arial"/>
        </w:rPr>
        <w:t>DelSistema</w:t>
      </w:r>
      <w:r>
        <w:rPr>
          <w:rFonts w:cs="Arial"/>
        </w:rPr>
        <w:t>.docx.</w:t>
      </w:r>
    </w:p>
    <w:p w:rsidR="00B80835" w:rsidRDefault="00B80835" w:rsidP="00B80835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B80835">
        <w:rPr>
          <w:rFonts w:cs="Arial"/>
          <w:lang w:val="es-ES"/>
        </w:rPr>
        <w:t>Para conocer el detalle de los flujos de los Casos de Uso que tienen relación con el seguimiento de las actividades de este proceso:</w:t>
      </w:r>
    </w:p>
    <w:p w:rsidR="00FF4644" w:rsidRPr="00B80835" w:rsidRDefault="00DA7D93" w:rsidP="00D54F25">
      <w:pPr>
        <w:pStyle w:val="Prrafodelista"/>
        <w:numPr>
          <w:ilvl w:val="0"/>
          <w:numId w:val="5"/>
        </w:numPr>
        <w:ind w:left="1134" w:hanging="283"/>
        <w:rPr>
          <w:rFonts w:cs="Arial"/>
          <w:lang w:val="es-ES"/>
        </w:rPr>
      </w:pPr>
      <w:r w:rsidRPr="00D54F25">
        <w:rPr>
          <w:rFonts w:cs="Arial"/>
          <w:lang w:val="es-ES"/>
        </w:rPr>
        <w:t xml:space="preserve">Refiérase al Caso de Uso </w:t>
      </w:r>
      <w:r w:rsidR="00D54F25" w:rsidRPr="00D54F25">
        <w:rPr>
          <w:rFonts w:cs="Arial"/>
          <w:lang w:val="es-ES"/>
        </w:rPr>
        <w:t>DSTCUS.00.00 AdministrarCatálogos</w:t>
      </w:r>
      <w:r w:rsidR="00AA2CE0" w:rsidRPr="00D54F25">
        <w:rPr>
          <w:rFonts w:cs="Arial"/>
          <w:lang w:val="es-ES"/>
        </w:rPr>
        <w:t>.doc</w:t>
      </w:r>
      <w:r w:rsidRPr="00D54F25">
        <w:rPr>
          <w:rFonts w:cs="Arial"/>
          <w:lang w:val="es-ES"/>
        </w:rPr>
        <w:t>x</w:t>
      </w:r>
    </w:p>
    <w:p w:rsidR="00FF4644" w:rsidRPr="00BF2898" w:rsidRDefault="00DA7D93" w:rsidP="00DA7D93">
      <w:pPr>
        <w:pStyle w:val="Prrafodelista"/>
        <w:numPr>
          <w:ilvl w:val="0"/>
          <w:numId w:val="5"/>
        </w:numPr>
        <w:ind w:left="1134" w:hanging="283"/>
        <w:rPr>
          <w:rFonts w:cs="Arial"/>
          <w:lang w:val="es-ES"/>
        </w:rPr>
      </w:pPr>
      <w:r w:rsidRPr="00DA7D93">
        <w:rPr>
          <w:rFonts w:cs="Arial"/>
          <w:lang w:val="es-ES"/>
        </w:rPr>
        <w:t xml:space="preserve">Refiérase al Caso de Uso </w:t>
      </w:r>
      <w:r w:rsidR="002B2F5B">
        <w:rPr>
          <w:rFonts w:cs="Arial"/>
          <w:lang w:val="es-ES"/>
        </w:rPr>
        <w:t>DST</w:t>
      </w:r>
      <w:r w:rsidR="002B2F5B" w:rsidRPr="00092013">
        <w:rPr>
          <w:rFonts w:cs="Arial"/>
          <w:lang w:val="es-ES"/>
        </w:rPr>
        <w:t>CU</w:t>
      </w:r>
      <w:r w:rsidR="002B2F5B">
        <w:rPr>
          <w:rFonts w:cs="Arial"/>
          <w:lang w:val="es-ES"/>
        </w:rPr>
        <w:t>S</w:t>
      </w:r>
      <w:r w:rsidR="002B2F5B" w:rsidRPr="00092013">
        <w:rPr>
          <w:rFonts w:cs="Arial"/>
          <w:lang w:val="es-ES"/>
        </w:rPr>
        <w:t>.</w:t>
      </w:r>
      <w:r w:rsidR="008E2706">
        <w:rPr>
          <w:rFonts w:cs="Arial"/>
          <w:lang w:val="es-ES"/>
        </w:rPr>
        <w:t>02.03</w:t>
      </w:r>
      <w:r w:rsidR="002B2F5B" w:rsidRPr="00092013">
        <w:rPr>
          <w:rFonts w:cs="Arial"/>
          <w:lang w:val="es-ES"/>
        </w:rPr>
        <w:t xml:space="preserve"> GestionarSolicitudes</w:t>
      </w:r>
      <w:r w:rsidR="00AA2CE0">
        <w:rPr>
          <w:rFonts w:cs="Arial"/>
          <w:lang w:val="es-ES"/>
        </w:rPr>
        <w:t>.doc</w:t>
      </w:r>
      <w:r>
        <w:rPr>
          <w:rFonts w:cs="Arial"/>
          <w:lang w:val="es-ES"/>
        </w:rPr>
        <w:t>x</w:t>
      </w:r>
    </w:p>
    <w:p w:rsidR="00EB3DE0" w:rsidRDefault="00EB3DE0" w:rsidP="00795508">
      <w:pPr>
        <w:pStyle w:val="Ttulo2"/>
      </w:pPr>
      <w:bookmarkStart w:id="19" w:name="_Toc318303777"/>
      <w:r>
        <w:t>Diagrama de Casos de Uso</w:t>
      </w:r>
      <w:bookmarkEnd w:id="19"/>
    </w:p>
    <w:p w:rsidR="001F1C75" w:rsidRDefault="00B208AD" w:rsidP="00250DCE">
      <w:pPr>
        <w:pStyle w:val="Subttulo"/>
      </w:pPr>
      <w:r>
        <w:rPr>
          <w:noProof/>
          <w:lang w:eastAsia="es-MX"/>
        </w:rPr>
        <w:drawing>
          <wp:inline distT="0" distB="0" distL="0" distR="0">
            <wp:extent cx="5686425" cy="3619500"/>
            <wp:effectExtent l="19050" t="19050" r="28575" b="190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02-GestionarTrámitesRequisito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1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2"/>
    <w:bookmarkEnd w:id="3"/>
    <w:bookmarkEnd w:id="4"/>
    <w:bookmarkEnd w:id="9"/>
    <w:p w:rsidR="00242741" w:rsidRDefault="00242741" w:rsidP="00250DC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B76F23">
        <w:t>CU.</w:t>
      </w:r>
      <w:r w:rsidR="008E2706">
        <w:t>02.02</w:t>
      </w:r>
      <w:r w:rsidRPr="008D03C3">
        <w:t>.0</w:t>
      </w:r>
      <w:r w:rsidR="00E52323">
        <w:t>1</w:t>
      </w:r>
      <w:r>
        <w:t>-</w:t>
      </w:r>
      <w:r w:rsidR="00F016E3">
        <w:t>Generar</w:t>
      </w:r>
      <w:r w:rsidR="00B76F23">
        <w:t>TramitesRequisitos</w:t>
      </w:r>
    </w:p>
    <w:p w:rsidR="00F016E3" w:rsidRPr="00041EBD" w:rsidRDefault="005A298A" w:rsidP="00F016E3">
      <w:pPr>
        <w:pStyle w:val="Ttulo1"/>
      </w:pPr>
      <w:bookmarkStart w:id="20" w:name="_CU.00.01.02_–_Generar"/>
      <w:bookmarkStart w:id="21" w:name="_CU.01.02.01_–_GenerarTrámitesRequis"/>
      <w:bookmarkStart w:id="22" w:name="_CU.02.02.01_–_GenerarTrámitesRequis"/>
      <w:bookmarkStart w:id="23" w:name="_Toc318303778"/>
      <w:bookmarkEnd w:id="20"/>
      <w:bookmarkEnd w:id="21"/>
      <w:bookmarkEnd w:id="22"/>
      <w:r>
        <w:t>CU.</w:t>
      </w:r>
      <w:r w:rsidR="008E2706">
        <w:t>02.02</w:t>
      </w:r>
      <w:r w:rsidR="00E52323">
        <w:t>.01</w:t>
      </w:r>
      <w:r w:rsidR="00517F6D">
        <w:t xml:space="preserve"> – GenerarTrámites</w:t>
      </w:r>
      <w:r w:rsidR="00B76F23">
        <w:t>Requisitos</w:t>
      </w:r>
      <w:bookmarkEnd w:id="23"/>
    </w:p>
    <w:p w:rsidR="005455B8" w:rsidRPr="00D702C4" w:rsidRDefault="005455B8" w:rsidP="005455B8">
      <w:pPr>
        <w:pStyle w:val="Ttulo2"/>
      </w:pPr>
      <w:bookmarkStart w:id="24" w:name="_Toc318303779"/>
      <w:r w:rsidRPr="00D702C4">
        <w:t>Descripción Breve</w:t>
      </w:r>
      <w:bookmarkEnd w:id="24"/>
    </w:p>
    <w:p w:rsidR="005455B8" w:rsidRPr="00BE728C" w:rsidRDefault="005455B8" w:rsidP="005455B8">
      <w:pPr>
        <w:rPr>
          <w:rFonts w:cs="Arial"/>
        </w:rPr>
      </w:pPr>
      <w:r w:rsidRPr="00D702C4">
        <w:rPr>
          <w:rFonts w:cs="Arial"/>
        </w:rPr>
        <w:t>El usuario</w:t>
      </w:r>
      <w:r w:rsidR="00301EE9">
        <w:rPr>
          <w:rFonts w:cs="Arial"/>
        </w:rPr>
        <w:t xml:space="preserve"> genera el registro</w:t>
      </w:r>
      <w:r w:rsidR="009E6D6F">
        <w:rPr>
          <w:rFonts w:cs="Arial"/>
        </w:rPr>
        <w:t xml:space="preserve"> de</w:t>
      </w:r>
      <w:r w:rsidR="006363AC">
        <w:rPr>
          <w:rFonts w:cs="Arial"/>
        </w:rPr>
        <w:t xml:space="preserve"> t</w:t>
      </w:r>
      <w:r w:rsidR="00610A05">
        <w:rPr>
          <w:rFonts w:cs="Arial"/>
        </w:rPr>
        <w:t xml:space="preserve">rámites </w:t>
      </w:r>
      <w:r w:rsidR="00DB1B7D">
        <w:rPr>
          <w:rFonts w:cs="Arial"/>
        </w:rPr>
        <w:t>d</w:t>
      </w:r>
      <w:r>
        <w:rPr>
          <w:rFonts w:cs="Arial"/>
        </w:rPr>
        <w:t>entro del sistema de gestión de trámites.</w:t>
      </w:r>
    </w:p>
    <w:p w:rsidR="005455B8" w:rsidRPr="00D702C4" w:rsidRDefault="005455B8" w:rsidP="005455B8">
      <w:pPr>
        <w:pStyle w:val="Ttulo2"/>
      </w:pPr>
      <w:bookmarkStart w:id="25" w:name="_Toc318303780"/>
      <w:r w:rsidRPr="00D702C4">
        <w:t>Actores</w:t>
      </w:r>
      <w:bookmarkEnd w:id="25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610A05" w:rsidRDefault="00610A05" w:rsidP="00610A05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2817F4">
        <w:rPr>
          <w:rFonts w:cs="Arial"/>
          <w:b/>
        </w:rPr>
        <w:t>Ventanilla Ú</w:t>
      </w:r>
      <w:r>
        <w:rPr>
          <w:rFonts w:cs="Arial"/>
          <w:b/>
        </w:rPr>
        <w:t>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registrar </w:t>
      </w:r>
      <w:r w:rsidR="00DB1B7D">
        <w:rPr>
          <w:rFonts w:cs="Arial"/>
        </w:rPr>
        <w:t xml:space="preserve">un </w:t>
      </w:r>
      <w:r>
        <w:rPr>
          <w:rFonts w:cs="Arial"/>
        </w:rPr>
        <w:t>trámite en 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26" w:name="_Toc318303781"/>
      <w:r w:rsidRPr="00D702C4">
        <w:t>Condiciones Previas</w:t>
      </w:r>
      <w:bookmarkEnd w:id="26"/>
    </w:p>
    <w:p w:rsidR="00C71BF1" w:rsidRPr="00E52323" w:rsidRDefault="006E0252" w:rsidP="006E0252">
      <w:pPr>
        <w:pStyle w:val="Ttulo3"/>
      </w:pPr>
      <w:bookmarkStart w:id="27" w:name="_Toc318303782"/>
      <w:r w:rsidRPr="00D702C4">
        <w:t>El usuario</w:t>
      </w:r>
      <w:r w:rsidR="00E56DCC">
        <w:t xml:space="preserve"> deberá buscar o registrar un solicitante</w:t>
      </w:r>
      <w:r>
        <w:t>.</w:t>
      </w:r>
      <w:bookmarkEnd w:id="27"/>
    </w:p>
    <w:p w:rsidR="005C555D" w:rsidRDefault="005C555D" w:rsidP="00506840">
      <w:pPr>
        <w:spacing w:after="240"/>
      </w:pPr>
      <w:r w:rsidRPr="00853EFB">
        <w:t xml:space="preserve">El usuario deberá </w:t>
      </w:r>
      <w:r>
        <w:t xml:space="preserve">buscar o registrar un solicitante, ver detalle en </w:t>
      </w:r>
      <w:r w:rsidR="00430AB0">
        <w:t xml:space="preserve">el Caso de Uso </w:t>
      </w:r>
      <w:r w:rsidRPr="00853EFB">
        <w:t>&lt;&lt;</w:t>
      </w:r>
      <w:r w:rsidRPr="00430AB0">
        <w:t>CU.02.01.01–BuscarSolicitanteRepLegal</w:t>
      </w:r>
      <w:r w:rsidRPr="00853EFB">
        <w:t>&gt;&gt;</w:t>
      </w:r>
      <w:r>
        <w:t xml:space="preserve">, </w:t>
      </w:r>
      <w:r w:rsidR="00430AB0">
        <w:t>descrito en documento &lt;&lt;</w:t>
      </w:r>
      <w:r w:rsidR="00430AB0" w:rsidRPr="00430AB0">
        <w:t>DSTCUS.02.01-GestionarSolicitanteRepLegal</w:t>
      </w:r>
      <w:r w:rsidR="00430AB0">
        <w:t xml:space="preserve">.docx&gt;&gt;, </w:t>
      </w:r>
      <w:r>
        <w:t>posteriormente deberá seleccionar la opción “Registrar Trámite” o la pestaña “Trámites y Requisitos”</w:t>
      </w:r>
      <w:r w:rsidRPr="00853EFB">
        <w:t>.</w:t>
      </w:r>
      <w:bookmarkStart w:id="28" w:name="_GoBack"/>
      <w:bookmarkEnd w:id="28"/>
    </w:p>
    <w:p w:rsidR="00E52828" w:rsidRPr="00E52323" w:rsidRDefault="00E52828" w:rsidP="00E52828">
      <w:pPr>
        <w:pStyle w:val="Ttulo3"/>
      </w:pPr>
      <w:bookmarkStart w:id="29" w:name="_Toc318303783"/>
      <w:r w:rsidRPr="00D702C4">
        <w:t>El usuario</w:t>
      </w:r>
      <w:r w:rsidR="00A00217">
        <w:t xml:space="preserve"> sólo verá el departamento que tiene asignado</w:t>
      </w:r>
      <w:r>
        <w:t>.</w:t>
      </w:r>
      <w:bookmarkEnd w:id="29"/>
    </w:p>
    <w:p w:rsidR="00E52828" w:rsidRPr="00E52828" w:rsidRDefault="00E52828" w:rsidP="005C555D">
      <w:pPr>
        <w:rPr>
          <w:lang w:val="es-ES"/>
        </w:rPr>
      </w:pPr>
      <w:r>
        <w:rPr>
          <w:rFonts w:cs="Arial"/>
        </w:rPr>
        <w:t>Ver documento DSTRNS-Reglas</w:t>
      </w:r>
      <w:r w:rsidRPr="00326BAB">
        <w:rPr>
          <w:rFonts w:cs="Arial"/>
        </w:rPr>
        <w:t>DeNegocioDelSistema</w:t>
      </w:r>
      <w:r>
        <w:rPr>
          <w:rFonts w:cs="Arial"/>
        </w:rPr>
        <w:t xml:space="preserve"> (</w:t>
      </w:r>
      <w:r>
        <w:t xml:space="preserve">RNS_PB01, </w:t>
      </w:r>
      <w:r w:rsidRPr="002375A9">
        <w:t>RNS_PB02</w:t>
      </w:r>
      <w:r>
        <w:rPr>
          <w:rFonts w:cs="Arial"/>
        </w:rPr>
        <w:t>).</w:t>
      </w:r>
    </w:p>
    <w:p w:rsidR="005455B8" w:rsidRPr="00D702C4" w:rsidRDefault="005455B8" w:rsidP="005455B8">
      <w:pPr>
        <w:pStyle w:val="Ttulo2"/>
      </w:pPr>
      <w:bookmarkStart w:id="30" w:name="_Toc318303784"/>
      <w:r w:rsidRPr="00D702C4">
        <w:t>Flujo de Eventos</w:t>
      </w:r>
      <w:bookmarkEnd w:id="30"/>
    </w:p>
    <w:p w:rsidR="005455B8" w:rsidRPr="005068E0" w:rsidRDefault="005455B8" w:rsidP="005455B8">
      <w:pPr>
        <w:pStyle w:val="Ttulo3"/>
      </w:pPr>
      <w:bookmarkStart w:id="31" w:name="_Toc318303785"/>
      <w:r w:rsidRPr="00D702C4">
        <w:t>Flujo Básico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27"/>
        <w:gridCol w:w="4077"/>
        <w:gridCol w:w="478"/>
        <w:gridCol w:w="4318"/>
      </w:tblGrid>
      <w:tr w:rsidR="005455B8" w:rsidRPr="00934325" w:rsidTr="0015097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455B8" w:rsidRPr="00934325" w:rsidRDefault="005455B8" w:rsidP="0015097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455B8" w:rsidRPr="00D00A56" w:rsidTr="0015097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455B8" w:rsidRPr="00D00A56" w:rsidRDefault="005455B8" w:rsidP="0015097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455B8" w:rsidRPr="00D00A56" w:rsidRDefault="005455B8" w:rsidP="0015097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Pr="00D702C4" w:rsidRDefault="00E52323" w:rsidP="00544C4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E52323" w:rsidRPr="00D702C4" w:rsidRDefault="00E52323" w:rsidP="00DF1511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5F1E2A">
              <w:rPr>
                <w:rFonts w:cs="Arial"/>
              </w:rPr>
              <w:t>selecciona</w:t>
            </w:r>
            <w:r>
              <w:rPr>
                <w:rFonts w:cs="Arial"/>
              </w:rPr>
              <w:t xml:space="preserve"> </w:t>
            </w:r>
            <w:r w:rsidR="00DF1511">
              <w:rPr>
                <w:rFonts w:cs="Arial"/>
              </w:rPr>
              <w:t xml:space="preserve">una opción dentro del </w:t>
            </w:r>
            <w:r w:rsidR="00DB485F">
              <w:rPr>
                <w:rFonts w:cs="Arial"/>
              </w:rPr>
              <w:t>“Listado de T</w:t>
            </w:r>
            <w:r w:rsidR="00DF1511">
              <w:rPr>
                <w:rFonts w:cs="Arial"/>
              </w:rPr>
              <w:t>rámites</w:t>
            </w:r>
            <w:r w:rsidR="00DB485F">
              <w:rPr>
                <w:rFonts w:cs="Arial"/>
              </w:rPr>
              <w:t>”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E52323" w:rsidRDefault="00E52323" w:rsidP="00544C4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E52323" w:rsidRPr="00F86C8C" w:rsidRDefault="00C15D96" w:rsidP="00F86C8C">
            <w:pPr>
              <w:pStyle w:val="Prrafodelista"/>
              <w:numPr>
                <w:ilvl w:val="0"/>
                <w:numId w:val="7"/>
              </w:numPr>
              <w:rPr>
                <w:rFonts w:cs="Arial"/>
              </w:rPr>
            </w:pPr>
            <w:r w:rsidRPr="00F86C8C">
              <w:rPr>
                <w:rFonts w:cs="Arial"/>
              </w:rPr>
              <w:t>Muestra la</w:t>
            </w:r>
            <w:r w:rsidR="00E52323" w:rsidRPr="00F86C8C">
              <w:rPr>
                <w:rFonts w:cs="Arial"/>
              </w:rPr>
              <w:t xml:space="preserve">s </w:t>
            </w:r>
            <w:r w:rsidRPr="00F86C8C">
              <w:rPr>
                <w:rFonts w:cs="Arial"/>
              </w:rPr>
              <w:t xml:space="preserve">modalidades y </w:t>
            </w:r>
            <w:r w:rsidR="00B23F8F">
              <w:rPr>
                <w:rFonts w:cs="Arial"/>
              </w:rPr>
              <w:t>el l</w:t>
            </w:r>
            <w:r w:rsidR="00010785">
              <w:rPr>
                <w:rFonts w:cs="Arial"/>
              </w:rPr>
              <w:t xml:space="preserve">istado de </w:t>
            </w:r>
            <w:r w:rsidR="0024142A">
              <w:rPr>
                <w:rFonts w:cs="Arial"/>
              </w:rPr>
              <w:t xml:space="preserve"> </w:t>
            </w:r>
            <w:r w:rsidR="00B23F8F">
              <w:rPr>
                <w:rFonts w:cs="Arial"/>
              </w:rPr>
              <w:t>requisitos del t</w:t>
            </w:r>
            <w:r w:rsidRPr="00F86C8C">
              <w:rPr>
                <w:rFonts w:cs="Arial"/>
              </w:rPr>
              <w:t>rámite</w:t>
            </w:r>
            <w:r w:rsidR="00E52323" w:rsidRPr="00F86C8C">
              <w:rPr>
                <w:rFonts w:cs="Arial"/>
              </w:rPr>
              <w:t>.</w:t>
            </w:r>
          </w:p>
          <w:p w:rsidR="00326BAB" w:rsidRPr="00E52828" w:rsidRDefault="00E52323" w:rsidP="00E52828">
            <w:pPr>
              <w:pStyle w:val="Prrafodelista"/>
              <w:numPr>
                <w:ilvl w:val="0"/>
                <w:numId w:val="7"/>
              </w:numPr>
              <w:rPr>
                <w:rFonts w:cs="Arial"/>
              </w:rPr>
            </w:pPr>
            <w:r w:rsidRPr="00F86C8C">
              <w:rPr>
                <w:rFonts w:cs="Arial"/>
              </w:rPr>
              <w:t>H</w:t>
            </w:r>
            <w:r w:rsidR="00B46018" w:rsidRPr="00F86C8C">
              <w:rPr>
                <w:rFonts w:cs="Arial"/>
              </w:rPr>
              <w:t>abilita las opciones de “Nuevo”</w:t>
            </w:r>
            <w:r w:rsidRPr="00F86C8C">
              <w:rPr>
                <w:rFonts w:cs="Arial"/>
              </w:rPr>
              <w:t xml:space="preserve"> e  “Imprimir”.</w:t>
            </w: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Pr="00D702C4" w:rsidRDefault="00E52323" w:rsidP="00024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E471E7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E52323" w:rsidRPr="00D702C4" w:rsidRDefault="00E471E7" w:rsidP="000243E1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E52323">
              <w:rPr>
                <w:rFonts w:cs="Arial"/>
              </w:rPr>
              <w:t xml:space="preserve">elecciona la </w:t>
            </w:r>
            <w:r w:rsidR="00F86C8C">
              <w:rPr>
                <w:rFonts w:cs="Arial"/>
              </w:rPr>
              <w:t xml:space="preserve">modalidad del trámite y la </w:t>
            </w:r>
            <w:r w:rsidR="00E52323">
              <w:rPr>
                <w:rFonts w:cs="Arial"/>
              </w:rPr>
              <w:t>opción “Nuevo”.</w:t>
            </w:r>
          </w:p>
        </w:tc>
        <w:tc>
          <w:tcPr>
            <w:tcW w:w="303" w:type="pct"/>
            <w:vAlign w:val="center"/>
          </w:tcPr>
          <w:p w:rsidR="00E52323" w:rsidRDefault="00E471E7" w:rsidP="000243E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E52323" w:rsidRPr="004F2E3F" w:rsidRDefault="00E52323" w:rsidP="004F2E3F">
            <w:pPr>
              <w:rPr>
                <w:rFonts w:cs="Arial"/>
              </w:rPr>
            </w:pPr>
            <w:r w:rsidRPr="004F2E3F">
              <w:rPr>
                <w:rFonts w:cs="Arial"/>
              </w:rPr>
              <w:t xml:space="preserve">Habilita </w:t>
            </w:r>
            <w:r w:rsidR="0024142A" w:rsidRPr="004F2E3F">
              <w:rPr>
                <w:rFonts w:cs="Arial"/>
              </w:rPr>
              <w:t xml:space="preserve">la </w:t>
            </w:r>
            <w:r w:rsidR="00250DCE" w:rsidRPr="004F2E3F">
              <w:rPr>
                <w:rFonts w:cs="Arial"/>
              </w:rPr>
              <w:t>sección</w:t>
            </w:r>
            <w:r w:rsidR="0024142A" w:rsidRPr="004F2E3F">
              <w:rPr>
                <w:rFonts w:cs="Arial"/>
              </w:rPr>
              <w:t xml:space="preserve"> “Requisitos Entregados” y m</w:t>
            </w:r>
            <w:r w:rsidRPr="004F2E3F">
              <w:rPr>
                <w:rFonts w:cs="Arial"/>
              </w:rPr>
              <w:t xml:space="preserve">uestra </w:t>
            </w:r>
            <w:r w:rsidR="0024142A" w:rsidRPr="004F2E3F">
              <w:rPr>
                <w:rFonts w:cs="Arial"/>
              </w:rPr>
              <w:t xml:space="preserve">los </w:t>
            </w:r>
            <w:r w:rsidRPr="004F2E3F">
              <w:rPr>
                <w:rFonts w:cs="Arial"/>
              </w:rPr>
              <w:t>“Datos de la Solicitud”</w:t>
            </w:r>
            <w:r w:rsidR="00F86C8C" w:rsidRPr="004F2E3F">
              <w:rPr>
                <w:rFonts w:cs="Arial"/>
              </w:rPr>
              <w:t>.</w:t>
            </w:r>
          </w:p>
        </w:tc>
      </w:tr>
      <w:tr w:rsidR="00E52323" w:rsidRPr="00D702C4" w:rsidTr="0015097E">
        <w:tc>
          <w:tcPr>
            <w:tcW w:w="382" w:type="pct"/>
            <w:vAlign w:val="center"/>
          </w:tcPr>
          <w:p w:rsidR="00E52323" w:rsidRDefault="00E471E7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E52323" w:rsidRPr="00D702C4" w:rsidRDefault="00E52323" w:rsidP="002B7349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los </w:t>
            </w:r>
            <w:r w:rsidR="002B7349">
              <w:rPr>
                <w:rFonts w:cs="Arial"/>
              </w:rPr>
              <w:t>requisitos que recibe del solicitante.</w:t>
            </w:r>
          </w:p>
        </w:tc>
        <w:tc>
          <w:tcPr>
            <w:tcW w:w="303" w:type="pct"/>
            <w:vAlign w:val="center"/>
          </w:tcPr>
          <w:p w:rsidR="00E52323" w:rsidRDefault="00E52323" w:rsidP="0015097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52323" w:rsidRDefault="00E52323" w:rsidP="005827FB">
            <w:pPr>
              <w:rPr>
                <w:rFonts w:cs="Arial"/>
              </w:rPr>
            </w:pPr>
          </w:p>
        </w:tc>
      </w:tr>
      <w:tr w:rsidR="00E52323" w:rsidRPr="005B31A3" w:rsidTr="0015097E">
        <w:tc>
          <w:tcPr>
            <w:tcW w:w="382" w:type="pct"/>
            <w:vAlign w:val="center"/>
          </w:tcPr>
          <w:p w:rsidR="00E52323" w:rsidRDefault="00E471E7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E52323" w:rsidRPr="00362D25" w:rsidRDefault="00E52323" w:rsidP="0015097E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“Guardar”:</w:t>
            </w:r>
          </w:p>
          <w:p w:rsidR="00E52323" w:rsidRPr="00362D25" w:rsidRDefault="00E471E7" w:rsidP="0015097E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07</w:t>
            </w:r>
            <w:r w:rsidR="00E52323">
              <w:rPr>
                <w:rFonts w:cs="Arial"/>
              </w:rPr>
              <w:t>.</w:t>
            </w:r>
          </w:p>
          <w:p w:rsidR="00E52323" w:rsidRPr="00362D25" w:rsidRDefault="00E52323" w:rsidP="0015097E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E52323" w:rsidRPr="00362D25" w:rsidRDefault="00BF4B43" w:rsidP="0015097E">
            <w:pPr>
              <w:rPr>
                <w:rFonts w:cs="Arial"/>
              </w:rPr>
            </w:pPr>
            <w:r>
              <w:rPr>
                <w:rFonts w:cs="Arial"/>
              </w:rPr>
              <w:tab/>
              <w:t xml:space="preserve">Ir al punto </w:t>
            </w:r>
            <w:r w:rsidR="000410E0" w:rsidRPr="000410E0">
              <w:rPr>
                <w:rFonts w:cs="Arial"/>
              </w:rPr>
              <w:t>13</w:t>
            </w:r>
            <w:r w:rsidR="00E52323" w:rsidRPr="000410E0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E52323" w:rsidRDefault="00E471E7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B21839" w:rsidRPr="00211681" w:rsidRDefault="00B21839" w:rsidP="00211681">
            <w:pPr>
              <w:rPr>
                <w:rFonts w:cs="Arial"/>
              </w:rPr>
            </w:pPr>
            <w:r w:rsidRPr="00211681">
              <w:rPr>
                <w:rFonts w:cs="Arial"/>
              </w:rPr>
              <w:t xml:space="preserve">Muestra mensaje de confirmación para guardar </w:t>
            </w:r>
            <w:r w:rsidR="00B23F8F">
              <w:rPr>
                <w:rFonts w:cs="Arial"/>
              </w:rPr>
              <w:t xml:space="preserve">la </w:t>
            </w:r>
            <w:r w:rsidRPr="00211681">
              <w:rPr>
                <w:rFonts w:cs="Arial"/>
              </w:rPr>
              <w:t>solicitud.</w:t>
            </w:r>
          </w:p>
          <w:p w:rsidR="00E52323" w:rsidRDefault="00B21839" w:rsidP="00581CB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</w:t>
            </w:r>
            <w:r w:rsidRPr="00CF6E2D">
              <w:rPr>
                <w:rFonts w:cs="Arial"/>
              </w:rPr>
              <w:t xml:space="preserve">documento DSTMSG Mensajes del Sistema </w:t>
            </w:r>
            <w:r>
              <w:rPr>
                <w:rFonts w:cs="Arial"/>
              </w:rPr>
              <w:t>(MSG08</w:t>
            </w:r>
            <w:r w:rsidRPr="00934A95">
              <w:rPr>
                <w:rFonts w:cs="Arial"/>
              </w:rPr>
              <w:t>).</w:t>
            </w:r>
          </w:p>
          <w:p w:rsidR="005B31A3" w:rsidRPr="005B31A3" w:rsidRDefault="005B31A3" w:rsidP="00581CB1">
            <w:pPr>
              <w:ind w:left="454"/>
              <w:rPr>
                <w:rFonts w:cs="Arial"/>
              </w:rPr>
            </w:pPr>
            <w:r w:rsidRPr="005B31A3">
              <w:rPr>
                <w:rFonts w:cs="Arial"/>
              </w:rPr>
              <w:t xml:space="preserve">Ver </w:t>
            </w:r>
            <w:r>
              <w:rPr>
                <w:rFonts w:cs="Arial"/>
              </w:rPr>
              <w:t xml:space="preserve">documento </w:t>
            </w:r>
            <w:r w:rsidRPr="00326BAB">
              <w:rPr>
                <w:rFonts w:cs="Arial"/>
              </w:rPr>
              <w:t>DSTRNS-ReglasDeNegocioDelSistema</w:t>
            </w:r>
            <w:r>
              <w:rPr>
                <w:rFonts w:cs="Arial"/>
              </w:rPr>
              <w:t xml:space="preserve"> </w:t>
            </w:r>
            <w:r w:rsidRPr="005B31A3">
              <w:rPr>
                <w:rFonts w:cs="Arial"/>
              </w:rPr>
              <w:t>(</w:t>
            </w:r>
            <w:r w:rsidRPr="005B31A3">
              <w:t>RNS_PB04</w:t>
            </w:r>
            <w:r w:rsidRPr="005B31A3">
              <w:rPr>
                <w:rFonts w:cs="Arial"/>
              </w:rPr>
              <w:t>)</w:t>
            </w:r>
          </w:p>
        </w:tc>
      </w:tr>
      <w:tr w:rsidR="003149E3" w:rsidRPr="00D702C4" w:rsidTr="0015097E">
        <w:tc>
          <w:tcPr>
            <w:tcW w:w="382" w:type="pct"/>
            <w:vAlign w:val="center"/>
          </w:tcPr>
          <w:p w:rsidR="003149E3" w:rsidRDefault="003149E3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3149E3" w:rsidRDefault="003149E3" w:rsidP="0015097E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“Aceptar”:</w:t>
            </w:r>
          </w:p>
          <w:p w:rsidR="003149E3" w:rsidRDefault="003149E3" w:rsidP="003149E3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09.</w:t>
            </w:r>
          </w:p>
          <w:p w:rsidR="003149E3" w:rsidRDefault="003149E3" w:rsidP="0015097E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3149E3" w:rsidRPr="00362D25" w:rsidRDefault="003149E3" w:rsidP="003149E3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Pr="000410E0">
              <w:rPr>
                <w:rFonts w:cs="Arial"/>
              </w:rPr>
              <w:t>1</w:t>
            </w:r>
            <w:r w:rsidR="000410E0" w:rsidRPr="000410E0">
              <w:rPr>
                <w:rFonts w:cs="Arial"/>
              </w:rPr>
              <w:t>3</w:t>
            </w:r>
          </w:p>
        </w:tc>
        <w:tc>
          <w:tcPr>
            <w:tcW w:w="303" w:type="pct"/>
            <w:vAlign w:val="center"/>
          </w:tcPr>
          <w:p w:rsidR="003149E3" w:rsidRDefault="003149E3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3149E3" w:rsidRPr="003149E3" w:rsidRDefault="003149E3" w:rsidP="003149E3">
            <w:pPr>
              <w:rPr>
                <w:rFonts w:cs="Arial"/>
              </w:rPr>
            </w:pPr>
            <w:r w:rsidRPr="003149E3">
              <w:rPr>
                <w:rFonts w:cs="Arial"/>
              </w:rPr>
              <w:t>Si el usuario NO selecciona los requisitos identificados como obligatorio</w:t>
            </w:r>
            <w:r w:rsidR="00A55800">
              <w:rPr>
                <w:rFonts w:cs="Arial"/>
              </w:rPr>
              <w:t>s</w:t>
            </w:r>
            <w:r w:rsidRPr="003149E3">
              <w:rPr>
                <w:rFonts w:cs="Arial"/>
              </w:rPr>
              <w:t xml:space="preserve"> se muestra mensaje de alerta.</w:t>
            </w:r>
          </w:p>
          <w:p w:rsidR="003149E3" w:rsidRDefault="003149E3" w:rsidP="003149E3">
            <w:pPr>
              <w:ind w:left="454"/>
              <w:rPr>
                <w:rFonts w:cs="Arial"/>
              </w:rPr>
            </w:pPr>
            <w:r w:rsidRPr="00B21839">
              <w:rPr>
                <w:rFonts w:cs="Arial"/>
              </w:rPr>
              <w:t>Ver documento DSTMSG Mensajes del Sistema (MSG09).</w:t>
            </w:r>
          </w:p>
          <w:p w:rsidR="00326BAB" w:rsidRDefault="00326BAB" w:rsidP="003149E3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</w:t>
            </w:r>
            <w:r w:rsidRPr="00326BAB">
              <w:rPr>
                <w:rFonts w:cs="Arial"/>
              </w:rPr>
              <w:t>DSTRNS-</w:t>
            </w:r>
            <w:r w:rsidRPr="00326BAB">
              <w:rPr>
                <w:rFonts w:cs="Arial"/>
              </w:rPr>
              <w:lastRenderedPageBreak/>
              <w:t>ReglasDeNegocioDelSistema</w:t>
            </w:r>
            <w:r>
              <w:rPr>
                <w:rFonts w:cs="Arial"/>
              </w:rPr>
              <w:t xml:space="preserve"> </w:t>
            </w:r>
            <w:r>
              <w:t>(RNS_PB03)</w:t>
            </w:r>
            <w:r w:rsidR="00355251">
              <w:t>.</w:t>
            </w:r>
          </w:p>
          <w:p w:rsidR="00112A7E" w:rsidRDefault="00112A7E" w:rsidP="00112A7E">
            <w:pPr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112A7E" w:rsidRDefault="00112A7E" w:rsidP="00112A7E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11.</w:t>
            </w:r>
          </w:p>
        </w:tc>
      </w:tr>
      <w:tr w:rsidR="00112A7E" w:rsidRPr="00D702C4" w:rsidTr="0015097E">
        <w:tc>
          <w:tcPr>
            <w:tcW w:w="382" w:type="pct"/>
            <w:vAlign w:val="center"/>
          </w:tcPr>
          <w:p w:rsidR="00112A7E" w:rsidRDefault="00112A7E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10</w:t>
            </w:r>
          </w:p>
        </w:tc>
        <w:tc>
          <w:tcPr>
            <w:tcW w:w="2198" w:type="pct"/>
            <w:vAlign w:val="center"/>
          </w:tcPr>
          <w:p w:rsidR="00112A7E" w:rsidRDefault="00112A7E" w:rsidP="001F15A8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“Aceptar”:</w:t>
            </w:r>
          </w:p>
          <w:p w:rsidR="00112A7E" w:rsidRDefault="000410E0" w:rsidP="001F15A8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11</w:t>
            </w:r>
            <w:r w:rsidR="00112A7E">
              <w:rPr>
                <w:rFonts w:cs="Arial"/>
              </w:rPr>
              <w:t>.</w:t>
            </w:r>
          </w:p>
          <w:p w:rsidR="00112A7E" w:rsidRDefault="00112A7E" w:rsidP="001F15A8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112A7E" w:rsidRPr="00362D25" w:rsidRDefault="00112A7E" w:rsidP="001F15A8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Pr="000410E0">
              <w:rPr>
                <w:rFonts w:cs="Arial"/>
              </w:rPr>
              <w:t>1</w:t>
            </w:r>
            <w:r w:rsidR="000410E0" w:rsidRPr="000410E0">
              <w:rPr>
                <w:rFonts w:cs="Arial"/>
              </w:rPr>
              <w:t>3</w:t>
            </w:r>
          </w:p>
        </w:tc>
        <w:tc>
          <w:tcPr>
            <w:tcW w:w="303" w:type="pct"/>
            <w:vAlign w:val="center"/>
          </w:tcPr>
          <w:p w:rsidR="00112A7E" w:rsidRDefault="00112A7E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17" w:type="pct"/>
            <w:vAlign w:val="center"/>
          </w:tcPr>
          <w:p w:rsidR="00F836A8" w:rsidRPr="0024142A" w:rsidRDefault="00F836A8" w:rsidP="0024142A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24142A">
              <w:rPr>
                <w:rFonts w:cs="Arial"/>
              </w:rPr>
              <w:t>Genera la solicitud.</w:t>
            </w:r>
          </w:p>
          <w:p w:rsidR="00F836A8" w:rsidRDefault="00F836A8" w:rsidP="00F836A8">
            <w:pPr>
              <w:ind w:left="454"/>
              <w:rPr>
                <w:rFonts w:cs="Arial"/>
              </w:rPr>
            </w:pPr>
            <w:r>
              <w:t>Ver docu</w:t>
            </w:r>
            <w:r w:rsidR="00DF3A80">
              <w:t>mento DSTRNS-ReglasDeNe</w:t>
            </w:r>
            <w:r>
              <w:t>gocioDelSistema(RNS_PB05 y RNS_PB06).</w:t>
            </w:r>
          </w:p>
          <w:p w:rsidR="00112A7E" w:rsidRPr="00A55800" w:rsidRDefault="00112A7E" w:rsidP="00A55800">
            <w:pPr>
              <w:ind w:left="454"/>
              <w:rPr>
                <w:rFonts w:cs="Arial"/>
              </w:rPr>
            </w:pPr>
            <w:r w:rsidRPr="0024142A">
              <w:rPr>
                <w:rFonts w:cs="Arial"/>
              </w:rPr>
              <w:t>Muestra mensaje con el número de solicitud generada.</w:t>
            </w:r>
            <w:r w:rsidR="00A55800">
              <w:rPr>
                <w:rFonts w:cs="Arial"/>
              </w:rPr>
              <w:t xml:space="preserve"> </w:t>
            </w:r>
            <w:r w:rsidR="00A55800" w:rsidRPr="00B21839">
              <w:rPr>
                <w:rFonts w:cs="Arial"/>
              </w:rPr>
              <w:t>Ver documento DS</w:t>
            </w:r>
            <w:r w:rsidR="00A55800">
              <w:rPr>
                <w:rFonts w:cs="Arial"/>
              </w:rPr>
              <w:t>TMSG Mensajes del Sistema (MSG10</w:t>
            </w:r>
            <w:r w:rsidR="00A55800" w:rsidRPr="00B21839">
              <w:rPr>
                <w:rFonts w:cs="Arial"/>
              </w:rPr>
              <w:t>).</w:t>
            </w:r>
          </w:p>
        </w:tc>
      </w:tr>
      <w:tr w:rsidR="00112A7E" w:rsidRPr="00D702C4" w:rsidTr="0015097E">
        <w:tc>
          <w:tcPr>
            <w:tcW w:w="382" w:type="pct"/>
            <w:vAlign w:val="center"/>
          </w:tcPr>
          <w:p w:rsidR="00112A7E" w:rsidRPr="00D702C4" w:rsidRDefault="000410E0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98" w:type="pct"/>
            <w:vAlign w:val="center"/>
          </w:tcPr>
          <w:p w:rsidR="00112A7E" w:rsidRDefault="00112A7E" w:rsidP="00FE68A6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112A7E" w:rsidRPr="00685CE2" w:rsidRDefault="00112A7E" w:rsidP="00FE68A6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112A7E" w:rsidRDefault="00112A7E" w:rsidP="001D0D14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 w:rsidR="006E0CE5">
                <w:rPr>
                  <w:rStyle w:val="Hipervnculo"/>
                  <w:rFonts w:cs="Arial"/>
                </w:rPr>
                <w:t>CU.02.02.02</w:t>
              </w:r>
              <w:r>
                <w:rPr>
                  <w:rStyle w:val="Hipervnculo"/>
                  <w:rFonts w:cs="Arial"/>
                </w:rPr>
                <w:t xml:space="preserve"> – Imprimir Trámites</w:t>
              </w:r>
              <w:r w:rsidRPr="00B47B22">
                <w:rPr>
                  <w:rStyle w:val="Hipervnculo"/>
                  <w:rFonts w:cs="Arial"/>
                </w:rPr>
                <w:t>Requisitos</w:t>
              </w:r>
            </w:hyperlink>
            <w:r>
              <w:rPr>
                <w:rFonts w:cs="Arial"/>
              </w:rPr>
              <w:t>&gt;&gt;.</w:t>
            </w:r>
          </w:p>
          <w:p w:rsidR="00112A7E" w:rsidRPr="001C43AD" w:rsidRDefault="00112A7E" w:rsidP="00517F6D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Continuar con el flujo del trámite, seleccione la</w:t>
            </w:r>
            <w:r w:rsidRPr="001C43AD">
              <w:rPr>
                <w:rFonts w:cs="Arial"/>
              </w:rPr>
              <w:t xml:space="preserve"> p</w:t>
            </w:r>
            <w:r>
              <w:rPr>
                <w:rFonts w:cs="Arial"/>
              </w:rPr>
              <w:t>estaña</w:t>
            </w:r>
            <w:r w:rsidRPr="001C43AD">
              <w:rPr>
                <w:rFonts w:cs="Arial"/>
              </w:rPr>
              <w:t xml:space="preserve"> “Solicitudes”</w:t>
            </w:r>
            <w:r>
              <w:rPr>
                <w:rFonts w:cs="Arial"/>
              </w:rPr>
              <w:t>:</w:t>
            </w:r>
          </w:p>
          <w:p w:rsidR="00112A7E" w:rsidRPr="001D0D14" w:rsidRDefault="00112A7E" w:rsidP="00517F6D">
            <w:pPr>
              <w:ind w:left="720"/>
              <w:rPr>
                <w:rFonts w:cs="Arial"/>
              </w:rPr>
            </w:pPr>
            <w:r w:rsidRPr="001C43AD">
              <w:rPr>
                <w:rFonts w:cs="Arial"/>
              </w:rPr>
              <w:t>Refiérase al Caso de Uso &lt;&lt;</w:t>
            </w:r>
            <w:r>
              <w:t>D</w:t>
            </w:r>
            <w:r>
              <w:rPr>
                <w:rFonts w:cs="Arial"/>
              </w:rPr>
              <w:t>STCUS.02</w:t>
            </w:r>
            <w:r w:rsidRPr="001C43AD">
              <w:rPr>
                <w:rFonts w:cs="Arial"/>
              </w:rPr>
              <w:t>.03-GestionarSolicitudes.doc</w:t>
            </w:r>
            <w:r>
              <w:rPr>
                <w:rFonts w:cs="Arial"/>
              </w:rPr>
              <w:t>x</w:t>
            </w:r>
            <w:r w:rsidRPr="001C43AD">
              <w:rPr>
                <w:rFonts w:cs="Arial"/>
              </w:rPr>
              <w:t>&gt;&gt;</w:t>
            </w:r>
            <w:r w:rsidRPr="001C43AD">
              <w:rPr>
                <w:rFonts w:cs="Arial"/>
                <w:b/>
              </w:rPr>
              <w:t>.</w:t>
            </w:r>
          </w:p>
        </w:tc>
        <w:tc>
          <w:tcPr>
            <w:tcW w:w="303" w:type="pct"/>
            <w:vAlign w:val="center"/>
          </w:tcPr>
          <w:p w:rsidR="00112A7E" w:rsidRDefault="00112A7E" w:rsidP="0015097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112A7E" w:rsidRDefault="00112A7E" w:rsidP="0015097E">
            <w:pPr>
              <w:rPr>
                <w:rFonts w:cs="Arial"/>
              </w:rPr>
            </w:pPr>
          </w:p>
        </w:tc>
      </w:tr>
      <w:tr w:rsidR="00112A7E" w:rsidRPr="00D702C4" w:rsidTr="0015097E">
        <w:tc>
          <w:tcPr>
            <w:tcW w:w="382" w:type="pct"/>
            <w:vAlign w:val="center"/>
          </w:tcPr>
          <w:p w:rsidR="00112A7E" w:rsidRDefault="00112A7E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410E0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112A7E" w:rsidRDefault="00112A7E" w:rsidP="0015097E">
            <w:pPr>
              <w:rPr>
                <w:rFonts w:cs="Arial"/>
              </w:rPr>
            </w:pPr>
            <w:r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112A7E" w:rsidRDefault="00112A7E" w:rsidP="0015097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112A7E" w:rsidRDefault="00112A7E" w:rsidP="0015097E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32" w:name="_Toc318303786"/>
      <w:r>
        <w:t>Flujos alternos</w:t>
      </w:r>
      <w:bookmarkEnd w:id="32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33" w:name="_Toc318303787"/>
      <w:r w:rsidRPr="00D702C4">
        <w:t>Condiciones Posteriores</w:t>
      </w:r>
      <w:bookmarkEnd w:id="33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34" w:name="_Toc318303788"/>
      <w:r w:rsidRPr="00D702C4">
        <w:lastRenderedPageBreak/>
        <w:t>Diagrama</w:t>
      </w:r>
      <w:bookmarkEnd w:id="34"/>
    </w:p>
    <w:p w:rsidR="005455B8" w:rsidRPr="00D702C4" w:rsidRDefault="00CC6959" w:rsidP="005455B8">
      <w:pPr>
        <w:jc w:val="center"/>
        <w:rPr>
          <w:rFonts w:cs="Arial"/>
        </w:rPr>
      </w:pPr>
      <w:r>
        <w:rPr>
          <w:noProof/>
          <w:lang w:eastAsia="es-MX"/>
        </w:rPr>
        <w:drawing>
          <wp:inline distT="0" distB="0" distL="0" distR="0" wp14:anchorId="4C09DB41" wp14:editId="312D36CA">
            <wp:extent cx="5943600" cy="636397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 Gestion de Trámite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35" w:name="_Toc318303789"/>
      <w:r w:rsidRPr="00D702C4">
        <w:t>Observaciones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1446B6" w:rsidRDefault="001446B6" w:rsidP="00250DC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B76F23">
        <w:t>CU.</w:t>
      </w:r>
      <w:r w:rsidR="008E2706">
        <w:t>02.02</w:t>
      </w:r>
      <w:r w:rsidRPr="008D03C3">
        <w:t>.0</w:t>
      </w:r>
      <w:r w:rsidR="00250DCE">
        <w:t>2</w:t>
      </w:r>
      <w:r>
        <w:t>-Imprimir</w:t>
      </w:r>
      <w:r w:rsidR="00B76F23">
        <w:t>TramitesRequisitos</w:t>
      </w:r>
    </w:p>
    <w:p w:rsidR="00F016E3" w:rsidRPr="00041EBD" w:rsidRDefault="005063F0" w:rsidP="00B76F23">
      <w:pPr>
        <w:pStyle w:val="Ttulo1"/>
      </w:pPr>
      <w:bookmarkStart w:id="36" w:name="_CU.00.01.05_–_Imprimir"/>
      <w:bookmarkStart w:id="37" w:name="_Toc318303790"/>
      <w:bookmarkEnd w:id="36"/>
      <w:r>
        <w:t>CU.</w:t>
      </w:r>
      <w:r w:rsidR="008E2706">
        <w:t>02.02</w:t>
      </w:r>
      <w:r w:rsidR="00250DCE">
        <w:t>.02 – ImprimirTrámites</w:t>
      </w:r>
      <w:r w:rsidR="00B76F23">
        <w:t>Requisitos</w:t>
      </w:r>
      <w:bookmarkEnd w:id="37"/>
    </w:p>
    <w:p w:rsidR="007B5D93" w:rsidRPr="00D702C4" w:rsidRDefault="007B5D93" w:rsidP="007B5D93">
      <w:pPr>
        <w:pStyle w:val="Ttulo2"/>
      </w:pPr>
      <w:bookmarkStart w:id="38" w:name="_Toc318303791"/>
      <w:r w:rsidRPr="00D702C4">
        <w:t>Descripción Breve</w:t>
      </w:r>
      <w:bookmarkEnd w:id="38"/>
    </w:p>
    <w:p w:rsidR="007B5D93" w:rsidRPr="00BE728C" w:rsidRDefault="007B5D93" w:rsidP="007B5D93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B11900">
        <w:rPr>
          <w:rFonts w:cs="Arial"/>
        </w:rPr>
        <w:t>realiza impresiones de pantalla</w:t>
      </w:r>
      <w:r w:rsidR="00734D1E">
        <w:rPr>
          <w:rFonts w:cs="Arial"/>
        </w:rPr>
        <w:t xml:space="preserve"> de los trámites y requisitos </w:t>
      </w:r>
      <w:r>
        <w:rPr>
          <w:rFonts w:cs="Arial"/>
        </w:rPr>
        <w:t xml:space="preserve"> dentro del sistema de gestión de trámites.</w:t>
      </w:r>
    </w:p>
    <w:p w:rsidR="007B5D93" w:rsidRPr="00D702C4" w:rsidRDefault="007B5D93" w:rsidP="007B5D93">
      <w:pPr>
        <w:pStyle w:val="Ttulo2"/>
      </w:pPr>
      <w:bookmarkStart w:id="39" w:name="_Toc318303792"/>
      <w:r w:rsidRPr="00D702C4">
        <w:t>Actores</w:t>
      </w:r>
      <w:bookmarkEnd w:id="39"/>
    </w:p>
    <w:p w:rsidR="007B5D93" w:rsidRDefault="007B5D93" w:rsidP="007B5D9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7B5D93" w:rsidRDefault="007B5D93" w:rsidP="006E0252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</w:t>
      </w:r>
      <w:r w:rsidR="008C751D">
        <w:rPr>
          <w:rFonts w:cs="Arial"/>
        </w:rPr>
        <w:t>imprimir pantalla de</w:t>
      </w:r>
      <w:r>
        <w:rPr>
          <w:rFonts w:cs="Arial"/>
        </w:rPr>
        <w:t xml:space="preserve"> los trámites y requisitos.</w:t>
      </w:r>
    </w:p>
    <w:p w:rsidR="007B5D93" w:rsidRPr="002029C4" w:rsidRDefault="007B5D93" w:rsidP="007B5D9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7B5D93" w:rsidRPr="00D702C4" w:rsidRDefault="007B5D93" w:rsidP="007B5D93">
      <w:pPr>
        <w:pStyle w:val="Ttulo2"/>
      </w:pPr>
      <w:bookmarkStart w:id="40" w:name="_Toc318303793"/>
      <w:r w:rsidRPr="00D702C4">
        <w:t>Condiciones Previas</w:t>
      </w:r>
      <w:bookmarkEnd w:id="40"/>
    </w:p>
    <w:p w:rsidR="00250DCE" w:rsidRPr="00E52323" w:rsidRDefault="00250DCE" w:rsidP="00250DCE">
      <w:pPr>
        <w:pStyle w:val="Ttulo3"/>
      </w:pPr>
      <w:bookmarkStart w:id="41" w:name="_Toc318303794"/>
      <w:r w:rsidRPr="00D702C4">
        <w:t xml:space="preserve">El usuario deberá </w:t>
      </w:r>
      <w:r w:rsidR="00A965B3">
        <w:t>registrar un trámite</w:t>
      </w:r>
      <w:r>
        <w:t>.</w:t>
      </w:r>
      <w:bookmarkEnd w:id="41"/>
    </w:p>
    <w:p w:rsidR="00D21A3B" w:rsidRDefault="00250DCE" w:rsidP="00250DCE">
      <w:pPr>
        <w:spacing w:after="240"/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 xml:space="preserve">l usuario deberá </w:t>
      </w:r>
      <w:r w:rsidR="00A965B3">
        <w:rPr>
          <w:rFonts w:cs="Arial"/>
        </w:rPr>
        <w:t>registrar un trámite</w:t>
      </w:r>
      <w:r w:rsidR="003D6612">
        <w:rPr>
          <w:rFonts w:cs="Arial"/>
        </w:rPr>
        <w:t>, ver detalle en el Caso de Uso &lt;&lt;</w:t>
      </w:r>
      <w:hyperlink w:anchor="_CU.00.01.02_–_Generar" w:history="1">
        <w:r w:rsidR="003D6612" w:rsidRPr="003D6612">
          <w:rPr>
            <w:rStyle w:val="Hipervnculo"/>
            <w:rFonts w:cs="Arial"/>
          </w:rPr>
          <w:t>CU.02.02.01 GenerarTrámitesRequisitos</w:t>
        </w:r>
      </w:hyperlink>
      <w:r w:rsidR="003D6612">
        <w:rPr>
          <w:rFonts w:cs="Arial"/>
        </w:rPr>
        <w:t>&gt;&gt;</w:t>
      </w:r>
      <w:r w:rsidR="00C11DC7">
        <w:rPr>
          <w:rFonts w:cs="Arial"/>
        </w:rPr>
        <w:t>.</w:t>
      </w:r>
    </w:p>
    <w:p w:rsidR="00B11900" w:rsidRPr="00D702C4" w:rsidRDefault="00B11900" w:rsidP="00B11900">
      <w:pPr>
        <w:pStyle w:val="Ttulo2"/>
      </w:pPr>
      <w:bookmarkStart w:id="42" w:name="_Toc318303795"/>
      <w:r w:rsidRPr="00D702C4">
        <w:t>Flujo de Eventos</w:t>
      </w:r>
      <w:bookmarkEnd w:id="42"/>
    </w:p>
    <w:p w:rsidR="00B11900" w:rsidRDefault="00B11900" w:rsidP="00F016E3">
      <w:pPr>
        <w:pStyle w:val="Ttulo3"/>
      </w:pPr>
      <w:bookmarkStart w:id="43" w:name="_Toc318303796"/>
      <w:r w:rsidRPr="00D702C4">
        <w:t>Flujo Básico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3C41A4" w:rsidRPr="00934325" w:rsidTr="005A298A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3C41A4" w:rsidRPr="00934325" w:rsidRDefault="003C41A4" w:rsidP="005A298A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3C41A4" w:rsidRPr="00D00A56" w:rsidTr="005A298A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3C41A4" w:rsidRPr="00D00A56" w:rsidRDefault="003C41A4" w:rsidP="005A298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3C41A4" w:rsidRPr="00D00A56" w:rsidRDefault="003C41A4" w:rsidP="005A298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3C41A4" w:rsidRPr="00D702C4" w:rsidTr="005A298A">
        <w:tc>
          <w:tcPr>
            <w:tcW w:w="382" w:type="pct"/>
            <w:vAlign w:val="center"/>
          </w:tcPr>
          <w:p w:rsidR="003C41A4" w:rsidRPr="00D702C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3C41A4" w:rsidRPr="00D702C4" w:rsidRDefault="003C41A4" w:rsidP="005A298A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“Imprimir”.</w:t>
            </w:r>
          </w:p>
        </w:tc>
        <w:tc>
          <w:tcPr>
            <w:tcW w:w="303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3C41A4" w:rsidRDefault="003C41A4" w:rsidP="009E60C7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3C41A4" w:rsidRPr="00D702C4" w:rsidTr="005A298A">
        <w:tc>
          <w:tcPr>
            <w:tcW w:w="382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3C41A4" w:rsidRPr="00362D25" w:rsidRDefault="003C41A4" w:rsidP="005A298A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</w:p>
        </w:tc>
      </w:tr>
      <w:tr w:rsidR="003C41A4" w:rsidRPr="00D702C4" w:rsidTr="005A298A">
        <w:tc>
          <w:tcPr>
            <w:tcW w:w="382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3C41A4" w:rsidRPr="00362D25" w:rsidRDefault="003C41A4" w:rsidP="005A298A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3C41A4" w:rsidRPr="00362D25" w:rsidRDefault="003C41A4" w:rsidP="005A298A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3C41A4" w:rsidRPr="00362D25" w:rsidRDefault="003C41A4" w:rsidP="005A298A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3C41A4" w:rsidRPr="00362D25" w:rsidRDefault="003B7F43" w:rsidP="005A298A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</w:t>
            </w:r>
            <w:r w:rsidR="003C41A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  <w:r w:rsidR="00CC6959">
              <w:rPr>
                <w:rFonts w:cs="Arial"/>
              </w:rPr>
              <w:t>.</w:t>
            </w:r>
          </w:p>
        </w:tc>
      </w:tr>
      <w:tr w:rsidR="003C41A4" w:rsidRPr="00D702C4" w:rsidTr="005A298A">
        <w:tc>
          <w:tcPr>
            <w:tcW w:w="382" w:type="pct"/>
            <w:vAlign w:val="center"/>
          </w:tcPr>
          <w:p w:rsidR="003C41A4" w:rsidRDefault="003C41A4" w:rsidP="005A29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C41A4" w:rsidRDefault="003C41A4" w:rsidP="005A298A">
            <w:pPr>
              <w:rPr>
                <w:rFonts w:cs="Arial"/>
              </w:rPr>
            </w:pPr>
          </w:p>
        </w:tc>
      </w:tr>
    </w:tbl>
    <w:p w:rsidR="00B11900" w:rsidRDefault="00B11900" w:rsidP="00B11900">
      <w:pPr>
        <w:pStyle w:val="Ttulo2"/>
      </w:pPr>
      <w:bookmarkStart w:id="44" w:name="_Toc318303797"/>
      <w:r>
        <w:t>Flujos alternos</w:t>
      </w:r>
      <w:bookmarkEnd w:id="44"/>
    </w:p>
    <w:p w:rsidR="00B11900" w:rsidRDefault="00B11900" w:rsidP="00B11900">
      <w:pPr>
        <w:rPr>
          <w:rFonts w:cs="Arial"/>
        </w:rPr>
      </w:pPr>
      <w:r>
        <w:rPr>
          <w:rFonts w:cs="Arial"/>
        </w:rPr>
        <w:t>No aplica.</w:t>
      </w:r>
    </w:p>
    <w:p w:rsidR="00B11900" w:rsidRPr="00D702C4" w:rsidRDefault="00B11900" w:rsidP="00B11900">
      <w:pPr>
        <w:pStyle w:val="Ttulo2"/>
      </w:pPr>
      <w:bookmarkStart w:id="45" w:name="_Toc318303798"/>
      <w:r w:rsidRPr="00D702C4">
        <w:t>Condiciones Posteriores</w:t>
      </w:r>
      <w:bookmarkEnd w:id="45"/>
    </w:p>
    <w:p w:rsidR="00B11900" w:rsidRPr="00D702C4" w:rsidRDefault="00B11900" w:rsidP="00B11900">
      <w:pPr>
        <w:rPr>
          <w:rFonts w:cs="Arial"/>
        </w:rPr>
      </w:pPr>
      <w:r w:rsidRPr="00D702C4">
        <w:rPr>
          <w:rFonts w:cs="Arial"/>
        </w:rPr>
        <w:t>No aplica.</w:t>
      </w:r>
    </w:p>
    <w:p w:rsidR="00B11900" w:rsidRPr="00BE728C" w:rsidRDefault="00B11900" w:rsidP="00B11900">
      <w:pPr>
        <w:pStyle w:val="Ttulo2"/>
      </w:pPr>
      <w:bookmarkStart w:id="46" w:name="_Toc318303799"/>
      <w:r w:rsidRPr="00D702C4">
        <w:lastRenderedPageBreak/>
        <w:t>Diagrama</w:t>
      </w:r>
      <w:bookmarkEnd w:id="46"/>
    </w:p>
    <w:p w:rsidR="00B11900" w:rsidRPr="00D702C4" w:rsidRDefault="003C3584" w:rsidP="00B11900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212465"/>
            <wp:effectExtent l="0" t="0" r="0" b="698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2.02-ImprimirTramitesRequisito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00" w:rsidRPr="00D702C4" w:rsidRDefault="00B11900" w:rsidP="00B11900">
      <w:pPr>
        <w:pStyle w:val="Ttulo2"/>
      </w:pPr>
      <w:bookmarkStart w:id="47" w:name="_Toc318303800"/>
      <w:r w:rsidRPr="00D702C4">
        <w:t>Observaciones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11900" w:rsidRPr="00003628" w:rsidTr="00075ED3">
        <w:tc>
          <w:tcPr>
            <w:tcW w:w="1771" w:type="dxa"/>
            <w:shd w:val="clear" w:color="auto" w:fill="C2D69B" w:themeFill="accent3" w:themeFillTint="99"/>
          </w:tcPr>
          <w:p w:rsidR="00B11900" w:rsidRPr="00003628" w:rsidRDefault="00B11900" w:rsidP="00075ED3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11900" w:rsidRPr="00003628" w:rsidRDefault="00B11900" w:rsidP="00075ED3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11900" w:rsidRPr="00D702C4" w:rsidTr="00075ED3">
        <w:tc>
          <w:tcPr>
            <w:tcW w:w="1771" w:type="dxa"/>
          </w:tcPr>
          <w:p w:rsidR="00B11900" w:rsidRPr="00D702C4" w:rsidRDefault="00B11900" w:rsidP="00075ED3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11900" w:rsidRPr="00D702C4" w:rsidRDefault="00B11900" w:rsidP="00075ED3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48" w:name="_CU.00.01.06_–_Generar"/>
      <w:bookmarkStart w:id="49" w:name="_Toc288154824"/>
      <w:bookmarkStart w:id="50" w:name="_Toc288210691"/>
      <w:bookmarkStart w:id="51" w:name="_Toc288661805"/>
      <w:bookmarkStart w:id="52" w:name="_Toc306206237"/>
      <w:bookmarkStart w:id="53" w:name="_Toc310346767"/>
      <w:bookmarkStart w:id="54" w:name="_Toc318303801"/>
      <w:bookmarkEnd w:id="48"/>
      <w:r w:rsidRPr="0004119B">
        <w:t>Firmas de elaboración, revisión y aprobación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76F23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CD1" w:rsidRDefault="00883CD1">
      <w:r>
        <w:separator/>
      </w:r>
    </w:p>
  </w:endnote>
  <w:endnote w:type="continuationSeparator" w:id="0">
    <w:p w:rsidR="00883CD1" w:rsidRDefault="0088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5A8" w:rsidRDefault="001F15A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15A8" w:rsidRDefault="001F15A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1F15A8" w:rsidRPr="00522A53" w:rsidTr="00242741">
      <w:tc>
        <w:tcPr>
          <w:tcW w:w="1667" w:type="pct"/>
          <w:vAlign w:val="center"/>
        </w:tcPr>
        <w:p w:rsidR="001F15A8" w:rsidRPr="00522A53" w:rsidRDefault="001F15A8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1F15A8" w:rsidRPr="00522A53" w:rsidRDefault="001F15A8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1F15A8" w:rsidRPr="00522A53" w:rsidRDefault="001F15A8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1F15A8" w:rsidRDefault="001F15A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5A8" w:rsidRDefault="001F15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CD1" w:rsidRDefault="00883CD1">
      <w:r>
        <w:separator/>
      </w:r>
    </w:p>
  </w:footnote>
  <w:footnote w:type="continuationSeparator" w:id="0">
    <w:p w:rsidR="00883CD1" w:rsidRDefault="00883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5A8" w:rsidRDefault="001F15A8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1F15A8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1F15A8" w:rsidRPr="00EE517E" w:rsidRDefault="001F15A8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7D3EBE9" wp14:editId="580E2176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1F15A8" w:rsidRPr="00EE517E" w:rsidRDefault="001F15A8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1F15A8" w:rsidRPr="00EE517E" w:rsidRDefault="001F15A8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F15A8" w:rsidRPr="00EE517E" w:rsidRDefault="001F15A8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1F15A8" w:rsidRPr="00EE517E" w:rsidRDefault="001F15A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1F15A8" w:rsidRPr="00EE517E" w:rsidRDefault="001F15A8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CC6959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CC6959">
            <w:rPr>
              <w:rFonts w:cs="Arial"/>
              <w:noProof/>
              <w:snapToGrid w:val="0"/>
              <w:sz w:val="18"/>
              <w:szCs w:val="18"/>
            </w:rPr>
            <w:t>9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1F15A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F15A8" w:rsidRPr="00EE517E" w:rsidRDefault="001F15A8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1F15A8" w:rsidRPr="00EE517E" w:rsidRDefault="001F15A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F15A8" w:rsidRPr="00EE517E" w:rsidRDefault="001F15A8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1F15A8" w:rsidRPr="00EE517E" w:rsidRDefault="001F15A8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1F15A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F15A8" w:rsidRPr="00EE517E" w:rsidRDefault="001F15A8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1F15A8" w:rsidRPr="00EE517E" w:rsidRDefault="001F15A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F15A8" w:rsidRPr="00EE517E" w:rsidRDefault="001F15A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1F15A8" w:rsidRPr="00EE517E" w:rsidRDefault="001F15A8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1F15A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F15A8" w:rsidRPr="00EE517E" w:rsidRDefault="001F15A8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1F15A8" w:rsidRPr="00EE517E" w:rsidRDefault="001F15A8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1F15A8" w:rsidRPr="00EE517E" w:rsidRDefault="001F15A8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1F15A8" w:rsidRPr="00EE517E" w:rsidRDefault="001F15A8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1F15A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F15A8" w:rsidRPr="00EE517E" w:rsidRDefault="001F15A8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1F15A8" w:rsidRPr="00EE517E" w:rsidRDefault="001F15A8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1F15A8" w:rsidRPr="00EE517E" w:rsidRDefault="001F15A8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1F15A8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1F15A8" w:rsidRPr="00EE517E" w:rsidRDefault="001F15A8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1F15A8" w:rsidRPr="00EE517E" w:rsidRDefault="001F15A8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DSTCUS.02.02 Gestionar Trámites y Requisitos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1F15A8" w:rsidRPr="00EE517E" w:rsidRDefault="001F15A8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1F15A8" w:rsidRDefault="001F15A8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5A8" w:rsidRDefault="001F15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04E"/>
    <w:multiLevelType w:val="hybridMultilevel"/>
    <w:tmpl w:val="09E637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3317A11"/>
    <w:multiLevelType w:val="hybridMultilevel"/>
    <w:tmpl w:val="7ED667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E62B2"/>
    <w:multiLevelType w:val="hybridMultilevel"/>
    <w:tmpl w:val="D890A6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1B23C4"/>
    <w:multiLevelType w:val="hybridMultilevel"/>
    <w:tmpl w:val="4F76C3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B95121"/>
    <w:multiLevelType w:val="hybridMultilevel"/>
    <w:tmpl w:val="285CA1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134F2"/>
    <w:multiLevelType w:val="hybridMultilevel"/>
    <w:tmpl w:val="218AF8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B5F"/>
    <w:rsid w:val="00010785"/>
    <w:rsid w:val="00010AB3"/>
    <w:rsid w:val="0001181F"/>
    <w:rsid w:val="00013C51"/>
    <w:rsid w:val="000140E9"/>
    <w:rsid w:val="00014A53"/>
    <w:rsid w:val="000157FB"/>
    <w:rsid w:val="000243E1"/>
    <w:rsid w:val="000268DC"/>
    <w:rsid w:val="00030199"/>
    <w:rsid w:val="00030E16"/>
    <w:rsid w:val="00030EA1"/>
    <w:rsid w:val="000310C1"/>
    <w:rsid w:val="00033E06"/>
    <w:rsid w:val="00034BB7"/>
    <w:rsid w:val="000410E0"/>
    <w:rsid w:val="00041EBD"/>
    <w:rsid w:val="00046BFF"/>
    <w:rsid w:val="00051056"/>
    <w:rsid w:val="0005449C"/>
    <w:rsid w:val="00054696"/>
    <w:rsid w:val="00055F8D"/>
    <w:rsid w:val="00056316"/>
    <w:rsid w:val="00056B23"/>
    <w:rsid w:val="00057D8B"/>
    <w:rsid w:val="0006005C"/>
    <w:rsid w:val="00061A51"/>
    <w:rsid w:val="00064D5A"/>
    <w:rsid w:val="00065DC4"/>
    <w:rsid w:val="00075ED3"/>
    <w:rsid w:val="00075FDE"/>
    <w:rsid w:val="000775E4"/>
    <w:rsid w:val="00081F67"/>
    <w:rsid w:val="00083CD7"/>
    <w:rsid w:val="00083FA3"/>
    <w:rsid w:val="00085D5C"/>
    <w:rsid w:val="000862C9"/>
    <w:rsid w:val="0009477A"/>
    <w:rsid w:val="00095411"/>
    <w:rsid w:val="00095EEA"/>
    <w:rsid w:val="000A2D1B"/>
    <w:rsid w:val="000A3E5E"/>
    <w:rsid w:val="000A41A9"/>
    <w:rsid w:val="000A4BCA"/>
    <w:rsid w:val="000B0B39"/>
    <w:rsid w:val="000B1247"/>
    <w:rsid w:val="000B268D"/>
    <w:rsid w:val="000B2FBF"/>
    <w:rsid w:val="000B3004"/>
    <w:rsid w:val="000B3314"/>
    <w:rsid w:val="000B4B70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23F8"/>
    <w:rsid w:val="000E508A"/>
    <w:rsid w:val="000E6C5E"/>
    <w:rsid w:val="000E77EC"/>
    <w:rsid w:val="000E7F4C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2A7E"/>
    <w:rsid w:val="0011364C"/>
    <w:rsid w:val="00120E46"/>
    <w:rsid w:val="00124262"/>
    <w:rsid w:val="00133BF9"/>
    <w:rsid w:val="001341F4"/>
    <w:rsid w:val="0013670B"/>
    <w:rsid w:val="001441F7"/>
    <w:rsid w:val="001446B6"/>
    <w:rsid w:val="00146324"/>
    <w:rsid w:val="0015097E"/>
    <w:rsid w:val="0015338F"/>
    <w:rsid w:val="00161270"/>
    <w:rsid w:val="001616EF"/>
    <w:rsid w:val="00161B0B"/>
    <w:rsid w:val="001623F1"/>
    <w:rsid w:val="001638D7"/>
    <w:rsid w:val="001648F6"/>
    <w:rsid w:val="00166BF6"/>
    <w:rsid w:val="00167A04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4D02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3AD"/>
    <w:rsid w:val="001C4945"/>
    <w:rsid w:val="001C76A5"/>
    <w:rsid w:val="001D0D14"/>
    <w:rsid w:val="001D2A19"/>
    <w:rsid w:val="001D585D"/>
    <w:rsid w:val="001E1E0F"/>
    <w:rsid w:val="001E21E6"/>
    <w:rsid w:val="001E2249"/>
    <w:rsid w:val="001E27A0"/>
    <w:rsid w:val="001E3FB4"/>
    <w:rsid w:val="001E7742"/>
    <w:rsid w:val="001F15A8"/>
    <w:rsid w:val="001F18D4"/>
    <w:rsid w:val="001F1C75"/>
    <w:rsid w:val="001F2AE2"/>
    <w:rsid w:val="001F2E48"/>
    <w:rsid w:val="001F6344"/>
    <w:rsid w:val="001F6724"/>
    <w:rsid w:val="00200CBD"/>
    <w:rsid w:val="00211681"/>
    <w:rsid w:val="002117BC"/>
    <w:rsid w:val="002120A2"/>
    <w:rsid w:val="0023308E"/>
    <w:rsid w:val="002355A7"/>
    <w:rsid w:val="00240D03"/>
    <w:rsid w:val="0024142A"/>
    <w:rsid w:val="00242003"/>
    <w:rsid w:val="00242741"/>
    <w:rsid w:val="00242B29"/>
    <w:rsid w:val="002446D5"/>
    <w:rsid w:val="0024507A"/>
    <w:rsid w:val="0024611B"/>
    <w:rsid w:val="002502ED"/>
    <w:rsid w:val="00250DCE"/>
    <w:rsid w:val="00251CE1"/>
    <w:rsid w:val="00251E9B"/>
    <w:rsid w:val="00261100"/>
    <w:rsid w:val="002656E6"/>
    <w:rsid w:val="00267E23"/>
    <w:rsid w:val="00271A81"/>
    <w:rsid w:val="0027293F"/>
    <w:rsid w:val="00274F8D"/>
    <w:rsid w:val="00275198"/>
    <w:rsid w:val="002802BB"/>
    <w:rsid w:val="002817F4"/>
    <w:rsid w:val="002857CC"/>
    <w:rsid w:val="00286ADD"/>
    <w:rsid w:val="00286C2E"/>
    <w:rsid w:val="00291AA6"/>
    <w:rsid w:val="00291AF0"/>
    <w:rsid w:val="00295FB0"/>
    <w:rsid w:val="002977C5"/>
    <w:rsid w:val="002A43F3"/>
    <w:rsid w:val="002A70D5"/>
    <w:rsid w:val="002A7215"/>
    <w:rsid w:val="002B007D"/>
    <w:rsid w:val="002B0427"/>
    <w:rsid w:val="002B2F5B"/>
    <w:rsid w:val="002B7349"/>
    <w:rsid w:val="002C0720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1EE9"/>
    <w:rsid w:val="00304489"/>
    <w:rsid w:val="00304D1F"/>
    <w:rsid w:val="00313CD2"/>
    <w:rsid w:val="0031408F"/>
    <w:rsid w:val="003149E3"/>
    <w:rsid w:val="003202FB"/>
    <w:rsid w:val="003208F9"/>
    <w:rsid w:val="00320937"/>
    <w:rsid w:val="00320E54"/>
    <w:rsid w:val="00321AA6"/>
    <w:rsid w:val="00326BAB"/>
    <w:rsid w:val="00330010"/>
    <w:rsid w:val="00330709"/>
    <w:rsid w:val="00333AAF"/>
    <w:rsid w:val="00337264"/>
    <w:rsid w:val="00337EAB"/>
    <w:rsid w:val="00340077"/>
    <w:rsid w:val="0034227C"/>
    <w:rsid w:val="0035039E"/>
    <w:rsid w:val="003508C6"/>
    <w:rsid w:val="00350C3D"/>
    <w:rsid w:val="003532FF"/>
    <w:rsid w:val="00355251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55CC"/>
    <w:rsid w:val="003A7FE5"/>
    <w:rsid w:val="003B1FBE"/>
    <w:rsid w:val="003B589B"/>
    <w:rsid w:val="003B6C9F"/>
    <w:rsid w:val="003B70DB"/>
    <w:rsid w:val="003B7680"/>
    <w:rsid w:val="003B7F43"/>
    <w:rsid w:val="003B7FC5"/>
    <w:rsid w:val="003C19C4"/>
    <w:rsid w:val="003C3584"/>
    <w:rsid w:val="003C41A4"/>
    <w:rsid w:val="003C608C"/>
    <w:rsid w:val="003D08E2"/>
    <w:rsid w:val="003D20A1"/>
    <w:rsid w:val="003D2DDE"/>
    <w:rsid w:val="003D53E7"/>
    <w:rsid w:val="003D6612"/>
    <w:rsid w:val="003D7BB3"/>
    <w:rsid w:val="003D7F38"/>
    <w:rsid w:val="003E0F5A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063F"/>
    <w:rsid w:val="00430AB0"/>
    <w:rsid w:val="00432B7B"/>
    <w:rsid w:val="00434103"/>
    <w:rsid w:val="0043511C"/>
    <w:rsid w:val="00435B60"/>
    <w:rsid w:val="004360C5"/>
    <w:rsid w:val="0044349B"/>
    <w:rsid w:val="004473E5"/>
    <w:rsid w:val="00451C35"/>
    <w:rsid w:val="00457A9C"/>
    <w:rsid w:val="00462728"/>
    <w:rsid w:val="00463A14"/>
    <w:rsid w:val="00465AE4"/>
    <w:rsid w:val="00465DB6"/>
    <w:rsid w:val="0046709B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7B37"/>
    <w:rsid w:val="004D0E8A"/>
    <w:rsid w:val="004D3A6B"/>
    <w:rsid w:val="004D55E6"/>
    <w:rsid w:val="004D5B44"/>
    <w:rsid w:val="004D615A"/>
    <w:rsid w:val="004E7914"/>
    <w:rsid w:val="004F1684"/>
    <w:rsid w:val="004F1B8E"/>
    <w:rsid w:val="004F2E3F"/>
    <w:rsid w:val="004F2E61"/>
    <w:rsid w:val="004F45EE"/>
    <w:rsid w:val="004F7B1C"/>
    <w:rsid w:val="00503C47"/>
    <w:rsid w:val="005063F0"/>
    <w:rsid w:val="00506840"/>
    <w:rsid w:val="005068E0"/>
    <w:rsid w:val="0051059B"/>
    <w:rsid w:val="005123CC"/>
    <w:rsid w:val="005167A8"/>
    <w:rsid w:val="00517367"/>
    <w:rsid w:val="005178C0"/>
    <w:rsid w:val="00517F6D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1FB3"/>
    <w:rsid w:val="0054286C"/>
    <w:rsid w:val="00544C4A"/>
    <w:rsid w:val="005455B8"/>
    <w:rsid w:val="00545705"/>
    <w:rsid w:val="00546627"/>
    <w:rsid w:val="005503EC"/>
    <w:rsid w:val="00550A75"/>
    <w:rsid w:val="00552535"/>
    <w:rsid w:val="005538A2"/>
    <w:rsid w:val="00554304"/>
    <w:rsid w:val="0055558E"/>
    <w:rsid w:val="00560338"/>
    <w:rsid w:val="0056204D"/>
    <w:rsid w:val="00563AB4"/>
    <w:rsid w:val="00564334"/>
    <w:rsid w:val="00567BF4"/>
    <w:rsid w:val="005706DE"/>
    <w:rsid w:val="00573FB8"/>
    <w:rsid w:val="005741E5"/>
    <w:rsid w:val="00574306"/>
    <w:rsid w:val="00574A92"/>
    <w:rsid w:val="00576828"/>
    <w:rsid w:val="00581CB1"/>
    <w:rsid w:val="005826CE"/>
    <w:rsid w:val="005827FB"/>
    <w:rsid w:val="00582BDA"/>
    <w:rsid w:val="00583EC0"/>
    <w:rsid w:val="00583F69"/>
    <w:rsid w:val="00584629"/>
    <w:rsid w:val="00585498"/>
    <w:rsid w:val="005854EA"/>
    <w:rsid w:val="00586990"/>
    <w:rsid w:val="0058748D"/>
    <w:rsid w:val="005910A1"/>
    <w:rsid w:val="00591636"/>
    <w:rsid w:val="0059290A"/>
    <w:rsid w:val="00595810"/>
    <w:rsid w:val="005958E3"/>
    <w:rsid w:val="00596698"/>
    <w:rsid w:val="005A07B5"/>
    <w:rsid w:val="005A0F4D"/>
    <w:rsid w:val="005A1684"/>
    <w:rsid w:val="005A298A"/>
    <w:rsid w:val="005A2F36"/>
    <w:rsid w:val="005A4B34"/>
    <w:rsid w:val="005A57C8"/>
    <w:rsid w:val="005B0F43"/>
    <w:rsid w:val="005B319D"/>
    <w:rsid w:val="005B31A3"/>
    <w:rsid w:val="005B7566"/>
    <w:rsid w:val="005C0B31"/>
    <w:rsid w:val="005C1677"/>
    <w:rsid w:val="005C555D"/>
    <w:rsid w:val="005D1049"/>
    <w:rsid w:val="005D10DF"/>
    <w:rsid w:val="005D4902"/>
    <w:rsid w:val="005D6478"/>
    <w:rsid w:val="005D7AD5"/>
    <w:rsid w:val="005E3993"/>
    <w:rsid w:val="005E5656"/>
    <w:rsid w:val="005F1E2A"/>
    <w:rsid w:val="005F5BAD"/>
    <w:rsid w:val="005F66A1"/>
    <w:rsid w:val="005F6A48"/>
    <w:rsid w:val="00602115"/>
    <w:rsid w:val="006047FD"/>
    <w:rsid w:val="006067AB"/>
    <w:rsid w:val="00610A05"/>
    <w:rsid w:val="00614836"/>
    <w:rsid w:val="00615290"/>
    <w:rsid w:val="006153D3"/>
    <w:rsid w:val="00620C60"/>
    <w:rsid w:val="0062310A"/>
    <w:rsid w:val="006235B9"/>
    <w:rsid w:val="00623F7A"/>
    <w:rsid w:val="00624C0F"/>
    <w:rsid w:val="00627C74"/>
    <w:rsid w:val="00635A02"/>
    <w:rsid w:val="00635AAA"/>
    <w:rsid w:val="00635D12"/>
    <w:rsid w:val="006363AC"/>
    <w:rsid w:val="006368D1"/>
    <w:rsid w:val="00636BDF"/>
    <w:rsid w:val="00644E56"/>
    <w:rsid w:val="0064635B"/>
    <w:rsid w:val="00652869"/>
    <w:rsid w:val="006530BC"/>
    <w:rsid w:val="00654E24"/>
    <w:rsid w:val="006551C9"/>
    <w:rsid w:val="00660174"/>
    <w:rsid w:val="006602FE"/>
    <w:rsid w:val="0066295F"/>
    <w:rsid w:val="006657D7"/>
    <w:rsid w:val="00671BA4"/>
    <w:rsid w:val="00672F38"/>
    <w:rsid w:val="00680A79"/>
    <w:rsid w:val="006859F4"/>
    <w:rsid w:val="00685CE2"/>
    <w:rsid w:val="006868EF"/>
    <w:rsid w:val="006875CF"/>
    <w:rsid w:val="00687B56"/>
    <w:rsid w:val="006939DE"/>
    <w:rsid w:val="00695702"/>
    <w:rsid w:val="006A1B6A"/>
    <w:rsid w:val="006A25EC"/>
    <w:rsid w:val="006A32BF"/>
    <w:rsid w:val="006A427D"/>
    <w:rsid w:val="006A669A"/>
    <w:rsid w:val="006A6DF3"/>
    <w:rsid w:val="006A77E2"/>
    <w:rsid w:val="006A79FE"/>
    <w:rsid w:val="006B078F"/>
    <w:rsid w:val="006B3C26"/>
    <w:rsid w:val="006B48F1"/>
    <w:rsid w:val="006B59A4"/>
    <w:rsid w:val="006B6A4B"/>
    <w:rsid w:val="006C5DEF"/>
    <w:rsid w:val="006D0A7C"/>
    <w:rsid w:val="006D39BC"/>
    <w:rsid w:val="006D72FA"/>
    <w:rsid w:val="006E0252"/>
    <w:rsid w:val="006E06B1"/>
    <w:rsid w:val="006E0CE5"/>
    <w:rsid w:val="006E30C6"/>
    <w:rsid w:val="006F058E"/>
    <w:rsid w:val="006F214E"/>
    <w:rsid w:val="006F4C45"/>
    <w:rsid w:val="006F53BB"/>
    <w:rsid w:val="006F5C29"/>
    <w:rsid w:val="006F605B"/>
    <w:rsid w:val="006F61A8"/>
    <w:rsid w:val="006F7043"/>
    <w:rsid w:val="00701DCE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32E79"/>
    <w:rsid w:val="007332D5"/>
    <w:rsid w:val="00734D1E"/>
    <w:rsid w:val="0073570A"/>
    <w:rsid w:val="00736075"/>
    <w:rsid w:val="00744DCD"/>
    <w:rsid w:val="00746204"/>
    <w:rsid w:val="00746533"/>
    <w:rsid w:val="00746D57"/>
    <w:rsid w:val="00753296"/>
    <w:rsid w:val="007534C9"/>
    <w:rsid w:val="00756722"/>
    <w:rsid w:val="00761E2C"/>
    <w:rsid w:val="007625B0"/>
    <w:rsid w:val="00766542"/>
    <w:rsid w:val="00767325"/>
    <w:rsid w:val="00771FCB"/>
    <w:rsid w:val="00774794"/>
    <w:rsid w:val="007757A7"/>
    <w:rsid w:val="007764E1"/>
    <w:rsid w:val="00786F9B"/>
    <w:rsid w:val="007913E4"/>
    <w:rsid w:val="00792476"/>
    <w:rsid w:val="00794754"/>
    <w:rsid w:val="00795508"/>
    <w:rsid w:val="007956CD"/>
    <w:rsid w:val="007A13FB"/>
    <w:rsid w:val="007A4CD2"/>
    <w:rsid w:val="007A6870"/>
    <w:rsid w:val="007B01B4"/>
    <w:rsid w:val="007B08BB"/>
    <w:rsid w:val="007B186D"/>
    <w:rsid w:val="007B5D93"/>
    <w:rsid w:val="007B6CE2"/>
    <w:rsid w:val="007C44D5"/>
    <w:rsid w:val="007C4937"/>
    <w:rsid w:val="007C5EFD"/>
    <w:rsid w:val="007D06F2"/>
    <w:rsid w:val="007D26BD"/>
    <w:rsid w:val="007D2899"/>
    <w:rsid w:val="007D2EE7"/>
    <w:rsid w:val="007E1088"/>
    <w:rsid w:val="007E4BA1"/>
    <w:rsid w:val="007E7EF9"/>
    <w:rsid w:val="007F0C0D"/>
    <w:rsid w:val="007F16D9"/>
    <w:rsid w:val="007F2377"/>
    <w:rsid w:val="007F66E7"/>
    <w:rsid w:val="00802E48"/>
    <w:rsid w:val="00803B76"/>
    <w:rsid w:val="00805C3F"/>
    <w:rsid w:val="008075E4"/>
    <w:rsid w:val="008077B1"/>
    <w:rsid w:val="00811626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19FD"/>
    <w:rsid w:val="0084251C"/>
    <w:rsid w:val="00843903"/>
    <w:rsid w:val="008440ED"/>
    <w:rsid w:val="00844B28"/>
    <w:rsid w:val="008503D7"/>
    <w:rsid w:val="008509EB"/>
    <w:rsid w:val="008510D8"/>
    <w:rsid w:val="008511CF"/>
    <w:rsid w:val="008534BD"/>
    <w:rsid w:val="00853BCE"/>
    <w:rsid w:val="00854EE3"/>
    <w:rsid w:val="00860106"/>
    <w:rsid w:val="00872E87"/>
    <w:rsid w:val="0087372C"/>
    <w:rsid w:val="00877845"/>
    <w:rsid w:val="008811C5"/>
    <w:rsid w:val="00883CD1"/>
    <w:rsid w:val="00884ADA"/>
    <w:rsid w:val="008903A7"/>
    <w:rsid w:val="00890CA0"/>
    <w:rsid w:val="008951AB"/>
    <w:rsid w:val="00895349"/>
    <w:rsid w:val="0089596D"/>
    <w:rsid w:val="008A0D3E"/>
    <w:rsid w:val="008A199A"/>
    <w:rsid w:val="008B0996"/>
    <w:rsid w:val="008B14EA"/>
    <w:rsid w:val="008B4094"/>
    <w:rsid w:val="008B6335"/>
    <w:rsid w:val="008B6464"/>
    <w:rsid w:val="008C540F"/>
    <w:rsid w:val="008C751D"/>
    <w:rsid w:val="008C751E"/>
    <w:rsid w:val="008C7F84"/>
    <w:rsid w:val="008D03C3"/>
    <w:rsid w:val="008D0A56"/>
    <w:rsid w:val="008D2EC7"/>
    <w:rsid w:val="008D3226"/>
    <w:rsid w:val="008D5088"/>
    <w:rsid w:val="008E12DE"/>
    <w:rsid w:val="008E264B"/>
    <w:rsid w:val="008E2706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8F514F"/>
    <w:rsid w:val="0090569A"/>
    <w:rsid w:val="00906D49"/>
    <w:rsid w:val="009104FD"/>
    <w:rsid w:val="00911042"/>
    <w:rsid w:val="009112C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34A95"/>
    <w:rsid w:val="009357A7"/>
    <w:rsid w:val="00947157"/>
    <w:rsid w:val="00950C0C"/>
    <w:rsid w:val="009526B9"/>
    <w:rsid w:val="00955CE3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866BE"/>
    <w:rsid w:val="0099523E"/>
    <w:rsid w:val="009A02E4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3861"/>
    <w:rsid w:val="009D58A1"/>
    <w:rsid w:val="009D6451"/>
    <w:rsid w:val="009E0A44"/>
    <w:rsid w:val="009E1857"/>
    <w:rsid w:val="009E5DDD"/>
    <w:rsid w:val="009E60C7"/>
    <w:rsid w:val="009E6D6F"/>
    <w:rsid w:val="009F0D87"/>
    <w:rsid w:val="009F0EA1"/>
    <w:rsid w:val="009F1C1D"/>
    <w:rsid w:val="009F2093"/>
    <w:rsid w:val="009F40C9"/>
    <w:rsid w:val="009F5FEA"/>
    <w:rsid w:val="009F6A17"/>
    <w:rsid w:val="00A00217"/>
    <w:rsid w:val="00A00841"/>
    <w:rsid w:val="00A00A36"/>
    <w:rsid w:val="00A01171"/>
    <w:rsid w:val="00A05A19"/>
    <w:rsid w:val="00A07FD5"/>
    <w:rsid w:val="00A14340"/>
    <w:rsid w:val="00A143D0"/>
    <w:rsid w:val="00A1518F"/>
    <w:rsid w:val="00A16800"/>
    <w:rsid w:val="00A16F23"/>
    <w:rsid w:val="00A22736"/>
    <w:rsid w:val="00A23184"/>
    <w:rsid w:val="00A23BD7"/>
    <w:rsid w:val="00A24A3A"/>
    <w:rsid w:val="00A27137"/>
    <w:rsid w:val="00A30E96"/>
    <w:rsid w:val="00A32E99"/>
    <w:rsid w:val="00A40300"/>
    <w:rsid w:val="00A41D30"/>
    <w:rsid w:val="00A478D4"/>
    <w:rsid w:val="00A51194"/>
    <w:rsid w:val="00A55800"/>
    <w:rsid w:val="00A57F4D"/>
    <w:rsid w:val="00A60AE5"/>
    <w:rsid w:val="00A63CD0"/>
    <w:rsid w:val="00A64B36"/>
    <w:rsid w:val="00A66080"/>
    <w:rsid w:val="00A70863"/>
    <w:rsid w:val="00A71A92"/>
    <w:rsid w:val="00A7332E"/>
    <w:rsid w:val="00A735A4"/>
    <w:rsid w:val="00A74847"/>
    <w:rsid w:val="00A74EEA"/>
    <w:rsid w:val="00A76C10"/>
    <w:rsid w:val="00A812A9"/>
    <w:rsid w:val="00A839DC"/>
    <w:rsid w:val="00A877FD"/>
    <w:rsid w:val="00A93FA9"/>
    <w:rsid w:val="00A95EF2"/>
    <w:rsid w:val="00A965B3"/>
    <w:rsid w:val="00A97324"/>
    <w:rsid w:val="00AA1B47"/>
    <w:rsid w:val="00AA2CE0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C690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ACD"/>
    <w:rsid w:val="00AF1D05"/>
    <w:rsid w:val="00AF1EC5"/>
    <w:rsid w:val="00AF2552"/>
    <w:rsid w:val="00AF3F2A"/>
    <w:rsid w:val="00AF4948"/>
    <w:rsid w:val="00B00396"/>
    <w:rsid w:val="00B0087D"/>
    <w:rsid w:val="00B10EA9"/>
    <w:rsid w:val="00B10EEA"/>
    <w:rsid w:val="00B10FA2"/>
    <w:rsid w:val="00B11900"/>
    <w:rsid w:val="00B208AD"/>
    <w:rsid w:val="00B21839"/>
    <w:rsid w:val="00B23B8E"/>
    <w:rsid w:val="00B23F8F"/>
    <w:rsid w:val="00B25D31"/>
    <w:rsid w:val="00B25D54"/>
    <w:rsid w:val="00B2611F"/>
    <w:rsid w:val="00B301F6"/>
    <w:rsid w:val="00B400BC"/>
    <w:rsid w:val="00B404EF"/>
    <w:rsid w:val="00B41C94"/>
    <w:rsid w:val="00B43BDA"/>
    <w:rsid w:val="00B46018"/>
    <w:rsid w:val="00B4772D"/>
    <w:rsid w:val="00B47B22"/>
    <w:rsid w:val="00B51048"/>
    <w:rsid w:val="00B5131F"/>
    <w:rsid w:val="00B51504"/>
    <w:rsid w:val="00B521B1"/>
    <w:rsid w:val="00B56BF2"/>
    <w:rsid w:val="00B56F8E"/>
    <w:rsid w:val="00B57438"/>
    <w:rsid w:val="00B6006E"/>
    <w:rsid w:val="00B618B2"/>
    <w:rsid w:val="00B62D6B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76F23"/>
    <w:rsid w:val="00B77AF3"/>
    <w:rsid w:val="00B80835"/>
    <w:rsid w:val="00B80EDE"/>
    <w:rsid w:val="00B838E8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D0B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2898"/>
    <w:rsid w:val="00BF3598"/>
    <w:rsid w:val="00BF4B43"/>
    <w:rsid w:val="00BF6C58"/>
    <w:rsid w:val="00C03AF9"/>
    <w:rsid w:val="00C051BD"/>
    <w:rsid w:val="00C06224"/>
    <w:rsid w:val="00C11DC7"/>
    <w:rsid w:val="00C13082"/>
    <w:rsid w:val="00C13292"/>
    <w:rsid w:val="00C1371A"/>
    <w:rsid w:val="00C13F85"/>
    <w:rsid w:val="00C14D0B"/>
    <w:rsid w:val="00C15A90"/>
    <w:rsid w:val="00C15D96"/>
    <w:rsid w:val="00C22B51"/>
    <w:rsid w:val="00C23DC5"/>
    <w:rsid w:val="00C30A90"/>
    <w:rsid w:val="00C32DCA"/>
    <w:rsid w:val="00C32EE8"/>
    <w:rsid w:val="00C41627"/>
    <w:rsid w:val="00C42ECB"/>
    <w:rsid w:val="00C441A5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1BF1"/>
    <w:rsid w:val="00C74770"/>
    <w:rsid w:val="00C761F4"/>
    <w:rsid w:val="00C804D7"/>
    <w:rsid w:val="00C8072F"/>
    <w:rsid w:val="00C80B07"/>
    <w:rsid w:val="00C81713"/>
    <w:rsid w:val="00C87314"/>
    <w:rsid w:val="00C9027A"/>
    <w:rsid w:val="00C9055E"/>
    <w:rsid w:val="00C91310"/>
    <w:rsid w:val="00CB2645"/>
    <w:rsid w:val="00CB3C0E"/>
    <w:rsid w:val="00CB7CD8"/>
    <w:rsid w:val="00CC3DFC"/>
    <w:rsid w:val="00CC4F72"/>
    <w:rsid w:val="00CC6959"/>
    <w:rsid w:val="00CD01E8"/>
    <w:rsid w:val="00CD0E22"/>
    <w:rsid w:val="00CD1E27"/>
    <w:rsid w:val="00CD5BBD"/>
    <w:rsid w:val="00CD7530"/>
    <w:rsid w:val="00CE0414"/>
    <w:rsid w:val="00CE35B0"/>
    <w:rsid w:val="00CE3A64"/>
    <w:rsid w:val="00CE3C35"/>
    <w:rsid w:val="00CE4E52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3FF2"/>
    <w:rsid w:val="00D049B5"/>
    <w:rsid w:val="00D05DD3"/>
    <w:rsid w:val="00D0622F"/>
    <w:rsid w:val="00D066BC"/>
    <w:rsid w:val="00D114EC"/>
    <w:rsid w:val="00D117BE"/>
    <w:rsid w:val="00D122AB"/>
    <w:rsid w:val="00D12CAE"/>
    <w:rsid w:val="00D13A65"/>
    <w:rsid w:val="00D13EC8"/>
    <w:rsid w:val="00D17324"/>
    <w:rsid w:val="00D20494"/>
    <w:rsid w:val="00D20751"/>
    <w:rsid w:val="00D21A3B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4F25"/>
    <w:rsid w:val="00D57AD7"/>
    <w:rsid w:val="00D616EC"/>
    <w:rsid w:val="00D625D9"/>
    <w:rsid w:val="00D65433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852B9"/>
    <w:rsid w:val="00D902DA"/>
    <w:rsid w:val="00D9052F"/>
    <w:rsid w:val="00D90A81"/>
    <w:rsid w:val="00D936C8"/>
    <w:rsid w:val="00D9608B"/>
    <w:rsid w:val="00DA7D93"/>
    <w:rsid w:val="00DB1B7D"/>
    <w:rsid w:val="00DB225F"/>
    <w:rsid w:val="00DB485F"/>
    <w:rsid w:val="00DB4C60"/>
    <w:rsid w:val="00DB5526"/>
    <w:rsid w:val="00DC0C88"/>
    <w:rsid w:val="00DC4494"/>
    <w:rsid w:val="00DC5222"/>
    <w:rsid w:val="00DC72E1"/>
    <w:rsid w:val="00DD6528"/>
    <w:rsid w:val="00DD68C3"/>
    <w:rsid w:val="00DE1A02"/>
    <w:rsid w:val="00DE4E52"/>
    <w:rsid w:val="00DE664D"/>
    <w:rsid w:val="00DF1511"/>
    <w:rsid w:val="00DF1651"/>
    <w:rsid w:val="00DF2D04"/>
    <w:rsid w:val="00DF3A80"/>
    <w:rsid w:val="00DF7377"/>
    <w:rsid w:val="00E0084C"/>
    <w:rsid w:val="00E0317B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471E7"/>
    <w:rsid w:val="00E503D7"/>
    <w:rsid w:val="00E52323"/>
    <w:rsid w:val="00E52560"/>
    <w:rsid w:val="00E52828"/>
    <w:rsid w:val="00E569E9"/>
    <w:rsid w:val="00E56DCC"/>
    <w:rsid w:val="00E56FE2"/>
    <w:rsid w:val="00E62128"/>
    <w:rsid w:val="00E62A2F"/>
    <w:rsid w:val="00E7022A"/>
    <w:rsid w:val="00E73A81"/>
    <w:rsid w:val="00E73C95"/>
    <w:rsid w:val="00E86A1A"/>
    <w:rsid w:val="00E91C0D"/>
    <w:rsid w:val="00E95D89"/>
    <w:rsid w:val="00E960DE"/>
    <w:rsid w:val="00EA0B6E"/>
    <w:rsid w:val="00EA0F5F"/>
    <w:rsid w:val="00EA230D"/>
    <w:rsid w:val="00EA4868"/>
    <w:rsid w:val="00EA664A"/>
    <w:rsid w:val="00EB0590"/>
    <w:rsid w:val="00EB0DDF"/>
    <w:rsid w:val="00EB2AB4"/>
    <w:rsid w:val="00EB3DE0"/>
    <w:rsid w:val="00EB4CE5"/>
    <w:rsid w:val="00EB4D6E"/>
    <w:rsid w:val="00EC380B"/>
    <w:rsid w:val="00ED2EB2"/>
    <w:rsid w:val="00ED6732"/>
    <w:rsid w:val="00EE13AA"/>
    <w:rsid w:val="00EE2D3C"/>
    <w:rsid w:val="00EE30CF"/>
    <w:rsid w:val="00EE524B"/>
    <w:rsid w:val="00EE59A3"/>
    <w:rsid w:val="00EE690C"/>
    <w:rsid w:val="00EE7316"/>
    <w:rsid w:val="00EE7994"/>
    <w:rsid w:val="00EF0235"/>
    <w:rsid w:val="00EF0675"/>
    <w:rsid w:val="00EF4F6A"/>
    <w:rsid w:val="00EF7371"/>
    <w:rsid w:val="00EF7B5A"/>
    <w:rsid w:val="00F016E3"/>
    <w:rsid w:val="00F020F2"/>
    <w:rsid w:val="00F02F3C"/>
    <w:rsid w:val="00F0757A"/>
    <w:rsid w:val="00F130D3"/>
    <w:rsid w:val="00F1651E"/>
    <w:rsid w:val="00F2325A"/>
    <w:rsid w:val="00F24D77"/>
    <w:rsid w:val="00F274FA"/>
    <w:rsid w:val="00F303A3"/>
    <w:rsid w:val="00F307B6"/>
    <w:rsid w:val="00F34DAE"/>
    <w:rsid w:val="00F35870"/>
    <w:rsid w:val="00F360F4"/>
    <w:rsid w:val="00F4268A"/>
    <w:rsid w:val="00F51FC9"/>
    <w:rsid w:val="00F535C9"/>
    <w:rsid w:val="00F55B3C"/>
    <w:rsid w:val="00F57838"/>
    <w:rsid w:val="00F60810"/>
    <w:rsid w:val="00F6251E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36A8"/>
    <w:rsid w:val="00F85C7A"/>
    <w:rsid w:val="00F86C8C"/>
    <w:rsid w:val="00F87208"/>
    <w:rsid w:val="00F91A84"/>
    <w:rsid w:val="00F93F92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07EB"/>
    <w:rsid w:val="00FC1342"/>
    <w:rsid w:val="00FC1D9B"/>
    <w:rsid w:val="00FC281F"/>
    <w:rsid w:val="00FC5955"/>
    <w:rsid w:val="00FC6C3F"/>
    <w:rsid w:val="00FC734A"/>
    <w:rsid w:val="00FD2D5B"/>
    <w:rsid w:val="00FD4F4F"/>
    <w:rsid w:val="00FD657D"/>
    <w:rsid w:val="00FE0E60"/>
    <w:rsid w:val="00FE14B7"/>
    <w:rsid w:val="00FE4072"/>
    <w:rsid w:val="00FE5D7B"/>
    <w:rsid w:val="00FE68A6"/>
    <w:rsid w:val="00FE7060"/>
    <w:rsid w:val="00FF3B6C"/>
    <w:rsid w:val="00FF459B"/>
    <w:rsid w:val="00FF4644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50DCE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50DC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0E23F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E23F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E23F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E23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E23F8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50DCE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50DC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0E23F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E23F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E23F8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E23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E23F8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025A4"/>
    <w:rsid w:val="000C3B21"/>
    <w:rsid w:val="001102CC"/>
    <w:rsid w:val="001215E4"/>
    <w:rsid w:val="00145868"/>
    <w:rsid w:val="001C10C3"/>
    <w:rsid w:val="001D1723"/>
    <w:rsid w:val="002130BC"/>
    <w:rsid w:val="002B080D"/>
    <w:rsid w:val="002B41B4"/>
    <w:rsid w:val="003137C8"/>
    <w:rsid w:val="00375169"/>
    <w:rsid w:val="003D07BE"/>
    <w:rsid w:val="00460DC6"/>
    <w:rsid w:val="004F1866"/>
    <w:rsid w:val="006B4838"/>
    <w:rsid w:val="006F1120"/>
    <w:rsid w:val="007519B3"/>
    <w:rsid w:val="00875241"/>
    <w:rsid w:val="008A7BFD"/>
    <w:rsid w:val="008E5F8D"/>
    <w:rsid w:val="0093324F"/>
    <w:rsid w:val="009F44F8"/>
    <w:rsid w:val="00A33F38"/>
    <w:rsid w:val="00A618E4"/>
    <w:rsid w:val="00AC092B"/>
    <w:rsid w:val="00AC72FC"/>
    <w:rsid w:val="00AE2F0B"/>
    <w:rsid w:val="00BA265C"/>
    <w:rsid w:val="00D13112"/>
    <w:rsid w:val="00D1393B"/>
    <w:rsid w:val="00D34411"/>
    <w:rsid w:val="00D74BE5"/>
    <w:rsid w:val="00DE562C"/>
    <w:rsid w:val="00DF74B9"/>
    <w:rsid w:val="00E63D67"/>
    <w:rsid w:val="00E654E9"/>
    <w:rsid w:val="00E81849"/>
    <w:rsid w:val="00EB193E"/>
    <w:rsid w:val="00EB2092"/>
    <w:rsid w:val="00F15924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4CB23-6B55-4627-8AB4-1CE60320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1658</TotalTime>
  <Pages>9</Pages>
  <Words>1273</Words>
  <Characters>7003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DSTCUS.02.02 Gestionar Trámites y Requisitos</vt:lpstr>
      <vt:lpstr>&lt;Nombre del Proyecto&gt;</vt:lpstr>
    </vt:vector>
  </TitlesOfParts>
  <Manager>OFICIALÍA MAYOR</Manager>
  <Company>SECRETARÍA DE COMUNICACIONES Y TRANSPORTES</Company>
  <LinksUpToDate>false</LinksUpToDate>
  <CharactersWithSpaces>8260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DSTCUS.02.02 Gestionar Trámites y Requisitos</dc:title>
  <dc:subject>UNIDAD DE TECNOLOGÍAS DE INFORMACIÓN Y COMUNICACIONES</dc:subject>
  <dc:creator>admin</dc:creator>
  <cp:keywords>Sistema de Gestión de Trámites</cp:keywords>
  <cp:lastModifiedBy>admin</cp:lastModifiedBy>
  <cp:revision>168</cp:revision>
  <cp:lastPrinted>2012-02-03T00:22:00Z</cp:lastPrinted>
  <dcterms:created xsi:type="dcterms:W3CDTF">2011-12-19T16:37:00Z</dcterms:created>
  <dcterms:modified xsi:type="dcterms:W3CDTF">2012-03-01T00:35:00Z</dcterms:modified>
</cp:coreProperties>
</file>