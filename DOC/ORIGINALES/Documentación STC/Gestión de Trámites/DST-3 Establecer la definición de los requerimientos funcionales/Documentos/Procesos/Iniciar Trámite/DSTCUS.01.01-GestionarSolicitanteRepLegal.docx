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75A" w:rsidRPr="00853EFB" w:rsidRDefault="00C924F7" w:rsidP="0096775A">
      <w:pPr>
        <w:pStyle w:val="Ttulo"/>
      </w:pPr>
      <w:sdt>
        <w:sdtPr>
          <w:alias w:val="Palabras clave"/>
          <w:tag w:val=""/>
          <w:id w:val="1797871157"/>
          <w:placeholder>
            <w:docPart w:val="BEBB2ADBE0F54410A083DD3A88F8551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96775A" w:rsidRPr="00853EFB">
            <w:t>Sistema de Gestión de Trámites</w:t>
          </w:r>
        </w:sdtContent>
      </w:sdt>
    </w:p>
    <w:p w:rsidR="0096775A" w:rsidRPr="00853EFB" w:rsidRDefault="00C924F7" w:rsidP="0096775A">
      <w:pPr>
        <w:pStyle w:val="Ttulo"/>
        <w:ind w:left="720" w:hanging="720"/>
      </w:pPr>
      <w:sdt>
        <w:sdtPr>
          <w:alias w:val="Título"/>
          <w:tag w:val=""/>
          <w:id w:val="-617525483"/>
          <w:placeholder>
            <w:docPart w:val="59142CDC13F343888C2553A35D0F28B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775A" w:rsidRPr="00853EFB">
            <w:t>Especificación de Caso de Uso de Sistema: DSTCUS.01.01 Gestionar Solicitante y Rep. Legal</w:t>
          </w:r>
        </w:sdtContent>
      </w:sdt>
    </w:p>
    <w:p w:rsidR="0096775A" w:rsidRPr="00853EFB" w:rsidRDefault="0096775A" w:rsidP="0096775A">
      <w:pPr>
        <w:pStyle w:val="Ttulo"/>
      </w:pPr>
      <w:r w:rsidRPr="00853EFB">
        <w:t>Versión 1.0</w:t>
      </w:r>
    </w:p>
    <w:p w:rsidR="0096775A" w:rsidRPr="00853EFB" w:rsidRDefault="0096775A" w:rsidP="0096775A">
      <w:pPr>
        <w:pStyle w:val="Ttulo"/>
      </w:pPr>
      <w:r w:rsidRPr="00853EFB">
        <w:t>17/11/2011</w:t>
      </w:r>
    </w:p>
    <w:p w:rsidR="0096775A" w:rsidRPr="00853EFB" w:rsidRDefault="0096775A" w:rsidP="0096775A">
      <w:pPr>
        <w:pStyle w:val="InfoBlue"/>
        <w:sectPr w:rsidR="0096775A" w:rsidRPr="00853EFB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6775A" w:rsidRPr="00853EFB" w:rsidRDefault="0096775A" w:rsidP="0096775A">
      <w:pPr>
        <w:pStyle w:val="Subttulo"/>
        <w:spacing w:after="240"/>
      </w:pPr>
      <w:r w:rsidRPr="00853EFB"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96775A" w:rsidRPr="00853EFB" w:rsidTr="00A50E4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6775A" w:rsidRPr="00853EFB" w:rsidRDefault="0096775A" w:rsidP="00A50E42">
            <w:pPr>
              <w:pStyle w:val="Tabletext"/>
              <w:spacing w:after="0"/>
              <w:jc w:val="center"/>
            </w:pPr>
            <w:r w:rsidRPr="00853EFB"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96775A" w:rsidRPr="00853EFB" w:rsidRDefault="0096775A" w:rsidP="00A50E42">
            <w:pPr>
              <w:pStyle w:val="Tabletext"/>
              <w:spacing w:after="0"/>
              <w:jc w:val="center"/>
            </w:pPr>
            <w:r w:rsidRPr="00853EFB"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96775A" w:rsidRPr="00853EFB" w:rsidRDefault="0096775A" w:rsidP="00A50E42">
            <w:pPr>
              <w:pStyle w:val="Tabletext"/>
              <w:spacing w:after="0"/>
              <w:jc w:val="center"/>
            </w:pPr>
            <w:r w:rsidRPr="00853EFB"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96775A" w:rsidRPr="00853EFB" w:rsidRDefault="0096775A" w:rsidP="00A50E42">
            <w:pPr>
              <w:pStyle w:val="Tabletext"/>
              <w:spacing w:after="0"/>
              <w:jc w:val="center"/>
            </w:pPr>
            <w:r w:rsidRPr="00853EFB">
              <w:t>Autor</w:t>
            </w:r>
          </w:p>
        </w:tc>
      </w:tr>
      <w:tr w:rsidR="0096775A" w:rsidRPr="00853EFB" w:rsidTr="00A50E42">
        <w:trPr>
          <w:trHeight w:val="23"/>
        </w:trPr>
        <w:tc>
          <w:tcPr>
            <w:tcW w:w="723" w:type="pct"/>
          </w:tcPr>
          <w:p w:rsidR="0096775A" w:rsidRPr="00853EFB" w:rsidRDefault="0096775A" w:rsidP="00A50E42">
            <w:pPr>
              <w:pStyle w:val="Tabletext"/>
              <w:spacing w:after="0"/>
              <w:jc w:val="center"/>
            </w:pPr>
            <w:r w:rsidRPr="00853EFB">
              <w:t>19/12/2011</w:t>
            </w:r>
          </w:p>
        </w:tc>
        <w:tc>
          <w:tcPr>
            <w:tcW w:w="517" w:type="pct"/>
          </w:tcPr>
          <w:p w:rsidR="0096775A" w:rsidRPr="00853EFB" w:rsidRDefault="0096775A" w:rsidP="00A50E42">
            <w:pPr>
              <w:pStyle w:val="Tabletext"/>
              <w:spacing w:after="0"/>
              <w:jc w:val="center"/>
            </w:pPr>
            <w:r w:rsidRPr="00853EFB">
              <w:t>1.0</w:t>
            </w:r>
          </w:p>
        </w:tc>
        <w:tc>
          <w:tcPr>
            <w:tcW w:w="1925" w:type="pct"/>
          </w:tcPr>
          <w:p w:rsidR="0096775A" w:rsidRPr="00853EFB" w:rsidRDefault="0096775A" w:rsidP="00A50E42">
            <w:pPr>
              <w:pStyle w:val="Tabletext"/>
              <w:spacing w:after="0"/>
            </w:pPr>
            <w:r w:rsidRPr="00853EFB">
              <w:t>Creación del documento</w:t>
            </w:r>
          </w:p>
        </w:tc>
        <w:tc>
          <w:tcPr>
            <w:tcW w:w="1835" w:type="pct"/>
          </w:tcPr>
          <w:p w:rsidR="0096775A" w:rsidRPr="00853EFB" w:rsidRDefault="0096775A" w:rsidP="00A50E42">
            <w:pPr>
              <w:pStyle w:val="Tabletext"/>
              <w:spacing w:after="0"/>
            </w:pPr>
            <w:r w:rsidRPr="00853EFB">
              <w:t>Alejandra Alba Lobera</w:t>
            </w:r>
          </w:p>
        </w:tc>
      </w:tr>
      <w:tr w:rsidR="0096775A" w:rsidRPr="00853EFB" w:rsidTr="00A50E42">
        <w:trPr>
          <w:trHeight w:val="23"/>
        </w:trPr>
        <w:tc>
          <w:tcPr>
            <w:tcW w:w="723" w:type="pct"/>
            <w:vAlign w:val="center"/>
          </w:tcPr>
          <w:p w:rsidR="0096775A" w:rsidRPr="00853EFB" w:rsidRDefault="0096775A" w:rsidP="00A50E42">
            <w:pPr>
              <w:pStyle w:val="Tabletext"/>
              <w:spacing w:after="0"/>
              <w:jc w:val="center"/>
            </w:pPr>
          </w:p>
        </w:tc>
        <w:tc>
          <w:tcPr>
            <w:tcW w:w="517" w:type="pct"/>
            <w:vAlign w:val="center"/>
          </w:tcPr>
          <w:p w:rsidR="0096775A" w:rsidRPr="00853EFB" w:rsidRDefault="0096775A" w:rsidP="00A50E42">
            <w:pPr>
              <w:pStyle w:val="Tabletext"/>
              <w:spacing w:after="0"/>
              <w:jc w:val="center"/>
            </w:pPr>
          </w:p>
        </w:tc>
        <w:tc>
          <w:tcPr>
            <w:tcW w:w="1925" w:type="pct"/>
            <w:vAlign w:val="center"/>
          </w:tcPr>
          <w:p w:rsidR="0096775A" w:rsidRPr="00853EFB" w:rsidRDefault="0096775A" w:rsidP="00A50E42">
            <w:pPr>
              <w:pStyle w:val="Tabletext"/>
              <w:spacing w:after="0"/>
              <w:jc w:val="left"/>
            </w:pPr>
          </w:p>
        </w:tc>
        <w:tc>
          <w:tcPr>
            <w:tcW w:w="1835" w:type="pct"/>
            <w:vAlign w:val="center"/>
          </w:tcPr>
          <w:p w:rsidR="0096775A" w:rsidRPr="00853EFB" w:rsidRDefault="0096775A" w:rsidP="00A50E42">
            <w:pPr>
              <w:pStyle w:val="Tabletext"/>
              <w:spacing w:after="0"/>
            </w:pPr>
          </w:p>
        </w:tc>
      </w:tr>
      <w:tr w:rsidR="0096775A" w:rsidRPr="00853EFB" w:rsidTr="00A50E42">
        <w:trPr>
          <w:trHeight w:val="23"/>
        </w:trPr>
        <w:tc>
          <w:tcPr>
            <w:tcW w:w="723" w:type="pct"/>
            <w:vAlign w:val="center"/>
          </w:tcPr>
          <w:p w:rsidR="0096775A" w:rsidRPr="00853EFB" w:rsidRDefault="0096775A" w:rsidP="00A50E42">
            <w:pPr>
              <w:pStyle w:val="Tabletext"/>
              <w:spacing w:after="0"/>
              <w:jc w:val="center"/>
            </w:pPr>
          </w:p>
        </w:tc>
        <w:tc>
          <w:tcPr>
            <w:tcW w:w="517" w:type="pct"/>
            <w:vAlign w:val="center"/>
          </w:tcPr>
          <w:p w:rsidR="0096775A" w:rsidRPr="00853EFB" w:rsidRDefault="0096775A" w:rsidP="00A50E42">
            <w:pPr>
              <w:pStyle w:val="Tabletext"/>
              <w:spacing w:after="0"/>
              <w:jc w:val="center"/>
            </w:pPr>
          </w:p>
        </w:tc>
        <w:tc>
          <w:tcPr>
            <w:tcW w:w="1925" w:type="pct"/>
            <w:vAlign w:val="center"/>
          </w:tcPr>
          <w:p w:rsidR="0096775A" w:rsidRPr="00853EFB" w:rsidRDefault="0096775A" w:rsidP="00A50E42">
            <w:pPr>
              <w:pStyle w:val="Tabletext"/>
              <w:spacing w:after="0"/>
              <w:jc w:val="left"/>
            </w:pPr>
          </w:p>
        </w:tc>
        <w:tc>
          <w:tcPr>
            <w:tcW w:w="1835" w:type="pct"/>
            <w:vAlign w:val="center"/>
          </w:tcPr>
          <w:p w:rsidR="0096775A" w:rsidRPr="00853EFB" w:rsidRDefault="0096775A" w:rsidP="00A50E42">
            <w:pPr>
              <w:pStyle w:val="Tabletext"/>
              <w:spacing w:after="0"/>
            </w:pPr>
          </w:p>
        </w:tc>
      </w:tr>
      <w:tr w:rsidR="0096775A" w:rsidRPr="00853EFB" w:rsidTr="00A50E42">
        <w:trPr>
          <w:trHeight w:val="23"/>
        </w:trPr>
        <w:tc>
          <w:tcPr>
            <w:tcW w:w="723" w:type="pct"/>
            <w:vAlign w:val="center"/>
          </w:tcPr>
          <w:p w:rsidR="0096775A" w:rsidRPr="00853EFB" w:rsidRDefault="0096775A" w:rsidP="00A50E42">
            <w:pPr>
              <w:pStyle w:val="Tabletext"/>
              <w:spacing w:after="0"/>
              <w:jc w:val="center"/>
            </w:pPr>
          </w:p>
        </w:tc>
        <w:tc>
          <w:tcPr>
            <w:tcW w:w="517" w:type="pct"/>
            <w:vAlign w:val="center"/>
          </w:tcPr>
          <w:p w:rsidR="0096775A" w:rsidRPr="00853EFB" w:rsidRDefault="0096775A" w:rsidP="00A50E42">
            <w:pPr>
              <w:pStyle w:val="Tabletext"/>
              <w:spacing w:after="0"/>
              <w:jc w:val="center"/>
            </w:pPr>
          </w:p>
        </w:tc>
        <w:tc>
          <w:tcPr>
            <w:tcW w:w="1925" w:type="pct"/>
            <w:vAlign w:val="center"/>
          </w:tcPr>
          <w:p w:rsidR="0096775A" w:rsidRPr="00853EFB" w:rsidRDefault="0096775A" w:rsidP="00A50E42">
            <w:pPr>
              <w:pStyle w:val="Tabletext"/>
              <w:spacing w:after="0"/>
              <w:jc w:val="left"/>
            </w:pPr>
          </w:p>
        </w:tc>
        <w:tc>
          <w:tcPr>
            <w:tcW w:w="1835" w:type="pct"/>
            <w:vAlign w:val="center"/>
          </w:tcPr>
          <w:p w:rsidR="0096775A" w:rsidRPr="00853EFB" w:rsidRDefault="0096775A" w:rsidP="00A50E42">
            <w:pPr>
              <w:pStyle w:val="Tabletext"/>
              <w:spacing w:after="0"/>
            </w:pPr>
          </w:p>
        </w:tc>
      </w:tr>
      <w:tr w:rsidR="0096775A" w:rsidRPr="00853EFB" w:rsidTr="00A50E42">
        <w:trPr>
          <w:trHeight w:val="23"/>
        </w:trPr>
        <w:tc>
          <w:tcPr>
            <w:tcW w:w="723" w:type="pct"/>
            <w:vAlign w:val="center"/>
          </w:tcPr>
          <w:p w:rsidR="0096775A" w:rsidRPr="00853EFB" w:rsidRDefault="0096775A" w:rsidP="00A50E42">
            <w:pPr>
              <w:pStyle w:val="Tabletext"/>
              <w:spacing w:after="0"/>
              <w:jc w:val="center"/>
            </w:pPr>
          </w:p>
        </w:tc>
        <w:tc>
          <w:tcPr>
            <w:tcW w:w="517" w:type="pct"/>
            <w:vAlign w:val="center"/>
          </w:tcPr>
          <w:p w:rsidR="0096775A" w:rsidRPr="00853EFB" w:rsidRDefault="0096775A" w:rsidP="00A50E42">
            <w:pPr>
              <w:pStyle w:val="Tabletext"/>
              <w:spacing w:after="0"/>
              <w:jc w:val="center"/>
            </w:pPr>
          </w:p>
        </w:tc>
        <w:tc>
          <w:tcPr>
            <w:tcW w:w="1925" w:type="pct"/>
            <w:vAlign w:val="center"/>
          </w:tcPr>
          <w:p w:rsidR="0096775A" w:rsidRPr="00853EFB" w:rsidRDefault="0096775A" w:rsidP="00A50E42">
            <w:pPr>
              <w:pStyle w:val="Tabletext"/>
              <w:spacing w:after="0"/>
              <w:jc w:val="left"/>
            </w:pPr>
          </w:p>
        </w:tc>
        <w:tc>
          <w:tcPr>
            <w:tcW w:w="1835" w:type="pct"/>
            <w:vAlign w:val="center"/>
          </w:tcPr>
          <w:p w:rsidR="0096775A" w:rsidRPr="00853EFB" w:rsidRDefault="0096775A" w:rsidP="00A50E42">
            <w:pPr>
              <w:pStyle w:val="Tabletext"/>
              <w:spacing w:after="0"/>
            </w:pPr>
          </w:p>
        </w:tc>
      </w:tr>
    </w:tbl>
    <w:p w:rsidR="0096775A" w:rsidRPr="00853EFB" w:rsidRDefault="0096775A" w:rsidP="0096775A">
      <w:r w:rsidRPr="00853EFB">
        <w:br w:type="page"/>
      </w:r>
    </w:p>
    <w:p w:rsidR="0096775A" w:rsidRPr="00853EFB" w:rsidRDefault="0096775A" w:rsidP="0096775A">
      <w:pPr>
        <w:pStyle w:val="Subttulo"/>
      </w:pPr>
      <w:r w:rsidRPr="00853EFB">
        <w:lastRenderedPageBreak/>
        <w:t>Tabla de Contenido</w:t>
      </w:r>
    </w:p>
    <w:p w:rsidR="00625D66" w:rsidRDefault="0096775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53EFB">
        <w:fldChar w:fldCharType="begin"/>
      </w:r>
      <w:r w:rsidRPr="00853EFB">
        <w:instrText xml:space="preserve"> TOC \o "1-3" \h \z \u </w:instrText>
      </w:r>
      <w:r w:rsidRPr="00853EFB">
        <w:fldChar w:fldCharType="separate"/>
      </w:r>
      <w:hyperlink w:anchor="_Toc314064494" w:history="1">
        <w:r w:rsidR="00625D66" w:rsidRPr="001446F6">
          <w:rPr>
            <w:rStyle w:val="Hipervnculo"/>
            <w:noProof/>
          </w:rPr>
          <w:t>1</w:t>
        </w:r>
        <w:r w:rsidR="00625D6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25D66" w:rsidRPr="001446F6">
          <w:rPr>
            <w:rStyle w:val="Hipervnculo"/>
            <w:noProof/>
          </w:rPr>
          <w:t>Introducción</w:t>
        </w:r>
        <w:r w:rsidR="00625D66">
          <w:rPr>
            <w:noProof/>
            <w:webHidden/>
          </w:rPr>
          <w:tab/>
        </w:r>
        <w:r w:rsidR="00625D66">
          <w:rPr>
            <w:noProof/>
            <w:webHidden/>
          </w:rPr>
          <w:fldChar w:fldCharType="begin"/>
        </w:r>
        <w:r w:rsidR="00625D66">
          <w:rPr>
            <w:noProof/>
            <w:webHidden/>
          </w:rPr>
          <w:instrText xml:space="preserve"> PAGEREF _Toc314064494 \h </w:instrText>
        </w:r>
        <w:r w:rsidR="00625D66">
          <w:rPr>
            <w:noProof/>
            <w:webHidden/>
          </w:rPr>
        </w:r>
        <w:r w:rsidR="00625D66">
          <w:rPr>
            <w:noProof/>
            <w:webHidden/>
          </w:rPr>
          <w:fldChar w:fldCharType="separate"/>
        </w:r>
        <w:r w:rsidR="00625D66">
          <w:rPr>
            <w:noProof/>
            <w:webHidden/>
          </w:rPr>
          <w:t>4</w:t>
        </w:r>
        <w:r w:rsidR="00625D66">
          <w:rPr>
            <w:noProof/>
            <w:webHidden/>
          </w:rPr>
          <w:fldChar w:fldCharType="end"/>
        </w:r>
      </w:hyperlink>
    </w:p>
    <w:p w:rsidR="00625D66" w:rsidRDefault="00625D6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495" w:history="1">
        <w:r w:rsidRPr="001446F6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446F6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5D66" w:rsidRDefault="00625D6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496" w:history="1">
        <w:r w:rsidRPr="001446F6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446F6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5D66" w:rsidRDefault="00625D6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497" w:history="1">
        <w:r w:rsidRPr="001446F6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446F6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5D66" w:rsidRDefault="00625D6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498" w:history="1">
        <w:r w:rsidRPr="001446F6">
          <w:rPr>
            <w:rStyle w:val="Hipervnculo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446F6">
          <w:rPr>
            <w:rStyle w:val="Hipervnculo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5D66" w:rsidRDefault="00625D6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499" w:history="1">
        <w:r w:rsidRPr="001446F6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446F6">
          <w:rPr>
            <w:rStyle w:val="Hipervnculo"/>
            <w:noProof/>
          </w:rPr>
          <w:t>CU.01.01.01 – BuscarSolicitanteRepLegal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5D66" w:rsidRDefault="00625D6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500" w:history="1">
        <w:r w:rsidRPr="001446F6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446F6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5D66" w:rsidRDefault="00625D6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501" w:history="1">
        <w:r w:rsidRPr="001446F6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446F6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5D66" w:rsidRDefault="00625D6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502" w:history="1">
        <w:r w:rsidRPr="001446F6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446F6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5D66" w:rsidRDefault="00625D6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4064503" w:history="1">
        <w:r w:rsidRPr="001446F6">
          <w:rPr>
            <w:rStyle w:val="Hipervnculo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1446F6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_Toc314064503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25D66" w:rsidRDefault="00625D6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4064504" w:history="1">
        <w:r w:rsidRPr="001446F6">
          <w:rPr>
            <w:rStyle w:val="Hipervnculo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1446F6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_Toc314064504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25D66" w:rsidRDefault="00625D6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505" w:history="1">
        <w:r w:rsidRPr="001446F6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446F6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5D66" w:rsidRDefault="00625D6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4064506" w:history="1">
        <w:r w:rsidRPr="001446F6">
          <w:rPr>
            <w:rStyle w:val="Hipervnculo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1446F6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_Toc314064506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25D66" w:rsidRDefault="00625D6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507" w:history="1">
        <w:r w:rsidRPr="001446F6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446F6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5D66" w:rsidRDefault="00625D6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508" w:history="1">
        <w:r w:rsidRPr="001446F6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446F6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5D66" w:rsidRDefault="00625D6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509" w:history="1">
        <w:r w:rsidRPr="001446F6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446F6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5D66" w:rsidRDefault="00625D6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510" w:history="1">
        <w:r w:rsidRPr="001446F6">
          <w:rPr>
            <w:rStyle w:val="Hipervnculo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446F6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5D66" w:rsidRDefault="00625D6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511" w:history="1">
        <w:r w:rsidRPr="001446F6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446F6">
          <w:rPr>
            <w:rStyle w:val="Hipervnculo"/>
            <w:noProof/>
          </w:rPr>
          <w:t>CU.01.01.02 – RegistrarTramite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5D66" w:rsidRDefault="00625D6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512" w:history="1">
        <w:r w:rsidRPr="001446F6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446F6">
          <w:rPr>
            <w:rStyle w:val="Hipervnculo"/>
            <w:noProof/>
          </w:rPr>
          <w:t>CU.01.01.03 – ImprimirDatosSolicitanteRepLegal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5D66" w:rsidRDefault="00625D6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513" w:history="1">
        <w:r w:rsidRPr="001446F6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446F6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5D66" w:rsidRDefault="00625D6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514" w:history="1">
        <w:r w:rsidRPr="001446F6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446F6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5D66" w:rsidRDefault="00625D6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515" w:history="1">
        <w:r w:rsidRPr="001446F6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446F6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5D66" w:rsidRDefault="00625D6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4064516" w:history="1">
        <w:r w:rsidRPr="001446F6">
          <w:rPr>
            <w:rStyle w:val="Hipervnculo"/>
          </w:rPr>
          <w:t>4.3.1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1446F6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_Toc314064516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25D66" w:rsidRDefault="00625D6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4064517" w:history="1">
        <w:r w:rsidRPr="001446F6">
          <w:rPr>
            <w:rStyle w:val="Hipervnculo"/>
          </w:rPr>
          <w:t>4.3.2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1446F6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_Toc314064517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25D66" w:rsidRDefault="00625D6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518" w:history="1">
        <w:r w:rsidRPr="001446F6">
          <w:rPr>
            <w:rStyle w:val="Hipervnculo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446F6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5D66" w:rsidRDefault="00625D6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4064519" w:history="1">
        <w:r w:rsidRPr="001446F6">
          <w:rPr>
            <w:rStyle w:val="Hipervnculo"/>
          </w:rPr>
          <w:t>4.4.1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1446F6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_Toc314064519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25D66" w:rsidRDefault="00625D6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520" w:history="1">
        <w:r w:rsidRPr="001446F6">
          <w:rPr>
            <w:rStyle w:val="Hipervnculo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446F6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5D66" w:rsidRDefault="00625D6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521" w:history="1">
        <w:r w:rsidRPr="001446F6">
          <w:rPr>
            <w:rStyle w:val="Hipervnculo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446F6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5D66" w:rsidRDefault="00625D6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522" w:history="1">
        <w:r w:rsidRPr="001446F6">
          <w:rPr>
            <w:rStyle w:val="Hipervnculo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446F6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5D66" w:rsidRDefault="00625D6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523" w:history="1">
        <w:r w:rsidRPr="001446F6">
          <w:rPr>
            <w:rStyle w:val="Hipervnculo"/>
            <w:noProof/>
          </w:rPr>
          <w:t>4.8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446F6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5D66" w:rsidRDefault="00625D6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4064524" w:history="1">
        <w:r w:rsidRPr="001446F6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1446F6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_Toc314064524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775A" w:rsidRPr="00853EFB" w:rsidRDefault="0096775A" w:rsidP="0096775A">
      <w:pPr>
        <w:pStyle w:val="Subttulo"/>
      </w:pPr>
      <w:r w:rsidRPr="00853EFB">
        <w:fldChar w:fldCharType="end"/>
      </w:r>
      <w:r w:rsidRPr="00853EFB">
        <w:br w:type="page"/>
      </w:r>
    </w:p>
    <w:sdt>
      <w:sdtPr>
        <w:rPr>
          <w:rFonts w:asciiTheme="majorHAnsi" w:eastAsiaTheme="majorEastAsia" w:hAnsiTheme="majorHAnsi" w:cstheme="majorBidi"/>
          <w:b/>
          <w:iCs/>
          <w:color w:val="000000" w:themeColor="text1"/>
          <w:spacing w:val="15"/>
          <w:sz w:val="36"/>
        </w:rPr>
        <w:alias w:val="Título"/>
        <w:tag w:val=""/>
        <w:id w:val="-1262217835"/>
        <w:placeholder>
          <w:docPart w:val="5D51593CB85F441F8D070D1CD68244F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6775A" w:rsidRPr="00853EFB" w:rsidRDefault="0096775A" w:rsidP="0096775A">
          <w:pPr>
            <w:jc w:val="center"/>
          </w:pPr>
          <w:r w:rsidRPr="00625D66">
            <w:rPr>
              <w:rFonts w:asciiTheme="majorHAnsi" w:eastAsiaTheme="majorEastAsia" w:hAnsiTheme="majorHAnsi" w:cstheme="majorBidi"/>
              <w:b/>
              <w:iCs/>
              <w:color w:val="000000" w:themeColor="text1"/>
              <w:spacing w:val="15"/>
              <w:sz w:val="36"/>
            </w:rPr>
            <w:t>Especificación de Caso de Uso de Sistema: DSTCUS.01.01 Gestionar Solicitante y Rep. Legal</w:t>
          </w:r>
        </w:p>
      </w:sdtContent>
    </w:sdt>
    <w:p w:rsidR="0096775A" w:rsidRPr="00853EFB" w:rsidRDefault="0096775A" w:rsidP="0096775A">
      <w:pPr>
        <w:pStyle w:val="Ttulo1"/>
      </w:pPr>
      <w:bookmarkStart w:id="0" w:name="_Toc306206219"/>
      <w:bookmarkStart w:id="1" w:name="_Toc310346751"/>
      <w:bookmarkStart w:id="2" w:name="_Toc250373386"/>
      <w:bookmarkStart w:id="3" w:name="_Toc263244842"/>
      <w:bookmarkStart w:id="4" w:name="_Toc288663442"/>
      <w:bookmarkStart w:id="5" w:name="_Toc314064494"/>
      <w:r w:rsidRPr="00853EFB">
        <w:t>Introducción</w:t>
      </w:r>
      <w:bookmarkEnd w:id="0"/>
      <w:bookmarkEnd w:id="1"/>
      <w:bookmarkEnd w:id="5"/>
    </w:p>
    <w:p w:rsidR="0096775A" w:rsidRPr="00853EFB" w:rsidRDefault="0096775A" w:rsidP="0096775A">
      <w:pPr>
        <w:pStyle w:val="Ttulo2"/>
      </w:pPr>
      <w:bookmarkStart w:id="6" w:name="_Toc288661800"/>
      <w:bookmarkStart w:id="7" w:name="_Toc306206220"/>
      <w:bookmarkStart w:id="8" w:name="_Toc310346752"/>
      <w:bookmarkStart w:id="9" w:name="_Toc94609180"/>
      <w:bookmarkStart w:id="10" w:name="_Toc314064495"/>
      <w:r w:rsidRPr="00853EFB">
        <w:t>Objetivo</w:t>
      </w:r>
      <w:bookmarkEnd w:id="6"/>
      <w:bookmarkEnd w:id="7"/>
      <w:bookmarkEnd w:id="8"/>
      <w:bookmarkEnd w:id="10"/>
    </w:p>
    <w:p w:rsidR="0096775A" w:rsidRPr="00853EFB" w:rsidRDefault="0096775A" w:rsidP="0096775A">
      <w:bookmarkStart w:id="11" w:name="_Toc288661801"/>
      <w:bookmarkStart w:id="12" w:name="_Toc306206221"/>
      <w:bookmarkStart w:id="13" w:name="_Toc310346753"/>
      <w:r w:rsidRPr="00853EFB">
        <w:t>El presente producto tiene como obje</w:t>
      </w:r>
      <w:bookmarkStart w:id="14" w:name="_GoBack"/>
      <w:bookmarkEnd w:id="14"/>
      <w:r w:rsidRPr="00853EFB">
        <w:t>tivo definir el proceso para llevar acabo el registro de trámites y requisitos dentro del sistema de Gestión de Trámites.</w:t>
      </w:r>
    </w:p>
    <w:p w:rsidR="0096775A" w:rsidRPr="00853EFB" w:rsidRDefault="0096775A" w:rsidP="0096775A">
      <w:pPr>
        <w:pStyle w:val="Ttulo2"/>
      </w:pPr>
      <w:bookmarkStart w:id="15" w:name="_Toc314064496"/>
      <w:r w:rsidRPr="00853EFB">
        <w:t>Definiciones, acrónimos y abreviaturas</w:t>
      </w:r>
      <w:bookmarkEnd w:id="11"/>
      <w:bookmarkEnd w:id="12"/>
      <w:bookmarkEnd w:id="13"/>
      <w:bookmarkEnd w:id="15"/>
    </w:p>
    <w:p w:rsidR="0096775A" w:rsidRPr="00853EFB" w:rsidRDefault="0096775A" w:rsidP="0096775A">
      <w:pPr>
        <w:ind w:left="454"/>
      </w:pPr>
      <w:r w:rsidRPr="00853EFB">
        <w:t>N/A</w:t>
      </w:r>
    </w:p>
    <w:p w:rsidR="0096775A" w:rsidRPr="00853EFB" w:rsidRDefault="0096775A" w:rsidP="0096775A">
      <w:pPr>
        <w:pStyle w:val="Ttulo2"/>
      </w:pPr>
      <w:bookmarkStart w:id="16" w:name="_Toc288661802"/>
      <w:bookmarkStart w:id="17" w:name="_Toc306206222"/>
      <w:bookmarkStart w:id="18" w:name="_Toc310346754"/>
      <w:bookmarkStart w:id="19" w:name="_Toc314064497"/>
      <w:r w:rsidRPr="00853EFB">
        <w:t>Referencias</w:t>
      </w:r>
      <w:bookmarkEnd w:id="16"/>
      <w:bookmarkEnd w:id="17"/>
      <w:bookmarkEnd w:id="18"/>
      <w:bookmarkEnd w:id="19"/>
    </w:p>
    <w:p w:rsidR="0096775A" w:rsidRPr="00853EFB" w:rsidRDefault="0096775A" w:rsidP="0096775A">
      <w:pPr>
        <w:pStyle w:val="Prrafodelista"/>
        <w:numPr>
          <w:ilvl w:val="0"/>
          <w:numId w:val="5"/>
        </w:numPr>
      </w:pPr>
      <w:r w:rsidRPr="00853EFB">
        <w:t>5_7_2_A15F1_DSTVIS Documento de Vision.docx.</w:t>
      </w:r>
    </w:p>
    <w:p w:rsidR="0096775A" w:rsidRPr="00853EFB" w:rsidRDefault="0096775A" w:rsidP="0096775A">
      <w:pPr>
        <w:pStyle w:val="Prrafodelista"/>
        <w:numPr>
          <w:ilvl w:val="0"/>
          <w:numId w:val="5"/>
        </w:numPr>
      </w:pPr>
      <w:r w:rsidRPr="00853EFB">
        <w:t>5_7_2_A15F2_DSTDER Especificación de Requerimientos.docx.</w:t>
      </w:r>
    </w:p>
    <w:p w:rsidR="0096775A" w:rsidRPr="00853EFB" w:rsidRDefault="0096775A" w:rsidP="0096775A">
      <w:pPr>
        <w:pStyle w:val="Prrafodelista"/>
        <w:numPr>
          <w:ilvl w:val="0"/>
          <w:numId w:val="5"/>
        </w:numPr>
        <w:rPr>
          <w:lang w:val="es-ES"/>
        </w:rPr>
      </w:pPr>
      <w:r w:rsidRPr="00853EFB">
        <w:t>DSTMSG-MensajesDelSistema.docx.</w:t>
      </w:r>
    </w:p>
    <w:p w:rsidR="0096775A" w:rsidRPr="00853EFB" w:rsidRDefault="0096775A" w:rsidP="0096775A">
      <w:pPr>
        <w:pStyle w:val="Prrafodelista"/>
        <w:numPr>
          <w:ilvl w:val="0"/>
          <w:numId w:val="5"/>
        </w:numPr>
        <w:rPr>
          <w:lang w:val="es-ES"/>
        </w:rPr>
      </w:pPr>
      <w:r w:rsidRPr="00853EFB">
        <w:t>DSTRNS-ReglasDeNegocioDelSistema.docx.</w:t>
      </w:r>
    </w:p>
    <w:p w:rsidR="0096775A" w:rsidRPr="00853EFB" w:rsidRDefault="0096775A" w:rsidP="0096775A">
      <w:pPr>
        <w:pStyle w:val="Prrafodelista"/>
        <w:numPr>
          <w:ilvl w:val="0"/>
          <w:numId w:val="5"/>
        </w:numPr>
      </w:pPr>
      <w:r w:rsidRPr="00853EFB">
        <w:rPr>
          <w:lang w:val="es-ES"/>
        </w:rPr>
        <w:t>Para conocer el detalle de los flujos de los Casos de Uso que tienen relación con el seguimiento de las actividades de este proceso:</w:t>
      </w:r>
    </w:p>
    <w:p w:rsidR="0096775A" w:rsidRPr="00853EFB" w:rsidRDefault="0096775A" w:rsidP="0096775A">
      <w:pPr>
        <w:pStyle w:val="Prrafodelista"/>
        <w:numPr>
          <w:ilvl w:val="0"/>
          <w:numId w:val="5"/>
        </w:numPr>
        <w:ind w:left="1134"/>
      </w:pPr>
      <w:r w:rsidRPr="00853EFB">
        <w:t>Refiérase al Caso de Uso &lt;&lt;DSTCUS.00.01–AdministrarDatosGeneralesPersona.docx&gt;&gt;.</w:t>
      </w:r>
    </w:p>
    <w:p w:rsidR="0096775A" w:rsidRPr="00853EFB" w:rsidRDefault="0096775A" w:rsidP="0096775A">
      <w:pPr>
        <w:pStyle w:val="Prrafodelista"/>
        <w:numPr>
          <w:ilvl w:val="0"/>
          <w:numId w:val="5"/>
        </w:numPr>
        <w:ind w:left="1134"/>
      </w:pPr>
      <w:r w:rsidRPr="00853EFB">
        <w:t>Refiérase al Caso de Uso &lt;&lt;DSTCUS.01.02-GestionarTrámitesRequisitos.docx&gt;&gt;.</w:t>
      </w:r>
    </w:p>
    <w:p w:rsidR="0096775A" w:rsidRPr="00853EFB" w:rsidRDefault="0096775A" w:rsidP="0096775A">
      <w:pPr>
        <w:pStyle w:val="Ttulo2"/>
      </w:pPr>
      <w:bookmarkStart w:id="20" w:name="_Toc314064498"/>
      <w:r w:rsidRPr="00853EFB">
        <w:t>Diagrama de Casos de Uso</w:t>
      </w:r>
      <w:bookmarkEnd w:id="20"/>
    </w:p>
    <w:p w:rsidR="0096775A" w:rsidRPr="00853EFB" w:rsidRDefault="0096775A" w:rsidP="0096775A">
      <w:pPr>
        <w:pStyle w:val="Subttulo"/>
      </w:pPr>
      <w:r w:rsidRPr="00853EFB">
        <w:rPr>
          <w:noProof/>
          <w:lang w:eastAsia="es-MX"/>
        </w:rPr>
        <w:drawing>
          <wp:inline distT="0" distB="0" distL="0" distR="0" wp14:anchorId="2134D918" wp14:editId="03793115">
            <wp:extent cx="5943600" cy="308991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CUS.01.01 GestionarSolicitanteRepLegal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5A" w:rsidRPr="00853EFB" w:rsidRDefault="0096775A" w:rsidP="0096775A">
      <w:r w:rsidRPr="00853EFB">
        <w:br w:type="page"/>
      </w:r>
    </w:p>
    <w:p w:rsidR="0096775A" w:rsidRPr="00853EFB" w:rsidRDefault="0096775A" w:rsidP="0096775A">
      <w:pPr>
        <w:pStyle w:val="Subttulo"/>
      </w:pPr>
      <w:r w:rsidRPr="00853EFB">
        <w:lastRenderedPageBreak/>
        <w:t>Especificación de Casos de Uso de Sistema: CU.01.01.01-BuscarSolicitanteRepLegal</w:t>
      </w:r>
    </w:p>
    <w:p w:rsidR="0096775A" w:rsidRPr="00853EFB" w:rsidRDefault="0096775A" w:rsidP="0096775A">
      <w:pPr>
        <w:pStyle w:val="Ttulo1"/>
      </w:pPr>
      <w:bookmarkStart w:id="21" w:name="_CU.00.01.01_–_Buscar"/>
      <w:bookmarkStart w:id="22" w:name="_CU.01.01.01_–_Buscar"/>
      <w:bookmarkStart w:id="23" w:name="_Toc314064499"/>
      <w:bookmarkEnd w:id="21"/>
      <w:bookmarkEnd w:id="22"/>
      <w:r w:rsidRPr="00853EFB">
        <w:t xml:space="preserve">CU.01.01.01 – </w:t>
      </w:r>
      <w:proofErr w:type="spellStart"/>
      <w:r w:rsidRPr="00853EFB">
        <w:t>BuscarSolicitanteRepLegal</w:t>
      </w:r>
      <w:bookmarkEnd w:id="23"/>
      <w:proofErr w:type="spellEnd"/>
    </w:p>
    <w:p w:rsidR="0096775A" w:rsidRPr="00853EFB" w:rsidRDefault="0096775A" w:rsidP="0096775A">
      <w:pPr>
        <w:pStyle w:val="Ttulo2"/>
      </w:pPr>
      <w:bookmarkStart w:id="24" w:name="_Toc314064500"/>
      <w:bookmarkEnd w:id="9"/>
      <w:r w:rsidRPr="00853EFB">
        <w:t>Descripción Breve</w:t>
      </w:r>
      <w:bookmarkEnd w:id="2"/>
      <w:bookmarkEnd w:id="3"/>
      <w:bookmarkEnd w:id="24"/>
    </w:p>
    <w:p w:rsidR="0096775A" w:rsidRPr="00853EFB" w:rsidRDefault="0096775A" w:rsidP="0096775A">
      <w:r w:rsidRPr="00853EFB">
        <w:t xml:space="preserve">El usuario genera una búsqueda y/o registro de un solicitante de trámite </w:t>
      </w:r>
      <w:r w:rsidR="00517904">
        <w:t>dentro del sistema de gestión de trámites</w:t>
      </w:r>
      <w:r w:rsidRPr="00853EFB">
        <w:t>.</w:t>
      </w:r>
    </w:p>
    <w:p w:rsidR="0096775A" w:rsidRPr="00853EFB" w:rsidRDefault="0096775A" w:rsidP="0096775A">
      <w:pPr>
        <w:pStyle w:val="Ttulo2"/>
      </w:pPr>
      <w:bookmarkStart w:id="25" w:name="_Toc250373387"/>
      <w:bookmarkStart w:id="26" w:name="_Toc263244843"/>
      <w:bookmarkStart w:id="27" w:name="_Toc314064501"/>
      <w:r w:rsidRPr="00853EFB">
        <w:t>Actores</w:t>
      </w:r>
      <w:bookmarkEnd w:id="25"/>
      <w:bookmarkEnd w:id="26"/>
      <w:bookmarkEnd w:id="27"/>
    </w:p>
    <w:p w:rsidR="0096775A" w:rsidRPr="00853EFB" w:rsidRDefault="0096775A" w:rsidP="0096775A">
      <w:bookmarkStart w:id="28" w:name="_Toc250373388"/>
      <w:r w:rsidRPr="00853EFB">
        <w:t>Administrador.- Actor encargado de administrar los elementos estructurales y funcionales del sistema.</w:t>
      </w:r>
    </w:p>
    <w:p w:rsidR="0096775A" w:rsidRPr="00853EFB" w:rsidRDefault="0096775A" w:rsidP="0096775A">
      <w:pPr>
        <w:spacing w:line="276" w:lineRule="auto"/>
      </w:pPr>
      <w:r w:rsidRPr="00853EFB">
        <w:t>Operador / Operador de Ventanilla única.- Es la persona autorizada para registrar una solicitud de trámite.</w:t>
      </w:r>
    </w:p>
    <w:p w:rsidR="0096775A" w:rsidRPr="00853EFB" w:rsidRDefault="0096775A" w:rsidP="0096775A">
      <w:r w:rsidRPr="00853EFB">
        <w:t>El conjunto de los actores antes citados en lo subsecuente se les denominará USUARIO.</w:t>
      </w:r>
    </w:p>
    <w:p w:rsidR="0096775A" w:rsidRPr="00853EFB" w:rsidRDefault="0096775A" w:rsidP="0096775A">
      <w:pPr>
        <w:pStyle w:val="Ttulo2"/>
      </w:pPr>
      <w:bookmarkStart w:id="29" w:name="_Toc263244844"/>
      <w:bookmarkStart w:id="30" w:name="_Toc314064502"/>
      <w:r w:rsidRPr="00853EFB">
        <w:t>Condiciones Previas</w:t>
      </w:r>
      <w:bookmarkEnd w:id="28"/>
      <w:bookmarkEnd w:id="29"/>
      <w:bookmarkEnd w:id="30"/>
    </w:p>
    <w:p w:rsidR="0096775A" w:rsidRPr="00853EFB" w:rsidRDefault="0096775A" w:rsidP="0096775A">
      <w:pPr>
        <w:pStyle w:val="Ttulo3"/>
      </w:pPr>
      <w:bookmarkStart w:id="31" w:name="_Toc250373389"/>
      <w:bookmarkStart w:id="32" w:name="_Toc263244845"/>
      <w:bookmarkStart w:id="33" w:name="_Toc314064503"/>
      <w:r w:rsidRPr="00853EFB">
        <w:t>El usuario deberá iniciar sesión en el sistema.</w:t>
      </w:r>
      <w:bookmarkEnd w:id="31"/>
      <w:bookmarkEnd w:id="32"/>
      <w:bookmarkEnd w:id="33"/>
    </w:p>
    <w:p w:rsidR="0096775A" w:rsidRPr="00853EFB" w:rsidRDefault="0096775A" w:rsidP="0096775A">
      <w:pPr>
        <w:spacing w:after="240"/>
      </w:pPr>
      <w:r w:rsidRPr="00853EFB">
        <w:t>El usuario inicia una sesión en el sistema introduciendo el nombre de usuario y contraseña.</w:t>
      </w:r>
    </w:p>
    <w:p w:rsidR="0096775A" w:rsidRPr="00853EFB" w:rsidRDefault="0096775A" w:rsidP="0096775A">
      <w:pPr>
        <w:pStyle w:val="Ttulo3"/>
      </w:pPr>
      <w:bookmarkStart w:id="34" w:name="_Toc250373390"/>
      <w:bookmarkStart w:id="35" w:name="_Toc263244846"/>
      <w:bookmarkStart w:id="36" w:name="_Toc314064504"/>
      <w:r w:rsidRPr="00853EFB">
        <w:t xml:space="preserve">El usuario deberá ubicarse en la pantalla </w:t>
      </w:r>
      <w:bookmarkEnd w:id="34"/>
      <w:bookmarkEnd w:id="35"/>
      <w:r w:rsidRPr="00853EFB">
        <w:t>indicada.</w:t>
      </w:r>
      <w:bookmarkEnd w:id="36"/>
    </w:p>
    <w:p w:rsidR="0096775A" w:rsidRPr="00853EFB" w:rsidRDefault="0096775A" w:rsidP="0096775A">
      <w:bookmarkStart w:id="37" w:name="_Toc250373391"/>
      <w:bookmarkStart w:id="38" w:name="_Toc263244848"/>
      <w:r w:rsidRPr="00853EFB">
        <w:t>El usuario deberá seleccionar la opción “Gestión de Trámites” del menú principal de modo que las opciones anidadas se expandan, posteriormente deberá seleccionar la opción “Procesos”, y posteriormente la opción “Iniciar Trámite”, al realizar esto, el sistema presentará al usuario la pantalla PERSONAS, donde podrá buscar, agregar, modificar o borrar los datos de un Solicita</w:t>
      </w:r>
      <w:r w:rsidR="003F404F">
        <w:t>nte y/o su Representante Legal. P</w:t>
      </w:r>
      <w:r w:rsidRPr="00853EFB">
        <w:t>ara mayor detalle refiérase al Caso de Uso &lt;&lt;DSTCUS.00.01 Administra</w:t>
      </w:r>
      <w:r w:rsidR="003F404F">
        <w:t>rDatosGeneralesPersona.doc. &gt;&gt;.</w:t>
      </w:r>
    </w:p>
    <w:p w:rsidR="0096775A" w:rsidRPr="00853EFB" w:rsidRDefault="0096775A" w:rsidP="0096775A">
      <w:pPr>
        <w:pStyle w:val="Ttulo2"/>
      </w:pPr>
      <w:bookmarkStart w:id="39" w:name="_Toc314064505"/>
      <w:r w:rsidRPr="00853EFB">
        <w:t>Flujo de Eventos</w:t>
      </w:r>
      <w:bookmarkEnd w:id="37"/>
      <w:bookmarkEnd w:id="38"/>
      <w:bookmarkEnd w:id="39"/>
    </w:p>
    <w:p w:rsidR="0096775A" w:rsidRPr="00853EFB" w:rsidRDefault="0096775A" w:rsidP="0096775A">
      <w:pPr>
        <w:pStyle w:val="Ttulo3"/>
      </w:pPr>
      <w:bookmarkStart w:id="40" w:name="_Toc250373392"/>
      <w:bookmarkStart w:id="41" w:name="_Toc263244849"/>
      <w:bookmarkStart w:id="42" w:name="_Toc314064506"/>
      <w:r w:rsidRPr="00853EFB">
        <w:t>Flujo Básico</w:t>
      </w:r>
      <w:bookmarkEnd w:id="40"/>
      <w:bookmarkEnd w:id="41"/>
      <w:bookmarkEnd w:id="4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1"/>
        <w:gridCol w:w="4729"/>
        <w:gridCol w:w="392"/>
        <w:gridCol w:w="3838"/>
      </w:tblGrid>
      <w:tr w:rsidR="0096775A" w:rsidRPr="00853EFB" w:rsidTr="00A50E42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96775A" w:rsidRPr="00853EFB" w:rsidRDefault="0096775A" w:rsidP="00A50E42">
            <w:pPr>
              <w:jc w:val="left"/>
            </w:pPr>
            <w:r w:rsidRPr="00853EFB">
              <w:t>Flujo Básico</w:t>
            </w:r>
          </w:p>
        </w:tc>
      </w:tr>
      <w:tr w:rsidR="0096775A" w:rsidRPr="00853EFB" w:rsidTr="00A50E42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96775A" w:rsidRPr="00853EFB" w:rsidRDefault="0096775A" w:rsidP="00A50E42">
            <w:pPr>
              <w:jc w:val="left"/>
            </w:pPr>
            <w:r w:rsidRPr="00853EFB"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96775A" w:rsidRPr="00853EFB" w:rsidRDefault="0096775A" w:rsidP="00A50E42">
            <w:pPr>
              <w:jc w:val="left"/>
            </w:pPr>
            <w:r w:rsidRPr="00853EFB">
              <w:t>Sistema</w:t>
            </w:r>
          </w:p>
        </w:tc>
      </w:tr>
      <w:tr w:rsidR="0096775A" w:rsidRPr="00853EFB" w:rsidTr="00A50E42">
        <w:tc>
          <w:tcPr>
            <w:tcW w:w="382" w:type="pct"/>
            <w:vAlign w:val="center"/>
          </w:tcPr>
          <w:p w:rsidR="0096775A" w:rsidRPr="00853EFB" w:rsidRDefault="0096775A" w:rsidP="00A50E42">
            <w:pPr>
              <w:jc w:val="center"/>
            </w:pPr>
            <w:r w:rsidRPr="00853EFB">
              <w:t>01</w:t>
            </w:r>
          </w:p>
        </w:tc>
        <w:tc>
          <w:tcPr>
            <w:tcW w:w="2198" w:type="pct"/>
            <w:vAlign w:val="center"/>
          </w:tcPr>
          <w:p w:rsidR="0096775A" w:rsidRPr="00853EFB" w:rsidRDefault="0096775A" w:rsidP="00A50E42">
            <w:r w:rsidRPr="00853EFB">
              <w:t xml:space="preserve">El caso de uso inicia cuando realiza la búsqueda o alta de un solicitante. </w:t>
            </w:r>
          </w:p>
          <w:p w:rsidR="0096775A" w:rsidRDefault="0096775A" w:rsidP="0096775A">
            <w:pPr>
              <w:pStyle w:val="Prrafodelista"/>
              <w:numPr>
                <w:ilvl w:val="0"/>
                <w:numId w:val="8"/>
              </w:numPr>
            </w:pPr>
            <w:r w:rsidRPr="00853EFB">
              <w:t>Refiérase al Caso de Uso &lt;&lt;DSTCUS.00.01–AdministrarDatosGeneralesPersona.doc&gt;&gt;.</w:t>
            </w:r>
          </w:p>
          <w:p w:rsidR="00090AA2" w:rsidRPr="00853EFB" w:rsidRDefault="000F5088" w:rsidP="00090AA2">
            <w:pPr>
              <w:pStyle w:val="Prrafodelista"/>
            </w:pPr>
            <w:r>
              <w:t>Ir al punto 02</w:t>
            </w:r>
            <w:r w:rsidR="00090AA2">
              <w:t>.</w:t>
            </w:r>
          </w:p>
        </w:tc>
        <w:tc>
          <w:tcPr>
            <w:tcW w:w="303" w:type="pct"/>
            <w:vAlign w:val="center"/>
          </w:tcPr>
          <w:p w:rsidR="0096775A" w:rsidRPr="00853EFB" w:rsidRDefault="0096775A" w:rsidP="00A50E42">
            <w:pPr>
              <w:jc w:val="center"/>
            </w:pPr>
            <w:r w:rsidRPr="00853EFB">
              <w:t>02</w:t>
            </w:r>
          </w:p>
        </w:tc>
        <w:tc>
          <w:tcPr>
            <w:tcW w:w="2117" w:type="pct"/>
            <w:vAlign w:val="center"/>
          </w:tcPr>
          <w:p w:rsidR="0096775A" w:rsidRPr="00853EFB" w:rsidRDefault="0096775A" w:rsidP="00A50E42">
            <w:r w:rsidRPr="00853EFB">
              <w:t>Muestra los datos del Solicitante.</w:t>
            </w:r>
          </w:p>
        </w:tc>
      </w:tr>
      <w:tr w:rsidR="0096775A" w:rsidRPr="00853EFB" w:rsidTr="00A50E42">
        <w:tc>
          <w:tcPr>
            <w:tcW w:w="382" w:type="pct"/>
            <w:vAlign w:val="center"/>
          </w:tcPr>
          <w:p w:rsidR="0096775A" w:rsidRPr="00853EFB" w:rsidRDefault="0096775A" w:rsidP="00A50E42">
            <w:pPr>
              <w:jc w:val="center"/>
            </w:pPr>
            <w:r w:rsidRPr="00853EFB">
              <w:t>03</w:t>
            </w:r>
          </w:p>
        </w:tc>
        <w:tc>
          <w:tcPr>
            <w:tcW w:w="2198" w:type="pct"/>
            <w:vAlign w:val="center"/>
          </w:tcPr>
          <w:p w:rsidR="0096775A" w:rsidRPr="00853EFB" w:rsidRDefault="0096775A" w:rsidP="00A50E42">
            <w:r w:rsidRPr="00853EFB">
              <w:t>Si desea:</w:t>
            </w:r>
          </w:p>
          <w:p w:rsidR="0096775A" w:rsidRPr="00853EFB" w:rsidRDefault="0096775A" w:rsidP="0096775A">
            <w:pPr>
              <w:pStyle w:val="Prrafodelista"/>
              <w:numPr>
                <w:ilvl w:val="0"/>
                <w:numId w:val="7"/>
              </w:numPr>
            </w:pPr>
            <w:r w:rsidRPr="00853EFB">
              <w:t>Buscar otro solicitante:</w:t>
            </w:r>
          </w:p>
          <w:p w:rsidR="0096775A" w:rsidRPr="00853EFB" w:rsidRDefault="0096775A" w:rsidP="00A50E42">
            <w:pPr>
              <w:pStyle w:val="Prrafodelista"/>
            </w:pPr>
            <w:r w:rsidRPr="00853EFB">
              <w:t>Refiérase al Caso de Uso &lt;&lt;DSTCUS.00.01– AdministrarDatosGeneralesPersona.doc&gt;&gt;.</w:t>
            </w:r>
          </w:p>
          <w:p w:rsidR="0096775A" w:rsidRPr="00853EFB" w:rsidRDefault="0096775A" w:rsidP="0096775A">
            <w:pPr>
              <w:pStyle w:val="Prrafodelista"/>
              <w:numPr>
                <w:ilvl w:val="0"/>
                <w:numId w:val="7"/>
              </w:numPr>
            </w:pPr>
            <w:r w:rsidRPr="00853EFB">
              <w:t>Agregar un trámite:</w:t>
            </w:r>
          </w:p>
          <w:p w:rsidR="0096775A" w:rsidRPr="00853EFB" w:rsidRDefault="0096775A" w:rsidP="00A50E42">
            <w:pPr>
              <w:pStyle w:val="Prrafodelista"/>
            </w:pPr>
            <w:r w:rsidRPr="00853EFB">
              <w:t>Refiérase al Caso de Uso &lt;&lt;DSTCUS.01.02 GestionarTrámitesRequisitos.docx&gt;&gt;.</w:t>
            </w:r>
          </w:p>
          <w:p w:rsidR="0096775A" w:rsidRPr="00853EFB" w:rsidRDefault="0096775A" w:rsidP="0096775A">
            <w:pPr>
              <w:pStyle w:val="Prrafodelista"/>
              <w:numPr>
                <w:ilvl w:val="0"/>
                <w:numId w:val="7"/>
              </w:numPr>
            </w:pPr>
            <w:r w:rsidRPr="00853EFB">
              <w:t>Imprimir pantalla con los datos del solicitante o representante legal:</w:t>
            </w:r>
          </w:p>
          <w:p w:rsidR="0096775A" w:rsidRPr="00853EFB" w:rsidRDefault="0096775A" w:rsidP="00A50E42">
            <w:pPr>
              <w:ind w:left="720"/>
            </w:pPr>
            <w:r w:rsidRPr="00853EFB">
              <w:t>Refiérase al Caso de Uso &lt;&lt;</w:t>
            </w:r>
            <w:hyperlink w:anchor="_CU.01.01.03_–_ImprimirDatosSolicita" w:history="1">
              <w:r w:rsidRPr="00853EFB">
                <w:t xml:space="preserve">CU.01.01.03 – </w:t>
              </w:r>
              <w:proofErr w:type="spellStart"/>
              <w:r w:rsidRPr="00853EFB">
                <w:lastRenderedPageBreak/>
                <w:t>ImprimirDatosSolicitanteRepLegal</w:t>
              </w:r>
              <w:proofErr w:type="spellEnd"/>
            </w:hyperlink>
            <w:r w:rsidRPr="00853EFB">
              <w:t>&gt;&gt;.</w:t>
            </w:r>
          </w:p>
        </w:tc>
        <w:tc>
          <w:tcPr>
            <w:tcW w:w="303" w:type="pct"/>
            <w:vAlign w:val="center"/>
          </w:tcPr>
          <w:p w:rsidR="0096775A" w:rsidRPr="00853EFB" w:rsidRDefault="0096775A" w:rsidP="00A50E42">
            <w:pPr>
              <w:jc w:val="center"/>
            </w:pPr>
          </w:p>
        </w:tc>
        <w:tc>
          <w:tcPr>
            <w:tcW w:w="2117" w:type="pct"/>
            <w:vAlign w:val="center"/>
          </w:tcPr>
          <w:p w:rsidR="0096775A" w:rsidRPr="00853EFB" w:rsidRDefault="0096775A" w:rsidP="00A50E42"/>
        </w:tc>
      </w:tr>
      <w:tr w:rsidR="0096775A" w:rsidRPr="00853EFB" w:rsidTr="00A50E42">
        <w:tc>
          <w:tcPr>
            <w:tcW w:w="382" w:type="pct"/>
            <w:vAlign w:val="center"/>
          </w:tcPr>
          <w:p w:rsidR="0096775A" w:rsidRPr="00853EFB" w:rsidRDefault="0096775A" w:rsidP="00A50E42">
            <w:pPr>
              <w:jc w:val="center"/>
            </w:pPr>
            <w:r w:rsidRPr="00853EFB">
              <w:lastRenderedPageBreak/>
              <w:t>04</w:t>
            </w:r>
          </w:p>
        </w:tc>
        <w:tc>
          <w:tcPr>
            <w:tcW w:w="2198" w:type="pct"/>
            <w:vAlign w:val="center"/>
          </w:tcPr>
          <w:p w:rsidR="0096775A" w:rsidRPr="00853EFB" w:rsidRDefault="0096775A" w:rsidP="00A50E42">
            <w:r w:rsidRPr="00853EFB">
              <w:t>Fin del caso</w:t>
            </w:r>
          </w:p>
        </w:tc>
        <w:tc>
          <w:tcPr>
            <w:tcW w:w="303" w:type="pct"/>
            <w:vAlign w:val="center"/>
          </w:tcPr>
          <w:p w:rsidR="0096775A" w:rsidRPr="00853EFB" w:rsidRDefault="0096775A" w:rsidP="00A50E42">
            <w:pPr>
              <w:jc w:val="center"/>
            </w:pPr>
          </w:p>
        </w:tc>
        <w:tc>
          <w:tcPr>
            <w:tcW w:w="2117" w:type="pct"/>
            <w:vAlign w:val="center"/>
          </w:tcPr>
          <w:p w:rsidR="0096775A" w:rsidRPr="00853EFB" w:rsidRDefault="0096775A" w:rsidP="00A50E42"/>
        </w:tc>
      </w:tr>
    </w:tbl>
    <w:p w:rsidR="0096775A" w:rsidRPr="00853EFB" w:rsidRDefault="0096775A" w:rsidP="0096775A">
      <w:pPr>
        <w:pStyle w:val="Ttulo2"/>
      </w:pPr>
      <w:bookmarkStart w:id="43" w:name="_Toc314064507"/>
      <w:r w:rsidRPr="00853EFB">
        <w:t>Flujos alternos</w:t>
      </w:r>
      <w:bookmarkEnd w:id="43"/>
    </w:p>
    <w:p w:rsidR="0096775A" w:rsidRPr="00853EFB" w:rsidRDefault="0096775A" w:rsidP="0096775A">
      <w:r w:rsidRPr="00853EFB">
        <w:t>No aplica.</w:t>
      </w:r>
    </w:p>
    <w:p w:rsidR="0096775A" w:rsidRPr="00853EFB" w:rsidRDefault="0096775A" w:rsidP="0096775A">
      <w:pPr>
        <w:pStyle w:val="Ttulo2"/>
      </w:pPr>
      <w:bookmarkStart w:id="44" w:name="_Toc314064508"/>
      <w:r w:rsidRPr="00853EFB">
        <w:t>Condiciones Posteriores</w:t>
      </w:r>
      <w:bookmarkEnd w:id="44"/>
    </w:p>
    <w:p w:rsidR="0096775A" w:rsidRPr="00853EFB" w:rsidRDefault="0096775A" w:rsidP="0096775A">
      <w:r w:rsidRPr="00853EFB">
        <w:t>No aplica.</w:t>
      </w:r>
    </w:p>
    <w:p w:rsidR="0096775A" w:rsidRPr="00853EFB" w:rsidRDefault="0096775A" w:rsidP="0096775A">
      <w:pPr>
        <w:pStyle w:val="Ttulo2"/>
      </w:pPr>
      <w:bookmarkStart w:id="45" w:name="_Toc250373395"/>
      <w:bookmarkStart w:id="46" w:name="_Toc263244851"/>
      <w:bookmarkStart w:id="47" w:name="_Toc314064509"/>
      <w:r w:rsidRPr="00853EFB">
        <w:t>Diagrama</w:t>
      </w:r>
      <w:bookmarkEnd w:id="45"/>
      <w:bookmarkEnd w:id="46"/>
      <w:bookmarkEnd w:id="47"/>
    </w:p>
    <w:p w:rsidR="0096775A" w:rsidRPr="00853EFB" w:rsidRDefault="00784371" w:rsidP="0096775A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943600" cy="419163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1.01.01-BuscarSolicitanteRepLegal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5A" w:rsidRPr="00853EFB" w:rsidRDefault="0096775A" w:rsidP="0096775A">
      <w:pPr>
        <w:pStyle w:val="Ttulo2"/>
      </w:pPr>
      <w:bookmarkStart w:id="48" w:name="_Toc250373396"/>
      <w:bookmarkStart w:id="49" w:name="_Toc263244852"/>
      <w:bookmarkStart w:id="50" w:name="_Toc314064510"/>
      <w:r w:rsidRPr="00853EFB">
        <w:t>Observaciones</w:t>
      </w:r>
      <w:bookmarkEnd w:id="48"/>
      <w:bookmarkEnd w:id="49"/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96775A" w:rsidRPr="00853EFB" w:rsidTr="00A50E42">
        <w:tc>
          <w:tcPr>
            <w:tcW w:w="1771" w:type="dxa"/>
            <w:shd w:val="clear" w:color="auto" w:fill="C2D69B" w:themeFill="accent3" w:themeFillTint="99"/>
          </w:tcPr>
          <w:p w:rsidR="0096775A" w:rsidRPr="00853EFB" w:rsidRDefault="0096775A" w:rsidP="00A50E42">
            <w:pPr>
              <w:jc w:val="center"/>
            </w:pPr>
            <w:r w:rsidRPr="00853EFB"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96775A" w:rsidRPr="00853EFB" w:rsidRDefault="0096775A" w:rsidP="00A50E42">
            <w:pPr>
              <w:jc w:val="center"/>
            </w:pPr>
            <w:r w:rsidRPr="00853EFB">
              <w:t>Observaciones</w:t>
            </w:r>
          </w:p>
        </w:tc>
      </w:tr>
      <w:tr w:rsidR="0096775A" w:rsidRPr="00853EFB" w:rsidTr="00A50E42">
        <w:tc>
          <w:tcPr>
            <w:tcW w:w="1771" w:type="dxa"/>
          </w:tcPr>
          <w:p w:rsidR="0096775A" w:rsidRPr="00853EFB" w:rsidRDefault="0096775A" w:rsidP="00A50E42"/>
        </w:tc>
        <w:tc>
          <w:tcPr>
            <w:tcW w:w="7729" w:type="dxa"/>
          </w:tcPr>
          <w:p w:rsidR="0096775A" w:rsidRPr="00853EFB" w:rsidRDefault="0096775A" w:rsidP="00A50E42"/>
        </w:tc>
      </w:tr>
      <w:bookmarkEnd w:id="4"/>
    </w:tbl>
    <w:p w:rsidR="0096775A" w:rsidRPr="00853EFB" w:rsidRDefault="0096775A" w:rsidP="0096775A">
      <w:r w:rsidRPr="00853EFB">
        <w:br w:type="page"/>
      </w:r>
    </w:p>
    <w:p w:rsidR="0096775A" w:rsidRPr="00853EFB" w:rsidRDefault="0096775A" w:rsidP="0096775A">
      <w:pPr>
        <w:pStyle w:val="Subttulo"/>
      </w:pPr>
      <w:r w:rsidRPr="00853EFB">
        <w:lastRenderedPageBreak/>
        <w:t>Especificación de Casos de Uso de Sistema: CU.01.01.02-RegistrarTramite</w:t>
      </w:r>
    </w:p>
    <w:p w:rsidR="0096775A" w:rsidRPr="00853EFB" w:rsidRDefault="0096775A" w:rsidP="0096775A">
      <w:pPr>
        <w:pStyle w:val="Ttulo1"/>
        <w:ind w:left="0" w:firstLine="0"/>
      </w:pPr>
      <w:bookmarkStart w:id="51" w:name="_CU.00.01.02_–_Generar"/>
      <w:bookmarkStart w:id="52" w:name="_DSTCUS.01.01.02__–"/>
      <w:bookmarkStart w:id="53" w:name="_Toc314064511"/>
      <w:bookmarkEnd w:id="51"/>
      <w:bookmarkEnd w:id="52"/>
      <w:r w:rsidRPr="00853EFB">
        <w:t xml:space="preserve">CU.01.01.02 – </w:t>
      </w:r>
      <w:proofErr w:type="spellStart"/>
      <w:r w:rsidRPr="00853EFB">
        <w:t>RegistrarTramite</w:t>
      </w:r>
      <w:bookmarkEnd w:id="53"/>
      <w:proofErr w:type="spellEnd"/>
    </w:p>
    <w:p w:rsidR="0096775A" w:rsidRPr="00853EFB" w:rsidRDefault="0096775A" w:rsidP="0096775A">
      <w:pPr>
        <w:ind w:left="454"/>
      </w:pPr>
      <w:r w:rsidRPr="00853EFB">
        <w:t>Refiérase al Caso de Uso &lt;&lt;DSTCUS.01.02 GestionarTrámitesRequisitos.docx&gt;&gt;.</w:t>
      </w:r>
    </w:p>
    <w:p w:rsidR="0096775A" w:rsidRPr="00853EFB" w:rsidRDefault="0096775A" w:rsidP="0096775A">
      <w:pPr>
        <w:pStyle w:val="Subttulo"/>
      </w:pPr>
      <w:r w:rsidRPr="00853EFB">
        <w:t>Especificación de Casos de Uso de Sistema: CU.01.01.03-ImprimirDatosSolicitanteRepLegal</w:t>
      </w:r>
    </w:p>
    <w:p w:rsidR="0096775A" w:rsidRPr="00853EFB" w:rsidRDefault="0096775A" w:rsidP="0096775A">
      <w:pPr>
        <w:pStyle w:val="Ttulo1"/>
      </w:pPr>
      <w:bookmarkStart w:id="54" w:name="_CU.00.01.05_–_Imprimir"/>
      <w:bookmarkStart w:id="55" w:name="_CU.01.01.03_–_ImprimirDatosSolicita"/>
      <w:bookmarkStart w:id="56" w:name="_Toc314064512"/>
      <w:bookmarkEnd w:id="54"/>
      <w:bookmarkEnd w:id="55"/>
      <w:r w:rsidRPr="00853EFB">
        <w:t xml:space="preserve">CU.01.01.03 – </w:t>
      </w:r>
      <w:proofErr w:type="spellStart"/>
      <w:r w:rsidRPr="00853EFB">
        <w:t>ImprimirDatosSolicitanteRepLegal</w:t>
      </w:r>
      <w:bookmarkEnd w:id="56"/>
      <w:proofErr w:type="spellEnd"/>
    </w:p>
    <w:p w:rsidR="0096775A" w:rsidRPr="00853EFB" w:rsidRDefault="0096775A" w:rsidP="0096775A">
      <w:pPr>
        <w:pStyle w:val="Ttulo2"/>
      </w:pPr>
      <w:bookmarkStart w:id="57" w:name="_Toc314064513"/>
      <w:r w:rsidRPr="00853EFB">
        <w:t>Descripción Breve</w:t>
      </w:r>
      <w:bookmarkEnd w:id="57"/>
    </w:p>
    <w:p w:rsidR="0096775A" w:rsidRPr="00853EFB" w:rsidRDefault="0096775A" w:rsidP="0096775A">
      <w:r w:rsidRPr="00853EFB">
        <w:t>El usuario realiza impresiones de pantalla con los datos del solicitante y/o su presentante legal dentro del sistema de gestión de trámites.</w:t>
      </w:r>
    </w:p>
    <w:p w:rsidR="0096775A" w:rsidRPr="00853EFB" w:rsidRDefault="0096775A" w:rsidP="0096775A">
      <w:pPr>
        <w:pStyle w:val="Ttulo2"/>
      </w:pPr>
      <w:bookmarkStart w:id="58" w:name="_Toc314064514"/>
      <w:r w:rsidRPr="00853EFB">
        <w:t>Actores</w:t>
      </w:r>
      <w:bookmarkEnd w:id="58"/>
    </w:p>
    <w:p w:rsidR="0096775A" w:rsidRPr="00853EFB" w:rsidRDefault="0096775A" w:rsidP="0096775A">
      <w:r w:rsidRPr="0064335B">
        <w:rPr>
          <w:b/>
        </w:rPr>
        <w:t>Administrador.-</w:t>
      </w:r>
      <w:r w:rsidRPr="00853EFB">
        <w:t xml:space="preserve"> Actor encargado de administrar los elementos estructurales y funcionales del sistema.</w:t>
      </w:r>
    </w:p>
    <w:p w:rsidR="0096775A" w:rsidRPr="00853EFB" w:rsidRDefault="0096775A" w:rsidP="0096775A">
      <w:pPr>
        <w:spacing w:line="276" w:lineRule="auto"/>
      </w:pPr>
      <w:r w:rsidRPr="0064335B">
        <w:rPr>
          <w:b/>
        </w:rPr>
        <w:t>Operador / Operador de Ventanilla única.-</w:t>
      </w:r>
      <w:r w:rsidRPr="00853EFB">
        <w:t xml:space="preserve"> Es la persona autorizada imprimir pantalla de los registros de personas en el sistema.</w:t>
      </w:r>
    </w:p>
    <w:p w:rsidR="0096775A" w:rsidRPr="00853EFB" w:rsidRDefault="0096775A" w:rsidP="0096775A">
      <w:r w:rsidRPr="00853EFB">
        <w:t>El conjunto de los actores antes citados en lo subsecuente se les denominará USUARIO.</w:t>
      </w:r>
    </w:p>
    <w:p w:rsidR="0096775A" w:rsidRPr="00853EFB" w:rsidRDefault="0096775A" w:rsidP="0096775A">
      <w:pPr>
        <w:pStyle w:val="Ttulo2"/>
      </w:pPr>
      <w:bookmarkStart w:id="59" w:name="_Toc314064515"/>
      <w:r w:rsidRPr="00853EFB">
        <w:t>Condiciones Previas</w:t>
      </w:r>
      <w:bookmarkEnd w:id="59"/>
    </w:p>
    <w:p w:rsidR="0096775A" w:rsidRPr="00853EFB" w:rsidRDefault="0096775A" w:rsidP="0096775A">
      <w:pPr>
        <w:pStyle w:val="Ttulo3"/>
      </w:pPr>
      <w:bookmarkStart w:id="60" w:name="_Toc314064516"/>
      <w:r w:rsidRPr="00853EFB">
        <w:t>El usuario deberá iniciar sesión en el sistema.</w:t>
      </w:r>
      <w:bookmarkEnd w:id="60"/>
    </w:p>
    <w:p w:rsidR="0096775A" w:rsidRPr="00853EFB" w:rsidRDefault="0096775A" w:rsidP="0096775A">
      <w:pPr>
        <w:spacing w:after="240"/>
      </w:pPr>
      <w:r w:rsidRPr="00853EFB">
        <w:t>El usuario inicia una sesión en el sistema introduciendo el nombre de usuario y contraseña.</w:t>
      </w:r>
    </w:p>
    <w:p w:rsidR="0096775A" w:rsidRPr="00853EFB" w:rsidRDefault="0096775A" w:rsidP="0096775A">
      <w:pPr>
        <w:pStyle w:val="Ttulo3"/>
      </w:pPr>
      <w:bookmarkStart w:id="61" w:name="_Toc314064517"/>
      <w:r w:rsidRPr="00853EFB">
        <w:t>El usuario deberá ubicarse en la pantalla indicada.</w:t>
      </w:r>
      <w:bookmarkEnd w:id="61"/>
    </w:p>
    <w:p w:rsidR="0096775A" w:rsidRPr="00853EFB" w:rsidRDefault="0096775A" w:rsidP="0096775A">
      <w:r w:rsidRPr="00853EFB">
        <w:t>El usuario deberá seleccionar la opción “Gestión de Trámites” del menú principal de modo que las opciones anidadas se expandan, posteriormente deberá seleccionar la opción “Procesos”, y posteriormente la opción “Iniciar Trámite”, al realizar esto, el sistema presentará al usuario la pantalla PERSONAS y por último seguir el flujo descrito en el Caso de Uso &lt;&lt;</w:t>
      </w:r>
      <w:hyperlink w:anchor="_CU.01.01.01_–_Buscar" w:history="1">
        <w:r w:rsidRPr="00853EFB">
          <w:t>CU.01.01–</w:t>
        </w:r>
        <w:proofErr w:type="spellStart"/>
        <w:r w:rsidRPr="00853EFB">
          <w:t>BuscarSolicitanteRepLegal</w:t>
        </w:r>
        <w:proofErr w:type="spellEnd"/>
      </w:hyperlink>
      <w:r w:rsidRPr="00853EFB">
        <w:t>&gt;&gt;.</w:t>
      </w:r>
    </w:p>
    <w:p w:rsidR="0096775A" w:rsidRPr="00853EFB" w:rsidRDefault="0096775A" w:rsidP="0096775A">
      <w:pPr>
        <w:pStyle w:val="Ttulo2"/>
      </w:pPr>
      <w:bookmarkStart w:id="62" w:name="_Toc314064518"/>
      <w:r w:rsidRPr="00853EFB">
        <w:t>Flujo de Eventos</w:t>
      </w:r>
      <w:bookmarkEnd w:id="62"/>
    </w:p>
    <w:p w:rsidR="0096775A" w:rsidRPr="00853EFB" w:rsidRDefault="0096775A" w:rsidP="0096775A">
      <w:pPr>
        <w:pStyle w:val="Ttulo3"/>
      </w:pPr>
      <w:bookmarkStart w:id="63" w:name="_Toc314064519"/>
      <w:r w:rsidRPr="00853EFB">
        <w:t>Flujo Básico</w:t>
      </w:r>
      <w:bookmarkEnd w:id="6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6775A" w:rsidRPr="00853EFB" w:rsidTr="00A50E42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96775A" w:rsidRPr="00853EFB" w:rsidRDefault="0096775A" w:rsidP="00A50E42">
            <w:pPr>
              <w:jc w:val="left"/>
            </w:pPr>
            <w:r w:rsidRPr="00853EFB">
              <w:t>Flujo Básico</w:t>
            </w:r>
          </w:p>
        </w:tc>
      </w:tr>
      <w:tr w:rsidR="0096775A" w:rsidRPr="00853EFB" w:rsidTr="00A50E42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96775A" w:rsidRPr="00853EFB" w:rsidRDefault="0096775A" w:rsidP="00A50E42">
            <w:pPr>
              <w:jc w:val="left"/>
            </w:pPr>
            <w:r w:rsidRPr="00853EFB"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96775A" w:rsidRPr="00853EFB" w:rsidRDefault="0096775A" w:rsidP="00A50E42">
            <w:pPr>
              <w:jc w:val="left"/>
            </w:pPr>
            <w:r w:rsidRPr="00853EFB">
              <w:t>Sistema</w:t>
            </w:r>
          </w:p>
        </w:tc>
      </w:tr>
      <w:tr w:rsidR="0096775A" w:rsidRPr="00853EFB" w:rsidTr="00A50E42">
        <w:tc>
          <w:tcPr>
            <w:tcW w:w="382" w:type="pct"/>
            <w:vAlign w:val="center"/>
          </w:tcPr>
          <w:p w:rsidR="0096775A" w:rsidRPr="00853EFB" w:rsidRDefault="0096775A" w:rsidP="00A50E42">
            <w:pPr>
              <w:jc w:val="center"/>
            </w:pPr>
            <w:r w:rsidRPr="00853EFB">
              <w:t>01</w:t>
            </w:r>
          </w:p>
        </w:tc>
        <w:tc>
          <w:tcPr>
            <w:tcW w:w="2198" w:type="pct"/>
            <w:vAlign w:val="center"/>
          </w:tcPr>
          <w:p w:rsidR="0096775A" w:rsidRPr="00853EFB" w:rsidRDefault="0096775A" w:rsidP="00A50E42">
            <w:r w:rsidRPr="00853EFB">
              <w:t>El caso de uso inicia cuando selecciona la opción “Imprimir”.</w:t>
            </w:r>
          </w:p>
        </w:tc>
        <w:tc>
          <w:tcPr>
            <w:tcW w:w="303" w:type="pct"/>
            <w:vAlign w:val="center"/>
          </w:tcPr>
          <w:p w:rsidR="0096775A" w:rsidRPr="00853EFB" w:rsidRDefault="0096775A" w:rsidP="00A50E42">
            <w:pPr>
              <w:jc w:val="center"/>
            </w:pPr>
            <w:r w:rsidRPr="00853EFB">
              <w:t>02</w:t>
            </w:r>
          </w:p>
        </w:tc>
        <w:tc>
          <w:tcPr>
            <w:tcW w:w="2117" w:type="pct"/>
            <w:vAlign w:val="center"/>
          </w:tcPr>
          <w:p w:rsidR="0096775A" w:rsidRPr="00853EFB" w:rsidRDefault="0096775A" w:rsidP="00A50E42">
            <w:pPr>
              <w:spacing w:before="240"/>
            </w:pPr>
            <w:r w:rsidRPr="00853EFB">
              <w:t>Muestra pantalla de configuración para la impresión.</w:t>
            </w:r>
          </w:p>
        </w:tc>
      </w:tr>
      <w:tr w:rsidR="0096775A" w:rsidRPr="00853EFB" w:rsidTr="00A50E42">
        <w:tc>
          <w:tcPr>
            <w:tcW w:w="382" w:type="pct"/>
            <w:vAlign w:val="center"/>
          </w:tcPr>
          <w:p w:rsidR="0096775A" w:rsidRPr="00853EFB" w:rsidRDefault="0096775A" w:rsidP="00A50E42">
            <w:pPr>
              <w:jc w:val="center"/>
            </w:pPr>
            <w:r w:rsidRPr="00853EFB">
              <w:t>03</w:t>
            </w:r>
          </w:p>
        </w:tc>
        <w:tc>
          <w:tcPr>
            <w:tcW w:w="2198" w:type="pct"/>
            <w:vAlign w:val="center"/>
          </w:tcPr>
          <w:p w:rsidR="0096775A" w:rsidRPr="00853EFB" w:rsidRDefault="0096775A" w:rsidP="00A50E42">
            <w:r w:rsidRPr="00853EFB">
              <w:t>Configura la impresión de acuerdo a su necesidad.</w:t>
            </w:r>
          </w:p>
        </w:tc>
        <w:tc>
          <w:tcPr>
            <w:tcW w:w="303" w:type="pct"/>
            <w:vAlign w:val="center"/>
          </w:tcPr>
          <w:p w:rsidR="0096775A" w:rsidRPr="00853EFB" w:rsidRDefault="0096775A" w:rsidP="00A50E42">
            <w:pPr>
              <w:jc w:val="center"/>
            </w:pPr>
          </w:p>
        </w:tc>
        <w:tc>
          <w:tcPr>
            <w:tcW w:w="2117" w:type="pct"/>
            <w:vAlign w:val="center"/>
          </w:tcPr>
          <w:p w:rsidR="0096775A" w:rsidRPr="00853EFB" w:rsidRDefault="0096775A" w:rsidP="00A50E42"/>
        </w:tc>
      </w:tr>
      <w:tr w:rsidR="0096775A" w:rsidRPr="00853EFB" w:rsidTr="00A50E42">
        <w:tc>
          <w:tcPr>
            <w:tcW w:w="382" w:type="pct"/>
            <w:vAlign w:val="center"/>
          </w:tcPr>
          <w:p w:rsidR="0096775A" w:rsidRPr="00853EFB" w:rsidRDefault="0096775A" w:rsidP="00A50E42">
            <w:pPr>
              <w:jc w:val="center"/>
            </w:pPr>
            <w:r w:rsidRPr="00853EFB">
              <w:t>04</w:t>
            </w:r>
          </w:p>
        </w:tc>
        <w:tc>
          <w:tcPr>
            <w:tcW w:w="2198" w:type="pct"/>
            <w:vAlign w:val="center"/>
          </w:tcPr>
          <w:p w:rsidR="0096775A" w:rsidRPr="00853EFB" w:rsidRDefault="0096775A" w:rsidP="00A50E42">
            <w:r w:rsidRPr="00853EFB">
              <w:t>Si selecciona la opción “Imprimir”:</w:t>
            </w:r>
          </w:p>
          <w:p w:rsidR="0096775A" w:rsidRPr="00853EFB" w:rsidRDefault="0096775A" w:rsidP="00A50E42">
            <w:r w:rsidRPr="00853EFB">
              <w:tab/>
              <w:t>Ir al punto 05.</w:t>
            </w:r>
          </w:p>
          <w:p w:rsidR="0096775A" w:rsidRPr="00853EFB" w:rsidRDefault="0096775A" w:rsidP="00A50E42">
            <w:r w:rsidRPr="00853EFB">
              <w:t>Si selecciona la opción “Cancelar”:</w:t>
            </w:r>
          </w:p>
          <w:p w:rsidR="0096775A" w:rsidRPr="00853EFB" w:rsidRDefault="0096775A" w:rsidP="00A50E42">
            <w:r w:rsidRPr="00853EFB">
              <w:tab/>
              <w:t>Ir al punto 06.</w:t>
            </w:r>
          </w:p>
        </w:tc>
        <w:tc>
          <w:tcPr>
            <w:tcW w:w="303" w:type="pct"/>
            <w:vAlign w:val="center"/>
          </w:tcPr>
          <w:p w:rsidR="0096775A" w:rsidRPr="00853EFB" w:rsidRDefault="0096775A" w:rsidP="00A50E42">
            <w:pPr>
              <w:jc w:val="center"/>
            </w:pPr>
            <w:r w:rsidRPr="00853EFB">
              <w:t>05</w:t>
            </w:r>
          </w:p>
        </w:tc>
        <w:tc>
          <w:tcPr>
            <w:tcW w:w="2117" w:type="pct"/>
            <w:vAlign w:val="center"/>
          </w:tcPr>
          <w:p w:rsidR="0096775A" w:rsidRPr="00853EFB" w:rsidRDefault="0096775A" w:rsidP="00A50E42">
            <w:r w:rsidRPr="00853EFB">
              <w:t>Envía información a impresora</w:t>
            </w:r>
          </w:p>
        </w:tc>
      </w:tr>
      <w:tr w:rsidR="0096775A" w:rsidRPr="00853EFB" w:rsidTr="00A50E42">
        <w:tc>
          <w:tcPr>
            <w:tcW w:w="382" w:type="pct"/>
            <w:vAlign w:val="center"/>
          </w:tcPr>
          <w:p w:rsidR="0096775A" w:rsidRPr="00853EFB" w:rsidRDefault="0096775A" w:rsidP="00A50E42">
            <w:pPr>
              <w:jc w:val="center"/>
            </w:pPr>
            <w:r w:rsidRPr="00853EFB">
              <w:t>06</w:t>
            </w:r>
          </w:p>
        </w:tc>
        <w:tc>
          <w:tcPr>
            <w:tcW w:w="2198" w:type="pct"/>
            <w:vAlign w:val="center"/>
          </w:tcPr>
          <w:p w:rsidR="0096775A" w:rsidRPr="00853EFB" w:rsidRDefault="0096775A" w:rsidP="00A50E42">
            <w:r w:rsidRPr="00853EFB">
              <w:t>Fin del caso</w:t>
            </w:r>
          </w:p>
        </w:tc>
        <w:tc>
          <w:tcPr>
            <w:tcW w:w="303" w:type="pct"/>
            <w:vAlign w:val="center"/>
          </w:tcPr>
          <w:p w:rsidR="0096775A" w:rsidRPr="00853EFB" w:rsidRDefault="0096775A" w:rsidP="00A50E42"/>
        </w:tc>
        <w:tc>
          <w:tcPr>
            <w:tcW w:w="2117" w:type="pct"/>
            <w:vAlign w:val="center"/>
          </w:tcPr>
          <w:p w:rsidR="0096775A" w:rsidRPr="00853EFB" w:rsidRDefault="0096775A" w:rsidP="00A50E42"/>
        </w:tc>
      </w:tr>
    </w:tbl>
    <w:p w:rsidR="0096775A" w:rsidRPr="00853EFB" w:rsidRDefault="0096775A" w:rsidP="0096775A">
      <w:pPr>
        <w:pStyle w:val="Ttulo2"/>
      </w:pPr>
      <w:bookmarkStart w:id="64" w:name="_Toc314064520"/>
      <w:r w:rsidRPr="00853EFB">
        <w:t>Flujos alternos</w:t>
      </w:r>
      <w:bookmarkEnd w:id="64"/>
    </w:p>
    <w:p w:rsidR="0096775A" w:rsidRPr="00853EFB" w:rsidRDefault="0096775A" w:rsidP="0096775A">
      <w:r w:rsidRPr="00853EFB">
        <w:t>No aplica.</w:t>
      </w:r>
    </w:p>
    <w:p w:rsidR="0096775A" w:rsidRPr="00853EFB" w:rsidRDefault="0096775A" w:rsidP="0096775A">
      <w:pPr>
        <w:pStyle w:val="Ttulo2"/>
      </w:pPr>
      <w:bookmarkStart w:id="65" w:name="_Toc314064521"/>
      <w:r w:rsidRPr="00853EFB">
        <w:lastRenderedPageBreak/>
        <w:t>Condiciones Posteriores</w:t>
      </w:r>
      <w:bookmarkEnd w:id="65"/>
    </w:p>
    <w:p w:rsidR="0096775A" w:rsidRPr="00853EFB" w:rsidRDefault="0096775A" w:rsidP="0096775A">
      <w:r w:rsidRPr="00853EFB">
        <w:t>No aplica.</w:t>
      </w:r>
    </w:p>
    <w:p w:rsidR="0096775A" w:rsidRPr="00853EFB" w:rsidRDefault="0096775A" w:rsidP="0096775A">
      <w:pPr>
        <w:pStyle w:val="Ttulo2"/>
      </w:pPr>
      <w:bookmarkStart w:id="66" w:name="_Toc314064522"/>
      <w:r w:rsidRPr="00853EFB">
        <w:t>Diagrama</w:t>
      </w:r>
      <w:bookmarkEnd w:id="66"/>
    </w:p>
    <w:p w:rsidR="0096775A" w:rsidRPr="00853EFB" w:rsidRDefault="0096775A" w:rsidP="0096775A">
      <w:pPr>
        <w:jc w:val="center"/>
      </w:pPr>
      <w:r w:rsidRPr="00853EFB">
        <w:rPr>
          <w:noProof/>
          <w:lang w:eastAsia="es-MX"/>
        </w:rPr>
        <w:drawing>
          <wp:inline distT="0" distB="0" distL="0" distR="0" wp14:anchorId="0829CD74" wp14:editId="46BB9AE8">
            <wp:extent cx="5943600" cy="314388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1.01.03 – ImprimirDatosSolicitanteRepLegal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5A" w:rsidRPr="00853EFB" w:rsidRDefault="0096775A" w:rsidP="0096775A">
      <w:pPr>
        <w:pStyle w:val="Ttulo2"/>
      </w:pPr>
      <w:bookmarkStart w:id="67" w:name="_Toc314064523"/>
      <w:r w:rsidRPr="00853EFB">
        <w:t>Observaciones</w:t>
      </w:r>
      <w:bookmarkEnd w:id="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96775A" w:rsidRPr="00853EFB" w:rsidTr="00A50E42">
        <w:tc>
          <w:tcPr>
            <w:tcW w:w="1771" w:type="dxa"/>
            <w:shd w:val="clear" w:color="auto" w:fill="C2D69B" w:themeFill="accent3" w:themeFillTint="99"/>
          </w:tcPr>
          <w:p w:rsidR="0096775A" w:rsidRPr="00853EFB" w:rsidRDefault="0096775A" w:rsidP="00A50E42">
            <w:pPr>
              <w:jc w:val="center"/>
            </w:pPr>
            <w:r w:rsidRPr="00853EFB"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96775A" w:rsidRPr="00853EFB" w:rsidRDefault="0096775A" w:rsidP="00A50E42">
            <w:pPr>
              <w:jc w:val="center"/>
            </w:pPr>
            <w:r w:rsidRPr="00853EFB">
              <w:t>Observaciones</w:t>
            </w:r>
          </w:p>
        </w:tc>
      </w:tr>
      <w:tr w:rsidR="0096775A" w:rsidRPr="00853EFB" w:rsidTr="00A50E42">
        <w:tc>
          <w:tcPr>
            <w:tcW w:w="1771" w:type="dxa"/>
          </w:tcPr>
          <w:p w:rsidR="0096775A" w:rsidRPr="00853EFB" w:rsidRDefault="0096775A" w:rsidP="00A50E42"/>
        </w:tc>
        <w:tc>
          <w:tcPr>
            <w:tcW w:w="7729" w:type="dxa"/>
          </w:tcPr>
          <w:p w:rsidR="0096775A" w:rsidRPr="00853EFB" w:rsidRDefault="0096775A" w:rsidP="00A50E42"/>
        </w:tc>
      </w:tr>
    </w:tbl>
    <w:p w:rsidR="0096775A" w:rsidRPr="00853EFB" w:rsidRDefault="0096775A" w:rsidP="0096775A">
      <w:pPr>
        <w:pStyle w:val="Ttulo1"/>
      </w:pPr>
      <w:bookmarkStart w:id="68" w:name="_CU.00.01.06_–_Generar"/>
      <w:bookmarkStart w:id="69" w:name="_Toc288154824"/>
      <w:bookmarkStart w:id="70" w:name="_Toc288210691"/>
      <w:bookmarkStart w:id="71" w:name="_Toc288661805"/>
      <w:bookmarkStart w:id="72" w:name="_Toc306206237"/>
      <w:bookmarkStart w:id="73" w:name="_Toc310346767"/>
      <w:bookmarkStart w:id="74" w:name="_Toc314064524"/>
      <w:bookmarkEnd w:id="68"/>
      <w:r w:rsidRPr="00853EFB">
        <w:t>Firmas de elaboración, revisión y aprobación</w:t>
      </w:r>
      <w:bookmarkEnd w:id="69"/>
      <w:bookmarkEnd w:id="70"/>
      <w:bookmarkEnd w:id="71"/>
      <w:bookmarkEnd w:id="72"/>
      <w:bookmarkEnd w:id="73"/>
      <w:bookmarkEnd w:id="74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96775A" w:rsidRPr="00853EFB" w:rsidTr="00A50E42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96775A" w:rsidRPr="00853EFB" w:rsidRDefault="0096775A" w:rsidP="00A50E42">
            <w:pPr>
              <w:jc w:val="center"/>
            </w:pPr>
            <w:r w:rsidRPr="00853EFB"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96775A" w:rsidRPr="00853EFB" w:rsidRDefault="0096775A" w:rsidP="00A50E42">
            <w:pPr>
              <w:jc w:val="center"/>
            </w:pPr>
            <w:r w:rsidRPr="00853EFB"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96775A" w:rsidRPr="00853EFB" w:rsidRDefault="0096775A" w:rsidP="00A50E42">
            <w:pPr>
              <w:jc w:val="center"/>
            </w:pPr>
            <w:proofErr w:type="spellStart"/>
            <w:r w:rsidRPr="00853EFB">
              <w:t>VoBo</w:t>
            </w:r>
            <w:proofErr w:type="spellEnd"/>
          </w:p>
        </w:tc>
      </w:tr>
      <w:tr w:rsidR="0096775A" w:rsidRPr="00853EFB" w:rsidTr="00A50E42">
        <w:trPr>
          <w:trHeight w:val="851"/>
        </w:trPr>
        <w:tc>
          <w:tcPr>
            <w:tcW w:w="1666" w:type="pct"/>
            <w:vAlign w:val="center"/>
          </w:tcPr>
          <w:p w:rsidR="0096775A" w:rsidRPr="00853EFB" w:rsidRDefault="0096775A" w:rsidP="00A50E42">
            <w:pPr>
              <w:jc w:val="center"/>
            </w:pPr>
          </w:p>
        </w:tc>
        <w:tc>
          <w:tcPr>
            <w:tcW w:w="1667" w:type="pct"/>
            <w:vAlign w:val="center"/>
          </w:tcPr>
          <w:p w:rsidR="0096775A" w:rsidRPr="00853EFB" w:rsidRDefault="0096775A" w:rsidP="00A50E42">
            <w:pPr>
              <w:jc w:val="center"/>
            </w:pPr>
          </w:p>
        </w:tc>
        <w:tc>
          <w:tcPr>
            <w:tcW w:w="1667" w:type="pct"/>
            <w:vAlign w:val="center"/>
          </w:tcPr>
          <w:p w:rsidR="0096775A" w:rsidRPr="00853EFB" w:rsidRDefault="0096775A" w:rsidP="00A50E42">
            <w:pPr>
              <w:jc w:val="center"/>
            </w:pPr>
          </w:p>
        </w:tc>
      </w:tr>
      <w:tr w:rsidR="0096775A" w:rsidRPr="00853EFB" w:rsidTr="00A50E42">
        <w:trPr>
          <w:trHeight w:val="23"/>
        </w:trPr>
        <w:tc>
          <w:tcPr>
            <w:tcW w:w="1666" w:type="pct"/>
            <w:vAlign w:val="center"/>
          </w:tcPr>
          <w:p w:rsidR="0096775A" w:rsidRPr="00853EFB" w:rsidRDefault="0096775A" w:rsidP="00A50E42">
            <w:pPr>
              <w:jc w:val="center"/>
            </w:pPr>
            <w:r w:rsidRPr="00853EFB">
              <w:t>Alejandra Alba Lobera</w:t>
            </w:r>
          </w:p>
          <w:p w:rsidR="0096775A" w:rsidRPr="00853EFB" w:rsidRDefault="0096775A" w:rsidP="00A50E42">
            <w:pPr>
              <w:jc w:val="center"/>
            </w:pPr>
            <w:r w:rsidRPr="00853EFB">
              <w:t>Analista</w:t>
            </w:r>
          </w:p>
        </w:tc>
        <w:tc>
          <w:tcPr>
            <w:tcW w:w="1667" w:type="pct"/>
            <w:vAlign w:val="center"/>
          </w:tcPr>
          <w:p w:rsidR="0096775A" w:rsidRPr="00853EFB" w:rsidRDefault="0096775A" w:rsidP="00A50E42">
            <w:pPr>
              <w:jc w:val="center"/>
            </w:pPr>
            <w:r w:rsidRPr="00853EFB">
              <w:t>Jaime Enrique Suárez Romero</w:t>
            </w:r>
          </w:p>
          <w:p w:rsidR="0096775A" w:rsidRPr="00853EFB" w:rsidRDefault="0096775A" w:rsidP="00A50E42">
            <w:pPr>
              <w:jc w:val="center"/>
            </w:pPr>
            <w:r w:rsidRPr="00853EFB">
              <w:t>Líder de Proyecto</w:t>
            </w:r>
          </w:p>
        </w:tc>
        <w:tc>
          <w:tcPr>
            <w:tcW w:w="1667" w:type="pct"/>
            <w:vAlign w:val="center"/>
          </w:tcPr>
          <w:p w:rsidR="0096775A" w:rsidRPr="00853EFB" w:rsidRDefault="0096775A" w:rsidP="00A50E42">
            <w:pPr>
              <w:jc w:val="center"/>
            </w:pPr>
            <w:r w:rsidRPr="00853EFB">
              <w:t>Germán Zamorano Aguilar</w:t>
            </w:r>
          </w:p>
          <w:p w:rsidR="0096775A" w:rsidRPr="00853EFB" w:rsidRDefault="0096775A" w:rsidP="00A50E42">
            <w:pPr>
              <w:jc w:val="center"/>
            </w:pPr>
            <w:r w:rsidRPr="00853EFB">
              <w:t>Director General Adjunto de Innovación y Desarrollo Tecnológico</w:t>
            </w:r>
          </w:p>
        </w:tc>
      </w:tr>
    </w:tbl>
    <w:p w:rsidR="0096775A" w:rsidRPr="00853EFB" w:rsidRDefault="0096775A" w:rsidP="0096775A"/>
    <w:p w:rsidR="00BE728C" w:rsidRPr="0096775A" w:rsidRDefault="00BE728C" w:rsidP="0096775A"/>
    <w:sectPr w:rsidR="00BE728C" w:rsidRPr="0096775A" w:rsidSect="005B7566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4F7" w:rsidRDefault="00C924F7">
      <w:r>
        <w:separator/>
      </w:r>
    </w:p>
  </w:endnote>
  <w:endnote w:type="continuationSeparator" w:id="0">
    <w:p w:rsidR="00C924F7" w:rsidRDefault="00C92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75A" w:rsidRDefault="0096775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775A" w:rsidRDefault="0096775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A2724D" w:rsidRPr="00522A53" w:rsidTr="00242741">
      <w:tc>
        <w:tcPr>
          <w:tcW w:w="1667" w:type="pct"/>
          <w:vAlign w:val="center"/>
        </w:tcPr>
        <w:p w:rsidR="00A2724D" w:rsidRPr="00522A53" w:rsidRDefault="00A2724D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A2724D" w:rsidRPr="00522A53" w:rsidRDefault="00A2724D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A2724D" w:rsidRPr="00522A53" w:rsidRDefault="00A2724D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A2724D" w:rsidRDefault="00A2724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24D" w:rsidRDefault="00A2724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4F7" w:rsidRDefault="00C924F7">
      <w:r>
        <w:separator/>
      </w:r>
    </w:p>
  </w:footnote>
  <w:footnote w:type="continuationSeparator" w:id="0">
    <w:p w:rsidR="00C924F7" w:rsidRDefault="00C924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75A" w:rsidRDefault="0096775A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5682285F" wp14:editId="5A53BB20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A2724D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A2724D" w:rsidRPr="00EE517E" w:rsidRDefault="00A2724D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65267242" wp14:editId="0EFA2E0A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5D51593CB85F441F8D070D1CD68244FF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A2724D" w:rsidRPr="00EE517E" w:rsidRDefault="00A2724D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F0BA4E6BEC7041B6A9A05F585A58024A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A2724D" w:rsidRPr="00EE517E" w:rsidRDefault="00A2724D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F0BA4E6BEC7041B6A9A05F585A58024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2724D" w:rsidRPr="00EE517E" w:rsidRDefault="00A2724D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A2724D" w:rsidRPr="00EE517E" w:rsidRDefault="00A2724D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A2724D" w:rsidRPr="00EE517E" w:rsidRDefault="00A2724D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625D66">
            <w:rPr>
              <w:rFonts w:cs="Arial"/>
              <w:noProof/>
              <w:snapToGrid w:val="0"/>
              <w:sz w:val="18"/>
              <w:szCs w:val="18"/>
            </w:rPr>
            <w:t>4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625D66">
            <w:rPr>
              <w:rFonts w:cs="Arial"/>
              <w:noProof/>
              <w:snapToGrid w:val="0"/>
              <w:sz w:val="18"/>
              <w:szCs w:val="18"/>
            </w:rPr>
            <w:t>8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A2724D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A2724D" w:rsidRPr="00EE517E" w:rsidRDefault="00A2724D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A2724D" w:rsidRPr="00EE517E" w:rsidRDefault="00A2724D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A2724D" w:rsidRPr="00EE517E" w:rsidRDefault="00A2724D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A2724D" w:rsidRPr="00EE517E" w:rsidRDefault="00A2724D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A2724D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A2724D" w:rsidRPr="00EE517E" w:rsidRDefault="00A2724D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A2724D" w:rsidRPr="00EE517E" w:rsidRDefault="00A2724D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A2724D" w:rsidRPr="00EE517E" w:rsidRDefault="00A2724D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A2724D" w:rsidRPr="00EE517E" w:rsidRDefault="00A2724D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A2724D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A2724D" w:rsidRPr="00EE517E" w:rsidRDefault="00A2724D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A2724D" w:rsidRPr="00EE517E" w:rsidRDefault="00A2724D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A2724D" w:rsidRPr="00EE517E" w:rsidRDefault="00A2724D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A2724D" w:rsidRPr="00EE517E" w:rsidRDefault="00A2724D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A2724D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A2724D" w:rsidRPr="00EE517E" w:rsidRDefault="00A2724D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BE7B58FB946444999A76192F99DF24B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A2724D" w:rsidRPr="00EE517E" w:rsidRDefault="0007409F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A2724D" w:rsidRPr="00EE517E" w:rsidRDefault="00A2724D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A2724D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A2724D" w:rsidRPr="00EE517E" w:rsidRDefault="00A2724D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A2724D" w:rsidRPr="00EE517E" w:rsidRDefault="00617BB7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DSTCUS.01.01 Gestionar Solicitante y Rep. Legal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A2724D" w:rsidRPr="00EE517E" w:rsidRDefault="00A2724D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A2724D" w:rsidRDefault="00A2724D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24D" w:rsidRDefault="00A2724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087"/>
    <w:multiLevelType w:val="multilevel"/>
    <w:tmpl w:val="DE54D14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E306DFE"/>
    <w:multiLevelType w:val="hybridMultilevel"/>
    <w:tmpl w:val="09B25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3B555F"/>
    <w:multiLevelType w:val="hybridMultilevel"/>
    <w:tmpl w:val="7FCC1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372A5E"/>
    <w:multiLevelType w:val="hybridMultilevel"/>
    <w:tmpl w:val="0ED8F7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9134F2"/>
    <w:multiLevelType w:val="hybridMultilevel"/>
    <w:tmpl w:val="312CB7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ED3AFE"/>
    <w:multiLevelType w:val="hybridMultilevel"/>
    <w:tmpl w:val="16B6C7C6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7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17F3"/>
    <w:rsid w:val="00002C77"/>
    <w:rsid w:val="00003628"/>
    <w:rsid w:val="00005385"/>
    <w:rsid w:val="00006692"/>
    <w:rsid w:val="000070AC"/>
    <w:rsid w:val="00007B5F"/>
    <w:rsid w:val="00010AB3"/>
    <w:rsid w:val="0001181F"/>
    <w:rsid w:val="00013C51"/>
    <w:rsid w:val="000140E9"/>
    <w:rsid w:val="00014A53"/>
    <w:rsid w:val="000157FB"/>
    <w:rsid w:val="000268DC"/>
    <w:rsid w:val="00030199"/>
    <w:rsid w:val="00030E16"/>
    <w:rsid w:val="00030EA1"/>
    <w:rsid w:val="000310C1"/>
    <w:rsid w:val="00033E06"/>
    <w:rsid w:val="00034BB7"/>
    <w:rsid w:val="00041EBD"/>
    <w:rsid w:val="00046BFF"/>
    <w:rsid w:val="00051056"/>
    <w:rsid w:val="0005449C"/>
    <w:rsid w:val="00054696"/>
    <w:rsid w:val="00055F8D"/>
    <w:rsid w:val="00056B23"/>
    <w:rsid w:val="00057D8B"/>
    <w:rsid w:val="0006005C"/>
    <w:rsid w:val="00061A51"/>
    <w:rsid w:val="00064D5A"/>
    <w:rsid w:val="00065DC4"/>
    <w:rsid w:val="0007409F"/>
    <w:rsid w:val="00075ED3"/>
    <w:rsid w:val="00075FDE"/>
    <w:rsid w:val="0007611F"/>
    <w:rsid w:val="000775E4"/>
    <w:rsid w:val="00081F67"/>
    <w:rsid w:val="00083CD7"/>
    <w:rsid w:val="00083FA3"/>
    <w:rsid w:val="00085D5C"/>
    <w:rsid w:val="000862C9"/>
    <w:rsid w:val="00090AA2"/>
    <w:rsid w:val="0009477A"/>
    <w:rsid w:val="00095411"/>
    <w:rsid w:val="00095EEA"/>
    <w:rsid w:val="000A2D1B"/>
    <w:rsid w:val="000A3E5E"/>
    <w:rsid w:val="000A41A9"/>
    <w:rsid w:val="000A4BCA"/>
    <w:rsid w:val="000B0B39"/>
    <w:rsid w:val="000B1247"/>
    <w:rsid w:val="000B268D"/>
    <w:rsid w:val="000B2FBF"/>
    <w:rsid w:val="000B3004"/>
    <w:rsid w:val="000B3314"/>
    <w:rsid w:val="000B4D06"/>
    <w:rsid w:val="000B4E32"/>
    <w:rsid w:val="000B5223"/>
    <w:rsid w:val="000B7CFD"/>
    <w:rsid w:val="000C1A7E"/>
    <w:rsid w:val="000C48C6"/>
    <w:rsid w:val="000C5E7F"/>
    <w:rsid w:val="000D2B8B"/>
    <w:rsid w:val="000E13AA"/>
    <w:rsid w:val="000E508A"/>
    <w:rsid w:val="000E6C5E"/>
    <w:rsid w:val="000E7F4C"/>
    <w:rsid w:val="000F3623"/>
    <w:rsid w:val="000F4EB0"/>
    <w:rsid w:val="000F5088"/>
    <w:rsid w:val="000F52C3"/>
    <w:rsid w:val="000F6087"/>
    <w:rsid w:val="000F62B4"/>
    <w:rsid w:val="00101080"/>
    <w:rsid w:val="00101DA8"/>
    <w:rsid w:val="0010308E"/>
    <w:rsid w:val="00103CFC"/>
    <w:rsid w:val="001068BC"/>
    <w:rsid w:val="0010793D"/>
    <w:rsid w:val="00111C63"/>
    <w:rsid w:val="00112293"/>
    <w:rsid w:val="001124F6"/>
    <w:rsid w:val="0011364C"/>
    <w:rsid w:val="00120E46"/>
    <w:rsid w:val="00124262"/>
    <w:rsid w:val="0013670B"/>
    <w:rsid w:val="00143223"/>
    <w:rsid w:val="001441F7"/>
    <w:rsid w:val="001446B6"/>
    <w:rsid w:val="00146324"/>
    <w:rsid w:val="0015097E"/>
    <w:rsid w:val="0015338F"/>
    <w:rsid w:val="00161270"/>
    <w:rsid w:val="001616EF"/>
    <w:rsid w:val="001623F1"/>
    <w:rsid w:val="001638D7"/>
    <w:rsid w:val="001648F6"/>
    <w:rsid w:val="00167A04"/>
    <w:rsid w:val="00175695"/>
    <w:rsid w:val="0017652C"/>
    <w:rsid w:val="00177DE5"/>
    <w:rsid w:val="00180976"/>
    <w:rsid w:val="001811E3"/>
    <w:rsid w:val="00183AD9"/>
    <w:rsid w:val="00184EF1"/>
    <w:rsid w:val="00184FFE"/>
    <w:rsid w:val="00195BDC"/>
    <w:rsid w:val="001976B4"/>
    <w:rsid w:val="001A1634"/>
    <w:rsid w:val="001A54D1"/>
    <w:rsid w:val="001A5BB9"/>
    <w:rsid w:val="001A5BCC"/>
    <w:rsid w:val="001A681B"/>
    <w:rsid w:val="001A7F4D"/>
    <w:rsid w:val="001B469F"/>
    <w:rsid w:val="001B78DB"/>
    <w:rsid w:val="001C2AF5"/>
    <w:rsid w:val="001C2E1D"/>
    <w:rsid w:val="001C3A95"/>
    <w:rsid w:val="001C4945"/>
    <w:rsid w:val="001C76A5"/>
    <w:rsid w:val="001D2386"/>
    <w:rsid w:val="001D2A19"/>
    <w:rsid w:val="001D585D"/>
    <w:rsid w:val="001E1E0F"/>
    <w:rsid w:val="001E21E6"/>
    <w:rsid w:val="001E2249"/>
    <w:rsid w:val="001E27A0"/>
    <w:rsid w:val="001E3FB4"/>
    <w:rsid w:val="001E7742"/>
    <w:rsid w:val="001F18D4"/>
    <w:rsid w:val="001F1C75"/>
    <w:rsid w:val="001F2E48"/>
    <w:rsid w:val="001F6344"/>
    <w:rsid w:val="001F6724"/>
    <w:rsid w:val="00200CBD"/>
    <w:rsid w:val="002117BC"/>
    <w:rsid w:val="002120A2"/>
    <w:rsid w:val="002233B3"/>
    <w:rsid w:val="0023308E"/>
    <w:rsid w:val="002355A7"/>
    <w:rsid w:val="00240D03"/>
    <w:rsid w:val="00242003"/>
    <w:rsid w:val="00242741"/>
    <w:rsid w:val="00242B29"/>
    <w:rsid w:val="0024507A"/>
    <w:rsid w:val="0024611B"/>
    <w:rsid w:val="002502ED"/>
    <w:rsid w:val="00251CE1"/>
    <w:rsid w:val="00251E9B"/>
    <w:rsid w:val="00261100"/>
    <w:rsid w:val="00261B6D"/>
    <w:rsid w:val="002656E6"/>
    <w:rsid w:val="00267E23"/>
    <w:rsid w:val="00271A81"/>
    <w:rsid w:val="0027293F"/>
    <w:rsid w:val="00274F8D"/>
    <w:rsid w:val="00275198"/>
    <w:rsid w:val="002802BB"/>
    <w:rsid w:val="002857CC"/>
    <w:rsid w:val="00286ADD"/>
    <w:rsid w:val="00286C2E"/>
    <w:rsid w:val="00291AA6"/>
    <w:rsid w:val="00291AF0"/>
    <w:rsid w:val="00295FB0"/>
    <w:rsid w:val="002977C5"/>
    <w:rsid w:val="002A43F3"/>
    <w:rsid w:val="002A7215"/>
    <w:rsid w:val="002B007D"/>
    <w:rsid w:val="002B0427"/>
    <w:rsid w:val="002C1F3B"/>
    <w:rsid w:val="002C3B1A"/>
    <w:rsid w:val="002C44F1"/>
    <w:rsid w:val="002C58AD"/>
    <w:rsid w:val="002C68DB"/>
    <w:rsid w:val="002D0FD5"/>
    <w:rsid w:val="002D4032"/>
    <w:rsid w:val="002E0F11"/>
    <w:rsid w:val="002E13A4"/>
    <w:rsid w:val="002E1931"/>
    <w:rsid w:val="002E5A01"/>
    <w:rsid w:val="002F07BD"/>
    <w:rsid w:val="002F0CDA"/>
    <w:rsid w:val="00304489"/>
    <w:rsid w:val="00304D1F"/>
    <w:rsid w:val="00313CD2"/>
    <w:rsid w:val="0031408F"/>
    <w:rsid w:val="0031632B"/>
    <w:rsid w:val="003202FB"/>
    <w:rsid w:val="003208F9"/>
    <w:rsid w:val="00320937"/>
    <w:rsid w:val="00320E54"/>
    <w:rsid w:val="00321AA6"/>
    <w:rsid w:val="00324965"/>
    <w:rsid w:val="00330010"/>
    <w:rsid w:val="00330709"/>
    <w:rsid w:val="00333AAF"/>
    <w:rsid w:val="00337EAB"/>
    <w:rsid w:val="00340077"/>
    <w:rsid w:val="0034227C"/>
    <w:rsid w:val="0035039E"/>
    <w:rsid w:val="003508C6"/>
    <w:rsid w:val="00350C3D"/>
    <w:rsid w:val="00356C49"/>
    <w:rsid w:val="00356D42"/>
    <w:rsid w:val="00360208"/>
    <w:rsid w:val="00362231"/>
    <w:rsid w:val="0036464E"/>
    <w:rsid w:val="00364BCC"/>
    <w:rsid w:val="00371284"/>
    <w:rsid w:val="003713DE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0E"/>
    <w:rsid w:val="00384B3E"/>
    <w:rsid w:val="00386BFD"/>
    <w:rsid w:val="00392B5E"/>
    <w:rsid w:val="00393AFE"/>
    <w:rsid w:val="00396E1F"/>
    <w:rsid w:val="003A1856"/>
    <w:rsid w:val="003A42A8"/>
    <w:rsid w:val="003A7FE5"/>
    <w:rsid w:val="003B1FBE"/>
    <w:rsid w:val="003B589B"/>
    <w:rsid w:val="003B6C9F"/>
    <w:rsid w:val="003B70DB"/>
    <w:rsid w:val="003B7680"/>
    <w:rsid w:val="003B7F43"/>
    <w:rsid w:val="003B7FC5"/>
    <w:rsid w:val="003C19C4"/>
    <w:rsid w:val="003C41A4"/>
    <w:rsid w:val="003C608C"/>
    <w:rsid w:val="003D08E2"/>
    <w:rsid w:val="003D1EAF"/>
    <w:rsid w:val="003D20A1"/>
    <w:rsid w:val="003D2DDE"/>
    <w:rsid w:val="003D53E7"/>
    <w:rsid w:val="003D7BB3"/>
    <w:rsid w:val="003D7F38"/>
    <w:rsid w:val="003E0F5A"/>
    <w:rsid w:val="003F02D4"/>
    <w:rsid w:val="003F0303"/>
    <w:rsid w:val="003F2D0A"/>
    <w:rsid w:val="003F404F"/>
    <w:rsid w:val="00401421"/>
    <w:rsid w:val="004052B8"/>
    <w:rsid w:val="00407A12"/>
    <w:rsid w:val="00412325"/>
    <w:rsid w:val="0041612A"/>
    <w:rsid w:val="00427316"/>
    <w:rsid w:val="00432B7B"/>
    <w:rsid w:val="00434103"/>
    <w:rsid w:val="00435B60"/>
    <w:rsid w:val="004360C5"/>
    <w:rsid w:val="0044349B"/>
    <w:rsid w:val="004473E5"/>
    <w:rsid w:val="00451C35"/>
    <w:rsid w:val="00457A9C"/>
    <w:rsid w:val="00462728"/>
    <w:rsid w:val="00465AE4"/>
    <w:rsid w:val="0046709B"/>
    <w:rsid w:val="004748B2"/>
    <w:rsid w:val="00474BAB"/>
    <w:rsid w:val="00475BA0"/>
    <w:rsid w:val="004779C0"/>
    <w:rsid w:val="00481CF2"/>
    <w:rsid w:val="0048491C"/>
    <w:rsid w:val="00486B68"/>
    <w:rsid w:val="004910C7"/>
    <w:rsid w:val="00494268"/>
    <w:rsid w:val="004969F6"/>
    <w:rsid w:val="0049717D"/>
    <w:rsid w:val="004A2370"/>
    <w:rsid w:val="004A2EE2"/>
    <w:rsid w:val="004B27E3"/>
    <w:rsid w:val="004B5903"/>
    <w:rsid w:val="004B74C9"/>
    <w:rsid w:val="004B762E"/>
    <w:rsid w:val="004C0D91"/>
    <w:rsid w:val="004C1084"/>
    <w:rsid w:val="004C5ADA"/>
    <w:rsid w:val="004C7B37"/>
    <w:rsid w:val="004D0E8A"/>
    <w:rsid w:val="004D3A6B"/>
    <w:rsid w:val="004D55E6"/>
    <w:rsid w:val="004D5B44"/>
    <w:rsid w:val="004D615A"/>
    <w:rsid w:val="004E7914"/>
    <w:rsid w:val="004F1684"/>
    <w:rsid w:val="004F170A"/>
    <w:rsid w:val="004F1B8E"/>
    <w:rsid w:val="004F2E61"/>
    <w:rsid w:val="004F45EE"/>
    <w:rsid w:val="004F7B1C"/>
    <w:rsid w:val="00503C47"/>
    <w:rsid w:val="005068E0"/>
    <w:rsid w:val="0051059B"/>
    <w:rsid w:val="005123CC"/>
    <w:rsid w:val="005167A8"/>
    <w:rsid w:val="00517367"/>
    <w:rsid w:val="005178C0"/>
    <w:rsid w:val="00517904"/>
    <w:rsid w:val="0052168A"/>
    <w:rsid w:val="00522A53"/>
    <w:rsid w:val="00527153"/>
    <w:rsid w:val="00527D09"/>
    <w:rsid w:val="005308BC"/>
    <w:rsid w:val="005359B1"/>
    <w:rsid w:val="00536430"/>
    <w:rsid w:val="0054060C"/>
    <w:rsid w:val="005409FB"/>
    <w:rsid w:val="00541FB3"/>
    <w:rsid w:val="0054286C"/>
    <w:rsid w:val="005455B8"/>
    <w:rsid w:val="00545705"/>
    <w:rsid w:val="005503EC"/>
    <w:rsid w:val="00550A75"/>
    <w:rsid w:val="00552535"/>
    <w:rsid w:val="005538A2"/>
    <w:rsid w:val="00554304"/>
    <w:rsid w:val="0055558E"/>
    <w:rsid w:val="00560338"/>
    <w:rsid w:val="0056204D"/>
    <w:rsid w:val="00563AB4"/>
    <w:rsid w:val="00564334"/>
    <w:rsid w:val="00567BF4"/>
    <w:rsid w:val="005706DE"/>
    <w:rsid w:val="0057326F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498"/>
    <w:rsid w:val="005854EA"/>
    <w:rsid w:val="00586990"/>
    <w:rsid w:val="0058748D"/>
    <w:rsid w:val="005910A1"/>
    <w:rsid w:val="0059290A"/>
    <w:rsid w:val="00595810"/>
    <w:rsid w:val="005958E3"/>
    <w:rsid w:val="00596698"/>
    <w:rsid w:val="00597F43"/>
    <w:rsid w:val="005A07B5"/>
    <w:rsid w:val="005A0F4D"/>
    <w:rsid w:val="005A1684"/>
    <w:rsid w:val="005A2F36"/>
    <w:rsid w:val="005A4B34"/>
    <w:rsid w:val="005A57C8"/>
    <w:rsid w:val="005B319D"/>
    <w:rsid w:val="005B7566"/>
    <w:rsid w:val="005C0B31"/>
    <w:rsid w:val="005C1677"/>
    <w:rsid w:val="005D1049"/>
    <w:rsid w:val="005D10DF"/>
    <w:rsid w:val="005D4902"/>
    <w:rsid w:val="005D6478"/>
    <w:rsid w:val="005D7AD5"/>
    <w:rsid w:val="005E3993"/>
    <w:rsid w:val="005E5656"/>
    <w:rsid w:val="005F5BAD"/>
    <w:rsid w:val="005F66A1"/>
    <w:rsid w:val="005F6A48"/>
    <w:rsid w:val="00602115"/>
    <w:rsid w:val="00603A3C"/>
    <w:rsid w:val="006047FD"/>
    <w:rsid w:val="006067AB"/>
    <w:rsid w:val="00610A05"/>
    <w:rsid w:val="00614836"/>
    <w:rsid w:val="00615290"/>
    <w:rsid w:val="006153D3"/>
    <w:rsid w:val="0061618C"/>
    <w:rsid w:val="00617BB7"/>
    <w:rsid w:val="00620C60"/>
    <w:rsid w:val="0062310A"/>
    <w:rsid w:val="00624C0F"/>
    <w:rsid w:val="00625D66"/>
    <w:rsid w:val="00627C74"/>
    <w:rsid w:val="00635A02"/>
    <w:rsid w:val="00635AAA"/>
    <w:rsid w:val="00635D12"/>
    <w:rsid w:val="006368D1"/>
    <w:rsid w:val="00636BDF"/>
    <w:rsid w:val="0064335B"/>
    <w:rsid w:val="00644E56"/>
    <w:rsid w:val="0064635B"/>
    <w:rsid w:val="00652869"/>
    <w:rsid w:val="00654E24"/>
    <w:rsid w:val="006551C9"/>
    <w:rsid w:val="00660174"/>
    <w:rsid w:val="006602FE"/>
    <w:rsid w:val="00661BAD"/>
    <w:rsid w:val="0066295F"/>
    <w:rsid w:val="006657D7"/>
    <w:rsid w:val="00671BA4"/>
    <w:rsid w:val="00672F38"/>
    <w:rsid w:val="00680A79"/>
    <w:rsid w:val="006859F4"/>
    <w:rsid w:val="00685CE2"/>
    <w:rsid w:val="006868EF"/>
    <w:rsid w:val="006875CF"/>
    <w:rsid w:val="00687B56"/>
    <w:rsid w:val="00695702"/>
    <w:rsid w:val="006A1B6A"/>
    <w:rsid w:val="006A25EC"/>
    <w:rsid w:val="006A32BF"/>
    <w:rsid w:val="006A669A"/>
    <w:rsid w:val="006A6DF3"/>
    <w:rsid w:val="006A77E2"/>
    <w:rsid w:val="006A79FE"/>
    <w:rsid w:val="006B078F"/>
    <w:rsid w:val="006B48F1"/>
    <w:rsid w:val="006B59A4"/>
    <w:rsid w:val="006B6A4B"/>
    <w:rsid w:val="006D0A7C"/>
    <w:rsid w:val="006D39BC"/>
    <w:rsid w:val="006D5DF8"/>
    <w:rsid w:val="006D72FA"/>
    <w:rsid w:val="006D7827"/>
    <w:rsid w:val="006E30C6"/>
    <w:rsid w:val="006F058E"/>
    <w:rsid w:val="006F214E"/>
    <w:rsid w:val="006F4C45"/>
    <w:rsid w:val="006F53BB"/>
    <w:rsid w:val="006F5C29"/>
    <w:rsid w:val="006F605B"/>
    <w:rsid w:val="006F61A8"/>
    <w:rsid w:val="006F7043"/>
    <w:rsid w:val="00701DCE"/>
    <w:rsid w:val="00704D51"/>
    <w:rsid w:val="0070697F"/>
    <w:rsid w:val="007100DE"/>
    <w:rsid w:val="00712D88"/>
    <w:rsid w:val="00713087"/>
    <w:rsid w:val="00716742"/>
    <w:rsid w:val="00717D52"/>
    <w:rsid w:val="007231E5"/>
    <w:rsid w:val="00727014"/>
    <w:rsid w:val="007332D5"/>
    <w:rsid w:val="0073570A"/>
    <w:rsid w:val="00736075"/>
    <w:rsid w:val="00744DCD"/>
    <w:rsid w:val="00746204"/>
    <w:rsid w:val="00746D57"/>
    <w:rsid w:val="00753296"/>
    <w:rsid w:val="007534C9"/>
    <w:rsid w:val="00756722"/>
    <w:rsid w:val="00761E2C"/>
    <w:rsid w:val="007625B0"/>
    <w:rsid w:val="007653D5"/>
    <w:rsid w:val="00766542"/>
    <w:rsid w:val="00767325"/>
    <w:rsid w:val="00774794"/>
    <w:rsid w:val="007757A7"/>
    <w:rsid w:val="007764E1"/>
    <w:rsid w:val="00784371"/>
    <w:rsid w:val="00786F9B"/>
    <w:rsid w:val="00792476"/>
    <w:rsid w:val="00794754"/>
    <w:rsid w:val="00795508"/>
    <w:rsid w:val="007956CD"/>
    <w:rsid w:val="007A13FB"/>
    <w:rsid w:val="007A4CD2"/>
    <w:rsid w:val="007A6870"/>
    <w:rsid w:val="007B01B4"/>
    <w:rsid w:val="007B08BB"/>
    <w:rsid w:val="007B186D"/>
    <w:rsid w:val="007B5D93"/>
    <w:rsid w:val="007B6CE2"/>
    <w:rsid w:val="007C44D5"/>
    <w:rsid w:val="007C4937"/>
    <w:rsid w:val="007C5EFD"/>
    <w:rsid w:val="007D26BD"/>
    <w:rsid w:val="007E1088"/>
    <w:rsid w:val="007E4BA1"/>
    <w:rsid w:val="007E7EF9"/>
    <w:rsid w:val="007F16D9"/>
    <w:rsid w:val="007F2377"/>
    <w:rsid w:val="007F66E7"/>
    <w:rsid w:val="00802E48"/>
    <w:rsid w:val="00803B76"/>
    <w:rsid w:val="00805C3F"/>
    <w:rsid w:val="008075E4"/>
    <w:rsid w:val="008077B1"/>
    <w:rsid w:val="0081294E"/>
    <w:rsid w:val="00815315"/>
    <w:rsid w:val="00821DA6"/>
    <w:rsid w:val="00825576"/>
    <w:rsid w:val="0083028A"/>
    <w:rsid w:val="008312CF"/>
    <w:rsid w:val="00835E7A"/>
    <w:rsid w:val="00836786"/>
    <w:rsid w:val="008408AE"/>
    <w:rsid w:val="0084251C"/>
    <w:rsid w:val="00843903"/>
    <w:rsid w:val="008440ED"/>
    <w:rsid w:val="00844B28"/>
    <w:rsid w:val="008503D7"/>
    <w:rsid w:val="008509EB"/>
    <w:rsid w:val="008510D8"/>
    <w:rsid w:val="008511CF"/>
    <w:rsid w:val="008516A7"/>
    <w:rsid w:val="00853BCE"/>
    <w:rsid w:val="00854EE3"/>
    <w:rsid w:val="00860106"/>
    <w:rsid w:val="00872E87"/>
    <w:rsid w:val="0087372C"/>
    <w:rsid w:val="00877845"/>
    <w:rsid w:val="008811C5"/>
    <w:rsid w:val="00884ADA"/>
    <w:rsid w:val="008903A7"/>
    <w:rsid w:val="00890CA0"/>
    <w:rsid w:val="008951AB"/>
    <w:rsid w:val="00895349"/>
    <w:rsid w:val="0089596D"/>
    <w:rsid w:val="008A0D3E"/>
    <w:rsid w:val="008B0996"/>
    <w:rsid w:val="008B14EA"/>
    <w:rsid w:val="008B4094"/>
    <w:rsid w:val="008B6335"/>
    <w:rsid w:val="008B6464"/>
    <w:rsid w:val="008C540F"/>
    <w:rsid w:val="008C751D"/>
    <w:rsid w:val="008C751E"/>
    <w:rsid w:val="008C7F84"/>
    <w:rsid w:val="008D03C3"/>
    <w:rsid w:val="008D0A56"/>
    <w:rsid w:val="008D3226"/>
    <w:rsid w:val="008D5088"/>
    <w:rsid w:val="008D7BE8"/>
    <w:rsid w:val="008E12DE"/>
    <w:rsid w:val="008E3CBF"/>
    <w:rsid w:val="008E4AA1"/>
    <w:rsid w:val="008E5B85"/>
    <w:rsid w:val="008E6B86"/>
    <w:rsid w:val="008F0231"/>
    <w:rsid w:val="008F2B68"/>
    <w:rsid w:val="008F365A"/>
    <w:rsid w:val="008F455B"/>
    <w:rsid w:val="008F4FF3"/>
    <w:rsid w:val="0090569A"/>
    <w:rsid w:val="00906D49"/>
    <w:rsid w:val="009104FD"/>
    <w:rsid w:val="00911042"/>
    <w:rsid w:val="009112C8"/>
    <w:rsid w:val="009147E3"/>
    <w:rsid w:val="00915390"/>
    <w:rsid w:val="00916167"/>
    <w:rsid w:val="00921050"/>
    <w:rsid w:val="00924077"/>
    <w:rsid w:val="009246E7"/>
    <w:rsid w:val="009247F2"/>
    <w:rsid w:val="00924A1C"/>
    <w:rsid w:val="00930C2E"/>
    <w:rsid w:val="00934325"/>
    <w:rsid w:val="00934A95"/>
    <w:rsid w:val="00947157"/>
    <w:rsid w:val="00950C0C"/>
    <w:rsid w:val="009526B9"/>
    <w:rsid w:val="00955CE3"/>
    <w:rsid w:val="00955EC8"/>
    <w:rsid w:val="00960753"/>
    <w:rsid w:val="0096382E"/>
    <w:rsid w:val="009660B4"/>
    <w:rsid w:val="00966813"/>
    <w:rsid w:val="0096775A"/>
    <w:rsid w:val="00971133"/>
    <w:rsid w:val="0097319C"/>
    <w:rsid w:val="00975E68"/>
    <w:rsid w:val="00977143"/>
    <w:rsid w:val="00981693"/>
    <w:rsid w:val="00982085"/>
    <w:rsid w:val="00982934"/>
    <w:rsid w:val="00984112"/>
    <w:rsid w:val="0099523E"/>
    <w:rsid w:val="009A0907"/>
    <w:rsid w:val="009A1A4B"/>
    <w:rsid w:val="009A6EC1"/>
    <w:rsid w:val="009B7A4C"/>
    <w:rsid w:val="009C0A56"/>
    <w:rsid w:val="009C47C1"/>
    <w:rsid w:val="009C4E4D"/>
    <w:rsid w:val="009C541D"/>
    <w:rsid w:val="009C6818"/>
    <w:rsid w:val="009D004B"/>
    <w:rsid w:val="009D3861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FEA"/>
    <w:rsid w:val="009F6A17"/>
    <w:rsid w:val="00A00841"/>
    <w:rsid w:val="00A00A36"/>
    <w:rsid w:val="00A035A0"/>
    <w:rsid w:val="00A05A19"/>
    <w:rsid w:val="00A07FD5"/>
    <w:rsid w:val="00A143D0"/>
    <w:rsid w:val="00A1518F"/>
    <w:rsid w:val="00A16800"/>
    <w:rsid w:val="00A16F23"/>
    <w:rsid w:val="00A22736"/>
    <w:rsid w:val="00A23184"/>
    <w:rsid w:val="00A23BD7"/>
    <w:rsid w:val="00A24A3A"/>
    <w:rsid w:val="00A27137"/>
    <w:rsid w:val="00A2724D"/>
    <w:rsid w:val="00A30E96"/>
    <w:rsid w:val="00A32E99"/>
    <w:rsid w:val="00A40300"/>
    <w:rsid w:val="00A41D30"/>
    <w:rsid w:val="00A478D4"/>
    <w:rsid w:val="00A51194"/>
    <w:rsid w:val="00A57F4D"/>
    <w:rsid w:val="00A60AE5"/>
    <w:rsid w:val="00A63CD0"/>
    <w:rsid w:val="00A64B36"/>
    <w:rsid w:val="00A66080"/>
    <w:rsid w:val="00A70863"/>
    <w:rsid w:val="00A7332E"/>
    <w:rsid w:val="00A735A4"/>
    <w:rsid w:val="00A74748"/>
    <w:rsid w:val="00A74847"/>
    <w:rsid w:val="00A74EEA"/>
    <w:rsid w:val="00A76C10"/>
    <w:rsid w:val="00A812A9"/>
    <w:rsid w:val="00A839DC"/>
    <w:rsid w:val="00A877FD"/>
    <w:rsid w:val="00A97324"/>
    <w:rsid w:val="00AA1B47"/>
    <w:rsid w:val="00AA3DB3"/>
    <w:rsid w:val="00AA7492"/>
    <w:rsid w:val="00AB08ED"/>
    <w:rsid w:val="00AB2AB8"/>
    <w:rsid w:val="00AB5CE9"/>
    <w:rsid w:val="00AC0A67"/>
    <w:rsid w:val="00AC0DF5"/>
    <w:rsid w:val="00AC2386"/>
    <w:rsid w:val="00AC2823"/>
    <w:rsid w:val="00AC29A4"/>
    <w:rsid w:val="00AC31F8"/>
    <w:rsid w:val="00AC6908"/>
    <w:rsid w:val="00AD1648"/>
    <w:rsid w:val="00AD4814"/>
    <w:rsid w:val="00AD58A7"/>
    <w:rsid w:val="00AD621C"/>
    <w:rsid w:val="00AD6CFC"/>
    <w:rsid w:val="00AD6FC8"/>
    <w:rsid w:val="00AE045D"/>
    <w:rsid w:val="00AE1FC9"/>
    <w:rsid w:val="00AE37D5"/>
    <w:rsid w:val="00AE3B0F"/>
    <w:rsid w:val="00AE6B76"/>
    <w:rsid w:val="00AF1544"/>
    <w:rsid w:val="00AF1D05"/>
    <w:rsid w:val="00AF1EC5"/>
    <w:rsid w:val="00AF4948"/>
    <w:rsid w:val="00B00396"/>
    <w:rsid w:val="00B0087D"/>
    <w:rsid w:val="00B05FBF"/>
    <w:rsid w:val="00B10EA9"/>
    <w:rsid w:val="00B10EEA"/>
    <w:rsid w:val="00B10FA2"/>
    <w:rsid w:val="00B11900"/>
    <w:rsid w:val="00B23B8E"/>
    <w:rsid w:val="00B25D54"/>
    <w:rsid w:val="00B2611F"/>
    <w:rsid w:val="00B301F6"/>
    <w:rsid w:val="00B404EF"/>
    <w:rsid w:val="00B41C94"/>
    <w:rsid w:val="00B43BDA"/>
    <w:rsid w:val="00B45271"/>
    <w:rsid w:val="00B4772D"/>
    <w:rsid w:val="00B479CB"/>
    <w:rsid w:val="00B47B22"/>
    <w:rsid w:val="00B51048"/>
    <w:rsid w:val="00B5131F"/>
    <w:rsid w:val="00B51504"/>
    <w:rsid w:val="00B521B1"/>
    <w:rsid w:val="00B56BF2"/>
    <w:rsid w:val="00B56F8E"/>
    <w:rsid w:val="00B57438"/>
    <w:rsid w:val="00B6006E"/>
    <w:rsid w:val="00B618B2"/>
    <w:rsid w:val="00B635F5"/>
    <w:rsid w:val="00B64C2F"/>
    <w:rsid w:val="00B654BD"/>
    <w:rsid w:val="00B662FF"/>
    <w:rsid w:val="00B678D9"/>
    <w:rsid w:val="00B71D7D"/>
    <w:rsid w:val="00B74B2E"/>
    <w:rsid w:val="00B761F7"/>
    <w:rsid w:val="00B76315"/>
    <w:rsid w:val="00B76551"/>
    <w:rsid w:val="00B76F23"/>
    <w:rsid w:val="00B80EDE"/>
    <w:rsid w:val="00B838E8"/>
    <w:rsid w:val="00B91315"/>
    <w:rsid w:val="00B94B9F"/>
    <w:rsid w:val="00B97CB7"/>
    <w:rsid w:val="00BA26E1"/>
    <w:rsid w:val="00BA3B16"/>
    <w:rsid w:val="00BA4733"/>
    <w:rsid w:val="00BB3A2E"/>
    <w:rsid w:val="00BB57F4"/>
    <w:rsid w:val="00BB5814"/>
    <w:rsid w:val="00BB7078"/>
    <w:rsid w:val="00BB74EC"/>
    <w:rsid w:val="00BC1662"/>
    <w:rsid w:val="00BC2AD9"/>
    <w:rsid w:val="00BC6051"/>
    <w:rsid w:val="00BC6082"/>
    <w:rsid w:val="00BC631D"/>
    <w:rsid w:val="00BC7FDF"/>
    <w:rsid w:val="00BD2345"/>
    <w:rsid w:val="00BD2E2D"/>
    <w:rsid w:val="00BD39D7"/>
    <w:rsid w:val="00BD5D0B"/>
    <w:rsid w:val="00BD7ECB"/>
    <w:rsid w:val="00BE0C13"/>
    <w:rsid w:val="00BE1917"/>
    <w:rsid w:val="00BE2AB6"/>
    <w:rsid w:val="00BE5935"/>
    <w:rsid w:val="00BE65C7"/>
    <w:rsid w:val="00BE6B94"/>
    <w:rsid w:val="00BE7202"/>
    <w:rsid w:val="00BE728C"/>
    <w:rsid w:val="00BE777E"/>
    <w:rsid w:val="00BF3598"/>
    <w:rsid w:val="00BF6C58"/>
    <w:rsid w:val="00C03AF9"/>
    <w:rsid w:val="00C06224"/>
    <w:rsid w:val="00C13082"/>
    <w:rsid w:val="00C13292"/>
    <w:rsid w:val="00C1371A"/>
    <w:rsid w:val="00C13F85"/>
    <w:rsid w:val="00C22B51"/>
    <w:rsid w:val="00C23DC5"/>
    <w:rsid w:val="00C30A90"/>
    <w:rsid w:val="00C32DCA"/>
    <w:rsid w:val="00C32EE8"/>
    <w:rsid w:val="00C41627"/>
    <w:rsid w:val="00C42ECB"/>
    <w:rsid w:val="00C441A5"/>
    <w:rsid w:val="00C462B1"/>
    <w:rsid w:val="00C508C1"/>
    <w:rsid w:val="00C50BF4"/>
    <w:rsid w:val="00C5173D"/>
    <w:rsid w:val="00C53072"/>
    <w:rsid w:val="00C531F2"/>
    <w:rsid w:val="00C53B38"/>
    <w:rsid w:val="00C65E93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924F7"/>
    <w:rsid w:val="00CB2645"/>
    <w:rsid w:val="00CB3C0E"/>
    <w:rsid w:val="00CB7CD8"/>
    <w:rsid w:val="00CC3DFC"/>
    <w:rsid w:val="00CC4F72"/>
    <w:rsid w:val="00CD01E8"/>
    <w:rsid w:val="00CD0E22"/>
    <w:rsid w:val="00CD1E27"/>
    <w:rsid w:val="00CD5BBD"/>
    <w:rsid w:val="00CD7530"/>
    <w:rsid w:val="00CE35B0"/>
    <w:rsid w:val="00CE3A64"/>
    <w:rsid w:val="00CE3C35"/>
    <w:rsid w:val="00CE7C31"/>
    <w:rsid w:val="00CF2083"/>
    <w:rsid w:val="00CF2577"/>
    <w:rsid w:val="00CF2761"/>
    <w:rsid w:val="00CF3942"/>
    <w:rsid w:val="00CF7565"/>
    <w:rsid w:val="00D00A56"/>
    <w:rsid w:val="00D01ACA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494"/>
    <w:rsid w:val="00D20751"/>
    <w:rsid w:val="00D22A23"/>
    <w:rsid w:val="00D24E09"/>
    <w:rsid w:val="00D24E39"/>
    <w:rsid w:val="00D31BA6"/>
    <w:rsid w:val="00D32755"/>
    <w:rsid w:val="00D349C0"/>
    <w:rsid w:val="00D4333B"/>
    <w:rsid w:val="00D440C1"/>
    <w:rsid w:val="00D5202E"/>
    <w:rsid w:val="00D529AA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A81"/>
    <w:rsid w:val="00D936C8"/>
    <w:rsid w:val="00D9608B"/>
    <w:rsid w:val="00DA365A"/>
    <w:rsid w:val="00DA70BE"/>
    <w:rsid w:val="00DB1A1F"/>
    <w:rsid w:val="00DB225F"/>
    <w:rsid w:val="00DB4C60"/>
    <w:rsid w:val="00DB5526"/>
    <w:rsid w:val="00DB5982"/>
    <w:rsid w:val="00DC0C88"/>
    <w:rsid w:val="00DC4494"/>
    <w:rsid w:val="00DC5222"/>
    <w:rsid w:val="00DC72E1"/>
    <w:rsid w:val="00DD6528"/>
    <w:rsid w:val="00DD68C3"/>
    <w:rsid w:val="00DE1A02"/>
    <w:rsid w:val="00DE4E52"/>
    <w:rsid w:val="00DE664D"/>
    <w:rsid w:val="00DF1651"/>
    <w:rsid w:val="00DF2D04"/>
    <w:rsid w:val="00DF7377"/>
    <w:rsid w:val="00E0084C"/>
    <w:rsid w:val="00E0317B"/>
    <w:rsid w:val="00E0339D"/>
    <w:rsid w:val="00E03B36"/>
    <w:rsid w:val="00E10972"/>
    <w:rsid w:val="00E14583"/>
    <w:rsid w:val="00E153E7"/>
    <w:rsid w:val="00E2020E"/>
    <w:rsid w:val="00E20696"/>
    <w:rsid w:val="00E207CD"/>
    <w:rsid w:val="00E20C5F"/>
    <w:rsid w:val="00E2162B"/>
    <w:rsid w:val="00E265DA"/>
    <w:rsid w:val="00E27443"/>
    <w:rsid w:val="00E3088B"/>
    <w:rsid w:val="00E332ED"/>
    <w:rsid w:val="00E35103"/>
    <w:rsid w:val="00E36166"/>
    <w:rsid w:val="00E4019A"/>
    <w:rsid w:val="00E40B05"/>
    <w:rsid w:val="00E431F3"/>
    <w:rsid w:val="00E46C20"/>
    <w:rsid w:val="00E503D7"/>
    <w:rsid w:val="00E52214"/>
    <w:rsid w:val="00E52EF8"/>
    <w:rsid w:val="00E569E9"/>
    <w:rsid w:val="00E56FE2"/>
    <w:rsid w:val="00E62A2F"/>
    <w:rsid w:val="00E7022A"/>
    <w:rsid w:val="00E73C95"/>
    <w:rsid w:val="00E86A1A"/>
    <w:rsid w:val="00E91C0D"/>
    <w:rsid w:val="00E95D89"/>
    <w:rsid w:val="00E960DE"/>
    <w:rsid w:val="00EA0B6E"/>
    <w:rsid w:val="00EA0F5F"/>
    <w:rsid w:val="00EA4868"/>
    <w:rsid w:val="00EA664A"/>
    <w:rsid w:val="00EB0590"/>
    <w:rsid w:val="00EB0DDF"/>
    <w:rsid w:val="00EB2AB4"/>
    <w:rsid w:val="00EB3DE0"/>
    <w:rsid w:val="00EC380B"/>
    <w:rsid w:val="00ED2EB2"/>
    <w:rsid w:val="00ED6732"/>
    <w:rsid w:val="00EE13AA"/>
    <w:rsid w:val="00EE2D3C"/>
    <w:rsid w:val="00EE30CF"/>
    <w:rsid w:val="00EE524B"/>
    <w:rsid w:val="00EE59A3"/>
    <w:rsid w:val="00EE7316"/>
    <w:rsid w:val="00EE7994"/>
    <w:rsid w:val="00EF0235"/>
    <w:rsid w:val="00EF4F6A"/>
    <w:rsid w:val="00EF67EE"/>
    <w:rsid w:val="00EF7371"/>
    <w:rsid w:val="00EF7B5A"/>
    <w:rsid w:val="00F016E3"/>
    <w:rsid w:val="00F020F2"/>
    <w:rsid w:val="00F02F3C"/>
    <w:rsid w:val="00F0757A"/>
    <w:rsid w:val="00F130D3"/>
    <w:rsid w:val="00F1651E"/>
    <w:rsid w:val="00F2325A"/>
    <w:rsid w:val="00F24D77"/>
    <w:rsid w:val="00F274FA"/>
    <w:rsid w:val="00F303A3"/>
    <w:rsid w:val="00F307B6"/>
    <w:rsid w:val="00F34DAE"/>
    <w:rsid w:val="00F35870"/>
    <w:rsid w:val="00F360F4"/>
    <w:rsid w:val="00F41D8A"/>
    <w:rsid w:val="00F4268A"/>
    <w:rsid w:val="00F51FC9"/>
    <w:rsid w:val="00F535C9"/>
    <w:rsid w:val="00F55B3C"/>
    <w:rsid w:val="00F60810"/>
    <w:rsid w:val="00F6251E"/>
    <w:rsid w:val="00F645B9"/>
    <w:rsid w:val="00F64D04"/>
    <w:rsid w:val="00F6745C"/>
    <w:rsid w:val="00F73808"/>
    <w:rsid w:val="00F73ADE"/>
    <w:rsid w:val="00F747FA"/>
    <w:rsid w:val="00F75E39"/>
    <w:rsid w:val="00F7633E"/>
    <w:rsid w:val="00F7725F"/>
    <w:rsid w:val="00F77F62"/>
    <w:rsid w:val="00F81400"/>
    <w:rsid w:val="00F81E4E"/>
    <w:rsid w:val="00F82F80"/>
    <w:rsid w:val="00F83619"/>
    <w:rsid w:val="00F85C7A"/>
    <w:rsid w:val="00F87208"/>
    <w:rsid w:val="00F91A84"/>
    <w:rsid w:val="00FA03F8"/>
    <w:rsid w:val="00FA1DC5"/>
    <w:rsid w:val="00FA3B31"/>
    <w:rsid w:val="00FA784E"/>
    <w:rsid w:val="00FB1795"/>
    <w:rsid w:val="00FB1EF9"/>
    <w:rsid w:val="00FB3255"/>
    <w:rsid w:val="00FB390D"/>
    <w:rsid w:val="00FB3F94"/>
    <w:rsid w:val="00FB5878"/>
    <w:rsid w:val="00FC1342"/>
    <w:rsid w:val="00FC1D9B"/>
    <w:rsid w:val="00FC5955"/>
    <w:rsid w:val="00FC6C3F"/>
    <w:rsid w:val="00FC734A"/>
    <w:rsid w:val="00FD1B94"/>
    <w:rsid w:val="00FD2D5B"/>
    <w:rsid w:val="00FD4F4F"/>
    <w:rsid w:val="00FD657D"/>
    <w:rsid w:val="00FE0E60"/>
    <w:rsid w:val="00FE14B7"/>
    <w:rsid w:val="00FE4072"/>
    <w:rsid w:val="00FE5D7B"/>
    <w:rsid w:val="00FE68A6"/>
    <w:rsid w:val="00FF3B6C"/>
    <w:rsid w:val="00FF459B"/>
    <w:rsid w:val="00FF4644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link w:val="Ttulo2Car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link w:val="TtuloCar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link w:val="PiedepginaCar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styleId="Refdecomentario">
    <w:name w:val="annotation reference"/>
    <w:basedOn w:val="Fuentedeprrafopredeter"/>
    <w:rsid w:val="00E3510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35103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35103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351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35103"/>
    <w:rPr>
      <w:rFonts w:ascii="Arial" w:hAnsi="Arial"/>
      <w:b/>
      <w:bCs/>
      <w:lang w:eastAsia="en-US"/>
    </w:rPr>
  </w:style>
  <w:style w:type="character" w:customStyle="1" w:styleId="Ttulo2Car">
    <w:name w:val="Título 2 Car"/>
    <w:basedOn w:val="Fuentedeprrafopredeter"/>
    <w:link w:val="Ttulo2"/>
    <w:rsid w:val="0096775A"/>
    <w:rPr>
      <w:rFonts w:ascii="Arial" w:hAnsi="Arial" w:cs="Arial"/>
      <w:b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96775A"/>
    <w:rPr>
      <w:rFonts w:ascii="Arial" w:hAnsi="Arial" w:cs="Arial"/>
      <w:b/>
      <w:szCs w:val="24"/>
      <w:lang w:val="es-ES" w:eastAsia="en-US"/>
    </w:rPr>
  </w:style>
  <w:style w:type="character" w:customStyle="1" w:styleId="TtuloCar">
    <w:name w:val="Título Car"/>
    <w:basedOn w:val="Fuentedeprrafopredeter"/>
    <w:link w:val="Ttulo"/>
    <w:rsid w:val="0096775A"/>
    <w:rPr>
      <w:rFonts w:ascii="Arial" w:hAnsi="Arial"/>
      <w:b/>
      <w:sz w:val="36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96775A"/>
    <w:rPr>
      <w:rFonts w:ascii="Arial" w:hAnsi="Ari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link w:val="Ttulo2Car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link w:val="TtuloCar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link w:val="PiedepginaCar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styleId="Refdecomentario">
    <w:name w:val="annotation reference"/>
    <w:basedOn w:val="Fuentedeprrafopredeter"/>
    <w:rsid w:val="00E3510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35103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35103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351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35103"/>
    <w:rPr>
      <w:rFonts w:ascii="Arial" w:hAnsi="Arial"/>
      <w:b/>
      <w:bCs/>
      <w:lang w:eastAsia="en-US"/>
    </w:rPr>
  </w:style>
  <w:style w:type="character" w:customStyle="1" w:styleId="Ttulo2Car">
    <w:name w:val="Título 2 Car"/>
    <w:basedOn w:val="Fuentedeprrafopredeter"/>
    <w:link w:val="Ttulo2"/>
    <w:rsid w:val="0096775A"/>
    <w:rPr>
      <w:rFonts w:ascii="Arial" w:hAnsi="Arial" w:cs="Arial"/>
      <w:b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96775A"/>
    <w:rPr>
      <w:rFonts w:ascii="Arial" w:hAnsi="Arial" w:cs="Arial"/>
      <w:b/>
      <w:szCs w:val="24"/>
      <w:lang w:val="es-ES" w:eastAsia="en-US"/>
    </w:rPr>
  </w:style>
  <w:style w:type="character" w:customStyle="1" w:styleId="TtuloCar">
    <w:name w:val="Título Car"/>
    <w:basedOn w:val="Fuentedeprrafopredeter"/>
    <w:link w:val="Ttulo"/>
    <w:rsid w:val="0096775A"/>
    <w:rPr>
      <w:rFonts w:ascii="Arial" w:hAnsi="Arial"/>
      <w:b/>
      <w:sz w:val="36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96775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BB2ADBE0F54410A083DD3A88F85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4FC8C-4A44-4EBC-8891-D046FE781C49}"/>
      </w:docPartPr>
      <w:docPartBody>
        <w:p w:rsidR="009E029E" w:rsidRDefault="00E93D46" w:rsidP="00E93D46">
          <w:pPr>
            <w:pStyle w:val="BEBB2ADBE0F54410A083DD3A88F85513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59142CDC13F343888C2553A35D0F2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79766-8C2B-423D-A80C-FE9AB95F8ED5}"/>
      </w:docPartPr>
      <w:docPartBody>
        <w:p w:rsidR="009E029E" w:rsidRDefault="00E93D46" w:rsidP="00E93D46">
          <w:pPr>
            <w:pStyle w:val="59142CDC13F343888C2553A35D0F28B0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5D51593CB85F441F8D070D1CD6824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7FEF9-F0ED-4245-A09C-6F2D01310C05}"/>
      </w:docPartPr>
      <w:docPartBody>
        <w:p w:rsidR="009E029E" w:rsidRDefault="00E93D46" w:rsidP="00E93D46">
          <w:pPr>
            <w:pStyle w:val="5D51593CB85F441F8D070D1CD68244FF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F0BA4E6BEC7041B6A9A05F585A580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E0200-4990-4E65-B5D2-A8BB7FAE1EEB}"/>
      </w:docPartPr>
      <w:docPartBody>
        <w:p w:rsidR="009E029E" w:rsidRDefault="00E93D46" w:rsidP="00E93D46">
          <w:pPr>
            <w:pStyle w:val="F0BA4E6BEC7041B6A9A05F585A58024A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BE7B58FB946444999A76192F99DF2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6C75F-028A-4FDE-B44B-A01D61C896B9}"/>
      </w:docPartPr>
      <w:docPartBody>
        <w:p w:rsidR="009E029E" w:rsidRDefault="00E93D46" w:rsidP="00E93D46">
          <w:pPr>
            <w:pStyle w:val="BE7B58FB946444999A76192F99DF24BB"/>
          </w:pPr>
          <w:r w:rsidRPr="00066CA2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025A4"/>
    <w:rsid w:val="00012C55"/>
    <w:rsid w:val="000C3B21"/>
    <w:rsid w:val="001102CC"/>
    <w:rsid w:val="001215E4"/>
    <w:rsid w:val="00140EC5"/>
    <w:rsid w:val="00145868"/>
    <w:rsid w:val="001C10C3"/>
    <w:rsid w:val="001D1723"/>
    <w:rsid w:val="002B080D"/>
    <w:rsid w:val="003137C8"/>
    <w:rsid w:val="003D07BE"/>
    <w:rsid w:val="00460DC6"/>
    <w:rsid w:val="004E6120"/>
    <w:rsid w:val="006F6484"/>
    <w:rsid w:val="007519B3"/>
    <w:rsid w:val="00875241"/>
    <w:rsid w:val="008E5F8D"/>
    <w:rsid w:val="0093324F"/>
    <w:rsid w:val="009E029E"/>
    <w:rsid w:val="009F44F8"/>
    <w:rsid w:val="00A33F38"/>
    <w:rsid w:val="00A618E4"/>
    <w:rsid w:val="00AC092B"/>
    <w:rsid w:val="00B35E21"/>
    <w:rsid w:val="00BA265C"/>
    <w:rsid w:val="00D13112"/>
    <w:rsid w:val="00D34411"/>
    <w:rsid w:val="00D74BE5"/>
    <w:rsid w:val="00DF74B9"/>
    <w:rsid w:val="00DF7DC8"/>
    <w:rsid w:val="00E654E9"/>
    <w:rsid w:val="00E81849"/>
    <w:rsid w:val="00E93D46"/>
    <w:rsid w:val="00EB193E"/>
    <w:rsid w:val="00EB2092"/>
    <w:rsid w:val="00F6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93D46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  <w:style w:type="paragraph" w:customStyle="1" w:styleId="BEBB2ADBE0F54410A083DD3A88F85513">
    <w:name w:val="BEBB2ADBE0F54410A083DD3A88F85513"/>
    <w:rsid w:val="00E93D46"/>
  </w:style>
  <w:style w:type="paragraph" w:customStyle="1" w:styleId="59142CDC13F343888C2553A35D0F28B0">
    <w:name w:val="59142CDC13F343888C2553A35D0F28B0"/>
    <w:rsid w:val="00E93D46"/>
  </w:style>
  <w:style w:type="paragraph" w:customStyle="1" w:styleId="5D51593CB85F441F8D070D1CD68244FF">
    <w:name w:val="5D51593CB85F441F8D070D1CD68244FF"/>
    <w:rsid w:val="00E93D46"/>
  </w:style>
  <w:style w:type="paragraph" w:customStyle="1" w:styleId="F0BA4E6BEC7041B6A9A05F585A58024A">
    <w:name w:val="F0BA4E6BEC7041B6A9A05F585A58024A"/>
    <w:rsid w:val="00E93D46"/>
  </w:style>
  <w:style w:type="paragraph" w:customStyle="1" w:styleId="BE7B58FB946444999A76192F99DF24BB">
    <w:name w:val="BE7B58FB946444999A76192F99DF24BB"/>
    <w:rsid w:val="00E93D4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93D46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  <w:style w:type="paragraph" w:customStyle="1" w:styleId="BEBB2ADBE0F54410A083DD3A88F85513">
    <w:name w:val="BEBB2ADBE0F54410A083DD3A88F85513"/>
    <w:rsid w:val="00E93D46"/>
  </w:style>
  <w:style w:type="paragraph" w:customStyle="1" w:styleId="59142CDC13F343888C2553A35D0F28B0">
    <w:name w:val="59142CDC13F343888C2553A35D0F28B0"/>
    <w:rsid w:val="00E93D46"/>
  </w:style>
  <w:style w:type="paragraph" w:customStyle="1" w:styleId="5D51593CB85F441F8D070D1CD68244FF">
    <w:name w:val="5D51593CB85F441F8D070D1CD68244FF"/>
    <w:rsid w:val="00E93D46"/>
  </w:style>
  <w:style w:type="paragraph" w:customStyle="1" w:styleId="F0BA4E6BEC7041B6A9A05F585A58024A">
    <w:name w:val="F0BA4E6BEC7041B6A9A05F585A58024A"/>
    <w:rsid w:val="00E93D46"/>
  </w:style>
  <w:style w:type="paragraph" w:customStyle="1" w:styleId="BE7B58FB946444999A76192F99DF24BB">
    <w:name w:val="BE7B58FB946444999A76192F99DF24BB"/>
    <w:rsid w:val="00E93D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37063-8485-41B1-A49A-E17843523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395</TotalTime>
  <Pages>8</Pages>
  <Words>1288</Words>
  <Characters>7085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DSTCUS.01.01 Gestionar Solicitante y Rep. Legal</vt:lpstr>
      <vt:lpstr>&lt;Nombre del Proyecto&gt;</vt:lpstr>
    </vt:vector>
  </TitlesOfParts>
  <Manager>OFICIALÍA MAYOR</Manager>
  <Company>SECRETARÍA DE COMUNICACIONES Y TRANSPORTES</Company>
  <LinksUpToDate>false</LinksUpToDate>
  <CharactersWithSpaces>8357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DSTCUS.01.01 Gestionar Solicitante y Rep. Legal</dc:title>
  <dc:subject>UNIDAD DE TECNOLOGÍAS DE INFORMACIÓN Y COMUNICACIONES</dc:subject>
  <dc:creator>admin</dc:creator>
  <cp:keywords>Sistema de Gestión de Trámites</cp:keywords>
  <cp:lastModifiedBy>admin</cp:lastModifiedBy>
  <cp:revision>40</cp:revision>
  <cp:lastPrinted>2010-10-19T18:40:00Z</cp:lastPrinted>
  <dcterms:created xsi:type="dcterms:W3CDTF">2011-12-27T19:40:00Z</dcterms:created>
  <dcterms:modified xsi:type="dcterms:W3CDTF">2012-01-11T23:03:00Z</dcterms:modified>
</cp:coreProperties>
</file>