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8C" w:rsidRPr="0004119B" w:rsidRDefault="00F26316" w:rsidP="00BE728C">
      <w:pPr>
        <w:pStyle w:val="Ttulo"/>
        <w:rPr>
          <w:rFonts w:cs="Arial"/>
          <w:lang w:val="es-ES"/>
        </w:rPr>
      </w:pPr>
      <w:sdt>
        <w:sdtPr>
          <w:rPr>
            <w:rFonts w:cs="Arial"/>
            <w:lang w:val="es-ES"/>
          </w:rPr>
          <w:alias w:val="Palabras clave"/>
          <w:tag w:val=""/>
          <w:id w:val="1797871157"/>
          <w:placeholder>
            <w:docPart w:val="D10D59A302C24F40A346A586125C9E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BE728C" w:rsidRPr="00876488">
            <w:rPr>
              <w:rFonts w:cs="Arial"/>
              <w:lang w:val="es-ES"/>
            </w:rPr>
            <w:t xml:space="preserve">Sistema </w:t>
          </w:r>
          <w:r w:rsidR="00D626CF">
            <w:rPr>
              <w:rFonts w:cs="Arial"/>
              <w:lang w:val="es-ES"/>
            </w:rPr>
            <w:t>de Gestión de Trámites</w:t>
          </w:r>
        </w:sdtContent>
      </w:sdt>
    </w:p>
    <w:p w:rsidR="002E1931" w:rsidRPr="008B14EA" w:rsidRDefault="00F26316" w:rsidP="00BE728C">
      <w:pPr>
        <w:pStyle w:val="Ttulo"/>
        <w:ind w:left="720" w:hanging="720"/>
        <w:rPr>
          <w:rFonts w:cs="Arial"/>
        </w:rPr>
      </w:pPr>
      <w:sdt>
        <w:sdtPr>
          <w:rPr>
            <w:rFonts w:cs="Arial"/>
          </w:rPr>
          <w:alias w:val="Título"/>
          <w:tag w:val=""/>
          <w:id w:val="-617525483"/>
          <w:placeholder>
            <w:docPart w:val="BF277D8B1F5E4D3894A338B71311AC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1F6344">
            <w:rPr>
              <w:rFonts w:cs="Arial"/>
            </w:rPr>
            <w:t>Especificación d</w:t>
          </w:r>
          <w:r w:rsidR="00B618B2">
            <w:rPr>
              <w:rFonts w:cs="Arial"/>
            </w:rPr>
            <w:t xml:space="preserve">e Caso de Uso de Sistema: </w:t>
          </w:r>
          <w:r w:rsidR="007F456E">
            <w:rPr>
              <w:rFonts w:cs="Arial"/>
            </w:rPr>
            <w:t>DST</w:t>
          </w:r>
          <w:r w:rsidR="00CE01A5">
            <w:rPr>
              <w:rFonts w:cs="Arial"/>
            </w:rPr>
            <w:t>CUS.02.08</w:t>
          </w:r>
          <w:r w:rsidR="001F6344">
            <w:rPr>
              <w:rFonts w:cs="Arial"/>
            </w:rPr>
            <w:t xml:space="preserve"> </w:t>
          </w:r>
          <w:r w:rsidR="002C49FC">
            <w:rPr>
              <w:rFonts w:cs="Arial"/>
            </w:rPr>
            <w:t>Cambiar Etapa</w:t>
          </w:r>
        </w:sdtContent>
      </w:sdt>
    </w:p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F7633E" w:rsidP="009A1A4B">
      <w:pPr>
        <w:pStyle w:val="Ttulo"/>
        <w:rPr>
          <w:rFonts w:cs="Arial"/>
        </w:rPr>
      </w:pPr>
      <w:r>
        <w:rPr>
          <w:rFonts w:cs="Arial"/>
        </w:rPr>
        <w:t>17</w:t>
      </w:r>
      <w:r w:rsidR="00D5202E">
        <w:rPr>
          <w:rFonts w:cs="Arial"/>
        </w:rPr>
        <w:t>/</w:t>
      </w:r>
      <w:r>
        <w:rPr>
          <w:rFonts w:cs="Arial"/>
        </w:rPr>
        <w:t>11</w:t>
      </w:r>
      <w:r w:rsidR="00D5202E">
        <w:rPr>
          <w:rFonts w:cs="Arial"/>
        </w:rPr>
        <w:t>/2011</w:t>
      </w:r>
    </w:p>
    <w:p w:rsidR="008B14EA" w:rsidRPr="00EF7B5A" w:rsidRDefault="008B14EA" w:rsidP="00EF7B5A">
      <w:pPr>
        <w:pStyle w:val="InfoBlue"/>
        <w:rPr>
          <w:rFonts w:ascii="Arial" w:hAnsi="Arial" w:cs="Arial"/>
        </w:rPr>
        <w:sectPr w:rsidR="008B14EA" w:rsidRPr="00EF7B5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7633E" w:rsidP="00BC2A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B618B2">
              <w:rPr>
                <w:rFonts w:cs="Arial"/>
              </w:rPr>
              <w:t>9</w:t>
            </w:r>
            <w:r>
              <w:rPr>
                <w:rFonts w:cs="Arial"/>
              </w:rPr>
              <w:t>/1</w:t>
            </w:r>
            <w:r w:rsidR="00BC2AD9">
              <w:rPr>
                <w:rFonts w:cs="Arial"/>
              </w:rPr>
              <w:t>2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B618B2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4D677E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22/12/2011</w:t>
            </w:r>
          </w:p>
        </w:tc>
        <w:tc>
          <w:tcPr>
            <w:tcW w:w="517" w:type="pct"/>
            <w:vAlign w:val="center"/>
          </w:tcPr>
          <w:p w:rsidR="00B654BD" w:rsidRPr="008B14EA" w:rsidRDefault="004D677E" w:rsidP="0049717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925" w:type="pct"/>
            <w:vAlign w:val="center"/>
          </w:tcPr>
          <w:p w:rsidR="00B654BD" w:rsidRPr="008B14EA" w:rsidRDefault="004D677E" w:rsidP="0049717D">
            <w:pPr>
              <w:pStyle w:val="Tabletext"/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Modificación de flujo descrito.</w:t>
            </w:r>
          </w:p>
        </w:tc>
        <w:tc>
          <w:tcPr>
            <w:tcW w:w="1835" w:type="pct"/>
            <w:vAlign w:val="center"/>
          </w:tcPr>
          <w:p w:rsidR="00B654BD" w:rsidRPr="008B14EA" w:rsidRDefault="004D677E" w:rsidP="0049717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Patricia Vázquez Montellano.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DD613B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7268645" w:history="1">
        <w:r w:rsidR="00DD613B" w:rsidRPr="00EA2114">
          <w:rPr>
            <w:rStyle w:val="Hipervnculo"/>
            <w:noProof/>
          </w:rPr>
          <w:t>1</w:t>
        </w:r>
        <w:r w:rsidR="00DD613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  <w:noProof/>
          </w:rPr>
          <w:t>Introducción</w:t>
        </w:r>
        <w:r w:rsidR="00DD613B">
          <w:rPr>
            <w:noProof/>
            <w:webHidden/>
          </w:rPr>
          <w:tab/>
        </w:r>
        <w:r w:rsidR="00DD613B">
          <w:rPr>
            <w:noProof/>
            <w:webHidden/>
          </w:rPr>
          <w:fldChar w:fldCharType="begin"/>
        </w:r>
        <w:r w:rsidR="00DD613B">
          <w:rPr>
            <w:noProof/>
            <w:webHidden/>
          </w:rPr>
          <w:instrText xml:space="preserve"> PAGEREF _Toc317268645 \h </w:instrText>
        </w:r>
        <w:r w:rsidR="00DD613B">
          <w:rPr>
            <w:noProof/>
            <w:webHidden/>
          </w:rPr>
        </w:r>
        <w:r w:rsidR="00DD613B">
          <w:rPr>
            <w:noProof/>
            <w:webHidden/>
          </w:rPr>
          <w:fldChar w:fldCharType="separate"/>
        </w:r>
        <w:r w:rsidR="00DD613B">
          <w:rPr>
            <w:noProof/>
            <w:webHidden/>
          </w:rPr>
          <w:t>5</w:t>
        </w:r>
        <w:r w:rsidR="00DD613B">
          <w:rPr>
            <w:noProof/>
            <w:webHidden/>
          </w:rPr>
          <w:fldChar w:fldCharType="end"/>
        </w:r>
      </w:hyperlink>
    </w:p>
    <w:p w:rsidR="00DD613B" w:rsidRDefault="00F2631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646" w:history="1">
        <w:r w:rsidR="00DD613B" w:rsidRPr="00EA2114">
          <w:rPr>
            <w:rStyle w:val="Hipervnculo"/>
            <w:noProof/>
          </w:rPr>
          <w:t>1.1</w:t>
        </w:r>
        <w:r w:rsidR="00DD613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  <w:noProof/>
          </w:rPr>
          <w:t>Objetivo</w:t>
        </w:r>
        <w:r w:rsidR="00DD613B">
          <w:rPr>
            <w:noProof/>
            <w:webHidden/>
          </w:rPr>
          <w:tab/>
        </w:r>
        <w:r w:rsidR="00DD613B">
          <w:rPr>
            <w:noProof/>
            <w:webHidden/>
          </w:rPr>
          <w:fldChar w:fldCharType="begin"/>
        </w:r>
        <w:r w:rsidR="00DD613B">
          <w:rPr>
            <w:noProof/>
            <w:webHidden/>
          </w:rPr>
          <w:instrText xml:space="preserve"> PAGEREF _Toc317268646 \h </w:instrText>
        </w:r>
        <w:r w:rsidR="00DD613B">
          <w:rPr>
            <w:noProof/>
            <w:webHidden/>
          </w:rPr>
        </w:r>
        <w:r w:rsidR="00DD613B">
          <w:rPr>
            <w:noProof/>
            <w:webHidden/>
          </w:rPr>
          <w:fldChar w:fldCharType="separate"/>
        </w:r>
        <w:r w:rsidR="00DD613B">
          <w:rPr>
            <w:noProof/>
            <w:webHidden/>
          </w:rPr>
          <w:t>5</w:t>
        </w:r>
        <w:r w:rsidR="00DD613B">
          <w:rPr>
            <w:noProof/>
            <w:webHidden/>
          </w:rPr>
          <w:fldChar w:fldCharType="end"/>
        </w:r>
      </w:hyperlink>
    </w:p>
    <w:p w:rsidR="00DD613B" w:rsidRDefault="00F2631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647" w:history="1">
        <w:r w:rsidR="00DD613B" w:rsidRPr="00EA2114">
          <w:rPr>
            <w:rStyle w:val="Hipervnculo"/>
            <w:noProof/>
          </w:rPr>
          <w:t>1.2</w:t>
        </w:r>
        <w:r w:rsidR="00DD613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  <w:noProof/>
          </w:rPr>
          <w:t>Definiciones, acrónimos y abreviaturas</w:t>
        </w:r>
        <w:r w:rsidR="00DD613B">
          <w:rPr>
            <w:noProof/>
            <w:webHidden/>
          </w:rPr>
          <w:tab/>
        </w:r>
        <w:r w:rsidR="00DD613B">
          <w:rPr>
            <w:noProof/>
            <w:webHidden/>
          </w:rPr>
          <w:fldChar w:fldCharType="begin"/>
        </w:r>
        <w:r w:rsidR="00DD613B">
          <w:rPr>
            <w:noProof/>
            <w:webHidden/>
          </w:rPr>
          <w:instrText xml:space="preserve"> PAGEREF _Toc317268647 \h </w:instrText>
        </w:r>
        <w:r w:rsidR="00DD613B">
          <w:rPr>
            <w:noProof/>
            <w:webHidden/>
          </w:rPr>
        </w:r>
        <w:r w:rsidR="00DD613B">
          <w:rPr>
            <w:noProof/>
            <w:webHidden/>
          </w:rPr>
          <w:fldChar w:fldCharType="separate"/>
        </w:r>
        <w:r w:rsidR="00DD613B">
          <w:rPr>
            <w:noProof/>
            <w:webHidden/>
          </w:rPr>
          <w:t>5</w:t>
        </w:r>
        <w:r w:rsidR="00DD613B">
          <w:rPr>
            <w:noProof/>
            <w:webHidden/>
          </w:rPr>
          <w:fldChar w:fldCharType="end"/>
        </w:r>
      </w:hyperlink>
    </w:p>
    <w:p w:rsidR="00DD613B" w:rsidRDefault="00F2631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648" w:history="1">
        <w:r w:rsidR="00DD613B" w:rsidRPr="00EA2114">
          <w:rPr>
            <w:rStyle w:val="Hipervnculo"/>
            <w:noProof/>
          </w:rPr>
          <w:t>1.3</w:t>
        </w:r>
        <w:r w:rsidR="00DD613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  <w:noProof/>
          </w:rPr>
          <w:t>Referencias</w:t>
        </w:r>
        <w:r w:rsidR="00DD613B">
          <w:rPr>
            <w:noProof/>
            <w:webHidden/>
          </w:rPr>
          <w:tab/>
        </w:r>
        <w:r w:rsidR="00DD613B">
          <w:rPr>
            <w:noProof/>
            <w:webHidden/>
          </w:rPr>
          <w:fldChar w:fldCharType="begin"/>
        </w:r>
        <w:r w:rsidR="00DD613B">
          <w:rPr>
            <w:noProof/>
            <w:webHidden/>
          </w:rPr>
          <w:instrText xml:space="preserve"> PAGEREF _Toc317268648 \h </w:instrText>
        </w:r>
        <w:r w:rsidR="00DD613B">
          <w:rPr>
            <w:noProof/>
            <w:webHidden/>
          </w:rPr>
        </w:r>
        <w:r w:rsidR="00DD613B">
          <w:rPr>
            <w:noProof/>
            <w:webHidden/>
          </w:rPr>
          <w:fldChar w:fldCharType="separate"/>
        </w:r>
        <w:r w:rsidR="00DD613B">
          <w:rPr>
            <w:noProof/>
            <w:webHidden/>
          </w:rPr>
          <w:t>5</w:t>
        </w:r>
        <w:r w:rsidR="00DD613B">
          <w:rPr>
            <w:noProof/>
            <w:webHidden/>
          </w:rPr>
          <w:fldChar w:fldCharType="end"/>
        </w:r>
      </w:hyperlink>
    </w:p>
    <w:p w:rsidR="00DD613B" w:rsidRDefault="00F2631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649" w:history="1">
        <w:r w:rsidR="00DD613B" w:rsidRPr="00EA2114">
          <w:rPr>
            <w:rStyle w:val="Hipervnculo"/>
            <w:noProof/>
          </w:rPr>
          <w:t>1.4</w:t>
        </w:r>
        <w:r w:rsidR="00DD613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  <w:noProof/>
          </w:rPr>
          <w:t>Diagrama de Casos de Uso</w:t>
        </w:r>
        <w:r w:rsidR="00DD613B">
          <w:rPr>
            <w:noProof/>
            <w:webHidden/>
          </w:rPr>
          <w:tab/>
        </w:r>
        <w:r w:rsidR="00DD613B">
          <w:rPr>
            <w:noProof/>
            <w:webHidden/>
          </w:rPr>
          <w:fldChar w:fldCharType="begin"/>
        </w:r>
        <w:r w:rsidR="00DD613B">
          <w:rPr>
            <w:noProof/>
            <w:webHidden/>
          </w:rPr>
          <w:instrText xml:space="preserve"> PAGEREF _Toc317268649 \h </w:instrText>
        </w:r>
        <w:r w:rsidR="00DD613B">
          <w:rPr>
            <w:noProof/>
            <w:webHidden/>
          </w:rPr>
        </w:r>
        <w:r w:rsidR="00DD613B">
          <w:rPr>
            <w:noProof/>
            <w:webHidden/>
          </w:rPr>
          <w:fldChar w:fldCharType="separate"/>
        </w:r>
        <w:r w:rsidR="00DD613B">
          <w:rPr>
            <w:noProof/>
            <w:webHidden/>
          </w:rPr>
          <w:t>6</w:t>
        </w:r>
        <w:r w:rsidR="00DD613B">
          <w:rPr>
            <w:noProof/>
            <w:webHidden/>
          </w:rPr>
          <w:fldChar w:fldCharType="end"/>
        </w:r>
      </w:hyperlink>
    </w:p>
    <w:p w:rsidR="00DD613B" w:rsidRDefault="00F2631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650" w:history="1">
        <w:r w:rsidR="00DD613B" w:rsidRPr="00EA2114">
          <w:rPr>
            <w:rStyle w:val="Hipervnculo"/>
            <w:noProof/>
          </w:rPr>
          <w:t>2</w:t>
        </w:r>
        <w:r w:rsidR="00DD613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  <w:noProof/>
          </w:rPr>
          <w:t>CU.02.08.01 – BuscarSolicitud</w:t>
        </w:r>
        <w:r w:rsidR="00DD613B">
          <w:rPr>
            <w:noProof/>
            <w:webHidden/>
          </w:rPr>
          <w:tab/>
        </w:r>
        <w:r w:rsidR="00DD613B">
          <w:rPr>
            <w:noProof/>
            <w:webHidden/>
          </w:rPr>
          <w:fldChar w:fldCharType="begin"/>
        </w:r>
        <w:r w:rsidR="00DD613B">
          <w:rPr>
            <w:noProof/>
            <w:webHidden/>
          </w:rPr>
          <w:instrText xml:space="preserve"> PAGEREF _Toc317268650 \h </w:instrText>
        </w:r>
        <w:r w:rsidR="00DD613B">
          <w:rPr>
            <w:noProof/>
            <w:webHidden/>
          </w:rPr>
        </w:r>
        <w:r w:rsidR="00DD613B">
          <w:rPr>
            <w:noProof/>
            <w:webHidden/>
          </w:rPr>
          <w:fldChar w:fldCharType="separate"/>
        </w:r>
        <w:r w:rsidR="00DD613B">
          <w:rPr>
            <w:noProof/>
            <w:webHidden/>
          </w:rPr>
          <w:t>7</w:t>
        </w:r>
        <w:r w:rsidR="00DD613B">
          <w:rPr>
            <w:noProof/>
            <w:webHidden/>
          </w:rPr>
          <w:fldChar w:fldCharType="end"/>
        </w:r>
      </w:hyperlink>
    </w:p>
    <w:p w:rsidR="00DD613B" w:rsidRDefault="00F2631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651" w:history="1">
        <w:r w:rsidR="00DD613B" w:rsidRPr="00EA2114">
          <w:rPr>
            <w:rStyle w:val="Hipervnculo"/>
            <w:noProof/>
          </w:rPr>
          <w:t>3</w:t>
        </w:r>
        <w:r w:rsidR="00DD613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  <w:noProof/>
          </w:rPr>
          <w:t>CU.02.08.02 – BuscarSolicitudDeEtapa</w:t>
        </w:r>
        <w:r w:rsidR="00DD613B">
          <w:rPr>
            <w:noProof/>
            <w:webHidden/>
          </w:rPr>
          <w:tab/>
        </w:r>
        <w:r w:rsidR="00DD613B">
          <w:rPr>
            <w:noProof/>
            <w:webHidden/>
          </w:rPr>
          <w:fldChar w:fldCharType="begin"/>
        </w:r>
        <w:r w:rsidR="00DD613B">
          <w:rPr>
            <w:noProof/>
            <w:webHidden/>
          </w:rPr>
          <w:instrText xml:space="preserve"> PAGEREF _Toc317268651 \h </w:instrText>
        </w:r>
        <w:r w:rsidR="00DD613B">
          <w:rPr>
            <w:noProof/>
            <w:webHidden/>
          </w:rPr>
        </w:r>
        <w:r w:rsidR="00DD613B">
          <w:rPr>
            <w:noProof/>
            <w:webHidden/>
          </w:rPr>
          <w:fldChar w:fldCharType="separate"/>
        </w:r>
        <w:r w:rsidR="00DD613B">
          <w:rPr>
            <w:noProof/>
            <w:webHidden/>
          </w:rPr>
          <w:t>8</w:t>
        </w:r>
        <w:r w:rsidR="00DD613B">
          <w:rPr>
            <w:noProof/>
            <w:webHidden/>
          </w:rPr>
          <w:fldChar w:fldCharType="end"/>
        </w:r>
      </w:hyperlink>
    </w:p>
    <w:p w:rsidR="00DD613B" w:rsidRDefault="00F2631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652" w:history="1">
        <w:r w:rsidR="00DD613B" w:rsidRPr="00EA2114">
          <w:rPr>
            <w:rStyle w:val="Hipervnculo"/>
            <w:noProof/>
          </w:rPr>
          <w:t>3.1</w:t>
        </w:r>
        <w:r w:rsidR="00DD613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  <w:noProof/>
          </w:rPr>
          <w:t>Descripción Breve</w:t>
        </w:r>
        <w:r w:rsidR="00DD613B">
          <w:rPr>
            <w:noProof/>
            <w:webHidden/>
          </w:rPr>
          <w:tab/>
        </w:r>
        <w:r w:rsidR="00DD613B">
          <w:rPr>
            <w:noProof/>
            <w:webHidden/>
          </w:rPr>
          <w:fldChar w:fldCharType="begin"/>
        </w:r>
        <w:r w:rsidR="00DD613B">
          <w:rPr>
            <w:noProof/>
            <w:webHidden/>
          </w:rPr>
          <w:instrText xml:space="preserve"> PAGEREF _Toc317268652 \h </w:instrText>
        </w:r>
        <w:r w:rsidR="00DD613B">
          <w:rPr>
            <w:noProof/>
            <w:webHidden/>
          </w:rPr>
        </w:r>
        <w:r w:rsidR="00DD613B">
          <w:rPr>
            <w:noProof/>
            <w:webHidden/>
          </w:rPr>
          <w:fldChar w:fldCharType="separate"/>
        </w:r>
        <w:r w:rsidR="00DD613B">
          <w:rPr>
            <w:noProof/>
            <w:webHidden/>
          </w:rPr>
          <w:t>8</w:t>
        </w:r>
        <w:r w:rsidR="00DD613B">
          <w:rPr>
            <w:noProof/>
            <w:webHidden/>
          </w:rPr>
          <w:fldChar w:fldCharType="end"/>
        </w:r>
      </w:hyperlink>
    </w:p>
    <w:p w:rsidR="00DD613B" w:rsidRDefault="00F2631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653" w:history="1">
        <w:r w:rsidR="00DD613B" w:rsidRPr="00EA2114">
          <w:rPr>
            <w:rStyle w:val="Hipervnculo"/>
            <w:noProof/>
          </w:rPr>
          <w:t>3.2</w:t>
        </w:r>
        <w:r w:rsidR="00DD613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  <w:noProof/>
          </w:rPr>
          <w:t>Actores</w:t>
        </w:r>
        <w:r w:rsidR="00DD613B">
          <w:rPr>
            <w:noProof/>
            <w:webHidden/>
          </w:rPr>
          <w:tab/>
        </w:r>
        <w:r w:rsidR="00DD613B">
          <w:rPr>
            <w:noProof/>
            <w:webHidden/>
          </w:rPr>
          <w:fldChar w:fldCharType="begin"/>
        </w:r>
        <w:r w:rsidR="00DD613B">
          <w:rPr>
            <w:noProof/>
            <w:webHidden/>
          </w:rPr>
          <w:instrText xml:space="preserve"> PAGEREF _Toc317268653 \h </w:instrText>
        </w:r>
        <w:r w:rsidR="00DD613B">
          <w:rPr>
            <w:noProof/>
            <w:webHidden/>
          </w:rPr>
        </w:r>
        <w:r w:rsidR="00DD613B">
          <w:rPr>
            <w:noProof/>
            <w:webHidden/>
          </w:rPr>
          <w:fldChar w:fldCharType="separate"/>
        </w:r>
        <w:r w:rsidR="00DD613B">
          <w:rPr>
            <w:noProof/>
            <w:webHidden/>
          </w:rPr>
          <w:t>8</w:t>
        </w:r>
        <w:r w:rsidR="00DD613B">
          <w:rPr>
            <w:noProof/>
            <w:webHidden/>
          </w:rPr>
          <w:fldChar w:fldCharType="end"/>
        </w:r>
      </w:hyperlink>
    </w:p>
    <w:p w:rsidR="00DD613B" w:rsidRDefault="00F2631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654" w:history="1">
        <w:r w:rsidR="00DD613B" w:rsidRPr="00EA2114">
          <w:rPr>
            <w:rStyle w:val="Hipervnculo"/>
            <w:noProof/>
          </w:rPr>
          <w:t>3.1</w:t>
        </w:r>
        <w:r w:rsidR="00DD613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  <w:noProof/>
          </w:rPr>
          <w:t>Condiciones Previas</w:t>
        </w:r>
        <w:r w:rsidR="00DD613B">
          <w:rPr>
            <w:noProof/>
            <w:webHidden/>
          </w:rPr>
          <w:tab/>
        </w:r>
        <w:r w:rsidR="00DD613B">
          <w:rPr>
            <w:noProof/>
            <w:webHidden/>
          </w:rPr>
          <w:fldChar w:fldCharType="begin"/>
        </w:r>
        <w:r w:rsidR="00DD613B">
          <w:rPr>
            <w:noProof/>
            <w:webHidden/>
          </w:rPr>
          <w:instrText xml:space="preserve"> PAGEREF _Toc317268654 \h </w:instrText>
        </w:r>
        <w:r w:rsidR="00DD613B">
          <w:rPr>
            <w:noProof/>
            <w:webHidden/>
          </w:rPr>
        </w:r>
        <w:r w:rsidR="00DD613B">
          <w:rPr>
            <w:noProof/>
            <w:webHidden/>
          </w:rPr>
          <w:fldChar w:fldCharType="separate"/>
        </w:r>
        <w:r w:rsidR="00DD613B">
          <w:rPr>
            <w:noProof/>
            <w:webHidden/>
          </w:rPr>
          <w:t>8</w:t>
        </w:r>
        <w:r w:rsidR="00DD613B">
          <w:rPr>
            <w:noProof/>
            <w:webHidden/>
          </w:rPr>
          <w:fldChar w:fldCharType="end"/>
        </w:r>
      </w:hyperlink>
    </w:p>
    <w:p w:rsidR="00DD613B" w:rsidRDefault="00F2631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268655" w:history="1">
        <w:r w:rsidR="00DD613B" w:rsidRPr="00EA2114">
          <w:rPr>
            <w:rStyle w:val="Hipervnculo"/>
          </w:rPr>
          <w:t>3.1.1</w:t>
        </w:r>
        <w:r w:rsidR="00DD613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</w:rPr>
          <w:t>El usuario deberá iniciar sesión en el sistema.</w:t>
        </w:r>
        <w:r w:rsidR="00DD613B">
          <w:rPr>
            <w:webHidden/>
          </w:rPr>
          <w:tab/>
        </w:r>
        <w:r w:rsidR="00DD613B">
          <w:rPr>
            <w:webHidden/>
          </w:rPr>
          <w:fldChar w:fldCharType="begin"/>
        </w:r>
        <w:r w:rsidR="00DD613B">
          <w:rPr>
            <w:webHidden/>
          </w:rPr>
          <w:instrText xml:space="preserve"> PAGEREF _Toc317268655 \h </w:instrText>
        </w:r>
        <w:r w:rsidR="00DD613B">
          <w:rPr>
            <w:webHidden/>
          </w:rPr>
        </w:r>
        <w:r w:rsidR="00DD613B">
          <w:rPr>
            <w:webHidden/>
          </w:rPr>
          <w:fldChar w:fldCharType="separate"/>
        </w:r>
        <w:r w:rsidR="00DD613B">
          <w:rPr>
            <w:webHidden/>
          </w:rPr>
          <w:t>8</w:t>
        </w:r>
        <w:r w:rsidR="00DD613B">
          <w:rPr>
            <w:webHidden/>
          </w:rPr>
          <w:fldChar w:fldCharType="end"/>
        </w:r>
      </w:hyperlink>
    </w:p>
    <w:p w:rsidR="00DD613B" w:rsidRDefault="00F2631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268656" w:history="1">
        <w:r w:rsidR="00DD613B" w:rsidRPr="00EA2114">
          <w:rPr>
            <w:rStyle w:val="Hipervnculo"/>
          </w:rPr>
          <w:t>3.1.2</w:t>
        </w:r>
        <w:r w:rsidR="00DD613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</w:rPr>
          <w:t>El usuario deberá ubicarse en la pantalla indicada.</w:t>
        </w:r>
        <w:r w:rsidR="00DD613B">
          <w:rPr>
            <w:webHidden/>
          </w:rPr>
          <w:tab/>
        </w:r>
        <w:r w:rsidR="00DD613B">
          <w:rPr>
            <w:webHidden/>
          </w:rPr>
          <w:fldChar w:fldCharType="begin"/>
        </w:r>
        <w:r w:rsidR="00DD613B">
          <w:rPr>
            <w:webHidden/>
          </w:rPr>
          <w:instrText xml:space="preserve"> PAGEREF _Toc317268656 \h </w:instrText>
        </w:r>
        <w:r w:rsidR="00DD613B">
          <w:rPr>
            <w:webHidden/>
          </w:rPr>
        </w:r>
        <w:r w:rsidR="00DD613B">
          <w:rPr>
            <w:webHidden/>
          </w:rPr>
          <w:fldChar w:fldCharType="separate"/>
        </w:r>
        <w:r w:rsidR="00DD613B">
          <w:rPr>
            <w:webHidden/>
          </w:rPr>
          <w:t>8</w:t>
        </w:r>
        <w:r w:rsidR="00DD613B">
          <w:rPr>
            <w:webHidden/>
          </w:rPr>
          <w:fldChar w:fldCharType="end"/>
        </w:r>
      </w:hyperlink>
    </w:p>
    <w:p w:rsidR="00DD613B" w:rsidRDefault="00F2631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268657" w:history="1">
        <w:r w:rsidR="00DD613B" w:rsidRPr="00EA2114">
          <w:rPr>
            <w:rStyle w:val="Hipervnculo"/>
          </w:rPr>
          <w:t>3.1.3</w:t>
        </w:r>
        <w:r w:rsidR="00DD613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</w:rPr>
          <w:t>El registro ya ha sido evaluado previamente</w:t>
        </w:r>
        <w:r w:rsidR="00DD613B">
          <w:rPr>
            <w:webHidden/>
          </w:rPr>
          <w:tab/>
        </w:r>
        <w:r w:rsidR="00DD613B">
          <w:rPr>
            <w:webHidden/>
          </w:rPr>
          <w:fldChar w:fldCharType="begin"/>
        </w:r>
        <w:r w:rsidR="00DD613B">
          <w:rPr>
            <w:webHidden/>
          </w:rPr>
          <w:instrText xml:space="preserve"> PAGEREF _Toc317268657 \h </w:instrText>
        </w:r>
        <w:r w:rsidR="00DD613B">
          <w:rPr>
            <w:webHidden/>
          </w:rPr>
        </w:r>
        <w:r w:rsidR="00DD613B">
          <w:rPr>
            <w:webHidden/>
          </w:rPr>
          <w:fldChar w:fldCharType="separate"/>
        </w:r>
        <w:r w:rsidR="00DD613B">
          <w:rPr>
            <w:webHidden/>
          </w:rPr>
          <w:t>8</w:t>
        </w:r>
        <w:r w:rsidR="00DD613B">
          <w:rPr>
            <w:webHidden/>
          </w:rPr>
          <w:fldChar w:fldCharType="end"/>
        </w:r>
      </w:hyperlink>
    </w:p>
    <w:p w:rsidR="00DD613B" w:rsidRDefault="00F2631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268658" w:history="1">
        <w:r w:rsidR="00DD613B" w:rsidRPr="00EA2114">
          <w:rPr>
            <w:rStyle w:val="Hipervnculo"/>
          </w:rPr>
          <w:t>3.1.4</w:t>
        </w:r>
        <w:r w:rsidR="00DD613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</w:rPr>
          <w:t>El usuario deberá realizar una búsqueda de trámites.</w:t>
        </w:r>
        <w:r w:rsidR="00DD613B">
          <w:rPr>
            <w:webHidden/>
          </w:rPr>
          <w:tab/>
        </w:r>
        <w:r w:rsidR="00DD613B">
          <w:rPr>
            <w:webHidden/>
          </w:rPr>
          <w:fldChar w:fldCharType="begin"/>
        </w:r>
        <w:r w:rsidR="00DD613B">
          <w:rPr>
            <w:webHidden/>
          </w:rPr>
          <w:instrText xml:space="preserve"> PAGEREF _Toc317268658 \h </w:instrText>
        </w:r>
        <w:r w:rsidR="00DD613B">
          <w:rPr>
            <w:webHidden/>
          </w:rPr>
        </w:r>
        <w:r w:rsidR="00DD613B">
          <w:rPr>
            <w:webHidden/>
          </w:rPr>
          <w:fldChar w:fldCharType="separate"/>
        </w:r>
        <w:r w:rsidR="00DD613B">
          <w:rPr>
            <w:webHidden/>
          </w:rPr>
          <w:t>8</w:t>
        </w:r>
        <w:r w:rsidR="00DD613B">
          <w:rPr>
            <w:webHidden/>
          </w:rPr>
          <w:fldChar w:fldCharType="end"/>
        </w:r>
      </w:hyperlink>
    </w:p>
    <w:p w:rsidR="00DD613B" w:rsidRDefault="00F2631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268659" w:history="1">
        <w:r w:rsidR="00DD613B" w:rsidRPr="00EA2114">
          <w:rPr>
            <w:rStyle w:val="Hipervnculo"/>
          </w:rPr>
          <w:t>3.1.5</w:t>
        </w:r>
        <w:r w:rsidR="00DD613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</w:rPr>
          <w:t>El registro ya ha sido recibido previamente en el área correspondiente.</w:t>
        </w:r>
        <w:r w:rsidR="00DD613B">
          <w:rPr>
            <w:webHidden/>
          </w:rPr>
          <w:tab/>
        </w:r>
        <w:r w:rsidR="00DD613B">
          <w:rPr>
            <w:webHidden/>
          </w:rPr>
          <w:fldChar w:fldCharType="begin"/>
        </w:r>
        <w:r w:rsidR="00DD613B">
          <w:rPr>
            <w:webHidden/>
          </w:rPr>
          <w:instrText xml:space="preserve"> PAGEREF _Toc317268659 \h </w:instrText>
        </w:r>
        <w:r w:rsidR="00DD613B">
          <w:rPr>
            <w:webHidden/>
          </w:rPr>
        </w:r>
        <w:r w:rsidR="00DD613B">
          <w:rPr>
            <w:webHidden/>
          </w:rPr>
          <w:fldChar w:fldCharType="separate"/>
        </w:r>
        <w:r w:rsidR="00DD613B">
          <w:rPr>
            <w:webHidden/>
          </w:rPr>
          <w:t>8</w:t>
        </w:r>
        <w:r w:rsidR="00DD613B">
          <w:rPr>
            <w:webHidden/>
          </w:rPr>
          <w:fldChar w:fldCharType="end"/>
        </w:r>
      </w:hyperlink>
    </w:p>
    <w:p w:rsidR="00DD613B" w:rsidRDefault="00F2631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660" w:history="1">
        <w:r w:rsidR="00DD613B" w:rsidRPr="00EA2114">
          <w:rPr>
            <w:rStyle w:val="Hipervnculo"/>
            <w:noProof/>
          </w:rPr>
          <w:t>3.2</w:t>
        </w:r>
        <w:r w:rsidR="00DD613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  <w:noProof/>
          </w:rPr>
          <w:t>Flujo de Eventos</w:t>
        </w:r>
        <w:r w:rsidR="00DD613B">
          <w:rPr>
            <w:noProof/>
            <w:webHidden/>
          </w:rPr>
          <w:tab/>
        </w:r>
        <w:r w:rsidR="00DD613B">
          <w:rPr>
            <w:noProof/>
            <w:webHidden/>
          </w:rPr>
          <w:fldChar w:fldCharType="begin"/>
        </w:r>
        <w:r w:rsidR="00DD613B">
          <w:rPr>
            <w:noProof/>
            <w:webHidden/>
          </w:rPr>
          <w:instrText xml:space="preserve"> PAGEREF _Toc317268660 \h </w:instrText>
        </w:r>
        <w:r w:rsidR="00DD613B">
          <w:rPr>
            <w:noProof/>
            <w:webHidden/>
          </w:rPr>
        </w:r>
        <w:r w:rsidR="00DD613B">
          <w:rPr>
            <w:noProof/>
            <w:webHidden/>
          </w:rPr>
          <w:fldChar w:fldCharType="separate"/>
        </w:r>
        <w:r w:rsidR="00DD613B">
          <w:rPr>
            <w:noProof/>
            <w:webHidden/>
          </w:rPr>
          <w:t>8</w:t>
        </w:r>
        <w:r w:rsidR="00DD613B">
          <w:rPr>
            <w:noProof/>
            <w:webHidden/>
          </w:rPr>
          <w:fldChar w:fldCharType="end"/>
        </w:r>
      </w:hyperlink>
    </w:p>
    <w:p w:rsidR="00DD613B" w:rsidRDefault="00F2631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268661" w:history="1">
        <w:r w:rsidR="00DD613B" w:rsidRPr="00EA2114">
          <w:rPr>
            <w:rStyle w:val="Hipervnculo"/>
          </w:rPr>
          <w:t>3.2.1</w:t>
        </w:r>
        <w:r w:rsidR="00DD613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</w:rPr>
          <w:t>Flujo Básico</w:t>
        </w:r>
        <w:r w:rsidR="00DD613B">
          <w:rPr>
            <w:webHidden/>
          </w:rPr>
          <w:tab/>
        </w:r>
        <w:r w:rsidR="00DD613B">
          <w:rPr>
            <w:webHidden/>
          </w:rPr>
          <w:fldChar w:fldCharType="begin"/>
        </w:r>
        <w:r w:rsidR="00DD613B">
          <w:rPr>
            <w:webHidden/>
          </w:rPr>
          <w:instrText xml:space="preserve"> PAGEREF _Toc317268661 \h </w:instrText>
        </w:r>
        <w:r w:rsidR="00DD613B">
          <w:rPr>
            <w:webHidden/>
          </w:rPr>
        </w:r>
        <w:r w:rsidR="00DD613B">
          <w:rPr>
            <w:webHidden/>
          </w:rPr>
          <w:fldChar w:fldCharType="separate"/>
        </w:r>
        <w:r w:rsidR="00DD613B">
          <w:rPr>
            <w:webHidden/>
          </w:rPr>
          <w:t>8</w:t>
        </w:r>
        <w:r w:rsidR="00DD613B">
          <w:rPr>
            <w:webHidden/>
          </w:rPr>
          <w:fldChar w:fldCharType="end"/>
        </w:r>
      </w:hyperlink>
    </w:p>
    <w:p w:rsidR="00DD613B" w:rsidRDefault="00F2631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662" w:history="1">
        <w:r w:rsidR="00DD613B" w:rsidRPr="00EA2114">
          <w:rPr>
            <w:rStyle w:val="Hipervnculo"/>
            <w:noProof/>
          </w:rPr>
          <w:t>3.3</w:t>
        </w:r>
        <w:r w:rsidR="00DD613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  <w:noProof/>
          </w:rPr>
          <w:t>Flujos alternos</w:t>
        </w:r>
        <w:r w:rsidR="00DD613B">
          <w:rPr>
            <w:noProof/>
            <w:webHidden/>
          </w:rPr>
          <w:tab/>
        </w:r>
        <w:r w:rsidR="00DD613B">
          <w:rPr>
            <w:noProof/>
            <w:webHidden/>
          </w:rPr>
          <w:fldChar w:fldCharType="begin"/>
        </w:r>
        <w:r w:rsidR="00DD613B">
          <w:rPr>
            <w:noProof/>
            <w:webHidden/>
          </w:rPr>
          <w:instrText xml:space="preserve"> PAGEREF _Toc317268662 \h </w:instrText>
        </w:r>
        <w:r w:rsidR="00DD613B">
          <w:rPr>
            <w:noProof/>
            <w:webHidden/>
          </w:rPr>
        </w:r>
        <w:r w:rsidR="00DD613B">
          <w:rPr>
            <w:noProof/>
            <w:webHidden/>
          </w:rPr>
          <w:fldChar w:fldCharType="separate"/>
        </w:r>
        <w:r w:rsidR="00DD613B">
          <w:rPr>
            <w:noProof/>
            <w:webHidden/>
          </w:rPr>
          <w:t>9</w:t>
        </w:r>
        <w:r w:rsidR="00DD613B">
          <w:rPr>
            <w:noProof/>
            <w:webHidden/>
          </w:rPr>
          <w:fldChar w:fldCharType="end"/>
        </w:r>
      </w:hyperlink>
    </w:p>
    <w:p w:rsidR="00DD613B" w:rsidRDefault="00F2631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663" w:history="1">
        <w:r w:rsidR="00DD613B" w:rsidRPr="00EA2114">
          <w:rPr>
            <w:rStyle w:val="Hipervnculo"/>
            <w:noProof/>
          </w:rPr>
          <w:t>3.4</w:t>
        </w:r>
        <w:r w:rsidR="00DD613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  <w:noProof/>
          </w:rPr>
          <w:t>Condiciones Posteriores</w:t>
        </w:r>
        <w:r w:rsidR="00DD613B">
          <w:rPr>
            <w:noProof/>
            <w:webHidden/>
          </w:rPr>
          <w:tab/>
        </w:r>
        <w:r w:rsidR="00DD613B">
          <w:rPr>
            <w:noProof/>
            <w:webHidden/>
          </w:rPr>
          <w:fldChar w:fldCharType="begin"/>
        </w:r>
        <w:r w:rsidR="00DD613B">
          <w:rPr>
            <w:noProof/>
            <w:webHidden/>
          </w:rPr>
          <w:instrText xml:space="preserve"> PAGEREF _Toc317268663 \h </w:instrText>
        </w:r>
        <w:r w:rsidR="00DD613B">
          <w:rPr>
            <w:noProof/>
            <w:webHidden/>
          </w:rPr>
        </w:r>
        <w:r w:rsidR="00DD613B">
          <w:rPr>
            <w:noProof/>
            <w:webHidden/>
          </w:rPr>
          <w:fldChar w:fldCharType="separate"/>
        </w:r>
        <w:r w:rsidR="00DD613B">
          <w:rPr>
            <w:noProof/>
            <w:webHidden/>
          </w:rPr>
          <w:t>9</w:t>
        </w:r>
        <w:r w:rsidR="00DD613B">
          <w:rPr>
            <w:noProof/>
            <w:webHidden/>
          </w:rPr>
          <w:fldChar w:fldCharType="end"/>
        </w:r>
      </w:hyperlink>
    </w:p>
    <w:p w:rsidR="00DD613B" w:rsidRDefault="00F2631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664" w:history="1">
        <w:r w:rsidR="00DD613B" w:rsidRPr="00EA2114">
          <w:rPr>
            <w:rStyle w:val="Hipervnculo"/>
            <w:noProof/>
          </w:rPr>
          <w:t>3.5</w:t>
        </w:r>
        <w:r w:rsidR="00DD613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  <w:noProof/>
          </w:rPr>
          <w:t>Diagrama</w:t>
        </w:r>
        <w:r w:rsidR="00DD613B">
          <w:rPr>
            <w:noProof/>
            <w:webHidden/>
          </w:rPr>
          <w:tab/>
        </w:r>
        <w:r w:rsidR="00DD613B">
          <w:rPr>
            <w:noProof/>
            <w:webHidden/>
          </w:rPr>
          <w:fldChar w:fldCharType="begin"/>
        </w:r>
        <w:r w:rsidR="00DD613B">
          <w:rPr>
            <w:noProof/>
            <w:webHidden/>
          </w:rPr>
          <w:instrText xml:space="preserve"> PAGEREF _Toc317268664 \h </w:instrText>
        </w:r>
        <w:r w:rsidR="00DD613B">
          <w:rPr>
            <w:noProof/>
            <w:webHidden/>
          </w:rPr>
        </w:r>
        <w:r w:rsidR="00DD613B">
          <w:rPr>
            <w:noProof/>
            <w:webHidden/>
          </w:rPr>
          <w:fldChar w:fldCharType="separate"/>
        </w:r>
        <w:r w:rsidR="00DD613B">
          <w:rPr>
            <w:noProof/>
            <w:webHidden/>
          </w:rPr>
          <w:t>10</w:t>
        </w:r>
        <w:r w:rsidR="00DD613B">
          <w:rPr>
            <w:noProof/>
            <w:webHidden/>
          </w:rPr>
          <w:fldChar w:fldCharType="end"/>
        </w:r>
      </w:hyperlink>
    </w:p>
    <w:p w:rsidR="00DD613B" w:rsidRDefault="00F2631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665" w:history="1">
        <w:r w:rsidR="00DD613B" w:rsidRPr="00EA2114">
          <w:rPr>
            <w:rStyle w:val="Hipervnculo"/>
            <w:noProof/>
          </w:rPr>
          <w:t>3.6</w:t>
        </w:r>
        <w:r w:rsidR="00DD613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  <w:noProof/>
          </w:rPr>
          <w:t>Observaciones</w:t>
        </w:r>
        <w:r w:rsidR="00DD613B">
          <w:rPr>
            <w:noProof/>
            <w:webHidden/>
          </w:rPr>
          <w:tab/>
        </w:r>
        <w:r w:rsidR="00DD613B">
          <w:rPr>
            <w:noProof/>
            <w:webHidden/>
          </w:rPr>
          <w:fldChar w:fldCharType="begin"/>
        </w:r>
        <w:r w:rsidR="00DD613B">
          <w:rPr>
            <w:noProof/>
            <w:webHidden/>
          </w:rPr>
          <w:instrText xml:space="preserve"> PAGEREF _Toc317268665 \h </w:instrText>
        </w:r>
        <w:r w:rsidR="00DD613B">
          <w:rPr>
            <w:noProof/>
            <w:webHidden/>
          </w:rPr>
        </w:r>
        <w:r w:rsidR="00DD613B">
          <w:rPr>
            <w:noProof/>
            <w:webHidden/>
          </w:rPr>
          <w:fldChar w:fldCharType="separate"/>
        </w:r>
        <w:r w:rsidR="00DD613B">
          <w:rPr>
            <w:noProof/>
            <w:webHidden/>
          </w:rPr>
          <w:t>10</w:t>
        </w:r>
        <w:r w:rsidR="00DD613B">
          <w:rPr>
            <w:noProof/>
            <w:webHidden/>
          </w:rPr>
          <w:fldChar w:fldCharType="end"/>
        </w:r>
      </w:hyperlink>
    </w:p>
    <w:p w:rsidR="00DD613B" w:rsidRDefault="00F2631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666" w:history="1">
        <w:r w:rsidR="00DD613B" w:rsidRPr="00EA2114">
          <w:rPr>
            <w:rStyle w:val="Hipervnculo"/>
            <w:noProof/>
          </w:rPr>
          <w:t>4</w:t>
        </w:r>
        <w:r w:rsidR="00DD613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  <w:noProof/>
          </w:rPr>
          <w:t>CU.02.08.03 – GenerarCambioDeEtapa</w:t>
        </w:r>
        <w:r w:rsidR="00DD613B">
          <w:rPr>
            <w:noProof/>
            <w:webHidden/>
          </w:rPr>
          <w:tab/>
        </w:r>
        <w:r w:rsidR="00DD613B">
          <w:rPr>
            <w:noProof/>
            <w:webHidden/>
          </w:rPr>
          <w:fldChar w:fldCharType="begin"/>
        </w:r>
        <w:r w:rsidR="00DD613B">
          <w:rPr>
            <w:noProof/>
            <w:webHidden/>
          </w:rPr>
          <w:instrText xml:space="preserve"> PAGEREF _Toc317268666 \h </w:instrText>
        </w:r>
        <w:r w:rsidR="00DD613B">
          <w:rPr>
            <w:noProof/>
            <w:webHidden/>
          </w:rPr>
        </w:r>
        <w:r w:rsidR="00DD613B">
          <w:rPr>
            <w:noProof/>
            <w:webHidden/>
          </w:rPr>
          <w:fldChar w:fldCharType="separate"/>
        </w:r>
        <w:r w:rsidR="00DD613B">
          <w:rPr>
            <w:noProof/>
            <w:webHidden/>
          </w:rPr>
          <w:t>11</w:t>
        </w:r>
        <w:r w:rsidR="00DD613B">
          <w:rPr>
            <w:noProof/>
            <w:webHidden/>
          </w:rPr>
          <w:fldChar w:fldCharType="end"/>
        </w:r>
      </w:hyperlink>
    </w:p>
    <w:p w:rsidR="00DD613B" w:rsidRDefault="00F2631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667" w:history="1">
        <w:r w:rsidR="00DD613B" w:rsidRPr="00EA2114">
          <w:rPr>
            <w:rStyle w:val="Hipervnculo"/>
            <w:noProof/>
          </w:rPr>
          <w:t>4.1</w:t>
        </w:r>
        <w:r w:rsidR="00DD613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  <w:noProof/>
          </w:rPr>
          <w:t>Descripción Breve</w:t>
        </w:r>
        <w:r w:rsidR="00DD613B">
          <w:rPr>
            <w:noProof/>
            <w:webHidden/>
          </w:rPr>
          <w:tab/>
        </w:r>
        <w:r w:rsidR="00DD613B">
          <w:rPr>
            <w:noProof/>
            <w:webHidden/>
          </w:rPr>
          <w:fldChar w:fldCharType="begin"/>
        </w:r>
        <w:r w:rsidR="00DD613B">
          <w:rPr>
            <w:noProof/>
            <w:webHidden/>
          </w:rPr>
          <w:instrText xml:space="preserve"> PAGEREF _Toc317268667 \h </w:instrText>
        </w:r>
        <w:r w:rsidR="00DD613B">
          <w:rPr>
            <w:noProof/>
            <w:webHidden/>
          </w:rPr>
        </w:r>
        <w:r w:rsidR="00DD613B">
          <w:rPr>
            <w:noProof/>
            <w:webHidden/>
          </w:rPr>
          <w:fldChar w:fldCharType="separate"/>
        </w:r>
        <w:r w:rsidR="00DD613B">
          <w:rPr>
            <w:noProof/>
            <w:webHidden/>
          </w:rPr>
          <w:t>11</w:t>
        </w:r>
        <w:r w:rsidR="00DD613B">
          <w:rPr>
            <w:noProof/>
            <w:webHidden/>
          </w:rPr>
          <w:fldChar w:fldCharType="end"/>
        </w:r>
      </w:hyperlink>
    </w:p>
    <w:p w:rsidR="00DD613B" w:rsidRDefault="00F2631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668" w:history="1">
        <w:r w:rsidR="00DD613B" w:rsidRPr="00EA2114">
          <w:rPr>
            <w:rStyle w:val="Hipervnculo"/>
            <w:noProof/>
          </w:rPr>
          <w:t>4.2</w:t>
        </w:r>
        <w:r w:rsidR="00DD613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  <w:noProof/>
          </w:rPr>
          <w:t>Actores</w:t>
        </w:r>
        <w:r w:rsidR="00DD613B">
          <w:rPr>
            <w:noProof/>
            <w:webHidden/>
          </w:rPr>
          <w:tab/>
        </w:r>
        <w:r w:rsidR="00DD613B">
          <w:rPr>
            <w:noProof/>
            <w:webHidden/>
          </w:rPr>
          <w:fldChar w:fldCharType="begin"/>
        </w:r>
        <w:r w:rsidR="00DD613B">
          <w:rPr>
            <w:noProof/>
            <w:webHidden/>
          </w:rPr>
          <w:instrText xml:space="preserve"> PAGEREF _Toc317268668 \h </w:instrText>
        </w:r>
        <w:r w:rsidR="00DD613B">
          <w:rPr>
            <w:noProof/>
            <w:webHidden/>
          </w:rPr>
        </w:r>
        <w:r w:rsidR="00DD613B">
          <w:rPr>
            <w:noProof/>
            <w:webHidden/>
          </w:rPr>
          <w:fldChar w:fldCharType="separate"/>
        </w:r>
        <w:r w:rsidR="00DD613B">
          <w:rPr>
            <w:noProof/>
            <w:webHidden/>
          </w:rPr>
          <w:t>11</w:t>
        </w:r>
        <w:r w:rsidR="00DD613B">
          <w:rPr>
            <w:noProof/>
            <w:webHidden/>
          </w:rPr>
          <w:fldChar w:fldCharType="end"/>
        </w:r>
      </w:hyperlink>
    </w:p>
    <w:p w:rsidR="00DD613B" w:rsidRDefault="00F2631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669" w:history="1">
        <w:r w:rsidR="00DD613B" w:rsidRPr="00EA2114">
          <w:rPr>
            <w:rStyle w:val="Hipervnculo"/>
            <w:noProof/>
          </w:rPr>
          <w:t>4.3</w:t>
        </w:r>
        <w:r w:rsidR="00DD613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  <w:noProof/>
          </w:rPr>
          <w:t>Condiciones Previas</w:t>
        </w:r>
        <w:r w:rsidR="00DD613B">
          <w:rPr>
            <w:noProof/>
            <w:webHidden/>
          </w:rPr>
          <w:tab/>
        </w:r>
        <w:r w:rsidR="00DD613B">
          <w:rPr>
            <w:noProof/>
            <w:webHidden/>
          </w:rPr>
          <w:fldChar w:fldCharType="begin"/>
        </w:r>
        <w:r w:rsidR="00DD613B">
          <w:rPr>
            <w:noProof/>
            <w:webHidden/>
          </w:rPr>
          <w:instrText xml:space="preserve"> PAGEREF _Toc317268669 \h </w:instrText>
        </w:r>
        <w:r w:rsidR="00DD613B">
          <w:rPr>
            <w:noProof/>
            <w:webHidden/>
          </w:rPr>
        </w:r>
        <w:r w:rsidR="00DD613B">
          <w:rPr>
            <w:noProof/>
            <w:webHidden/>
          </w:rPr>
          <w:fldChar w:fldCharType="separate"/>
        </w:r>
        <w:r w:rsidR="00DD613B">
          <w:rPr>
            <w:noProof/>
            <w:webHidden/>
          </w:rPr>
          <w:t>11</w:t>
        </w:r>
        <w:r w:rsidR="00DD613B">
          <w:rPr>
            <w:noProof/>
            <w:webHidden/>
          </w:rPr>
          <w:fldChar w:fldCharType="end"/>
        </w:r>
      </w:hyperlink>
    </w:p>
    <w:p w:rsidR="00DD613B" w:rsidRDefault="00F2631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268670" w:history="1">
        <w:r w:rsidR="00DD613B" w:rsidRPr="00EA2114">
          <w:rPr>
            <w:rStyle w:val="Hipervnculo"/>
          </w:rPr>
          <w:t>4.3.1</w:t>
        </w:r>
        <w:r w:rsidR="00DD613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</w:rPr>
          <w:t>El usuario deberá iniciar sesión en el sistema.</w:t>
        </w:r>
        <w:r w:rsidR="00DD613B">
          <w:rPr>
            <w:webHidden/>
          </w:rPr>
          <w:tab/>
        </w:r>
        <w:r w:rsidR="00DD613B">
          <w:rPr>
            <w:webHidden/>
          </w:rPr>
          <w:fldChar w:fldCharType="begin"/>
        </w:r>
        <w:r w:rsidR="00DD613B">
          <w:rPr>
            <w:webHidden/>
          </w:rPr>
          <w:instrText xml:space="preserve"> PAGEREF _Toc317268670 \h </w:instrText>
        </w:r>
        <w:r w:rsidR="00DD613B">
          <w:rPr>
            <w:webHidden/>
          </w:rPr>
        </w:r>
        <w:r w:rsidR="00DD613B">
          <w:rPr>
            <w:webHidden/>
          </w:rPr>
          <w:fldChar w:fldCharType="separate"/>
        </w:r>
        <w:r w:rsidR="00DD613B">
          <w:rPr>
            <w:webHidden/>
          </w:rPr>
          <w:t>11</w:t>
        </w:r>
        <w:r w:rsidR="00DD613B">
          <w:rPr>
            <w:webHidden/>
          </w:rPr>
          <w:fldChar w:fldCharType="end"/>
        </w:r>
      </w:hyperlink>
    </w:p>
    <w:p w:rsidR="00DD613B" w:rsidRDefault="00F2631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268671" w:history="1">
        <w:r w:rsidR="00DD613B" w:rsidRPr="00EA2114">
          <w:rPr>
            <w:rStyle w:val="Hipervnculo"/>
          </w:rPr>
          <w:t>4.3.2</w:t>
        </w:r>
        <w:r w:rsidR="00DD613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</w:rPr>
          <w:t>El usuario deberá realizar una búsqueda de trámites.</w:t>
        </w:r>
        <w:r w:rsidR="00DD613B">
          <w:rPr>
            <w:webHidden/>
          </w:rPr>
          <w:tab/>
        </w:r>
        <w:r w:rsidR="00DD613B">
          <w:rPr>
            <w:webHidden/>
          </w:rPr>
          <w:fldChar w:fldCharType="begin"/>
        </w:r>
        <w:r w:rsidR="00DD613B">
          <w:rPr>
            <w:webHidden/>
          </w:rPr>
          <w:instrText xml:space="preserve"> PAGEREF _Toc317268671 \h </w:instrText>
        </w:r>
        <w:r w:rsidR="00DD613B">
          <w:rPr>
            <w:webHidden/>
          </w:rPr>
        </w:r>
        <w:r w:rsidR="00DD613B">
          <w:rPr>
            <w:webHidden/>
          </w:rPr>
          <w:fldChar w:fldCharType="separate"/>
        </w:r>
        <w:r w:rsidR="00DD613B">
          <w:rPr>
            <w:webHidden/>
          </w:rPr>
          <w:t>11</w:t>
        </w:r>
        <w:r w:rsidR="00DD613B">
          <w:rPr>
            <w:webHidden/>
          </w:rPr>
          <w:fldChar w:fldCharType="end"/>
        </w:r>
      </w:hyperlink>
    </w:p>
    <w:p w:rsidR="00DD613B" w:rsidRDefault="00F2631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672" w:history="1">
        <w:r w:rsidR="00DD613B" w:rsidRPr="00EA2114">
          <w:rPr>
            <w:rStyle w:val="Hipervnculo"/>
            <w:noProof/>
          </w:rPr>
          <w:t>4.4</w:t>
        </w:r>
        <w:r w:rsidR="00DD613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  <w:noProof/>
          </w:rPr>
          <w:t>Flujo de Eventos</w:t>
        </w:r>
        <w:r w:rsidR="00DD613B">
          <w:rPr>
            <w:noProof/>
            <w:webHidden/>
          </w:rPr>
          <w:tab/>
        </w:r>
        <w:r w:rsidR="00DD613B">
          <w:rPr>
            <w:noProof/>
            <w:webHidden/>
          </w:rPr>
          <w:fldChar w:fldCharType="begin"/>
        </w:r>
        <w:r w:rsidR="00DD613B">
          <w:rPr>
            <w:noProof/>
            <w:webHidden/>
          </w:rPr>
          <w:instrText xml:space="preserve"> PAGEREF _Toc317268672 \h </w:instrText>
        </w:r>
        <w:r w:rsidR="00DD613B">
          <w:rPr>
            <w:noProof/>
            <w:webHidden/>
          </w:rPr>
        </w:r>
        <w:r w:rsidR="00DD613B">
          <w:rPr>
            <w:noProof/>
            <w:webHidden/>
          </w:rPr>
          <w:fldChar w:fldCharType="separate"/>
        </w:r>
        <w:r w:rsidR="00DD613B">
          <w:rPr>
            <w:noProof/>
            <w:webHidden/>
          </w:rPr>
          <w:t>11</w:t>
        </w:r>
        <w:r w:rsidR="00DD613B">
          <w:rPr>
            <w:noProof/>
            <w:webHidden/>
          </w:rPr>
          <w:fldChar w:fldCharType="end"/>
        </w:r>
      </w:hyperlink>
    </w:p>
    <w:p w:rsidR="00DD613B" w:rsidRDefault="00F2631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268673" w:history="1">
        <w:r w:rsidR="00DD613B" w:rsidRPr="00EA2114">
          <w:rPr>
            <w:rStyle w:val="Hipervnculo"/>
          </w:rPr>
          <w:t>4.4.1</w:t>
        </w:r>
        <w:r w:rsidR="00DD613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</w:rPr>
          <w:t>Flujo Básico</w:t>
        </w:r>
        <w:r w:rsidR="00DD613B">
          <w:rPr>
            <w:webHidden/>
          </w:rPr>
          <w:tab/>
        </w:r>
        <w:r w:rsidR="00DD613B">
          <w:rPr>
            <w:webHidden/>
          </w:rPr>
          <w:fldChar w:fldCharType="begin"/>
        </w:r>
        <w:r w:rsidR="00DD613B">
          <w:rPr>
            <w:webHidden/>
          </w:rPr>
          <w:instrText xml:space="preserve"> PAGEREF _Toc317268673 \h </w:instrText>
        </w:r>
        <w:r w:rsidR="00DD613B">
          <w:rPr>
            <w:webHidden/>
          </w:rPr>
        </w:r>
        <w:r w:rsidR="00DD613B">
          <w:rPr>
            <w:webHidden/>
          </w:rPr>
          <w:fldChar w:fldCharType="separate"/>
        </w:r>
        <w:r w:rsidR="00DD613B">
          <w:rPr>
            <w:webHidden/>
          </w:rPr>
          <w:t>11</w:t>
        </w:r>
        <w:r w:rsidR="00DD613B">
          <w:rPr>
            <w:webHidden/>
          </w:rPr>
          <w:fldChar w:fldCharType="end"/>
        </w:r>
      </w:hyperlink>
    </w:p>
    <w:p w:rsidR="00DD613B" w:rsidRDefault="00F2631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674" w:history="1">
        <w:r w:rsidR="00DD613B" w:rsidRPr="00EA2114">
          <w:rPr>
            <w:rStyle w:val="Hipervnculo"/>
            <w:noProof/>
          </w:rPr>
          <w:t>4.5</w:t>
        </w:r>
        <w:r w:rsidR="00DD613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  <w:noProof/>
          </w:rPr>
          <w:t>Flujos alternos</w:t>
        </w:r>
        <w:r w:rsidR="00DD613B">
          <w:rPr>
            <w:noProof/>
            <w:webHidden/>
          </w:rPr>
          <w:tab/>
        </w:r>
        <w:r w:rsidR="00DD613B">
          <w:rPr>
            <w:noProof/>
            <w:webHidden/>
          </w:rPr>
          <w:fldChar w:fldCharType="begin"/>
        </w:r>
        <w:r w:rsidR="00DD613B">
          <w:rPr>
            <w:noProof/>
            <w:webHidden/>
          </w:rPr>
          <w:instrText xml:space="preserve"> PAGEREF _Toc317268674 \h </w:instrText>
        </w:r>
        <w:r w:rsidR="00DD613B">
          <w:rPr>
            <w:noProof/>
            <w:webHidden/>
          </w:rPr>
        </w:r>
        <w:r w:rsidR="00DD613B">
          <w:rPr>
            <w:noProof/>
            <w:webHidden/>
          </w:rPr>
          <w:fldChar w:fldCharType="separate"/>
        </w:r>
        <w:r w:rsidR="00DD613B">
          <w:rPr>
            <w:noProof/>
            <w:webHidden/>
          </w:rPr>
          <w:t>13</w:t>
        </w:r>
        <w:r w:rsidR="00DD613B">
          <w:rPr>
            <w:noProof/>
            <w:webHidden/>
          </w:rPr>
          <w:fldChar w:fldCharType="end"/>
        </w:r>
      </w:hyperlink>
    </w:p>
    <w:p w:rsidR="00DD613B" w:rsidRDefault="00F2631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675" w:history="1">
        <w:r w:rsidR="00DD613B" w:rsidRPr="00EA2114">
          <w:rPr>
            <w:rStyle w:val="Hipervnculo"/>
            <w:noProof/>
          </w:rPr>
          <w:t>4.6</w:t>
        </w:r>
        <w:r w:rsidR="00DD613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  <w:noProof/>
          </w:rPr>
          <w:t>Condiciones Posteriores</w:t>
        </w:r>
        <w:r w:rsidR="00DD613B">
          <w:rPr>
            <w:noProof/>
            <w:webHidden/>
          </w:rPr>
          <w:tab/>
        </w:r>
        <w:r w:rsidR="00DD613B">
          <w:rPr>
            <w:noProof/>
            <w:webHidden/>
          </w:rPr>
          <w:fldChar w:fldCharType="begin"/>
        </w:r>
        <w:r w:rsidR="00DD613B">
          <w:rPr>
            <w:noProof/>
            <w:webHidden/>
          </w:rPr>
          <w:instrText xml:space="preserve"> PAGEREF _Toc317268675 \h </w:instrText>
        </w:r>
        <w:r w:rsidR="00DD613B">
          <w:rPr>
            <w:noProof/>
            <w:webHidden/>
          </w:rPr>
        </w:r>
        <w:r w:rsidR="00DD613B">
          <w:rPr>
            <w:noProof/>
            <w:webHidden/>
          </w:rPr>
          <w:fldChar w:fldCharType="separate"/>
        </w:r>
        <w:r w:rsidR="00DD613B">
          <w:rPr>
            <w:noProof/>
            <w:webHidden/>
          </w:rPr>
          <w:t>13</w:t>
        </w:r>
        <w:r w:rsidR="00DD613B">
          <w:rPr>
            <w:noProof/>
            <w:webHidden/>
          </w:rPr>
          <w:fldChar w:fldCharType="end"/>
        </w:r>
      </w:hyperlink>
    </w:p>
    <w:p w:rsidR="00DD613B" w:rsidRDefault="00F2631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676" w:history="1">
        <w:r w:rsidR="00DD613B" w:rsidRPr="00EA2114">
          <w:rPr>
            <w:rStyle w:val="Hipervnculo"/>
            <w:noProof/>
          </w:rPr>
          <w:t>4.7</w:t>
        </w:r>
        <w:r w:rsidR="00DD613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  <w:noProof/>
          </w:rPr>
          <w:t>Diagrama</w:t>
        </w:r>
        <w:r w:rsidR="00DD613B">
          <w:rPr>
            <w:noProof/>
            <w:webHidden/>
          </w:rPr>
          <w:tab/>
        </w:r>
        <w:r w:rsidR="00DD613B">
          <w:rPr>
            <w:noProof/>
            <w:webHidden/>
          </w:rPr>
          <w:fldChar w:fldCharType="begin"/>
        </w:r>
        <w:r w:rsidR="00DD613B">
          <w:rPr>
            <w:noProof/>
            <w:webHidden/>
          </w:rPr>
          <w:instrText xml:space="preserve"> PAGEREF _Toc317268676 \h </w:instrText>
        </w:r>
        <w:r w:rsidR="00DD613B">
          <w:rPr>
            <w:noProof/>
            <w:webHidden/>
          </w:rPr>
        </w:r>
        <w:r w:rsidR="00DD613B">
          <w:rPr>
            <w:noProof/>
            <w:webHidden/>
          </w:rPr>
          <w:fldChar w:fldCharType="separate"/>
        </w:r>
        <w:r w:rsidR="00DD613B">
          <w:rPr>
            <w:noProof/>
            <w:webHidden/>
          </w:rPr>
          <w:t>14</w:t>
        </w:r>
        <w:r w:rsidR="00DD613B">
          <w:rPr>
            <w:noProof/>
            <w:webHidden/>
          </w:rPr>
          <w:fldChar w:fldCharType="end"/>
        </w:r>
      </w:hyperlink>
    </w:p>
    <w:p w:rsidR="00DD613B" w:rsidRDefault="00F2631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677" w:history="1">
        <w:r w:rsidR="00DD613B" w:rsidRPr="00EA2114">
          <w:rPr>
            <w:rStyle w:val="Hipervnculo"/>
            <w:noProof/>
          </w:rPr>
          <w:t>4.8</w:t>
        </w:r>
        <w:r w:rsidR="00DD613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  <w:noProof/>
          </w:rPr>
          <w:t>Observaciones</w:t>
        </w:r>
        <w:r w:rsidR="00DD613B">
          <w:rPr>
            <w:noProof/>
            <w:webHidden/>
          </w:rPr>
          <w:tab/>
        </w:r>
        <w:r w:rsidR="00DD613B">
          <w:rPr>
            <w:noProof/>
            <w:webHidden/>
          </w:rPr>
          <w:fldChar w:fldCharType="begin"/>
        </w:r>
        <w:r w:rsidR="00DD613B">
          <w:rPr>
            <w:noProof/>
            <w:webHidden/>
          </w:rPr>
          <w:instrText xml:space="preserve"> PAGEREF _Toc317268677 \h </w:instrText>
        </w:r>
        <w:r w:rsidR="00DD613B">
          <w:rPr>
            <w:noProof/>
            <w:webHidden/>
          </w:rPr>
        </w:r>
        <w:r w:rsidR="00DD613B">
          <w:rPr>
            <w:noProof/>
            <w:webHidden/>
          </w:rPr>
          <w:fldChar w:fldCharType="separate"/>
        </w:r>
        <w:r w:rsidR="00DD613B">
          <w:rPr>
            <w:noProof/>
            <w:webHidden/>
          </w:rPr>
          <w:t>14</w:t>
        </w:r>
        <w:r w:rsidR="00DD613B">
          <w:rPr>
            <w:noProof/>
            <w:webHidden/>
          </w:rPr>
          <w:fldChar w:fldCharType="end"/>
        </w:r>
      </w:hyperlink>
    </w:p>
    <w:p w:rsidR="00DD613B" w:rsidRDefault="00F2631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678" w:history="1">
        <w:r w:rsidR="00DD613B" w:rsidRPr="00EA2114">
          <w:rPr>
            <w:rStyle w:val="Hipervnculo"/>
            <w:noProof/>
          </w:rPr>
          <w:t>5</w:t>
        </w:r>
        <w:r w:rsidR="00DD613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  <w:noProof/>
          </w:rPr>
          <w:t>CU.02.08.04 – ImprimirCambioDeEtapa</w:t>
        </w:r>
        <w:r w:rsidR="00DD613B">
          <w:rPr>
            <w:noProof/>
            <w:webHidden/>
          </w:rPr>
          <w:tab/>
        </w:r>
        <w:r w:rsidR="00DD613B">
          <w:rPr>
            <w:noProof/>
            <w:webHidden/>
          </w:rPr>
          <w:fldChar w:fldCharType="begin"/>
        </w:r>
        <w:r w:rsidR="00DD613B">
          <w:rPr>
            <w:noProof/>
            <w:webHidden/>
          </w:rPr>
          <w:instrText xml:space="preserve"> PAGEREF _Toc317268678 \h </w:instrText>
        </w:r>
        <w:r w:rsidR="00DD613B">
          <w:rPr>
            <w:noProof/>
            <w:webHidden/>
          </w:rPr>
        </w:r>
        <w:r w:rsidR="00DD613B">
          <w:rPr>
            <w:noProof/>
            <w:webHidden/>
          </w:rPr>
          <w:fldChar w:fldCharType="separate"/>
        </w:r>
        <w:r w:rsidR="00DD613B">
          <w:rPr>
            <w:noProof/>
            <w:webHidden/>
          </w:rPr>
          <w:t>15</w:t>
        </w:r>
        <w:r w:rsidR="00DD613B">
          <w:rPr>
            <w:noProof/>
            <w:webHidden/>
          </w:rPr>
          <w:fldChar w:fldCharType="end"/>
        </w:r>
      </w:hyperlink>
    </w:p>
    <w:p w:rsidR="00DD613B" w:rsidRDefault="00F2631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679" w:history="1">
        <w:r w:rsidR="00DD613B" w:rsidRPr="00EA2114">
          <w:rPr>
            <w:rStyle w:val="Hipervnculo"/>
            <w:noProof/>
          </w:rPr>
          <w:t>5.1</w:t>
        </w:r>
        <w:r w:rsidR="00DD613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  <w:noProof/>
          </w:rPr>
          <w:t>Descripción Breve</w:t>
        </w:r>
        <w:r w:rsidR="00DD613B">
          <w:rPr>
            <w:noProof/>
            <w:webHidden/>
          </w:rPr>
          <w:tab/>
        </w:r>
        <w:r w:rsidR="00DD613B">
          <w:rPr>
            <w:noProof/>
            <w:webHidden/>
          </w:rPr>
          <w:fldChar w:fldCharType="begin"/>
        </w:r>
        <w:r w:rsidR="00DD613B">
          <w:rPr>
            <w:noProof/>
            <w:webHidden/>
          </w:rPr>
          <w:instrText xml:space="preserve"> PAGEREF _Toc317268679 \h </w:instrText>
        </w:r>
        <w:r w:rsidR="00DD613B">
          <w:rPr>
            <w:noProof/>
            <w:webHidden/>
          </w:rPr>
        </w:r>
        <w:r w:rsidR="00DD613B">
          <w:rPr>
            <w:noProof/>
            <w:webHidden/>
          </w:rPr>
          <w:fldChar w:fldCharType="separate"/>
        </w:r>
        <w:r w:rsidR="00DD613B">
          <w:rPr>
            <w:noProof/>
            <w:webHidden/>
          </w:rPr>
          <w:t>15</w:t>
        </w:r>
        <w:r w:rsidR="00DD613B">
          <w:rPr>
            <w:noProof/>
            <w:webHidden/>
          </w:rPr>
          <w:fldChar w:fldCharType="end"/>
        </w:r>
      </w:hyperlink>
    </w:p>
    <w:p w:rsidR="00DD613B" w:rsidRDefault="00F2631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680" w:history="1">
        <w:r w:rsidR="00DD613B" w:rsidRPr="00EA2114">
          <w:rPr>
            <w:rStyle w:val="Hipervnculo"/>
            <w:noProof/>
          </w:rPr>
          <w:t>5.1</w:t>
        </w:r>
        <w:r w:rsidR="00DD613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  <w:noProof/>
          </w:rPr>
          <w:t>Actores</w:t>
        </w:r>
        <w:r w:rsidR="00DD613B">
          <w:rPr>
            <w:noProof/>
            <w:webHidden/>
          </w:rPr>
          <w:tab/>
        </w:r>
        <w:r w:rsidR="00DD613B">
          <w:rPr>
            <w:noProof/>
            <w:webHidden/>
          </w:rPr>
          <w:fldChar w:fldCharType="begin"/>
        </w:r>
        <w:r w:rsidR="00DD613B">
          <w:rPr>
            <w:noProof/>
            <w:webHidden/>
          </w:rPr>
          <w:instrText xml:space="preserve"> PAGEREF _Toc317268680 \h </w:instrText>
        </w:r>
        <w:r w:rsidR="00DD613B">
          <w:rPr>
            <w:noProof/>
            <w:webHidden/>
          </w:rPr>
        </w:r>
        <w:r w:rsidR="00DD613B">
          <w:rPr>
            <w:noProof/>
            <w:webHidden/>
          </w:rPr>
          <w:fldChar w:fldCharType="separate"/>
        </w:r>
        <w:r w:rsidR="00DD613B">
          <w:rPr>
            <w:noProof/>
            <w:webHidden/>
          </w:rPr>
          <w:t>15</w:t>
        </w:r>
        <w:r w:rsidR="00DD613B">
          <w:rPr>
            <w:noProof/>
            <w:webHidden/>
          </w:rPr>
          <w:fldChar w:fldCharType="end"/>
        </w:r>
      </w:hyperlink>
    </w:p>
    <w:p w:rsidR="00DD613B" w:rsidRDefault="00F2631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681" w:history="1">
        <w:r w:rsidR="00DD613B" w:rsidRPr="00EA2114">
          <w:rPr>
            <w:rStyle w:val="Hipervnculo"/>
            <w:noProof/>
          </w:rPr>
          <w:t>5.2</w:t>
        </w:r>
        <w:r w:rsidR="00DD613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  <w:noProof/>
          </w:rPr>
          <w:t>Condiciones Previas</w:t>
        </w:r>
        <w:r w:rsidR="00DD613B">
          <w:rPr>
            <w:noProof/>
            <w:webHidden/>
          </w:rPr>
          <w:tab/>
        </w:r>
        <w:r w:rsidR="00DD613B">
          <w:rPr>
            <w:noProof/>
            <w:webHidden/>
          </w:rPr>
          <w:fldChar w:fldCharType="begin"/>
        </w:r>
        <w:r w:rsidR="00DD613B">
          <w:rPr>
            <w:noProof/>
            <w:webHidden/>
          </w:rPr>
          <w:instrText xml:space="preserve"> PAGEREF _Toc317268681 \h </w:instrText>
        </w:r>
        <w:r w:rsidR="00DD613B">
          <w:rPr>
            <w:noProof/>
            <w:webHidden/>
          </w:rPr>
        </w:r>
        <w:r w:rsidR="00DD613B">
          <w:rPr>
            <w:noProof/>
            <w:webHidden/>
          </w:rPr>
          <w:fldChar w:fldCharType="separate"/>
        </w:r>
        <w:r w:rsidR="00DD613B">
          <w:rPr>
            <w:noProof/>
            <w:webHidden/>
          </w:rPr>
          <w:t>15</w:t>
        </w:r>
        <w:r w:rsidR="00DD613B">
          <w:rPr>
            <w:noProof/>
            <w:webHidden/>
          </w:rPr>
          <w:fldChar w:fldCharType="end"/>
        </w:r>
      </w:hyperlink>
    </w:p>
    <w:p w:rsidR="00DD613B" w:rsidRDefault="00F2631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268682" w:history="1">
        <w:r w:rsidR="00DD613B" w:rsidRPr="00EA2114">
          <w:rPr>
            <w:rStyle w:val="Hipervnculo"/>
          </w:rPr>
          <w:t>5.2.1</w:t>
        </w:r>
        <w:r w:rsidR="00DD613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</w:rPr>
          <w:t>El usuario deberá iniciar sesión en el sistema.</w:t>
        </w:r>
        <w:r w:rsidR="00DD613B">
          <w:rPr>
            <w:webHidden/>
          </w:rPr>
          <w:tab/>
        </w:r>
        <w:r w:rsidR="00DD613B">
          <w:rPr>
            <w:webHidden/>
          </w:rPr>
          <w:fldChar w:fldCharType="begin"/>
        </w:r>
        <w:r w:rsidR="00DD613B">
          <w:rPr>
            <w:webHidden/>
          </w:rPr>
          <w:instrText xml:space="preserve"> PAGEREF _Toc317268682 \h </w:instrText>
        </w:r>
        <w:r w:rsidR="00DD613B">
          <w:rPr>
            <w:webHidden/>
          </w:rPr>
        </w:r>
        <w:r w:rsidR="00DD613B">
          <w:rPr>
            <w:webHidden/>
          </w:rPr>
          <w:fldChar w:fldCharType="separate"/>
        </w:r>
        <w:r w:rsidR="00DD613B">
          <w:rPr>
            <w:webHidden/>
          </w:rPr>
          <w:t>15</w:t>
        </w:r>
        <w:r w:rsidR="00DD613B">
          <w:rPr>
            <w:webHidden/>
          </w:rPr>
          <w:fldChar w:fldCharType="end"/>
        </w:r>
      </w:hyperlink>
    </w:p>
    <w:p w:rsidR="00DD613B" w:rsidRDefault="00F2631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268683" w:history="1">
        <w:r w:rsidR="00DD613B" w:rsidRPr="00EA2114">
          <w:rPr>
            <w:rStyle w:val="Hipervnculo"/>
          </w:rPr>
          <w:t>5.2.2</w:t>
        </w:r>
        <w:r w:rsidR="00DD613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</w:rPr>
          <w:t>El usuario deberá realizar una búsqueda de trámites.</w:t>
        </w:r>
        <w:r w:rsidR="00DD613B">
          <w:rPr>
            <w:webHidden/>
          </w:rPr>
          <w:tab/>
        </w:r>
        <w:r w:rsidR="00DD613B">
          <w:rPr>
            <w:webHidden/>
          </w:rPr>
          <w:fldChar w:fldCharType="begin"/>
        </w:r>
        <w:r w:rsidR="00DD613B">
          <w:rPr>
            <w:webHidden/>
          </w:rPr>
          <w:instrText xml:space="preserve"> PAGEREF _Toc317268683 \h </w:instrText>
        </w:r>
        <w:r w:rsidR="00DD613B">
          <w:rPr>
            <w:webHidden/>
          </w:rPr>
        </w:r>
        <w:r w:rsidR="00DD613B">
          <w:rPr>
            <w:webHidden/>
          </w:rPr>
          <w:fldChar w:fldCharType="separate"/>
        </w:r>
        <w:r w:rsidR="00DD613B">
          <w:rPr>
            <w:webHidden/>
          </w:rPr>
          <w:t>15</w:t>
        </w:r>
        <w:r w:rsidR="00DD613B">
          <w:rPr>
            <w:webHidden/>
          </w:rPr>
          <w:fldChar w:fldCharType="end"/>
        </w:r>
      </w:hyperlink>
    </w:p>
    <w:p w:rsidR="00DD613B" w:rsidRDefault="00F2631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684" w:history="1">
        <w:r w:rsidR="00DD613B" w:rsidRPr="00EA2114">
          <w:rPr>
            <w:rStyle w:val="Hipervnculo"/>
            <w:noProof/>
          </w:rPr>
          <w:t>5.3</w:t>
        </w:r>
        <w:r w:rsidR="00DD613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  <w:noProof/>
          </w:rPr>
          <w:t>Flujo de Eventos</w:t>
        </w:r>
        <w:r w:rsidR="00DD613B">
          <w:rPr>
            <w:noProof/>
            <w:webHidden/>
          </w:rPr>
          <w:tab/>
        </w:r>
        <w:r w:rsidR="00DD613B">
          <w:rPr>
            <w:noProof/>
            <w:webHidden/>
          </w:rPr>
          <w:fldChar w:fldCharType="begin"/>
        </w:r>
        <w:r w:rsidR="00DD613B">
          <w:rPr>
            <w:noProof/>
            <w:webHidden/>
          </w:rPr>
          <w:instrText xml:space="preserve"> PAGEREF _Toc317268684 \h </w:instrText>
        </w:r>
        <w:r w:rsidR="00DD613B">
          <w:rPr>
            <w:noProof/>
            <w:webHidden/>
          </w:rPr>
        </w:r>
        <w:r w:rsidR="00DD613B">
          <w:rPr>
            <w:noProof/>
            <w:webHidden/>
          </w:rPr>
          <w:fldChar w:fldCharType="separate"/>
        </w:r>
        <w:r w:rsidR="00DD613B">
          <w:rPr>
            <w:noProof/>
            <w:webHidden/>
          </w:rPr>
          <w:t>15</w:t>
        </w:r>
        <w:r w:rsidR="00DD613B">
          <w:rPr>
            <w:noProof/>
            <w:webHidden/>
          </w:rPr>
          <w:fldChar w:fldCharType="end"/>
        </w:r>
      </w:hyperlink>
    </w:p>
    <w:p w:rsidR="00DD613B" w:rsidRDefault="00F2631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268685" w:history="1">
        <w:r w:rsidR="00DD613B" w:rsidRPr="00EA2114">
          <w:rPr>
            <w:rStyle w:val="Hipervnculo"/>
          </w:rPr>
          <w:t>5.3.1</w:t>
        </w:r>
        <w:r w:rsidR="00DD613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</w:rPr>
          <w:t>Flujo Básico</w:t>
        </w:r>
        <w:r w:rsidR="00DD613B">
          <w:rPr>
            <w:webHidden/>
          </w:rPr>
          <w:tab/>
        </w:r>
        <w:r w:rsidR="00DD613B">
          <w:rPr>
            <w:webHidden/>
          </w:rPr>
          <w:fldChar w:fldCharType="begin"/>
        </w:r>
        <w:r w:rsidR="00DD613B">
          <w:rPr>
            <w:webHidden/>
          </w:rPr>
          <w:instrText xml:space="preserve"> PAGEREF _Toc317268685 \h </w:instrText>
        </w:r>
        <w:r w:rsidR="00DD613B">
          <w:rPr>
            <w:webHidden/>
          </w:rPr>
        </w:r>
        <w:r w:rsidR="00DD613B">
          <w:rPr>
            <w:webHidden/>
          </w:rPr>
          <w:fldChar w:fldCharType="separate"/>
        </w:r>
        <w:r w:rsidR="00DD613B">
          <w:rPr>
            <w:webHidden/>
          </w:rPr>
          <w:t>15</w:t>
        </w:r>
        <w:r w:rsidR="00DD613B">
          <w:rPr>
            <w:webHidden/>
          </w:rPr>
          <w:fldChar w:fldCharType="end"/>
        </w:r>
      </w:hyperlink>
    </w:p>
    <w:p w:rsidR="00DD613B" w:rsidRDefault="00F2631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686" w:history="1">
        <w:r w:rsidR="00DD613B" w:rsidRPr="00EA2114">
          <w:rPr>
            <w:rStyle w:val="Hipervnculo"/>
            <w:noProof/>
          </w:rPr>
          <w:t>5.4</w:t>
        </w:r>
        <w:r w:rsidR="00DD613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  <w:noProof/>
          </w:rPr>
          <w:t>Flujos alternos</w:t>
        </w:r>
        <w:r w:rsidR="00DD613B">
          <w:rPr>
            <w:noProof/>
            <w:webHidden/>
          </w:rPr>
          <w:tab/>
        </w:r>
        <w:r w:rsidR="00DD613B">
          <w:rPr>
            <w:noProof/>
            <w:webHidden/>
          </w:rPr>
          <w:fldChar w:fldCharType="begin"/>
        </w:r>
        <w:r w:rsidR="00DD613B">
          <w:rPr>
            <w:noProof/>
            <w:webHidden/>
          </w:rPr>
          <w:instrText xml:space="preserve"> PAGEREF _Toc317268686 \h </w:instrText>
        </w:r>
        <w:r w:rsidR="00DD613B">
          <w:rPr>
            <w:noProof/>
            <w:webHidden/>
          </w:rPr>
        </w:r>
        <w:r w:rsidR="00DD613B">
          <w:rPr>
            <w:noProof/>
            <w:webHidden/>
          </w:rPr>
          <w:fldChar w:fldCharType="separate"/>
        </w:r>
        <w:r w:rsidR="00DD613B">
          <w:rPr>
            <w:noProof/>
            <w:webHidden/>
          </w:rPr>
          <w:t>15</w:t>
        </w:r>
        <w:r w:rsidR="00DD613B">
          <w:rPr>
            <w:noProof/>
            <w:webHidden/>
          </w:rPr>
          <w:fldChar w:fldCharType="end"/>
        </w:r>
      </w:hyperlink>
    </w:p>
    <w:p w:rsidR="00DD613B" w:rsidRDefault="00F2631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687" w:history="1">
        <w:r w:rsidR="00DD613B" w:rsidRPr="00EA2114">
          <w:rPr>
            <w:rStyle w:val="Hipervnculo"/>
            <w:noProof/>
          </w:rPr>
          <w:t>5.5</w:t>
        </w:r>
        <w:r w:rsidR="00DD613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  <w:noProof/>
          </w:rPr>
          <w:t>Condiciones Posteriores</w:t>
        </w:r>
        <w:r w:rsidR="00DD613B">
          <w:rPr>
            <w:noProof/>
            <w:webHidden/>
          </w:rPr>
          <w:tab/>
        </w:r>
        <w:r w:rsidR="00DD613B">
          <w:rPr>
            <w:noProof/>
            <w:webHidden/>
          </w:rPr>
          <w:fldChar w:fldCharType="begin"/>
        </w:r>
        <w:r w:rsidR="00DD613B">
          <w:rPr>
            <w:noProof/>
            <w:webHidden/>
          </w:rPr>
          <w:instrText xml:space="preserve"> PAGEREF _Toc317268687 \h </w:instrText>
        </w:r>
        <w:r w:rsidR="00DD613B">
          <w:rPr>
            <w:noProof/>
            <w:webHidden/>
          </w:rPr>
        </w:r>
        <w:r w:rsidR="00DD613B">
          <w:rPr>
            <w:noProof/>
            <w:webHidden/>
          </w:rPr>
          <w:fldChar w:fldCharType="separate"/>
        </w:r>
        <w:r w:rsidR="00DD613B">
          <w:rPr>
            <w:noProof/>
            <w:webHidden/>
          </w:rPr>
          <w:t>15</w:t>
        </w:r>
        <w:r w:rsidR="00DD613B">
          <w:rPr>
            <w:noProof/>
            <w:webHidden/>
          </w:rPr>
          <w:fldChar w:fldCharType="end"/>
        </w:r>
      </w:hyperlink>
    </w:p>
    <w:p w:rsidR="00DD613B" w:rsidRDefault="00F2631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688" w:history="1">
        <w:r w:rsidR="00DD613B" w:rsidRPr="00EA2114">
          <w:rPr>
            <w:rStyle w:val="Hipervnculo"/>
            <w:noProof/>
          </w:rPr>
          <w:t>5.6</w:t>
        </w:r>
        <w:r w:rsidR="00DD613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  <w:noProof/>
          </w:rPr>
          <w:t>Diagrama</w:t>
        </w:r>
        <w:r w:rsidR="00DD613B">
          <w:rPr>
            <w:noProof/>
            <w:webHidden/>
          </w:rPr>
          <w:tab/>
        </w:r>
        <w:r w:rsidR="00DD613B">
          <w:rPr>
            <w:noProof/>
            <w:webHidden/>
          </w:rPr>
          <w:fldChar w:fldCharType="begin"/>
        </w:r>
        <w:r w:rsidR="00DD613B">
          <w:rPr>
            <w:noProof/>
            <w:webHidden/>
          </w:rPr>
          <w:instrText xml:space="preserve"> PAGEREF _Toc317268688 \h </w:instrText>
        </w:r>
        <w:r w:rsidR="00DD613B">
          <w:rPr>
            <w:noProof/>
            <w:webHidden/>
          </w:rPr>
        </w:r>
        <w:r w:rsidR="00DD613B">
          <w:rPr>
            <w:noProof/>
            <w:webHidden/>
          </w:rPr>
          <w:fldChar w:fldCharType="separate"/>
        </w:r>
        <w:r w:rsidR="00DD613B">
          <w:rPr>
            <w:noProof/>
            <w:webHidden/>
          </w:rPr>
          <w:t>16</w:t>
        </w:r>
        <w:r w:rsidR="00DD613B">
          <w:rPr>
            <w:noProof/>
            <w:webHidden/>
          </w:rPr>
          <w:fldChar w:fldCharType="end"/>
        </w:r>
      </w:hyperlink>
    </w:p>
    <w:p w:rsidR="00DD613B" w:rsidRDefault="00F2631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689" w:history="1">
        <w:r w:rsidR="00DD613B" w:rsidRPr="00EA2114">
          <w:rPr>
            <w:rStyle w:val="Hipervnculo"/>
            <w:noProof/>
          </w:rPr>
          <w:t>5.7</w:t>
        </w:r>
        <w:r w:rsidR="00DD613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  <w:noProof/>
          </w:rPr>
          <w:t>Observaciones</w:t>
        </w:r>
        <w:r w:rsidR="00DD613B">
          <w:rPr>
            <w:noProof/>
            <w:webHidden/>
          </w:rPr>
          <w:tab/>
        </w:r>
        <w:r w:rsidR="00DD613B">
          <w:rPr>
            <w:noProof/>
            <w:webHidden/>
          </w:rPr>
          <w:fldChar w:fldCharType="begin"/>
        </w:r>
        <w:r w:rsidR="00DD613B">
          <w:rPr>
            <w:noProof/>
            <w:webHidden/>
          </w:rPr>
          <w:instrText xml:space="preserve"> PAGEREF _Toc317268689 \h </w:instrText>
        </w:r>
        <w:r w:rsidR="00DD613B">
          <w:rPr>
            <w:noProof/>
            <w:webHidden/>
          </w:rPr>
        </w:r>
        <w:r w:rsidR="00DD613B">
          <w:rPr>
            <w:noProof/>
            <w:webHidden/>
          </w:rPr>
          <w:fldChar w:fldCharType="separate"/>
        </w:r>
        <w:r w:rsidR="00DD613B">
          <w:rPr>
            <w:noProof/>
            <w:webHidden/>
          </w:rPr>
          <w:t>16</w:t>
        </w:r>
        <w:r w:rsidR="00DD613B">
          <w:rPr>
            <w:noProof/>
            <w:webHidden/>
          </w:rPr>
          <w:fldChar w:fldCharType="end"/>
        </w:r>
      </w:hyperlink>
    </w:p>
    <w:p w:rsidR="00DD613B" w:rsidRDefault="00F2631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690" w:history="1">
        <w:r w:rsidR="00DD613B" w:rsidRPr="00EA2114">
          <w:rPr>
            <w:rStyle w:val="Hipervnculo"/>
            <w:noProof/>
          </w:rPr>
          <w:t>6</w:t>
        </w:r>
        <w:r w:rsidR="00DD613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D613B" w:rsidRPr="00EA2114">
          <w:rPr>
            <w:rStyle w:val="Hipervnculo"/>
            <w:noProof/>
          </w:rPr>
          <w:t>Firmas de elaboración, revisión y aprobación</w:t>
        </w:r>
        <w:r w:rsidR="00DD613B">
          <w:rPr>
            <w:noProof/>
            <w:webHidden/>
          </w:rPr>
          <w:tab/>
        </w:r>
        <w:r w:rsidR="00DD613B">
          <w:rPr>
            <w:noProof/>
            <w:webHidden/>
          </w:rPr>
          <w:fldChar w:fldCharType="begin"/>
        </w:r>
        <w:r w:rsidR="00DD613B">
          <w:rPr>
            <w:noProof/>
            <w:webHidden/>
          </w:rPr>
          <w:instrText xml:space="preserve"> PAGEREF _Toc317268690 \h </w:instrText>
        </w:r>
        <w:r w:rsidR="00DD613B">
          <w:rPr>
            <w:noProof/>
            <w:webHidden/>
          </w:rPr>
        </w:r>
        <w:r w:rsidR="00DD613B">
          <w:rPr>
            <w:noProof/>
            <w:webHidden/>
          </w:rPr>
          <w:fldChar w:fldCharType="separate"/>
        </w:r>
        <w:r w:rsidR="00DD613B">
          <w:rPr>
            <w:noProof/>
            <w:webHidden/>
          </w:rPr>
          <w:t>17</w:t>
        </w:r>
        <w:r w:rsidR="00DD613B">
          <w:rPr>
            <w:noProof/>
            <w:webHidden/>
          </w:rPr>
          <w:fldChar w:fldCharType="end"/>
        </w:r>
      </w:hyperlink>
    </w:p>
    <w:p w:rsidR="00DE664D" w:rsidRPr="008B14EA" w:rsidRDefault="006F4C45" w:rsidP="009A1A4B">
      <w:pPr>
        <w:pStyle w:val="Subttulo"/>
        <w:rPr>
          <w:rFonts w:ascii="Arial" w:hAnsi="Arial" w:cs="Arial"/>
          <w:sz w:val="22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8B14EA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1262217835"/>
        <w:placeholder>
          <w:docPart w:val="D5B40B1F5DB541989AB70940D22C94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E37D5" w:rsidRPr="008B14EA" w:rsidRDefault="00CE01A5" w:rsidP="00AE37D5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Especificación de Caso de Uso de Sistema: DSTCUS.02.08 Cambiar Etapa</w:t>
          </w:r>
        </w:p>
      </w:sdtContent>
    </w:sdt>
    <w:p w:rsidR="00BE728C" w:rsidRPr="0004119B" w:rsidRDefault="00BE728C" w:rsidP="00041EBD">
      <w:pPr>
        <w:pStyle w:val="Ttulo1"/>
      </w:pPr>
      <w:bookmarkStart w:id="0" w:name="_Toc306206219"/>
      <w:bookmarkStart w:id="1" w:name="_Toc310346751"/>
      <w:bookmarkStart w:id="2" w:name="_Toc317268645"/>
      <w:bookmarkStart w:id="3" w:name="_Toc250373386"/>
      <w:bookmarkStart w:id="4" w:name="_Toc263244842"/>
      <w:bookmarkStart w:id="5" w:name="_Toc288663442"/>
      <w:r w:rsidRPr="0004119B">
        <w:t>Introducción</w:t>
      </w:r>
      <w:bookmarkEnd w:id="0"/>
      <w:bookmarkEnd w:id="1"/>
      <w:bookmarkEnd w:id="2"/>
    </w:p>
    <w:p w:rsidR="00BE728C" w:rsidRPr="00041EBD" w:rsidRDefault="00BE728C" w:rsidP="00041EBD">
      <w:pPr>
        <w:pStyle w:val="Ttulo2"/>
      </w:pPr>
      <w:bookmarkStart w:id="6" w:name="_Toc288661800"/>
      <w:bookmarkStart w:id="7" w:name="_Toc306206220"/>
      <w:bookmarkStart w:id="8" w:name="_Toc310346752"/>
      <w:bookmarkStart w:id="9" w:name="_Toc317268646"/>
      <w:bookmarkStart w:id="10" w:name="_Toc94609180"/>
      <w:r w:rsidRPr="00041EBD">
        <w:t>Objetivo</w:t>
      </w:r>
      <w:bookmarkEnd w:id="6"/>
      <w:bookmarkEnd w:id="7"/>
      <w:bookmarkEnd w:id="8"/>
      <w:bookmarkEnd w:id="9"/>
    </w:p>
    <w:p w:rsidR="00926F0E" w:rsidRPr="00CC1B7A" w:rsidRDefault="00926F0E" w:rsidP="00926F0E">
      <w:pPr>
        <w:rPr>
          <w:rFonts w:cs="Arial"/>
          <w:lang w:val="es-ES" w:eastAsia="es-ES"/>
        </w:rPr>
      </w:pPr>
      <w:bookmarkStart w:id="11" w:name="_Toc288661801"/>
      <w:bookmarkStart w:id="12" w:name="_Toc306206221"/>
      <w:bookmarkStart w:id="13" w:name="_Toc310346753"/>
      <w:r w:rsidRPr="00D702C4">
        <w:rPr>
          <w:rFonts w:cs="Arial"/>
        </w:rPr>
        <w:t xml:space="preserve">El usuario </w:t>
      </w:r>
      <w:r w:rsidR="00453FC6">
        <w:rPr>
          <w:rFonts w:cs="Arial"/>
        </w:rPr>
        <w:t>realiza el correspondiente cambio de etapa en los trámites</w:t>
      </w:r>
      <w:r>
        <w:rPr>
          <w:rFonts w:cs="Arial"/>
        </w:rPr>
        <w:t xml:space="preserve"> dentro del sistema de gestión de trámites.</w:t>
      </w:r>
    </w:p>
    <w:p w:rsidR="00BE728C" w:rsidRDefault="00BE728C" w:rsidP="00041EBD">
      <w:pPr>
        <w:pStyle w:val="Ttulo2"/>
      </w:pPr>
      <w:bookmarkStart w:id="14" w:name="_Toc317268647"/>
      <w:r w:rsidRPr="0004119B">
        <w:t>Definiciones, acrónimos y abreviaturas</w:t>
      </w:r>
      <w:bookmarkEnd w:id="11"/>
      <w:bookmarkEnd w:id="12"/>
      <w:bookmarkEnd w:id="13"/>
      <w:bookmarkEnd w:id="14"/>
    </w:p>
    <w:p w:rsidR="00BE728C" w:rsidRPr="004F3352" w:rsidRDefault="00BE728C" w:rsidP="00795508">
      <w:pPr>
        <w:ind w:left="454"/>
        <w:rPr>
          <w:lang w:val="es-ES"/>
        </w:rPr>
      </w:pPr>
      <w:r w:rsidRPr="00635AAA">
        <w:rPr>
          <w:lang w:val="es-ES"/>
        </w:rPr>
        <w:t>N/A</w:t>
      </w:r>
      <w:r w:rsidR="004D677E">
        <w:rPr>
          <w:lang w:val="es-ES"/>
        </w:rPr>
        <w:t>.</w:t>
      </w:r>
    </w:p>
    <w:p w:rsidR="00BE728C" w:rsidRPr="0004119B" w:rsidRDefault="00BE728C" w:rsidP="00041EBD">
      <w:pPr>
        <w:pStyle w:val="Ttulo2"/>
      </w:pPr>
      <w:bookmarkStart w:id="15" w:name="_Toc288661802"/>
      <w:bookmarkStart w:id="16" w:name="_Toc306206222"/>
      <w:bookmarkStart w:id="17" w:name="_Toc310346754"/>
      <w:bookmarkStart w:id="18" w:name="_Toc317268648"/>
      <w:r w:rsidRPr="0004119B">
        <w:t>Referencias</w:t>
      </w:r>
      <w:bookmarkEnd w:id="15"/>
      <w:bookmarkEnd w:id="16"/>
      <w:bookmarkEnd w:id="17"/>
      <w:bookmarkEnd w:id="18"/>
    </w:p>
    <w:p w:rsidR="00BE728C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5_7_2_A15F1_DSTVIS Documento de Vision</w:t>
      </w:r>
      <w:r>
        <w:rPr>
          <w:rFonts w:cs="Arial"/>
          <w:lang w:val="es-ES"/>
        </w:rPr>
        <w:t>.docx.</w:t>
      </w:r>
    </w:p>
    <w:p w:rsidR="003713DE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5_7_2_A15F2_DSTDER Especificación de Requerimientos</w:t>
      </w:r>
      <w:r>
        <w:rPr>
          <w:rFonts w:cs="Arial"/>
          <w:lang w:val="es-ES"/>
        </w:rPr>
        <w:t>.docx.</w:t>
      </w:r>
    </w:p>
    <w:p w:rsidR="000F52C3" w:rsidRPr="00E30C17" w:rsidRDefault="000F52C3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81F67">
        <w:rPr>
          <w:rFonts w:cs="Arial"/>
        </w:rPr>
        <w:t>DSTMSG-MensajesDelSistema</w:t>
      </w:r>
      <w:r>
        <w:rPr>
          <w:rFonts w:cs="Arial"/>
        </w:rPr>
        <w:t>.docx.</w:t>
      </w:r>
    </w:p>
    <w:p w:rsidR="00E30C17" w:rsidRPr="00E30C17" w:rsidRDefault="00E30C17" w:rsidP="00E30C17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81F67">
        <w:rPr>
          <w:rFonts w:cs="Arial"/>
        </w:rPr>
        <w:t>DST</w:t>
      </w:r>
      <w:r>
        <w:rPr>
          <w:rFonts w:cs="Arial"/>
        </w:rPr>
        <w:t>RNS</w:t>
      </w:r>
      <w:r w:rsidRPr="00081F67">
        <w:rPr>
          <w:rFonts w:cs="Arial"/>
        </w:rPr>
        <w:t>-</w:t>
      </w:r>
      <w:r>
        <w:rPr>
          <w:rFonts w:cs="Arial"/>
        </w:rPr>
        <w:t>ReglasDeNegocio</w:t>
      </w:r>
      <w:r w:rsidRPr="00081F67">
        <w:rPr>
          <w:rFonts w:cs="Arial"/>
        </w:rPr>
        <w:t>DelSistema</w:t>
      </w:r>
      <w:r>
        <w:rPr>
          <w:rFonts w:cs="Arial"/>
        </w:rPr>
        <w:t>.docx.</w:t>
      </w:r>
    </w:p>
    <w:p w:rsidR="009F5351" w:rsidRDefault="009F5351" w:rsidP="009F5351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9F5351">
        <w:rPr>
          <w:rFonts w:cs="Arial"/>
          <w:lang w:val="es-ES"/>
        </w:rPr>
        <w:t>Para conocer el detalle de los flujos de los Casos de Uso que tienen relación con el seguimiento de las actividades de este proceso:</w:t>
      </w:r>
    </w:p>
    <w:p w:rsidR="00BA6607" w:rsidRDefault="004D311D" w:rsidP="00155C9F">
      <w:pPr>
        <w:pStyle w:val="Prrafodelista"/>
        <w:numPr>
          <w:ilvl w:val="0"/>
          <w:numId w:val="5"/>
        </w:numPr>
        <w:ind w:left="1134"/>
        <w:rPr>
          <w:rFonts w:cs="Arial"/>
        </w:rPr>
      </w:pPr>
      <w:r>
        <w:rPr>
          <w:rFonts w:cs="Arial"/>
        </w:rPr>
        <w:t>Refiérase al</w:t>
      </w:r>
      <w:r w:rsidR="00BA6607" w:rsidRPr="00BA6607">
        <w:rPr>
          <w:rFonts w:cs="Arial"/>
        </w:rPr>
        <w:t xml:space="preserve"> Caso de Uso</w:t>
      </w:r>
      <w:r w:rsidR="00DB1791">
        <w:rPr>
          <w:rFonts w:cs="Arial"/>
        </w:rPr>
        <w:t xml:space="preserve"> </w:t>
      </w:r>
      <w:r w:rsidR="00BA6607" w:rsidRPr="00BA6607">
        <w:rPr>
          <w:rFonts w:cs="Arial"/>
        </w:rPr>
        <w:t>&lt;&lt;</w:t>
      </w:r>
      <w:r w:rsidR="00155C9F" w:rsidRPr="00155C9F">
        <w:rPr>
          <w:rFonts w:cs="Arial"/>
        </w:rPr>
        <w:t>DSTCUS.00.00-GestionarBusqueda</w:t>
      </w:r>
      <w:r w:rsidR="00BA6607" w:rsidRPr="00BA6607">
        <w:rPr>
          <w:rFonts w:cs="Arial"/>
        </w:rPr>
        <w:t>.docx&gt;&gt;.</w:t>
      </w:r>
    </w:p>
    <w:p w:rsidR="00DB1791" w:rsidRPr="00DB1791" w:rsidRDefault="00DB1791" w:rsidP="00253359">
      <w:pPr>
        <w:pStyle w:val="Prrafodelista"/>
        <w:numPr>
          <w:ilvl w:val="0"/>
          <w:numId w:val="5"/>
        </w:numPr>
        <w:ind w:left="1134"/>
        <w:rPr>
          <w:rFonts w:cs="Arial"/>
        </w:rPr>
      </w:pPr>
      <w:r>
        <w:rPr>
          <w:rFonts w:cs="Arial"/>
        </w:rPr>
        <w:t xml:space="preserve">Refiérase al Caso de Uso </w:t>
      </w:r>
      <w:r w:rsidRPr="00B76C40">
        <w:rPr>
          <w:rFonts w:cs="Arial"/>
        </w:rPr>
        <w:t>&lt;&lt;</w:t>
      </w:r>
      <w:r w:rsidR="00253359" w:rsidRPr="00253359">
        <w:rPr>
          <w:rFonts w:cs="Arial"/>
        </w:rPr>
        <w:t>DSTCUS.02.07-GestionarRecepciónTrámitesVentanillaUnica</w:t>
      </w:r>
      <w:r w:rsidRPr="00DB1791">
        <w:rPr>
          <w:rFonts w:cs="Arial"/>
        </w:rPr>
        <w:t>.docx&gt;&gt;.</w:t>
      </w:r>
    </w:p>
    <w:p w:rsidR="00DB1791" w:rsidRPr="005462F7" w:rsidRDefault="00610C9C" w:rsidP="005462F7">
      <w:pPr>
        <w:pStyle w:val="Prrafodelista"/>
        <w:numPr>
          <w:ilvl w:val="0"/>
          <w:numId w:val="5"/>
        </w:numPr>
        <w:ind w:left="1134"/>
        <w:rPr>
          <w:rFonts w:cs="Arial"/>
        </w:rPr>
      </w:pPr>
      <w:r w:rsidRPr="005462F7">
        <w:rPr>
          <w:rFonts w:cs="Arial"/>
        </w:rPr>
        <w:t>Refiérase al</w:t>
      </w:r>
      <w:r w:rsidR="00816486" w:rsidRPr="005462F7">
        <w:rPr>
          <w:rFonts w:cs="Arial"/>
        </w:rPr>
        <w:t xml:space="preserve"> Caso de Uso </w:t>
      </w:r>
      <w:r w:rsidR="00DB1791" w:rsidRPr="00F303A3">
        <w:rPr>
          <w:rFonts w:cs="Arial"/>
        </w:rPr>
        <w:t>&lt;&lt;</w:t>
      </w:r>
      <w:r w:rsidR="005462F7" w:rsidRPr="005462F7">
        <w:rPr>
          <w:rFonts w:cs="Arial"/>
        </w:rPr>
        <w:t>DSTCUS.02.12 EmitirEvaluaciónTécnica</w:t>
      </w:r>
      <w:r w:rsidR="00DB1791" w:rsidRPr="005462F7">
        <w:rPr>
          <w:rFonts w:cs="Arial"/>
        </w:rPr>
        <w:t>.docx</w:t>
      </w:r>
      <w:r w:rsidR="00DB1791" w:rsidRPr="00BA6607">
        <w:rPr>
          <w:rFonts w:cs="Arial"/>
        </w:rPr>
        <w:t>&gt;&gt;.</w:t>
      </w:r>
    </w:p>
    <w:p w:rsidR="00E929C2" w:rsidRDefault="00E929C2" w:rsidP="000C4824">
      <w:pPr>
        <w:pStyle w:val="Prrafodelista"/>
        <w:numPr>
          <w:ilvl w:val="0"/>
          <w:numId w:val="5"/>
        </w:numPr>
        <w:ind w:left="1134"/>
        <w:rPr>
          <w:rFonts w:cs="Arial"/>
        </w:rPr>
      </w:pPr>
      <w:r w:rsidRPr="00B76C40">
        <w:rPr>
          <w:rFonts w:cs="Arial"/>
        </w:rPr>
        <w:t>Refiérase al Caso de Uso &lt;&lt;</w:t>
      </w:r>
      <w:r w:rsidR="0006294B" w:rsidRPr="0006294B">
        <w:rPr>
          <w:rFonts w:cs="Arial"/>
        </w:rPr>
        <w:t>DSTCUS.00.17 GestionarSeguimientoPNC</w:t>
      </w:r>
      <w:r>
        <w:rPr>
          <w:rFonts w:cs="Arial"/>
        </w:rPr>
        <w:t>.docx</w:t>
      </w:r>
      <w:r w:rsidRPr="00B76C40">
        <w:rPr>
          <w:rFonts w:cs="Arial"/>
        </w:rPr>
        <w:t>&gt;&gt;.</w:t>
      </w:r>
    </w:p>
    <w:p w:rsidR="000C4824" w:rsidRPr="004D311D" w:rsidRDefault="000C4824" w:rsidP="000C4824">
      <w:pPr>
        <w:pStyle w:val="Prrafodelista"/>
        <w:numPr>
          <w:ilvl w:val="0"/>
          <w:numId w:val="5"/>
        </w:numPr>
        <w:ind w:left="1134"/>
        <w:rPr>
          <w:rFonts w:cs="Arial"/>
        </w:rPr>
      </w:pPr>
      <w:r w:rsidRPr="000C4824">
        <w:rPr>
          <w:rFonts w:cs="Arial"/>
        </w:rPr>
        <w:t>DSTCUS.02.07-GestionarRecepciónTrámitesVentanillaUnica</w:t>
      </w:r>
      <w:r>
        <w:rPr>
          <w:rFonts w:cs="Arial"/>
        </w:rPr>
        <w:t>.docx</w:t>
      </w:r>
    </w:p>
    <w:p w:rsidR="00EB3DE0" w:rsidRDefault="00EB3DE0" w:rsidP="00795508">
      <w:pPr>
        <w:pStyle w:val="Ttulo2"/>
      </w:pPr>
      <w:bookmarkStart w:id="19" w:name="_Toc317268649"/>
      <w:r>
        <w:t>Diagrama de Casos de Uso</w:t>
      </w:r>
      <w:bookmarkEnd w:id="19"/>
    </w:p>
    <w:p w:rsidR="00A46E79" w:rsidRDefault="002F7E5B" w:rsidP="004D311D">
      <w:pPr>
        <w:jc w:val="center"/>
      </w:pPr>
      <w:r>
        <w:rPr>
          <w:noProof/>
          <w:lang w:eastAsia="es-MX"/>
        </w:rPr>
        <w:drawing>
          <wp:inline distT="0" distB="0" distL="0" distR="0" wp14:anchorId="6225B666" wp14:editId="5BD35EB7">
            <wp:extent cx="4518678" cy="324134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080" cy="32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bookmarkEnd w:id="4"/>
    <w:bookmarkEnd w:id="10"/>
    <w:p w:rsidR="00926F0E" w:rsidRPr="002511BD" w:rsidRDefault="00926F0E" w:rsidP="00926F0E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2C49FC">
        <w:t>CU.</w:t>
      </w:r>
      <w:r w:rsidR="00CE01A5">
        <w:t>02.08</w:t>
      </w:r>
      <w:r w:rsidRPr="008D03C3">
        <w:t>.01-</w:t>
      </w:r>
      <w:r w:rsidR="002C49FC">
        <w:t>BuscarSolicitud</w:t>
      </w:r>
    </w:p>
    <w:p w:rsidR="00926F0E" w:rsidRPr="00041EBD" w:rsidRDefault="00926F0E" w:rsidP="00926F0E">
      <w:pPr>
        <w:pStyle w:val="Ttulo1"/>
      </w:pPr>
      <w:bookmarkStart w:id="20" w:name="_CU.02.01.01_–_Buscar"/>
      <w:bookmarkStart w:id="21" w:name="_CU.03.01.01_–_Generar"/>
      <w:bookmarkStart w:id="22" w:name="_CU.02.08.01_–_BuscarSolicitud"/>
      <w:bookmarkStart w:id="23" w:name="_Toc317268650"/>
      <w:bookmarkEnd w:id="20"/>
      <w:bookmarkEnd w:id="21"/>
      <w:bookmarkEnd w:id="22"/>
      <w:r>
        <w:t>CU</w:t>
      </w:r>
      <w:r w:rsidR="002C49FC">
        <w:t>.</w:t>
      </w:r>
      <w:r w:rsidR="00CE01A5">
        <w:t>02.08</w:t>
      </w:r>
      <w:r>
        <w:t xml:space="preserve">.01 – </w:t>
      </w:r>
      <w:proofErr w:type="spellStart"/>
      <w:r w:rsidR="004E312C">
        <w:t>Buscar</w:t>
      </w:r>
      <w:r w:rsidR="002C49FC">
        <w:t>Solicitud</w:t>
      </w:r>
      <w:bookmarkEnd w:id="23"/>
      <w:proofErr w:type="spellEnd"/>
    </w:p>
    <w:p w:rsidR="00BF15BF" w:rsidRPr="002029C4" w:rsidRDefault="00E422A2" w:rsidP="00110327">
      <w:pPr>
        <w:rPr>
          <w:rFonts w:cs="Arial"/>
        </w:rPr>
      </w:pPr>
      <w:r>
        <w:rPr>
          <w:rFonts w:cs="Arial"/>
        </w:rPr>
        <w:t>Refiérase al</w:t>
      </w:r>
      <w:r w:rsidR="00BF15BF" w:rsidRPr="00BF15BF">
        <w:rPr>
          <w:rFonts w:cs="Arial"/>
        </w:rPr>
        <w:t xml:space="preserve"> Caso de Uso &lt;&lt;</w:t>
      </w:r>
      <w:r w:rsidRPr="00E422A2">
        <w:t>CU.00.00.01 Buscar Solicitud</w:t>
      </w:r>
      <w:r>
        <w:t xml:space="preserve">&gt;&gt; descrito en el documento </w:t>
      </w:r>
      <w:r w:rsidRPr="00E422A2">
        <w:rPr>
          <w:rFonts w:cs="Arial"/>
          <w:b/>
        </w:rPr>
        <w:t>DSTCUS.00.00-GestionarBusqueda</w:t>
      </w:r>
      <w:r>
        <w:rPr>
          <w:rFonts w:cs="Arial"/>
          <w:b/>
        </w:rPr>
        <w:t>.docx</w:t>
      </w:r>
      <w:r w:rsidR="00BF15BF" w:rsidRPr="00BF15BF">
        <w:rPr>
          <w:rFonts w:cs="Arial"/>
        </w:rPr>
        <w:t>&gt;&gt;.</w:t>
      </w:r>
    </w:p>
    <w:p w:rsidR="00BF15BF" w:rsidRDefault="00BF15BF" w:rsidP="00987797">
      <w:r>
        <w:br w:type="page"/>
      </w:r>
    </w:p>
    <w:p w:rsidR="00A94944" w:rsidRPr="002511BD" w:rsidRDefault="00A94944" w:rsidP="00A94944">
      <w:pPr>
        <w:pStyle w:val="Subttulo"/>
      </w:pPr>
      <w:r w:rsidRPr="002511BD">
        <w:lastRenderedPageBreak/>
        <w:t>Especificación de C</w:t>
      </w:r>
      <w:r>
        <w:t>asos de Uso de Sistema: CU.02.08.02</w:t>
      </w:r>
      <w:r w:rsidRPr="008D03C3">
        <w:t>-</w:t>
      </w:r>
      <w:r>
        <w:t>Buscar</w:t>
      </w:r>
    </w:p>
    <w:p w:rsidR="00A94944" w:rsidRPr="00041EBD" w:rsidRDefault="00A94944" w:rsidP="00A94944">
      <w:pPr>
        <w:pStyle w:val="Ttulo1"/>
      </w:pPr>
      <w:bookmarkStart w:id="24" w:name="_CU.02.08.02_–_BuscarSolicitudDeEtap"/>
      <w:bookmarkStart w:id="25" w:name="_Toc317268651"/>
      <w:bookmarkEnd w:id="24"/>
      <w:r>
        <w:t>CU.02.08.02 – Buscar</w:t>
      </w:r>
      <w:bookmarkEnd w:id="25"/>
    </w:p>
    <w:p w:rsidR="00A94944" w:rsidRPr="00D702C4" w:rsidRDefault="00A94944" w:rsidP="00A94944">
      <w:pPr>
        <w:pStyle w:val="Ttulo2"/>
      </w:pPr>
      <w:bookmarkStart w:id="26" w:name="_Toc317268652"/>
      <w:r w:rsidRPr="00D702C4">
        <w:t>Descripción Breve</w:t>
      </w:r>
      <w:bookmarkEnd w:id="26"/>
    </w:p>
    <w:p w:rsidR="00A94944" w:rsidRDefault="00A94944" w:rsidP="00A94944">
      <w:pPr>
        <w:rPr>
          <w:rFonts w:cs="Arial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 xml:space="preserve">genera </w:t>
      </w:r>
      <w:r w:rsidR="00AE1933">
        <w:rPr>
          <w:rFonts w:cs="Arial"/>
        </w:rPr>
        <w:t>una búsqueda</w:t>
      </w:r>
      <w:r w:rsidR="00AD4869">
        <w:rPr>
          <w:rFonts w:cs="Arial"/>
        </w:rPr>
        <w:t xml:space="preserve"> de</w:t>
      </w:r>
      <w:r w:rsidR="00C204D2">
        <w:rPr>
          <w:rFonts w:cs="Arial"/>
        </w:rPr>
        <w:t xml:space="preserve"> una solicitud que desea cambiar</w:t>
      </w:r>
      <w:r w:rsidR="00AD4869">
        <w:rPr>
          <w:rFonts w:cs="Arial"/>
        </w:rPr>
        <w:t xml:space="preserve"> de etapa</w:t>
      </w:r>
      <w:r>
        <w:rPr>
          <w:rFonts w:cs="Arial"/>
        </w:rPr>
        <w:t xml:space="preserve"> </w:t>
      </w:r>
      <w:r w:rsidR="00AD4869">
        <w:rPr>
          <w:rFonts w:cs="Arial"/>
        </w:rPr>
        <w:t>par</w:t>
      </w:r>
      <w:r w:rsidR="003D63A5">
        <w:rPr>
          <w:rFonts w:cs="Arial"/>
        </w:rPr>
        <w:t>a continuar con su proceso</w:t>
      </w:r>
      <w:r w:rsidR="00AD4869">
        <w:rPr>
          <w:rFonts w:cs="Arial"/>
        </w:rPr>
        <w:t xml:space="preserve"> </w:t>
      </w:r>
      <w:r>
        <w:rPr>
          <w:rFonts w:cs="Arial"/>
        </w:rPr>
        <w:t>dentro del sistema de gestión de trámites.</w:t>
      </w:r>
    </w:p>
    <w:p w:rsidR="00A94944" w:rsidRPr="00D702C4" w:rsidRDefault="00A94944" w:rsidP="00A94944">
      <w:pPr>
        <w:pStyle w:val="Ttulo2"/>
      </w:pPr>
      <w:bookmarkStart w:id="27" w:name="_Toc317268653"/>
      <w:r w:rsidRPr="00D702C4">
        <w:t>Actores</w:t>
      </w:r>
      <w:bookmarkEnd w:id="27"/>
    </w:p>
    <w:p w:rsidR="00A94944" w:rsidRDefault="00A94944" w:rsidP="00A94944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A94944" w:rsidRDefault="00A94944" w:rsidP="00A94944">
      <w:pPr>
        <w:spacing w:line="276" w:lineRule="auto"/>
        <w:rPr>
          <w:rFonts w:cs="Arial"/>
        </w:rPr>
      </w:pPr>
      <w:r>
        <w:rPr>
          <w:rFonts w:cs="Arial"/>
          <w:b/>
        </w:rPr>
        <w:t>Área</w:t>
      </w:r>
      <w:r w:rsidRPr="00D702C4">
        <w:rPr>
          <w:rFonts w:cs="Arial"/>
          <w:b/>
        </w:rPr>
        <w:t xml:space="preserve">/ </w:t>
      </w:r>
      <w:r>
        <w:rPr>
          <w:rFonts w:cs="Arial"/>
          <w:b/>
        </w:rPr>
        <w:t>Responsable de área</w:t>
      </w:r>
      <w:r w:rsidRPr="00D702C4">
        <w:rPr>
          <w:rFonts w:cs="Arial"/>
          <w:b/>
        </w:rPr>
        <w:t xml:space="preserve">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</w:t>
      </w:r>
      <w:r w:rsidR="00E46744">
        <w:rPr>
          <w:rFonts w:cs="Arial"/>
        </w:rPr>
        <w:t>rea</w:t>
      </w:r>
      <w:r w:rsidR="00FF7193">
        <w:rPr>
          <w:rFonts w:cs="Arial"/>
        </w:rPr>
        <w:t xml:space="preserve">lizar </w:t>
      </w:r>
      <w:r w:rsidR="00F262A5">
        <w:rPr>
          <w:rFonts w:cs="Arial"/>
        </w:rPr>
        <w:t xml:space="preserve">una </w:t>
      </w:r>
      <w:r w:rsidR="00FF7193">
        <w:rPr>
          <w:rFonts w:cs="Arial"/>
        </w:rPr>
        <w:t>búsqueda de</w:t>
      </w:r>
      <w:r w:rsidR="003D63A5">
        <w:rPr>
          <w:rFonts w:cs="Arial"/>
        </w:rPr>
        <w:t>l</w:t>
      </w:r>
      <w:r w:rsidR="00FF7193">
        <w:rPr>
          <w:rFonts w:cs="Arial"/>
        </w:rPr>
        <w:t xml:space="preserve"> </w:t>
      </w:r>
      <w:r w:rsidR="003D63A5">
        <w:rPr>
          <w:rFonts w:cs="Arial"/>
        </w:rPr>
        <w:t>trámite</w:t>
      </w:r>
      <w:r w:rsidR="00FF7193">
        <w:rPr>
          <w:rFonts w:cs="Arial"/>
        </w:rPr>
        <w:t xml:space="preserve"> </w:t>
      </w:r>
      <w:r w:rsidR="003D63A5">
        <w:rPr>
          <w:rFonts w:cs="Arial"/>
        </w:rPr>
        <w:t>a</w:t>
      </w:r>
      <w:r w:rsidR="00E46744">
        <w:rPr>
          <w:rFonts w:cs="Arial"/>
        </w:rPr>
        <w:t>l q</w:t>
      </w:r>
      <w:r w:rsidR="00FF7193">
        <w:rPr>
          <w:rFonts w:cs="Arial"/>
        </w:rPr>
        <w:t>ue</w:t>
      </w:r>
      <w:r w:rsidR="00E46744">
        <w:rPr>
          <w:rFonts w:cs="Arial"/>
        </w:rPr>
        <w:t xml:space="preserve"> se le generará</w:t>
      </w:r>
      <w:r>
        <w:rPr>
          <w:rFonts w:cs="Arial"/>
        </w:rPr>
        <w:t xml:space="preserve"> </w:t>
      </w:r>
      <w:r w:rsidR="003D63A5">
        <w:rPr>
          <w:rFonts w:cs="Arial"/>
        </w:rPr>
        <w:t>cambio de etapa</w:t>
      </w:r>
      <w:r>
        <w:rPr>
          <w:rFonts w:cs="Arial"/>
        </w:rPr>
        <w:t xml:space="preserve"> en el sistema. </w:t>
      </w:r>
    </w:p>
    <w:p w:rsidR="00A94944" w:rsidRPr="002029C4" w:rsidRDefault="00A94944" w:rsidP="00A94944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A94944" w:rsidRPr="00D702C4" w:rsidRDefault="00A94944" w:rsidP="00A94944">
      <w:pPr>
        <w:pStyle w:val="Ttulo2"/>
        <w:numPr>
          <w:ilvl w:val="1"/>
          <w:numId w:val="20"/>
        </w:numPr>
      </w:pPr>
      <w:bookmarkStart w:id="28" w:name="_Toc317268654"/>
      <w:r w:rsidRPr="00D702C4">
        <w:t>Condiciones Previas</w:t>
      </w:r>
      <w:bookmarkEnd w:id="28"/>
    </w:p>
    <w:p w:rsidR="00A94944" w:rsidRPr="00D702C4" w:rsidRDefault="00A94944" w:rsidP="00A94944">
      <w:pPr>
        <w:pStyle w:val="Ttulo3"/>
      </w:pPr>
      <w:bookmarkStart w:id="29" w:name="_Toc317268655"/>
      <w:r w:rsidRPr="00D702C4">
        <w:t>El usuario deberá iniciar sesión en el sistema.</w:t>
      </w:r>
      <w:bookmarkEnd w:id="29"/>
    </w:p>
    <w:p w:rsidR="00A94944" w:rsidRDefault="00A94944" w:rsidP="00277BF4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A94944" w:rsidRPr="00D702C4" w:rsidRDefault="00A94944" w:rsidP="00A94944">
      <w:pPr>
        <w:pStyle w:val="Ttulo3"/>
      </w:pPr>
      <w:bookmarkStart w:id="30" w:name="_Toc317268656"/>
      <w:r w:rsidRPr="00D702C4">
        <w:t xml:space="preserve">El usuario deberá ubicarse en la pantalla </w:t>
      </w:r>
      <w:r>
        <w:t>indicada.</w:t>
      </w:r>
      <w:bookmarkEnd w:id="30"/>
    </w:p>
    <w:p w:rsidR="00A94944" w:rsidRDefault="00A94944" w:rsidP="00A94944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</w:t>
      </w:r>
      <w:r w:rsidR="003D63A5">
        <w:rPr>
          <w:rFonts w:cs="Arial"/>
        </w:rPr>
        <w:t>adas se expandan, luego</w:t>
      </w:r>
      <w:r w:rsidRPr="00D702C4">
        <w:rPr>
          <w:rFonts w:cs="Arial"/>
        </w:rPr>
        <w:t xml:space="preserve"> deberá seleccionar la opción “</w:t>
      </w:r>
      <w:r>
        <w:rPr>
          <w:rFonts w:cs="Arial"/>
        </w:rPr>
        <w:t>Procesos</w:t>
      </w:r>
      <w:r w:rsidR="00F262A5">
        <w:rPr>
          <w:rFonts w:cs="Arial"/>
        </w:rPr>
        <w:t>”</w:t>
      </w:r>
      <w:r w:rsidRPr="00D702C4">
        <w:rPr>
          <w:rFonts w:cs="Arial"/>
        </w:rPr>
        <w:t xml:space="preserve"> </w:t>
      </w:r>
      <w:r>
        <w:rPr>
          <w:rFonts w:cs="Arial"/>
        </w:rPr>
        <w:t>y posteriormente la opción “Cambiar Etapa”</w:t>
      </w:r>
      <w:r w:rsidR="00C204D2">
        <w:rPr>
          <w:rFonts w:cs="Arial"/>
        </w:rPr>
        <w:t xml:space="preserve"> al realizar esto</w:t>
      </w:r>
      <w:r w:rsidRPr="00D702C4">
        <w:rPr>
          <w:rFonts w:cs="Arial"/>
        </w:rPr>
        <w:t xml:space="preserve"> el sistema presentará al usuario la pantalla </w:t>
      </w:r>
      <w:r w:rsidR="009823B5">
        <w:rPr>
          <w:rFonts w:cs="Arial"/>
        </w:rPr>
        <w:t>seleccionada</w:t>
      </w:r>
      <w:r>
        <w:rPr>
          <w:rFonts w:cs="Arial"/>
        </w:rPr>
        <w:t>.</w:t>
      </w:r>
    </w:p>
    <w:p w:rsidR="00A94944" w:rsidRPr="00D702C4" w:rsidRDefault="00A94944" w:rsidP="00A94944">
      <w:pPr>
        <w:pStyle w:val="Ttulo2"/>
      </w:pPr>
      <w:bookmarkStart w:id="31" w:name="_Toc317268660"/>
      <w:r w:rsidRPr="00D702C4">
        <w:t>Flujo de Eventos</w:t>
      </w:r>
      <w:bookmarkEnd w:id="31"/>
    </w:p>
    <w:p w:rsidR="00A94944" w:rsidRPr="00AB68DB" w:rsidRDefault="00A94944" w:rsidP="00A94944">
      <w:pPr>
        <w:pStyle w:val="Ttulo3"/>
      </w:pPr>
      <w:bookmarkStart w:id="32" w:name="_Toc317268661"/>
      <w:r w:rsidRPr="00D702C4">
        <w:t>Flujo Básico</w:t>
      </w:r>
      <w:bookmarkEnd w:id="3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A94944" w:rsidRPr="00934325" w:rsidTr="0086561E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A94944" w:rsidRPr="00934325" w:rsidRDefault="00A94944" w:rsidP="0086561E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A94944" w:rsidRPr="00D00A56" w:rsidTr="0086561E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A94944" w:rsidRPr="00D00A56" w:rsidRDefault="00A94944" w:rsidP="0086561E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A94944" w:rsidRPr="00D00A56" w:rsidRDefault="00A94944" w:rsidP="0086561E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A94944" w:rsidRPr="000C2CAA" w:rsidTr="0086561E">
        <w:tc>
          <w:tcPr>
            <w:tcW w:w="382" w:type="pct"/>
            <w:vAlign w:val="center"/>
          </w:tcPr>
          <w:p w:rsidR="00A94944" w:rsidRPr="00D702C4" w:rsidRDefault="00A94944" w:rsidP="0059394B">
            <w:pPr>
              <w:jc w:val="center"/>
              <w:rPr>
                <w:rFonts w:cs="Arial"/>
              </w:rPr>
            </w:pPr>
            <w:r w:rsidRPr="00D702C4"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A94944" w:rsidRPr="00D702C4" w:rsidRDefault="00A94944" w:rsidP="0086561E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introduce un </w:t>
            </w:r>
            <w:r>
              <w:rPr>
                <w:rFonts w:cs="Arial"/>
              </w:rPr>
              <w:t xml:space="preserve">criterio de búsqueda </w:t>
            </w:r>
            <w:r w:rsidRPr="00D702C4">
              <w:rPr>
                <w:rFonts w:cs="Arial"/>
              </w:rPr>
              <w:t>y selecciona la opción de “Buscar”.</w:t>
            </w:r>
          </w:p>
        </w:tc>
        <w:tc>
          <w:tcPr>
            <w:tcW w:w="303" w:type="pct"/>
            <w:vAlign w:val="center"/>
          </w:tcPr>
          <w:p w:rsidR="00A94944" w:rsidRPr="00D702C4" w:rsidRDefault="00A94944" w:rsidP="0059394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A94944" w:rsidRDefault="00A94944" w:rsidP="00C204D2">
            <w:pPr>
              <w:rPr>
                <w:rFonts w:cs="Arial"/>
              </w:rPr>
            </w:pPr>
            <w:r>
              <w:rPr>
                <w:rFonts w:cs="Arial"/>
              </w:rPr>
              <w:t xml:space="preserve">Muestra </w:t>
            </w:r>
            <w:r w:rsidR="00C62DD2">
              <w:rPr>
                <w:rFonts w:cs="Arial"/>
              </w:rPr>
              <w:t xml:space="preserve">los </w:t>
            </w:r>
            <w:r>
              <w:rPr>
                <w:rFonts w:cs="Arial"/>
              </w:rPr>
              <w:t xml:space="preserve">datos de la solicitud </w:t>
            </w:r>
            <w:r w:rsidR="00C204D2">
              <w:rPr>
                <w:rFonts w:cs="Arial"/>
              </w:rPr>
              <w:t>en el listado de histórico de las e</w:t>
            </w:r>
            <w:r w:rsidRPr="000C2CAA">
              <w:rPr>
                <w:rFonts w:cs="Arial"/>
              </w:rPr>
              <w:t>tapas.</w:t>
            </w:r>
          </w:p>
          <w:p w:rsidR="00A94944" w:rsidRDefault="00A94944" w:rsidP="0086561E">
            <w:pPr>
              <w:spacing w:before="240"/>
              <w:rPr>
                <w:rFonts w:cs="Arial"/>
              </w:rPr>
            </w:pPr>
            <w:r w:rsidRPr="00D702C4">
              <w:rPr>
                <w:rFonts w:cs="Arial"/>
              </w:rPr>
              <w:t xml:space="preserve">En caso de que el </w:t>
            </w:r>
            <w:r>
              <w:rPr>
                <w:rFonts w:cs="Arial"/>
              </w:rPr>
              <w:t>sistema no encuentre datos del filtro, mostrará mensaje de alerta:</w:t>
            </w:r>
          </w:p>
          <w:p w:rsidR="00A94944" w:rsidRPr="004135CC" w:rsidRDefault="00A94944" w:rsidP="0086561E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 w:rsidRPr="006368D1">
              <w:rPr>
                <w:rFonts w:cs="Arial"/>
              </w:rPr>
              <w:t xml:space="preserve">Ver documento DSTMSG Mensajes del Sistema </w:t>
            </w:r>
            <w:r>
              <w:rPr>
                <w:rFonts w:cs="Arial"/>
              </w:rPr>
              <w:t>(MSG21</w:t>
            </w:r>
            <w:r w:rsidRPr="004135CC">
              <w:rPr>
                <w:rFonts w:cs="Arial"/>
              </w:rPr>
              <w:t>)</w:t>
            </w:r>
          </w:p>
          <w:p w:rsidR="00A94944" w:rsidRPr="000C2CAA" w:rsidRDefault="0059394B" w:rsidP="0059394B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Ir al punto 04</w:t>
            </w:r>
            <w:r w:rsidR="00A94944">
              <w:rPr>
                <w:rFonts w:cs="Arial"/>
              </w:rPr>
              <w:t>.</w:t>
            </w:r>
          </w:p>
        </w:tc>
      </w:tr>
      <w:tr w:rsidR="00A94944" w:rsidRPr="000C2CAA" w:rsidTr="0086561E">
        <w:tc>
          <w:tcPr>
            <w:tcW w:w="382" w:type="pct"/>
            <w:vAlign w:val="center"/>
          </w:tcPr>
          <w:p w:rsidR="00A94944" w:rsidRPr="00D702C4" w:rsidRDefault="00A94944" w:rsidP="0059394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A94944" w:rsidRDefault="00A94944" w:rsidP="0086561E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A94944" w:rsidRDefault="00C204D2" w:rsidP="0086561E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Cambiar de etapa </w:t>
            </w:r>
            <w:r w:rsidR="00A94944" w:rsidRPr="00170597">
              <w:rPr>
                <w:rFonts w:cs="Arial"/>
              </w:rPr>
              <w:t>la solicitud:</w:t>
            </w:r>
          </w:p>
          <w:p w:rsidR="00A94944" w:rsidRPr="0086561E" w:rsidRDefault="0086561E" w:rsidP="0086561E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>Refiérase al Caso de Uso  &lt;&lt;</w:t>
            </w:r>
            <w:hyperlink w:anchor="_CU.02.08.02_–_Generar" w:history="1">
              <w:r w:rsidRPr="00831F2D">
                <w:rPr>
                  <w:rStyle w:val="Hipervnculo"/>
                  <w:rFonts w:cs="Arial"/>
                </w:rPr>
                <w:t>CU.02.08.03-</w:t>
              </w:r>
              <w:r w:rsidR="00831F2D" w:rsidRPr="00831F2D">
                <w:rPr>
                  <w:rStyle w:val="Hipervnculo"/>
                  <w:rFonts w:cs="Arial"/>
                </w:rPr>
                <w:t>GenerarCambio</w:t>
              </w:r>
              <w:r w:rsidRPr="00831F2D">
                <w:rPr>
                  <w:rStyle w:val="Hipervnculo"/>
                  <w:rFonts w:cs="Arial"/>
                </w:rPr>
                <w:t>DeEtapa</w:t>
              </w:r>
            </w:hyperlink>
            <w:r w:rsidRPr="00102E7B">
              <w:rPr>
                <w:rFonts w:cs="Arial"/>
              </w:rPr>
              <w:t>&gt;&gt;.</w:t>
            </w:r>
          </w:p>
          <w:p w:rsidR="00A94944" w:rsidRDefault="00A94944" w:rsidP="0086561E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 w:rsidRPr="00170597">
              <w:rPr>
                <w:rFonts w:cs="Arial"/>
              </w:rPr>
              <w:t>Imprimir:</w:t>
            </w:r>
          </w:p>
          <w:p w:rsidR="00A94944" w:rsidRPr="00D702C4" w:rsidRDefault="00A94944" w:rsidP="008429E6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>Refiérase al Caso de Uso  &lt;&lt;</w:t>
            </w:r>
            <w:hyperlink w:anchor="_CU.06.01.05_–_Imprimir" w:history="1">
              <w:r>
                <w:rPr>
                  <w:rStyle w:val="Hipervnculo"/>
                  <w:rFonts w:cs="Arial"/>
                </w:rPr>
                <w:t>CU</w:t>
              </w:r>
              <w:r w:rsidRPr="00102E7B">
                <w:rPr>
                  <w:rStyle w:val="Hipervnculo"/>
                  <w:rFonts w:cs="Arial"/>
                </w:rPr>
                <w:t>.</w:t>
              </w:r>
              <w:r>
                <w:rPr>
                  <w:rStyle w:val="Hipervnculo"/>
                  <w:rFonts w:cs="Arial"/>
                </w:rPr>
                <w:t>02.08</w:t>
              </w:r>
              <w:r w:rsidRPr="00102E7B">
                <w:rPr>
                  <w:rStyle w:val="Hipervnculo"/>
                  <w:rFonts w:cs="Arial"/>
                </w:rPr>
                <w:t>.</w:t>
              </w:r>
              <w:r w:rsidR="0086561E">
                <w:rPr>
                  <w:rStyle w:val="Hipervnculo"/>
                  <w:rFonts w:cs="Arial"/>
                </w:rPr>
                <w:t>04</w:t>
              </w:r>
              <w:r w:rsidRPr="00102E7B">
                <w:rPr>
                  <w:rStyle w:val="Hipervnculo"/>
                  <w:rFonts w:cs="Arial"/>
                </w:rPr>
                <w:t>-ImprimirCambioEtapa</w:t>
              </w:r>
            </w:hyperlink>
            <w:r w:rsidRPr="00102E7B">
              <w:rPr>
                <w:rFonts w:cs="Arial"/>
              </w:rPr>
              <w:t>&gt;&gt;.</w:t>
            </w:r>
          </w:p>
        </w:tc>
        <w:tc>
          <w:tcPr>
            <w:tcW w:w="303" w:type="pct"/>
            <w:vAlign w:val="center"/>
          </w:tcPr>
          <w:p w:rsidR="00A94944" w:rsidRDefault="00A94944" w:rsidP="0086561E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A94944" w:rsidRPr="00D6166C" w:rsidRDefault="00A94944" w:rsidP="00D6166C">
            <w:pPr>
              <w:rPr>
                <w:rFonts w:cs="Arial"/>
              </w:rPr>
            </w:pPr>
          </w:p>
        </w:tc>
      </w:tr>
      <w:tr w:rsidR="00A94944" w:rsidTr="0086561E">
        <w:tc>
          <w:tcPr>
            <w:tcW w:w="382" w:type="pct"/>
            <w:vAlign w:val="center"/>
          </w:tcPr>
          <w:p w:rsidR="00A94944" w:rsidRDefault="0059394B" w:rsidP="0059394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A94944" w:rsidRPr="00D702C4" w:rsidRDefault="00A94944" w:rsidP="0086561E">
            <w:pPr>
              <w:rPr>
                <w:rFonts w:cs="Arial"/>
              </w:rPr>
            </w:pPr>
            <w:r>
              <w:rPr>
                <w:rFonts w:cs="Arial"/>
              </w:rPr>
              <w:t>Fin de caso</w:t>
            </w:r>
          </w:p>
        </w:tc>
        <w:tc>
          <w:tcPr>
            <w:tcW w:w="303" w:type="pct"/>
            <w:vAlign w:val="center"/>
          </w:tcPr>
          <w:p w:rsidR="00A94944" w:rsidRDefault="00A94944" w:rsidP="0086561E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A94944" w:rsidRDefault="00A94944" w:rsidP="0086561E">
            <w:pPr>
              <w:ind w:left="720"/>
              <w:rPr>
                <w:rFonts w:cs="Arial"/>
              </w:rPr>
            </w:pPr>
          </w:p>
        </w:tc>
      </w:tr>
    </w:tbl>
    <w:p w:rsidR="00A94944" w:rsidRDefault="00A94944" w:rsidP="00A94944">
      <w:pPr>
        <w:pStyle w:val="Ttulo2"/>
      </w:pPr>
      <w:bookmarkStart w:id="33" w:name="_Toc317268662"/>
      <w:r>
        <w:t>Flujos alternos</w:t>
      </w:r>
      <w:bookmarkEnd w:id="33"/>
    </w:p>
    <w:p w:rsidR="00A94944" w:rsidRDefault="00A94944" w:rsidP="00A94944">
      <w:pPr>
        <w:rPr>
          <w:rFonts w:cs="Arial"/>
        </w:rPr>
      </w:pPr>
      <w:r>
        <w:rPr>
          <w:rFonts w:cs="Arial"/>
        </w:rPr>
        <w:t>No aplica</w:t>
      </w:r>
    </w:p>
    <w:p w:rsidR="00A94944" w:rsidRPr="00D702C4" w:rsidRDefault="00A94944" w:rsidP="00A94944">
      <w:pPr>
        <w:pStyle w:val="Ttulo2"/>
      </w:pPr>
      <w:bookmarkStart w:id="34" w:name="_Toc317268663"/>
      <w:r w:rsidRPr="00D702C4">
        <w:lastRenderedPageBreak/>
        <w:t>Condiciones Posteriores</w:t>
      </w:r>
      <w:bookmarkEnd w:id="34"/>
    </w:p>
    <w:p w:rsidR="00A94944" w:rsidRPr="00D702C4" w:rsidRDefault="00A94944" w:rsidP="00A94944">
      <w:pPr>
        <w:rPr>
          <w:rFonts w:cs="Arial"/>
        </w:rPr>
      </w:pPr>
      <w:r w:rsidRPr="00D702C4">
        <w:rPr>
          <w:rFonts w:cs="Arial"/>
        </w:rPr>
        <w:t>No aplica.</w:t>
      </w:r>
    </w:p>
    <w:p w:rsidR="00A94944" w:rsidRPr="00BE728C" w:rsidRDefault="00A94944" w:rsidP="00A94944">
      <w:pPr>
        <w:pStyle w:val="Ttulo2"/>
      </w:pPr>
      <w:bookmarkStart w:id="35" w:name="_Toc317268664"/>
      <w:r w:rsidRPr="00D702C4">
        <w:t>Diagrama</w:t>
      </w:r>
      <w:bookmarkEnd w:id="35"/>
    </w:p>
    <w:p w:rsidR="00A94944" w:rsidRPr="00D702C4" w:rsidRDefault="00B6181A" w:rsidP="00A94944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 wp14:anchorId="56E56F64" wp14:editId="3AEF3229">
            <wp:extent cx="5943600" cy="452247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08.02 Buscar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44" w:rsidRPr="00D702C4" w:rsidRDefault="00A94944" w:rsidP="00A94944">
      <w:pPr>
        <w:pStyle w:val="Ttulo2"/>
      </w:pPr>
      <w:bookmarkStart w:id="36" w:name="_Toc317268665"/>
      <w:r w:rsidRPr="00D702C4">
        <w:t>Observaciones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A94944" w:rsidRPr="00003628" w:rsidTr="0086561E">
        <w:tc>
          <w:tcPr>
            <w:tcW w:w="1771" w:type="dxa"/>
            <w:shd w:val="clear" w:color="auto" w:fill="C2D69B" w:themeFill="accent3" w:themeFillTint="99"/>
          </w:tcPr>
          <w:p w:rsidR="00A94944" w:rsidRPr="00003628" w:rsidRDefault="00A94944" w:rsidP="0086561E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A94944" w:rsidRPr="00003628" w:rsidRDefault="00A94944" w:rsidP="0086561E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A94944" w:rsidRPr="00D702C4" w:rsidTr="0086561E">
        <w:tc>
          <w:tcPr>
            <w:tcW w:w="1771" w:type="dxa"/>
          </w:tcPr>
          <w:p w:rsidR="00A94944" w:rsidRPr="00D702C4" w:rsidRDefault="00A94944" w:rsidP="0086561E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A94944" w:rsidRPr="00D702C4" w:rsidRDefault="00A94944" w:rsidP="0086561E">
            <w:pPr>
              <w:rPr>
                <w:rFonts w:cs="Arial"/>
              </w:rPr>
            </w:pPr>
          </w:p>
        </w:tc>
      </w:tr>
    </w:tbl>
    <w:p w:rsidR="00987797" w:rsidRDefault="00A94944" w:rsidP="00987797">
      <w:r>
        <w:br w:type="page"/>
      </w:r>
    </w:p>
    <w:p w:rsidR="002C49FC" w:rsidRPr="002511BD" w:rsidRDefault="002C49FC" w:rsidP="002C49FC">
      <w:pPr>
        <w:pStyle w:val="Subttulo"/>
      </w:pPr>
      <w:r w:rsidRPr="002511BD">
        <w:lastRenderedPageBreak/>
        <w:t>Especificación de C</w:t>
      </w:r>
      <w:r>
        <w:t>asos de Uso de Sistema: CU.</w:t>
      </w:r>
      <w:r w:rsidR="00CE01A5">
        <w:t>02.08</w:t>
      </w:r>
      <w:r w:rsidR="00CB0D26">
        <w:t>.03</w:t>
      </w:r>
      <w:r w:rsidRPr="008D03C3">
        <w:t>-</w:t>
      </w:r>
      <w:r>
        <w:t>Generar</w:t>
      </w:r>
      <w:r w:rsidR="00453FC6">
        <w:t>Cambio</w:t>
      </w:r>
      <w:r w:rsidR="00831F2D">
        <w:t>De</w:t>
      </w:r>
      <w:r w:rsidR="00453FC6">
        <w:t>Etapa</w:t>
      </w:r>
    </w:p>
    <w:p w:rsidR="002C49FC" w:rsidRPr="00041EBD" w:rsidRDefault="002C49FC" w:rsidP="002C49FC">
      <w:pPr>
        <w:pStyle w:val="Ttulo1"/>
      </w:pPr>
      <w:bookmarkStart w:id="37" w:name="_CU.02.08.02_–_Generar"/>
      <w:bookmarkStart w:id="38" w:name="_Toc317268666"/>
      <w:bookmarkEnd w:id="37"/>
      <w:r>
        <w:t>CU.</w:t>
      </w:r>
      <w:r w:rsidR="00CE01A5">
        <w:t>02.08</w:t>
      </w:r>
      <w:r w:rsidR="00CB0D26">
        <w:t>.03</w:t>
      </w:r>
      <w:r>
        <w:t xml:space="preserve"> – </w:t>
      </w:r>
      <w:proofErr w:type="spellStart"/>
      <w:r>
        <w:t>Generar</w:t>
      </w:r>
      <w:r w:rsidR="00453FC6">
        <w:t>Cambio</w:t>
      </w:r>
      <w:r w:rsidR="009C598D">
        <w:t>De</w:t>
      </w:r>
      <w:r w:rsidR="00453FC6">
        <w:t>Etapa</w:t>
      </w:r>
      <w:bookmarkEnd w:id="38"/>
      <w:proofErr w:type="spellEnd"/>
    </w:p>
    <w:p w:rsidR="002C49FC" w:rsidRPr="00D702C4" w:rsidRDefault="002C49FC" w:rsidP="002C49FC">
      <w:pPr>
        <w:pStyle w:val="Ttulo2"/>
      </w:pPr>
      <w:bookmarkStart w:id="39" w:name="_Toc317268667"/>
      <w:r w:rsidRPr="00D702C4">
        <w:t>Descripción Breve</w:t>
      </w:r>
      <w:bookmarkEnd w:id="39"/>
    </w:p>
    <w:p w:rsidR="002C49FC" w:rsidRDefault="002C49FC" w:rsidP="002C49FC">
      <w:pPr>
        <w:rPr>
          <w:rFonts w:cs="Arial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 xml:space="preserve">genera </w:t>
      </w:r>
      <w:r w:rsidR="00D52CEA">
        <w:rPr>
          <w:rFonts w:cs="Arial"/>
        </w:rPr>
        <w:t>el cambio de etapa para</w:t>
      </w:r>
      <w:r w:rsidR="00B6181A">
        <w:rPr>
          <w:rFonts w:cs="Arial"/>
        </w:rPr>
        <w:t xml:space="preserve"> un </w:t>
      </w:r>
      <w:r w:rsidR="00D52CEA">
        <w:rPr>
          <w:rFonts w:cs="Arial"/>
        </w:rPr>
        <w:t xml:space="preserve">trámite </w:t>
      </w:r>
      <w:r>
        <w:rPr>
          <w:rFonts w:cs="Arial"/>
        </w:rPr>
        <w:t>dentro del sistema de gestión de trámites.</w:t>
      </w:r>
    </w:p>
    <w:p w:rsidR="002C49FC" w:rsidRPr="00D702C4" w:rsidRDefault="002C49FC" w:rsidP="002C49FC">
      <w:pPr>
        <w:pStyle w:val="Ttulo2"/>
      </w:pPr>
      <w:bookmarkStart w:id="40" w:name="_Toc317268668"/>
      <w:r w:rsidRPr="00D702C4">
        <w:t>Actores</w:t>
      </w:r>
      <w:bookmarkEnd w:id="40"/>
    </w:p>
    <w:p w:rsidR="002C49FC" w:rsidRDefault="002C49FC" w:rsidP="002C49FC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2C49FC" w:rsidRDefault="00D52CEA" w:rsidP="002C49FC">
      <w:pPr>
        <w:spacing w:line="276" w:lineRule="auto"/>
        <w:rPr>
          <w:rFonts w:cs="Arial"/>
        </w:rPr>
      </w:pPr>
      <w:r>
        <w:rPr>
          <w:rFonts w:cs="Arial"/>
          <w:b/>
        </w:rPr>
        <w:t>Área</w:t>
      </w:r>
      <w:r w:rsidR="002C49FC" w:rsidRPr="00D702C4">
        <w:rPr>
          <w:rFonts w:cs="Arial"/>
          <w:b/>
        </w:rPr>
        <w:t xml:space="preserve">/ </w:t>
      </w:r>
      <w:r>
        <w:rPr>
          <w:rFonts w:cs="Arial"/>
          <w:b/>
        </w:rPr>
        <w:t>Responsable de área</w:t>
      </w:r>
      <w:r w:rsidR="002C49FC" w:rsidRPr="00D702C4">
        <w:rPr>
          <w:rFonts w:cs="Arial"/>
          <w:b/>
        </w:rPr>
        <w:t xml:space="preserve"> </w:t>
      </w:r>
      <w:r w:rsidR="002C49FC" w:rsidRPr="00D702C4">
        <w:rPr>
          <w:rFonts w:cs="Arial"/>
        </w:rPr>
        <w:t>Es la</w:t>
      </w:r>
      <w:r w:rsidR="002C49FC">
        <w:rPr>
          <w:rFonts w:cs="Arial"/>
        </w:rPr>
        <w:t xml:space="preserve"> persona autorizada para generar </w:t>
      </w:r>
      <w:r w:rsidR="00B6181A">
        <w:rPr>
          <w:rFonts w:cs="Arial"/>
        </w:rPr>
        <w:t xml:space="preserve">el </w:t>
      </w:r>
      <w:r>
        <w:rPr>
          <w:rFonts w:cs="Arial"/>
        </w:rPr>
        <w:t>cambio</w:t>
      </w:r>
      <w:r w:rsidR="00B6181A">
        <w:rPr>
          <w:rFonts w:cs="Arial"/>
        </w:rPr>
        <w:t xml:space="preserve"> de etapas a la</w:t>
      </w:r>
      <w:r>
        <w:rPr>
          <w:rFonts w:cs="Arial"/>
        </w:rPr>
        <w:t>s solicitudes correspondientes en el sistema.</w:t>
      </w:r>
      <w:r w:rsidR="002C49FC">
        <w:rPr>
          <w:rFonts w:cs="Arial"/>
        </w:rPr>
        <w:t xml:space="preserve"> </w:t>
      </w:r>
    </w:p>
    <w:p w:rsidR="002C49FC" w:rsidRPr="002029C4" w:rsidRDefault="002C49FC" w:rsidP="002C49FC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CD6949" w:rsidRPr="00D702C4" w:rsidRDefault="00CD6949" w:rsidP="00CD6949">
      <w:pPr>
        <w:pStyle w:val="Ttulo2"/>
        <w:numPr>
          <w:ilvl w:val="1"/>
          <w:numId w:val="20"/>
        </w:numPr>
      </w:pPr>
      <w:bookmarkStart w:id="41" w:name="_Toc317268669"/>
      <w:r w:rsidRPr="00D702C4">
        <w:t>Condiciones Previas</w:t>
      </w:r>
      <w:bookmarkEnd w:id="41"/>
    </w:p>
    <w:p w:rsidR="00CD6949" w:rsidRPr="00D702C4" w:rsidRDefault="00CD6949" w:rsidP="00CD6949">
      <w:pPr>
        <w:pStyle w:val="Ttulo3"/>
      </w:pPr>
      <w:bookmarkStart w:id="42" w:name="_Toc317268670"/>
      <w:r w:rsidRPr="00D702C4">
        <w:t>El usuario deberá iniciar sesión en el sistema.</w:t>
      </w:r>
      <w:bookmarkEnd w:id="42"/>
    </w:p>
    <w:p w:rsidR="00CD6949" w:rsidRDefault="00CD6949" w:rsidP="00193F12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CD6949" w:rsidRPr="00D702C4" w:rsidRDefault="00CD6949" w:rsidP="00CD6949">
      <w:pPr>
        <w:pStyle w:val="Ttulo3"/>
      </w:pPr>
      <w:bookmarkStart w:id="43" w:name="_Toc317268671"/>
      <w:r w:rsidRPr="00D702C4">
        <w:t xml:space="preserve">El usuario deberá </w:t>
      </w:r>
      <w:r>
        <w:t>realizar una búsqueda de trámites</w:t>
      </w:r>
      <w:r w:rsidRPr="00D702C4">
        <w:t>.</w:t>
      </w:r>
      <w:bookmarkEnd w:id="43"/>
    </w:p>
    <w:p w:rsidR="002C49FC" w:rsidRDefault="00CD6949" w:rsidP="00CD6949">
      <w:pPr>
        <w:spacing w:after="240"/>
        <w:rPr>
          <w:rFonts w:cs="Arial"/>
        </w:rPr>
      </w:pPr>
      <w:r w:rsidRPr="00D702C4">
        <w:rPr>
          <w:rFonts w:cs="Arial"/>
        </w:rPr>
        <w:t xml:space="preserve">El </w:t>
      </w:r>
      <w:r>
        <w:rPr>
          <w:rFonts w:cs="Arial"/>
        </w:rPr>
        <w:t xml:space="preserve">usuario podrá realizar </w:t>
      </w:r>
      <w:r w:rsidR="00B6181A">
        <w:rPr>
          <w:rFonts w:cs="Arial"/>
        </w:rPr>
        <w:t xml:space="preserve">la </w:t>
      </w:r>
      <w:r>
        <w:rPr>
          <w:rFonts w:cs="Arial"/>
        </w:rPr>
        <w:t>búsq</w:t>
      </w:r>
      <w:r w:rsidR="00FE250B">
        <w:rPr>
          <w:rFonts w:cs="Arial"/>
        </w:rPr>
        <w:t xml:space="preserve">ueda </w:t>
      </w:r>
      <w:r w:rsidR="00B6181A">
        <w:rPr>
          <w:rFonts w:cs="Arial"/>
        </w:rPr>
        <w:t xml:space="preserve">de un </w:t>
      </w:r>
      <w:r w:rsidR="00FE250B">
        <w:rPr>
          <w:rFonts w:cs="Arial"/>
        </w:rPr>
        <w:t>trámite</w:t>
      </w:r>
      <w:r w:rsidR="00B6181A">
        <w:rPr>
          <w:rFonts w:cs="Arial"/>
        </w:rPr>
        <w:t xml:space="preserve"> en específico</w:t>
      </w:r>
      <w:r w:rsidR="00FE250B">
        <w:rPr>
          <w:rFonts w:cs="Arial"/>
        </w:rPr>
        <w:t xml:space="preserve">, </w:t>
      </w:r>
      <w:r w:rsidR="00FE250B">
        <w:rPr>
          <w:rFonts w:cs="Arial"/>
          <w:lang w:val="es-ES"/>
        </w:rPr>
        <w:t xml:space="preserve">refiérase al  Caso de Uso </w:t>
      </w:r>
      <w:r w:rsidR="00FE250B" w:rsidRPr="00F303A3">
        <w:rPr>
          <w:rFonts w:cs="Arial"/>
        </w:rPr>
        <w:t>&lt;&lt;</w:t>
      </w:r>
      <w:hyperlink w:anchor="_CU.02.08.02_–_BuscarSolicitudDeEtap" w:history="1">
        <w:r w:rsidR="00FE250B" w:rsidRPr="007A48C6">
          <w:rPr>
            <w:rStyle w:val="Hipervnculo"/>
            <w:rFonts w:cs="Arial"/>
          </w:rPr>
          <w:t>CU.02.08.02-Buscar</w:t>
        </w:r>
      </w:hyperlink>
      <w:r w:rsidR="00FE250B" w:rsidRPr="00F303A3">
        <w:rPr>
          <w:rFonts w:cs="Arial"/>
        </w:rPr>
        <w:t>&gt;&gt;</w:t>
      </w:r>
      <w:r w:rsidR="00B6181A">
        <w:rPr>
          <w:rFonts w:cs="Arial"/>
        </w:rPr>
        <w:t xml:space="preserve"> o </w:t>
      </w:r>
      <w:r w:rsidRPr="00F303A3">
        <w:rPr>
          <w:rFonts w:cs="Arial"/>
        </w:rPr>
        <w:t>&lt;&lt;</w:t>
      </w:r>
      <w:hyperlink w:anchor="_CU.02.01.01_–_Buscar" w:history="1">
        <w:r w:rsidR="00FE250B" w:rsidRPr="007A48C6">
          <w:rPr>
            <w:rStyle w:val="Hipervnculo"/>
            <w:rFonts w:cs="Arial"/>
          </w:rPr>
          <w:t>CU.02.08.01-BuscarSolicitud</w:t>
        </w:r>
      </w:hyperlink>
      <w:r w:rsidRPr="00F303A3">
        <w:rPr>
          <w:rFonts w:cs="Arial"/>
        </w:rPr>
        <w:t>&gt;&gt;</w:t>
      </w:r>
      <w:r>
        <w:rPr>
          <w:rFonts w:cs="Arial"/>
        </w:rPr>
        <w:t>.</w:t>
      </w:r>
    </w:p>
    <w:p w:rsidR="00C204D2" w:rsidRPr="00C660C7" w:rsidRDefault="00C204D2" w:rsidP="00C204D2">
      <w:pPr>
        <w:pStyle w:val="Ttulo3"/>
        <w:spacing w:before="240"/>
      </w:pPr>
      <w:bookmarkStart w:id="44" w:name="_Toc317268657"/>
      <w:r>
        <w:t>La solicitud ya ha sido evaluada</w:t>
      </w:r>
      <w:bookmarkEnd w:id="44"/>
    </w:p>
    <w:p w:rsidR="00C204D2" w:rsidRDefault="00C204D2" w:rsidP="00C204D2">
      <w:pPr>
        <w:spacing w:after="240"/>
        <w:rPr>
          <w:rFonts w:cs="Arial"/>
        </w:rPr>
      </w:pPr>
      <w:r w:rsidRPr="00F26316">
        <w:rPr>
          <w:rFonts w:cs="Arial"/>
          <w:lang w:val="es-ES"/>
        </w:rPr>
        <w:t xml:space="preserve">El usuario podrá realizar el cambio de etapa de un trámite, sólo si éste ha recibido una evaluación técnica previamente. </w:t>
      </w:r>
      <w:r w:rsidR="004513A8" w:rsidRPr="00F26316">
        <w:rPr>
          <w:rFonts w:cs="Arial"/>
          <w:lang w:val="es-ES"/>
        </w:rPr>
        <w:t xml:space="preserve">Ver documento </w:t>
      </w:r>
      <w:r w:rsidR="004513A8" w:rsidRPr="00F26316">
        <w:rPr>
          <w:rFonts w:cs="Arial"/>
        </w:rPr>
        <w:t>DSTRNS-</w:t>
      </w:r>
      <w:proofErr w:type="spellStart"/>
      <w:r w:rsidR="004513A8" w:rsidRPr="00F26316">
        <w:rPr>
          <w:rFonts w:cs="Arial"/>
        </w:rPr>
        <w:t>ReglasDeNegocioDelSistema</w:t>
      </w:r>
      <w:proofErr w:type="spellEnd"/>
      <w:r w:rsidR="004513A8" w:rsidRPr="00F26316">
        <w:rPr>
          <w:rFonts w:cs="Arial"/>
        </w:rPr>
        <w:t xml:space="preserve"> (</w:t>
      </w:r>
      <w:r w:rsidR="004513A8" w:rsidRPr="00F26316">
        <w:t>RNS_PP06</w:t>
      </w:r>
      <w:r w:rsidR="004513A8" w:rsidRPr="00F26316">
        <w:rPr>
          <w:rFonts w:cs="Arial"/>
        </w:rPr>
        <w:t>)</w:t>
      </w:r>
      <w:r w:rsidRPr="00F26316">
        <w:rPr>
          <w:rFonts w:cs="Arial"/>
        </w:rPr>
        <w:t>.</w:t>
      </w:r>
    </w:p>
    <w:p w:rsidR="00C204D2" w:rsidRPr="00277BF4" w:rsidRDefault="00C204D2" w:rsidP="00C204D2">
      <w:pPr>
        <w:pStyle w:val="Ttulo3"/>
        <w:spacing w:before="240"/>
      </w:pPr>
      <w:bookmarkStart w:id="45" w:name="_Toc317268659"/>
      <w:r w:rsidRPr="00277BF4">
        <w:t xml:space="preserve">El registro ya ha sido </w:t>
      </w:r>
      <w:r>
        <w:t>recibido</w:t>
      </w:r>
      <w:r w:rsidRPr="00277BF4">
        <w:t xml:space="preserve"> previamente</w:t>
      </w:r>
      <w:r>
        <w:t xml:space="preserve"> en el área correspondiente.</w:t>
      </w:r>
      <w:bookmarkEnd w:id="45"/>
    </w:p>
    <w:p w:rsidR="00C204D2" w:rsidRDefault="00C204D2" w:rsidP="00C204D2">
      <w:pPr>
        <w:spacing w:after="240"/>
        <w:rPr>
          <w:rFonts w:cs="Arial"/>
        </w:rPr>
      </w:pPr>
      <w:r w:rsidRPr="005E691B">
        <w:rPr>
          <w:rFonts w:cs="Arial"/>
        </w:rPr>
        <w:t>Ver documento DSTRNS-</w:t>
      </w:r>
      <w:proofErr w:type="spellStart"/>
      <w:r w:rsidRPr="005E691B">
        <w:rPr>
          <w:rFonts w:cs="Arial"/>
        </w:rPr>
        <w:t>ReglasDeNegocioDelSistema</w:t>
      </w:r>
      <w:proofErr w:type="spellEnd"/>
      <w:r w:rsidRPr="005E691B">
        <w:rPr>
          <w:rFonts w:cs="Arial"/>
        </w:rPr>
        <w:t xml:space="preserve"> (</w:t>
      </w:r>
      <w:r>
        <w:t>RNS_PP03</w:t>
      </w:r>
      <w:r w:rsidRPr="005E691B">
        <w:rPr>
          <w:rFonts w:cs="Arial"/>
        </w:rPr>
        <w:t>)</w:t>
      </w:r>
      <w:r>
        <w:rPr>
          <w:rFonts w:cs="Arial"/>
        </w:rPr>
        <w:t>.</w:t>
      </w:r>
    </w:p>
    <w:p w:rsidR="002C49FC" w:rsidRPr="00D702C4" w:rsidRDefault="002C49FC" w:rsidP="002C49FC">
      <w:pPr>
        <w:pStyle w:val="Ttulo2"/>
      </w:pPr>
      <w:bookmarkStart w:id="46" w:name="_Toc317268672"/>
      <w:r w:rsidRPr="00D702C4">
        <w:t>Flujo de Eventos</w:t>
      </w:r>
      <w:bookmarkEnd w:id="46"/>
    </w:p>
    <w:p w:rsidR="00AB68DB" w:rsidRPr="00AB68DB" w:rsidRDefault="002C49FC" w:rsidP="002C49FC">
      <w:pPr>
        <w:pStyle w:val="Ttulo3"/>
      </w:pPr>
      <w:bookmarkStart w:id="47" w:name="_Toc317268673"/>
      <w:r w:rsidRPr="00D702C4">
        <w:t>Flujo Básico</w:t>
      </w:r>
      <w:bookmarkEnd w:id="4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96"/>
        <w:gridCol w:w="4974"/>
        <w:gridCol w:w="412"/>
        <w:gridCol w:w="3618"/>
      </w:tblGrid>
      <w:tr w:rsidR="00AB68DB" w:rsidRPr="00934325" w:rsidTr="00C16F78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AB68DB" w:rsidRPr="00934325" w:rsidRDefault="00AB68DB" w:rsidP="00AB68DB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C16F78" w:rsidRPr="00D00A56" w:rsidTr="00C16F78">
        <w:trPr>
          <w:tblHeader/>
        </w:trPr>
        <w:tc>
          <w:tcPr>
            <w:tcW w:w="2879" w:type="pct"/>
            <w:gridSpan w:val="2"/>
            <w:shd w:val="clear" w:color="auto" w:fill="C2D69B" w:themeFill="accent3" w:themeFillTint="99"/>
            <w:vAlign w:val="center"/>
          </w:tcPr>
          <w:p w:rsidR="00AB68DB" w:rsidRPr="00D00A56" w:rsidRDefault="00AB68DB" w:rsidP="00AB68DB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121" w:type="pct"/>
            <w:gridSpan w:val="2"/>
            <w:shd w:val="clear" w:color="auto" w:fill="C2D69B" w:themeFill="accent3" w:themeFillTint="99"/>
            <w:vAlign w:val="center"/>
          </w:tcPr>
          <w:p w:rsidR="00AB68DB" w:rsidRPr="00D00A56" w:rsidRDefault="00AB68DB" w:rsidP="00AB68DB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C16F78" w:rsidRPr="000C2CAA" w:rsidTr="00C16F78">
        <w:tc>
          <w:tcPr>
            <w:tcW w:w="261" w:type="pct"/>
            <w:vAlign w:val="center"/>
          </w:tcPr>
          <w:p w:rsidR="00AB68DB" w:rsidRPr="00D702C4" w:rsidRDefault="00AB68DB" w:rsidP="00AB68DB">
            <w:pPr>
              <w:rPr>
                <w:rFonts w:cs="Arial"/>
              </w:rPr>
            </w:pPr>
            <w:r w:rsidRPr="00D702C4">
              <w:rPr>
                <w:rFonts w:cs="Arial"/>
              </w:rPr>
              <w:t>01</w:t>
            </w:r>
          </w:p>
        </w:tc>
        <w:tc>
          <w:tcPr>
            <w:tcW w:w="2618" w:type="pct"/>
            <w:vAlign w:val="center"/>
          </w:tcPr>
          <w:p w:rsidR="00AB68DB" w:rsidRPr="00D702C4" w:rsidRDefault="00AB68DB" w:rsidP="00304AFC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</w:t>
            </w:r>
            <w:r w:rsidR="00304AFC">
              <w:rPr>
                <w:rFonts w:cs="Arial"/>
              </w:rPr>
              <w:t>selecciona la opción “Nuevo”.</w:t>
            </w:r>
          </w:p>
        </w:tc>
        <w:tc>
          <w:tcPr>
            <w:tcW w:w="217" w:type="pct"/>
            <w:vAlign w:val="center"/>
          </w:tcPr>
          <w:p w:rsidR="00AB68DB" w:rsidRPr="00D702C4" w:rsidRDefault="00AB68DB" w:rsidP="00AB68DB">
            <w:pPr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1904" w:type="pct"/>
            <w:vAlign w:val="center"/>
          </w:tcPr>
          <w:p w:rsidR="003B544D" w:rsidRDefault="00304AFC" w:rsidP="003E4E8B">
            <w:pPr>
              <w:spacing w:after="240"/>
              <w:rPr>
                <w:rFonts w:cs="Arial"/>
              </w:rPr>
            </w:pPr>
            <w:r>
              <w:rPr>
                <w:rFonts w:cs="Arial"/>
              </w:rPr>
              <w:t>Habilita datos de la sección “Cambio de Etapa”</w:t>
            </w:r>
            <w:r w:rsidR="003B544D">
              <w:rPr>
                <w:rFonts w:cs="Arial"/>
              </w:rPr>
              <w:t>.</w:t>
            </w:r>
            <w:r w:rsidR="003E4E8B">
              <w:rPr>
                <w:rFonts w:cs="Arial"/>
              </w:rPr>
              <w:t xml:space="preserve"> </w:t>
            </w:r>
            <w:r w:rsidR="003B544D">
              <w:rPr>
                <w:rFonts w:cs="Arial"/>
              </w:rPr>
              <w:t xml:space="preserve">Ver documento </w:t>
            </w:r>
            <w:r w:rsidR="003B544D" w:rsidRPr="005E691B">
              <w:rPr>
                <w:rFonts w:cs="Arial"/>
              </w:rPr>
              <w:t>ReglasDeNegocioDelSistema</w:t>
            </w:r>
            <w:r w:rsidR="003B544D">
              <w:rPr>
                <w:rFonts w:cs="Arial"/>
              </w:rPr>
              <w:t>.docx (</w:t>
            </w:r>
            <w:r w:rsidR="003B544D" w:rsidRPr="007C0E2C">
              <w:rPr>
                <w:rFonts w:cs="Arial"/>
              </w:rPr>
              <w:t>RNS_PP01</w:t>
            </w:r>
            <w:r w:rsidR="003B544D">
              <w:rPr>
                <w:rFonts w:cs="Arial"/>
              </w:rPr>
              <w:t>).</w:t>
            </w:r>
          </w:p>
          <w:p w:rsidR="006A725C" w:rsidRDefault="00733F3B" w:rsidP="003E4E8B">
            <w:pPr>
              <w:rPr>
                <w:rFonts w:cs="Arial"/>
              </w:rPr>
            </w:pPr>
            <w:r>
              <w:rPr>
                <w:rFonts w:cs="Arial"/>
              </w:rPr>
              <w:t>En caso de que el trámite</w:t>
            </w:r>
            <w:r w:rsidR="006A725C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se encuentre en una etapa que no </w:t>
            </w:r>
            <w:r w:rsidR="006A725C">
              <w:rPr>
                <w:rFonts w:cs="Arial"/>
              </w:rPr>
              <w:t xml:space="preserve"> permita hacer el cambio, el sistema enviará un mensaje de alerta:</w:t>
            </w:r>
          </w:p>
          <w:p w:rsidR="006A725C" w:rsidRDefault="006A725C" w:rsidP="006A725C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 w:rsidRPr="006368D1">
              <w:rPr>
                <w:rFonts w:cs="Arial"/>
              </w:rPr>
              <w:t xml:space="preserve">Ver  documento DSTMSG Mensajes del Sistema </w:t>
            </w:r>
            <w:r>
              <w:rPr>
                <w:rFonts w:cs="Arial"/>
              </w:rPr>
              <w:t>(MSG</w:t>
            </w:r>
            <w:r w:rsidR="009B27AB">
              <w:rPr>
                <w:rFonts w:cs="Arial"/>
              </w:rPr>
              <w:t>85</w:t>
            </w:r>
            <w:r>
              <w:rPr>
                <w:rFonts w:cs="Arial"/>
              </w:rPr>
              <w:t>.</w:t>
            </w:r>
            <w:r w:rsidRPr="004135CC">
              <w:rPr>
                <w:rFonts w:cs="Arial"/>
              </w:rPr>
              <w:t>)</w:t>
            </w:r>
          </w:p>
          <w:p w:rsidR="003B544D" w:rsidRPr="000C2CAA" w:rsidRDefault="003E4E8B" w:rsidP="00733F3B">
            <w:pPr>
              <w:ind w:left="766"/>
              <w:rPr>
                <w:rFonts w:cs="Arial"/>
              </w:rPr>
            </w:pPr>
            <w:r>
              <w:rPr>
                <w:rFonts w:cs="Arial"/>
              </w:rPr>
              <w:t>Ir al punto 10</w:t>
            </w:r>
            <w:r w:rsidR="006A725C">
              <w:rPr>
                <w:rFonts w:cs="Arial"/>
              </w:rPr>
              <w:t>.</w:t>
            </w:r>
          </w:p>
        </w:tc>
      </w:tr>
      <w:tr w:rsidR="00C16F78" w:rsidRPr="000C2CAA" w:rsidTr="00C16F78">
        <w:tc>
          <w:tcPr>
            <w:tcW w:w="261" w:type="pct"/>
            <w:vAlign w:val="center"/>
          </w:tcPr>
          <w:p w:rsidR="000F3EEB" w:rsidRDefault="000F3EEB" w:rsidP="00AB68DB">
            <w:pPr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618" w:type="pct"/>
            <w:vAlign w:val="center"/>
          </w:tcPr>
          <w:p w:rsidR="000F3EEB" w:rsidRDefault="000F3EEB" w:rsidP="00304AFC">
            <w:pPr>
              <w:rPr>
                <w:rFonts w:cs="Arial"/>
              </w:rPr>
            </w:pPr>
            <w:r>
              <w:rPr>
                <w:rFonts w:cs="Arial"/>
              </w:rPr>
              <w:t>Selecciona la nueva etapa del trámite en el campo “Etapa seleccionada”.</w:t>
            </w:r>
          </w:p>
          <w:p w:rsidR="008A5254" w:rsidRDefault="008A5254" w:rsidP="003E4E8B">
            <w:pPr>
              <w:ind w:left="695"/>
              <w:rPr>
                <w:rFonts w:cs="Arial"/>
              </w:rPr>
            </w:pPr>
            <w:r w:rsidRPr="005E691B">
              <w:rPr>
                <w:rFonts w:cs="Arial"/>
              </w:rPr>
              <w:t>Ver documento DSTRNS-</w:t>
            </w:r>
            <w:proofErr w:type="spellStart"/>
            <w:r w:rsidRPr="005E691B">
              <w:rPr>
                <w:rFonts w:cs="Arial"/>
              </w:rPr>
              <w:lastRenderedPageBreak/>
              <w:t>ReglasDeNegocioDelSistema</w:t>
            </w:r>
            <w:proofErr w:type="spellEnd"/>
            <w:r w:rsidRPr="005E691B">
              <w:rPr>
                <w:rFonts w:cs="Arial"/>
              </w:rPr>
              <w:t xml:space="preserve"> (</w:t>
            </w:r>
            <w:r>
              <w:t>RNS_PP04</w:t>
            </w:r>
            <w:r w:rsidRPr="005E691B">
              <w:rPr>
                <w:rFonts w:cs="Arial"/>
              </w:rPr>
              <w:t>)</w:t>
            </w:r>
            <w:r>
              <w:rPr>
                <w:rFonts w:cs="Arial"/>
              </w:rPr>
              <w:t>.</w:t>
            </w:r>
          </w:p>
        </w:tc>
        <w:tc>
          <w:tcPr>
            <w:tcW w:w="217" w:type="pct"/>
            <w:vAlign w:val="center"/>
          </w:tcPr>
          <w:p w:rsidR="000F3EEB" w:rsidRDefault="000F3EEB" w:rsidP="00AB68DB">
            <w:pPr>
              <w:rPr>
                <w:rFonts w:cs="Arial"/>
              </w:rPr>
            </w:pPr>
          </w:p>
        </w:tc>
        <w:tc>
          <w:tcPr>
            <w:tcW w:w="1904" w:type="pct"/>
            <w:vAlign w:val="center"/>
          </w:tcPr>
          <w:p w:rsidR="000F3EEB" w:rsidRDefault="000F3EEB" w:rsidP="00304AFC">
            <w:pPr>
              <w:rPr>
                <w:rFonts w:cs="Arial"/>
              </w:rPr>
            </w:pPr>
          </w:p>
        </w:tc>
      </w:tr>
      <w:tr w:rsidR="00C16F78" w:rsidRPr="000C2CAA" w:rsidTr="00C16F78">
        <w:tc>
          <w:tcPr>
            <w:tcW w:w="261" w:type="pct"/>
            <w:vAlign w:val="center"/>
          </w:tcPr>
          <w:p w:rsidR="000F3EEB" w:rsidRDefault="000F3EEB" w:rsidP="00AB68DB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04</w:t>
            </w:r>
          </w:p>
        </w:tc>
        <w:tc>
          <w:tcPr>
            <w:tcW w:w="2618" w:type="pct"/>
            <w:vAlign w:val="center"/>
          </w:tcPr>
          <w:p w:rsidR="000F3EEB" w:rsidRDefault="000F3EEB" w:rsidP="00304AFC">
            <w:pPr>
              <w:rPr>
                <w:rFonts w:cs="Arial"/>
              </w:rPr>
            </w:pPr>
            <w:r>
              <w:rPr>
                <w:rFonts w:cs="Arial"/>
              </w:rPr>
              <w:t>Ingresa información en el campo “Observación CIS”.</w:t>
            </w:r>
          </w:p>
        </w:tc>
        <w:tc>
          <w:tcPr>
            <w:tcW w:w="217" w:type="pct"/>
            <w:vAlign w:val="center"/>
          </w:tcPr>
          <w:p w:rsidR="000F3EEB" w:rsidRDefault="000F3EEB" w:rsidP="00AB68DB">
            <w:pPr>
              <w:rPr>
                <w:rFonts w:cs="Arial"/>
              </w:rPr>
            </w:pPr>
          </w:p>
        </w:tc>
        <w:tc>
          <w:tcPr>
            <w:tcW w:w="1904" w:type="pct"/>
            <w:vAlign w:val="center"/>
          </w:tcPr>
          <w:p w:rsidR="000F3EEB" w:rsidRDefault="000F3EEB" w:rsidP="00304AFC">
            <w:pPr>
              <w:rPr>
                <w:rFonts w:cs="Arial"/>
              </w:rPr>
            </w:pPr>
          </w:p>
        </w:tc>
      </w:tr>
      <w:tr w:rsidR="00C16F78" w:rsidRPr="000C2CAA" w:rsidTr="00C16F78">
        <w:tc>
          <w:tcPr>
            <w:tcW w:w="261" w:type="pct"/>
            <w:vAlign w:val="center"/>
          </w:tcPr>
          <w:p w:rsidR="000F3EEB" w:rsidRDefault="000F3EEB" w:rsidP="00AB68DB">
            <w:pPr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618" w:type="pct"/>
            <w:vAlign w:val="center"/>
          </w:tcPr>
          <w:p w:rsidR="000F3EEB" w:rsidRDefault="000F3EEB" w:rsidP="00304AFC">
            <w:pPr>
              <w:rPr>
                <w:rFonts w:cs="Arial"/>
              </w:rPr>
            </w:pPr>
            <w:r>
              <w:rPr>
                <w:rFonts w:cs="Arial"/>
              </w:rPr>
              <w:t>Indica “Anexos”.</w:t>
            </w:r>
          </w:p>
        </w:tc>
        <w:tc>
          <w:tcPr>
            <w:tcW w:w="217" w:type="pct"/>
            <w:vAlign w:val="center"/>
          </w:tcPr>
          <w:p w:rsidR="000F3EEB" w:rsidRDefault="000F3EEB" w:rsidP="00AB68DB">
            <w:pPr>
              <w:rPr>
                <w:rFonts w:cs="Arial"/>
              </w:rPr>
            </w:pPr>
          </w:p>
        </w:tc>
        <w:tc>
          <w:tcPr>
            <w:tcW w:w="1904" w:type="pct"/>
            <w:vAlign w:val="center"/>
          </w:tcPr>
          <w:p w:rsidR="000F3EEB" w:rsidRDefault="000F3EEB" w:rsidP="00304AFC">
            <w:pPr>
              <w:rPr>
                <w:rFonts w:cs="Arial"/>
              </w:rPr>
            </w:pPr>
          </w:p>
        </w:tc>
      </w:tr>
      <w:tr w:rsidR="00C16F78" w:rsidRPr="000C2CAA" w:rsidTr="00C16F78">
        <w:tc>
          <w:tcPr>
            <w:tcW w:w="261" w:type="pct"/>
            <w:vAlign w:val="center"/>
          </w:tcPr>
          <w:p w:rsidR="00304AFC" w:rsidRPr="00D702C4" w:rsidRDefault="007D0312" w:rsidP="00AB68DB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3E4E8B">
              <w:rPr>
                <w:rFonts w:cs="Arial"/>
              </w:rPr>
              <w:t>6</w:t>
            </w:r>
          </w:p>
        </w:tc>
        <w:tc>
          <w:tcPr>
            <w:tcW w:w="2618" w:type="pct"/>
            <w:vAlign w:val="center"/>
          </w:tcPr>
          <w:p w:rsidR="00164CC9" w:rsidRDefault="00164CC9" w:rsidP="00164CC9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164CC9" w:rsidRDefault="00164CC9" w:rsidP="00164CC9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Seleccionar opción </w:t>
            </w:r>
            <w:r w:rsidRPr="002703C0">
              <w:rPr>
                <w:rFonts w:cs="Arial"/>
              </w:rPr>
              <w:t>“Guardar”</w:t>
            </w:r>
          </w:p>
          <w:p w:rsidR="00164CC9" w:rsidRPr="002703C0" w:rsidRDefault="00AE2665" w:rsidP="00164CC9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Ir al punto 08</w:t>
            </w:r>
            <w:r w:rsidR="00164CC9">
              <w:rPr>
                <w:rFonts w:cs="Arial"/>
              </w:rPr>
              <w:t>.</w:t>
            </w:r>
          </w:p>
          <w:p w:rsidR="00164CC9" w:rsidRDefault="00164CC9" w:rsidP="00164CC9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Seleccionar opción </w:t>
            </w:r>
            <w:r w:rsidRPr="002703C0">
              <w:rPr>
                <w:rFonts w:cs="Arial"/>
              </w:rPr>
              <w:t>“Cancelar”</w:t>
            </w:r>
          </w:p>
          <w:p w:rsidR="00304AFC" w:rsidRPr="00D702C4" w:rsidRDefault="00164CC9" w:rsidP="0077459F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 xml:space="preserve">Ir al punto </w:t>
            </w:r>
            <w:r w:rsidR="0077459F">
              <w:rPr>
                <w:rFonts w:cs="Arial"/>
              </w:rPr>
              <w:t>11</w:t>
            </w:r>
            <w:r>
              <w:rPr>
                <w:rFonts w:cs="Arial"/>
              </w:rPr>
              <w:t>.</w:t>
            </w:r>
          </w:p>
        </w:tc>
        <w:tc>
          <w:tcPr>
            <w:tcW w:w="217" w:type="pct"/>
            <w:vAlign w:val="center"/>
          </w:tcPr>
          <w:p w:rsidR="00304AFC" w:rsidRDefault="007D0312" w:rsidP="00AB68DB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3E4E8B">
              <w:rPr>
                <w:rFonts w:cs="Arial"/>
              </w:rPr>
              <w:t>7</w:t>
            </w:r>
          </w:p>
        </w:tc>
        <w:tc>
          <w:tcPr>
            <w:tcW w:w="1904" w:type="pct"/>
            <w:vAlign w:val="center"/>
          </w:tcPr>
          <w:p w:rsidR="00AE2665" w:rsidRDefault="00F26316" w:rsidP="00304AFC">
            <w:pPr>
              <w:rPr>
                <w:rFonts w:cs="Arial"/>
              </w:rPr>
            </w:pPr>
            <w:bookmarkStart w:id="48" w:name="_GoBack"/>
            <w:bookmarkEnd w:id="48"/>
            <w:r w:rsidRPr="009A50D8">
              <w:rPr>
                <w:rFonts w:cs="Arial"/>
              </w:rPr>
              <w:t>En caso de que la etapa a registrar sea “Conclusión en el área”</w:t>
            </w:r>
            <w:r w:rsidRPr="00F26316">
              <w:rPr>
                <w:rFonts w:cs="Arial"/>
              </w:rPr>
              <w:t xml:space="preserve"> </w:t>
            </w:r>
            <w:r>
              <w:rPr>
                <w:rFonts w:cs="Arial"/>
              </w:rPr>
              <w:t>v</w:t>
            </w:r>
            <w:r w:rsidR="007D0312" w:rsidRPr="00F26316">
              <w:rPr>
                <w:rFonts w:cs="Arial"/>
              </w:rPr>
              <w:t xml:space="preserve">alida </w:t>
            </w:r>
            <w:r w:rsidR="00AE2665" w:rsidRPr="00F26316">
              <w:rPr>
                <w:rFonts w:cs="Arial"/>
              </w:rPr>
              <w:t xml:space="preserve"> </w:t>
            </w:r>
            <w:r w:rsidR="00612D7D" w:rsidRPr="00F26316">
              <w:rPr>
                <w:rFonts w:cs="Arial"/>
              </w:rPr>
              <w:t>cambio de e</w:t>
            </w:r>
            <w:r w:rsidR="00317C7F" w:rsidRPr="00F26316">
              <w:rPr>
                <w:rFonts w:cs="Arial"/>
              </w:rPr>
              <w:t>tapa</w:t>
            </w:r>
            <w:r w:rsidR="00AE2665" w:rsidRPr="00F26316">
              <w:rPr>
                <w:rFonts w:cs="Arial"/>
              </w:rPr>
              <w:t>:</w:t>
            </w:r>
          </w:p>
          <w:p w:rsidR="00F84B89" w:rsidRDefault="00F84B89" w:rsidP="00F84B89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En caso de que esté seleccionada una resolución “Positiva”, el sistema muestra un mensaje de confirmación</w:t>
            </w:r>
          </w:p>
          <w:p w:rsidR="00F84B89" w:rsidRPr="00612D7D" w:rsidRDefault="00F84B89" w:rsidP="00F84B89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 w:rsidRPr="006368D1">
              <w:rPr>
                <w:rFonts w:cs="Arial"/>
              </w:rPr>
              <w:t xml:space="preserve">Ver documento DSTMSG Mensajes del Sistema </w:t>
            </w:r>
            <w:r>
              <w:rPr>
                <w:rFonts w:cs="Arial"/>
              </w:rPr>
              <w:t>(MSG78.</w:t>
            </w:r>
            <w:r w:rsidRPr="004135CC">
              <w:rPr>
                <w:rFonts w:cs="Arial"/>
              </w:rPr>
              <w:t>)</w:t>
            </w:r>
          </w:p>
          <w:p w:rsidR="00F84B89" w:rsidRDefault="00F84B89" w:rsidP="00F84B89">
            <w:pPr>
              <w:pStyle w:val="Prrafodelista"/>
              <w:rPr>
                <w:rFonts w:cs="Arial"/>
              </w:rPr>
            </w:pPr>
            <w:r w:rsidRPr="00AE2665">
              <w:rPr>
                <w:rFonts w:cs="Arial"/>
              </w:rPr>
              <w:t>Guarda información.</w:t>
            </w:r>
          </w:p>
          <w:p w:rsidR="00F84B89" w:rsidRDefault="00F84B89" w:rsidP="00F84B89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Ir al punto 09.</w:t>
            </w:r>
            <w:r w:rsidRPr="005E691B">
              <w:rPr>
                <w:rFonts w:cs="Arial"/>
              </w:rPr>
              <w:t xml:space="preserve"> </w:t>
            </w:r>
          </w:p>
          <w:p w:rsidR="00F84B89" w:rsidRPr="004135CC" w:rsidRDefault="00F84B89" w:rsidP="00F84B89">
            <w:pPr>
              <w:pStyle w:val="Prrafodelista"/>
              <w:rPr>
                <w:rFonts w:cs="Arial"/>
              </w:rPr>
            </w:pPr>
            <w:r w:rsidRPr="005E691B">
              <w:rPr>
                <w:rFonts w:cs="Arial"/>
              </w:rPr>
              <w:t>Ver documento DSTRNS-</w:t>
            </w:r>
            <w:proofErr w:type="spellStart"/>
            <w:r w:rsidRPr="005E691B">
              <w:rPr>
                <w:rFonts w:cs="Arial"/>
              </w:rPr>
              <w:t>ReglasDeNegocioDelSistema</w:t>
            </w:r>
            <w:proofErr w:type="spellEnd"/>
            <w:r w:rsidRPr="005E691B">
              <w:rPr>
                <w:rFonts w:cs="Arial"/>
              </w:rPr>
              <w:t xml:space="preserve"> (</w:t>
            </w:r>
            <w:r>
              <w:t>RNS_PP05</w:t>
            </w:r>
            <w:r w:rsidRPr="005E691B">
              <w:rPr>
                <w:rFonts w:cs="Arial"/>
              </w:rPr>
              <w:t>)</w:t>
            </w:r>
            <w:r>
              <w:rPr>
                <w:rFonts w:cs="Arial"/>
              </w:rPr>
              <w:t>.</w:t>
            </w:r>
          </w:p>
          <w:p w:rsidR="00F84B89" w:rsidRDefault="00F84B89" w:rsidP="00F84B89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En caso de que esté seleccionada una resolución “Negativa”, el sistema muestra un mensaje de confirmación</w:t>
            </w:r>
          </w:p>
          <w:p w:rsidR="00F84B89" w:rsidRPr="00612D7D" w:rsidRDefault="00F84B89" w:rsidP="00F84B89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 w:rsidRPr="006368D1">
              <w:rPr>
                <w:rFonts w:cs="Arial"/>
              </w:rPr>
              <w:t xml:space="preserve">Ver  documento DSTMSG Mensajes del Sistema </w:t>
            </w:r>
            <w:r>
              <w:rPr>
                <w:rFonts w:cs="Arial"/>
              </w:rPr>
              <w:t>(MSG79.</w:t>
            </w:r>
            <w:r w:rsidRPr="004135CC">
              <w:rPr>
                <w:rFonts w:cs="Arial"/>
              </w:rPr>
              <w:t>)</w:t>
            </w:r>
          </w:p>
          <w:p w:rsidR="00F84B89" w:rsidRDefault="00F84B89" w:rsidP="00F84B89">
            <w:pPr>
              <w:pStyle w:val="Prrafodelista"/>
              <w:rPr>
                <w:rFonts w:cs="Arial"/>
              </w:rPr>
            </w:pPr>
            <w:r w:rsidRPr="00AE2665">
              <w:rPr>
                <w:rFonts w:cs="Arial"/>
              </w:rPr>
              <w:t>Guarda información.</w:t>
            </w:r>
          </w:p>
          <w:p w:rsidR="00F84B89" w:rsidRDefault="00F84B89" w:rsidP="00F84B89">
            <w:pPr>
              <w:rPr>
                <w:rFonts w:cs="Arial"/>
              </w:rPr>
            </w:pPr>
            <w:r>
              <w:rPr>
                <w:rFonts w:cs="Arial"/>
              </w:rPr>
              <w:t>Ir al punto 09.</w:t>
            </w:r>
          </w:p>
          <w:p w:rsidR="00AE2665" w:rsidRDefault="003B544D" w:rsidP="008429E6">
            <w:pPr>
              <w:spacing w:after="240"/>
              <w:rPr>
                <w:rFonts w:cs="Arial"/>
              </w:rPr>
            </w:pPr>
            <w:r>
              <w:t xml:space="preserve">Ver documento </w:t>
            </w:r>
            <w:r w:rsidRPr="005E691B">
              <w:rPr>
                <w:rFonts w:cs="Arial"/>
              </w:rPr>
              <w:t>DSTRNS-</w:t>
            </w:r>
            <w:proofErr w:type="spellStart"/>
            <w:r w:rsidRPr="005E691B">
              <w:rPr>
                <w:rFonts w:cs="Arial"/>
              </w:rPr>
              <w:t>ReglasDeNegocioDelSistema</w:t>
            </w:r>
            <w:proofErr w:type="spellEnd"/>
            <w:r>
              <w:t xml:space="preserve"> (RNS_PP02).</w:t>
            </w:r>
          </w:p>
          <w:p w:rsidR="00AE2665" w:rsidRDefault="00AE2665" w:rsidP="00304AFC">
            <w:pPr>
              <w:rPr>
                <w:rFonts w:cs="Arial"/>
              </w:rPr>
            </w:pPr>
            <w:r>
              <w:rPr>
                <w:rFonts w:cs="Arial"/>
              </w:rPr>
              <w:t xml:space="preserve">En caso de que no </w:t>
            </w:r>
            <w:r w:rsidR="00A90238">
              <w:rPr>
                <w:rFonts w:cs="Arial"/>
              </w:rPr>
              <w:t>sean correctos</w:t>
            </w:r>
            <w:r>
              <w:rPr>
                <w:rFonts w:cs="Arial"/>
              </w:rPr>
              <w:t xml:space="preserve"> los datos, el sistema mostrará un mensaje de altera:</w:t>
            </w:r>
          </w:p>
          <w:p w:rsidR="00AE2665" w:rsidRDefault="00AE2665" w:rsidP="00AE2665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 w:rsidRPr="006368D1">
              <w:rPr>
                <w:rFonts w:cs="Arial"/>
              </w:rPr>
              <w:t xml:space="preserve">Ver documento DSTMSG Mensajes del Sistema </w:t>
            </w:r>
            <w:r>
              <w:rPr>
                <w:rFonts w:cs="Arial"/>
              </w:rPr>
              <w:t>(MSG77.</w:t>
            </w:r>
            <w:r w:rsidRPr="004135CC">
              <w:rPr>
                <w:rFonts w:cs="Arial"/>
              </w:rPr>
              <w:t>)</w:t>
            </w:r>
          </w:p>
          <w:p w:rsidR="00612D7D" w:rsidRPr="004135CC" w:rsidRDefault="003E4E8B" w:rsidP="00612D7D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Ir al punto 10</w:t>
            </w:r>
            <w:r w:rsidR="00612D7D">
              <w:rPr>
                <w:rFonts w:cs="Arial"/>
              </w:rPr>
              <w:t>.</w:t>
            </w:r>
          </w:p>
          <w:p w:rsidR="007D0312" w:rsidRDefault="007D0312" w:rsidP="00A90238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En caso de que el trámite presente PNC pendientes, el sistema mostrará un mensaje de alerta:</w:t>
            </w:r>
          </w:p>
          <w:p w:rsidR="007D0312" w:rsidRDefault="007D0312" w:rsidP="007D0312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 w:rsidRPr="006368D1">
              <w:rPr>
                <w:rFonts w:cs="Arial"/>
              </w:rPr>
              <w:t xml:space="preserve">Ver documento DSTMSG Mensajes del Sistema </w:t>
            </w:r>
            <w:r>
              <w:rPr>
                <w:rFonts w:cs="Arial"/>
              </w:rPr>
              <w:t>(MSG</w:t>
            </w:r>
            <w:r w:rsidR="000F3EEB">
              <w:rPr>
                <w:rFonts w:cs="Arial"/>
              </w:rPr>
              <w:t>76.</w:t>
            </w:r>
            <w:r w:rsidRPr="004135CC">
              <w:rPr>
                <w:rFonts w:cs="Arial"/>
              </w:rPr>
              <w:t>)</w:t>
            </w:r>
          </w:p>
          <w:p w:rsidR="00B027D4" w:rsidRDefault="00B027D4" w:rsidP="00B027D4">
            <w:pPr>
              <w:pStyle w:val="Prrafodelista"/>
              <w:rPr>
                <w:rFonts w:cs="Arial"/>
              </w:rPr>
            </w:pPr>
            <w:r w:rsidRPr="00B76C40">
              <w:rPr>
                <w:rFonts w:cs="Arial"/>
              </w:rPr>
              <w:t>Refiérase al Caso de Uso &lt;&lt;</w:t>
            </w:r>
            <w:r>
              <w:t xml:space="preserve"> </w:t>
            </w:r>
            <w:r w:rsidRPr="00B027D4">
              <w:rPr>
                <w:rFonts w:cs="Arial"/>
              </w:rPr>
              <w:t xml:space="preserve">DSTCUS.00.17 </w:t>
            </w:r>
            <w:r w:rsidRPr="00B027D4">
              <w:rPr>
                <w:rFonts w:cs="Arial"/>
              </w:rPr>
              <w:lastRenderedPageBreak/>
              <w:t>GestionarSeguimientoPNC</w:t>
            </w:r>
            <w:r>
              <w:rPr>
                <w:rFonts w:cs="Arial"/>
              </w:rPr>
              <w:t>.docx</w:t>
            </w:r>
            <w:r w:rsidRPr="00B76C40">
              <w:rPr>
                <w:rFonts w:cs="Arial"/>
              </w:rPr>
              <w:t>&gt;&gt;.</w:t>
            </w:r>
          </w:p>
          <w:p w:rsidR="00905F37" w:rsidRPr="00046352" w:rsidRDefault="003E4E8B" w:rsidP="006A796C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Ir al punto 10</w:t>
            </w:r>
            <w:r w:rsidR="00612D7D">
              <w:rPr>
                <w:rFonts w:cs="Arial"/>
              </w:rPr>
              <w:t>.</w:t>
            </w:r>
          </w:p>
        </w:tc>
      </w:tr>
      <w:tr w:rsidR="00C16F78" w:rsidRPr="000C2CAA" w:rsidTr="00C16F78">
        <w:tc>
          <w:tcPr>
            <w:tcW w:w="261" w:type="pct"/>
            <w:vAlign w:val="center"/>
          </w:tcPr>
          <w:p w:rsidR="00304AFC" w:rsidRPr="00D702C4" w:rsidRDefault="00304AFC" w:rsidP="00AB68DB">
            <w:pPr>
              <w:rPr>
                <w:rFonts w:cs="Arial"/>
              </w:rPr>
            </w:pPr>
          </w:p>
        </w:tc>
        <w:tc>
          <w:tcPr>
            <w:tcW w:w="2618" w:type="pct"/>
            <w:vAlign w:val="center"/>
          </w:tcPr>
          <w:p w:rsidR="00304AFC" w:rsidRPr="00D702C4" w:rsidRDefault="00304AFC" w:rsidP="00304AFC">
            <w:pPr>
              <w:rPr>
                <w:rFonts w:cs="Arial"/>
              </w:rPr>
            </w:pPr>
          </w:p>
        </w:tc>
        <w:tc>
          <w:tcPr>
            <w:tcW w:w="217" w:type="pct"/>
            <w:vAlign w:val="center"/>
          </w:tcPr>
          <w:p w:rsidR="00304AFC" w:rsidRDefault="00612D7D" w:rsidP="00AB68DB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3E4E8B">
              <w:rPr>
                <w:rFonts w:cs="Arial"/>
              </w:rPr>
              <w:t>8</w:t>
            </w:r>
          </w:p>
        </w:tc>
        <w:tc>
          <w:tcPr>
            <w:tcW w:w="1904" w:type="pct"/>
            <w:vAlign w:val="center"/>
          </w:tcPr>
          <w:p w:rsidR="00304AFC" w:rsidRDefault="007D0312" w:rsidP="00304AFC">
            <w:pPr>
              <w:rPr>
                <w:rFonts w:cs="Arial"/>
              </w:rPr>
            </w:pPr>
            <w:r>
              <w:rPr>
                <w:rFonts w:cs="Arial"/>
              </w:rPr>
              <w:t xml:space="preserve">Agrega </w:t>
            </w:r>
            <w:r w:rsidR="00612D7D">
              <w:rPr>
                <w:rFonts w:cs="Arial"/>
              </w:rPr>
              <w:t xml:space="preserve">nueva </w:t>
            </w:r>
            <w:r>
              <w:rPr>
                <w:rFonts w:cs="Arial"/>
              </w:rPr>
              <w:t>etapa en listado de “Histórico de Etapas”</w:t>
            </w:r>
          </w:p>
        </w:tc>
      </w:tr>
      <w:tr w:rsidR="00C16F78" w:rsidRPr="000C2CAA" w:rsidTr="00C16F78">
        <w:tc>
          <w:tcPr>
            <w:tcW w:w="261" w:type="pct"/>
            <w:vAlign w:val="center"/>
          </w:tcPr>
          <w:p w:rsidR="00170597" w:rsidRPr="00D702C4" w:rsidRDefault="003E4E8B" w:rsidP="00AB68DB">
            <w:pPr>
              <w:rPr>
                <w:rFonts w:cs="Arial"/>
              </w:rPr>
            </w:pPr>
            <w:r>
              <w:rPr>
                <w:rFonts w:cs="Arial"/>
              </w:rPr>
              <w:t>09</w:t>
            </w:r>
          </w:p>
        </w:tc>
        <w:tc>
          <w:tcPr>
            <w:tcW w:w="2618" w:type="pct"/>
            <w:vAlign w:val="center"/>
          </w:tcPr>
          <w:p w:rsidR="00170597" w:rsidRDefault="00170597" w:rsidP="00AB68DB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7D0312" w:rsidRPr="00376800" w:rsidRDefault="007D0312" w:rsidP="007D0312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 w:rsidRPr="00376800">
              <w:rPr>
                <w:rFonts w:cs="Arial"/>
              </w:rPr>
              <w:t>Buscar</w:t>
            </w:r>
            <w:r w:rsidR="00046352">
              <w:rPr>
                <w:rFonts w:cs="Arial"/>
              </w:rPr>
              <w:t xml:space="preserve"> otra</w:t>
            </w:r>
            <w:r w:rsidRPr="00376800">
              <w:rPr>
                <w:rFonts w:cs="Arial"/>
              </w:rPr>
              <w:t xml:space="preserve"> solicitud:</w:t>
            </w:r>
          </w:p>
          <w:p w:rsidR="00170597" w:rsidRDefault="007D0312" w:rsidP="007D0312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02.08.02_–_BuscarSolicitudDeEtap" w:history="1">
              <w:r w:rsidRPr="0059394B">
                <w:rPr>
                  <w:rStyle w:val="Hipervnculo"/>
                  <w:rFonts w:cs="Arial"/>
                </w:rPr>
                <w:t>CU.02.08.02-Buscar</w:t>
              </w:r>
            </w:hyperlink>
            <w:r w:rsidR="003A7411">
              <w:rPr>
                <w:rFonts w:cs="Arial"/>
              </w:rPr>
              <w:t xml:space="preserve">&gt;&gt; </w:t>
            </w:r>
            <w:r w:rsidR="00046352">
              <w:rPr>
                <w:rFonts w:cs="Arial"/>
              </w:rPr>
              <w:t xml:space="preserve">o </w:t>
            </w:r>
            <w:r w:rsidR="003A7411" w:rsidRPr="00F303A3">
              <w:rPr>
                <w:rFonts w:cs="Arial"/>
              </w:rPr>
              <w:t>&lt;&lt;</w:t>
            </w:r>
            <w:hyperlink w:anchor="_CU.02.08.01_–_BuscarSolicitud" w:history="1">
              <w:r w:rsidR="003A7411" w:rsidRPr="003A7411">
                <w:rPr>
                  <w:rStyle w:val="Hipervnculo"/>
                  <w:rFonts w:cs="Arial"/>
                </w:rPr>
                <w:t>CU.02.08.01-BuscarSolicitud</w:t>
              </w:r>
            </w:hyperlink>
            <w:r w:rsidR="003A7411" w:rsidRPr="00F303A3">
              <w:rPr>
                <w:rFonts w:cs="Arial"/>
              </w:rPr>
              <w:t>&gt;&gt;</w:t>
            </w:r>
          </w:p>
          <w:p w:rsidR="00170597" w:rsidRDefault="00170597" w:rsidP="00170597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 w:rsidRPr="00170597">
              <w:rPr>
                <w:rFonts w:cs="Arial"/>
              </w:rPr>
              <w:t>Imprimir:</w:t>
            </w:r>
          </w:p>
          <w:p w:rsidR="00170597" w:rsidRDefault="00102E7B" w:rsidP="00102E7B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06.01.05_–_Imprimir" w:history="1">
              <w:r w:rsidR="00B76C40">
                <w:rPr>
                  <w:rStyle w:val="Hipervnculo"/>
                  <w:rFonts w:cs="Arial"/>
                </w:rPr>
                <w:t>CU</w:t>
              </w:r>
              <w:r w:rsidRPr="00102E7B">
                <w:rPr>
                  <w:rStyle w:val="Hipervnculo"/>
                  <w:rFonts w:cs="Arial"/>
                </w:rPr>
                <w:t>.</w:t>
              </w:r>
              <w:r w:rsidR="00CE01A5">
                <w:rPr>
                  <w:rStyle w:val="Hipervnculo"/>
                  <w:rFonts w:cs="Arial"/>
                </w:rPr>
                <w:t>02.08</w:t>
              </w:r>
              <w:r w:rsidRPr="00102E7B">
                <w:rPr>
                  <w:rStyle w:val="Hipervnculo"/>
                  <w:rFonts w:cs="Arial"/>
                </w:rPr>
                <w:t>.</w:t>
              </w:r>
              <w:r w:rsidR="00E718BB">
                <w:rPr>
                  <w:rStyle w:val="Hipervnculo"/>
                  <w:rFonts w:cs="Arial"/>
                </w:rPr>
                <w:t>03</w:t>
              </w:r>
              <w:r w:rsidRPr="00102E7B">
                <w:rPr>
                  <w:rStyle w:val="Hipervnculo"/>
                  <w:rFonts w:cs="Arial"/>
                </w:rPr>
                <w:t>-ImprimirCambioEtapa</w:t>
              </w:r>
            </w:hyperlink>
            <w:r w:rsidRPr="00102E7B">
              <w:rPr>
                <w:rFonts w:cs="Arial"/>
              </w:rPr>
              <w:t>&gt;&gt;.</w:t>
            </w:r>
          </w:p>
          <w:p w:rsidR="007D0312" w:rsidRPr="007D0312" w:rsidRDefault="007D0312" w:rsidP="007D0312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C</w:t>
            </w:r>
            <w:r w:rsidRPr="007D0312">
              <w:rPr>
                <w:rFonts w:cs="Arial"/>
              </w:rPr>
              <w:t>ontinuar con el flujo del trámite:</w:t>
            </w:r>
          </w:p>
          <w:p w:rsidR="007D0312" w:rsidRPr="00D702C4" w:rsidRDefault="00C16F78" w:rsidP="00E508B1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</w:t>
            </w:r>
            <w:r w:rsidR="007D0312" w:rsidRPr="00B76C40">
              <w:rPr>
                <w:rFonts w:cs="Arial"/>
              </w:rPr>
              <w:t xml:space="preserve"> &lt;&lt;</w:t>
            </w:r>
            <w:r w:rsidR="007D0312">
              <w:t xml:space="preserve"> </w:t>
            </w:r>
            <w:r w:rsidRPr="00C16F78">
              <w:t>DSTCUS.02.07-GestionarRecepciónTrámitesVentanillaUnica</w:t>
            </w:r>
            <w:r>
              <w:rPr>
                <w:rFonts w:cs="Arial"/>
              </w:rPr>
              <w:t>.do</w:t>
            </w:r>
            <w:r w:rsidR="007D0312">
              <w:rPr>
                <w:rFonts w:cs="Arial"/>
              </w:rPr>
              <w:t>cx</w:t>
            </w:r>
            <w:r w:rsidR="007D0312" w:rsidRPr="00B76C40">
              <w:rPr>
                <w:rFonts w:cs="Arial"/>
              </w:rPr>
              <w:t>&gt;&gt;.</w:t>
            </w:r>
          </w:p>
        </w:tc>
        <w:tc>
          <w:tcPr>
            <w:tcW w:w="217" w:type="pct"/>
            <w:vAlign w:val="center"/>
          </w:tcPr>
          <w:p w:rsidR="00170597" w:rsidRDefault="00170597" w:rsidP="00AB68DB">
            <w:pPr>
              <w:rPr>
                <w:rFonts w:cs="Arial"/>
              </w:rPr>
            </w:pPr>
          </w:p>
        </w:tc>
        <w:tc>
          <w:tcPr>
            <w:tcW w:w="1904" w:type="pct"/>
            <w:vAlign w:val="center"/>
          </w:tcPr>
          <w:p w:rsidR="00170597" w:rsidRPr="00304AFC" w:rsidRDefault="00170597" w:rsidP="00304AFC">
            <w:pPr>
              <w:rPr>
                <w:rFonts w:cs="Arial"/>
              </w:rPr>
            </w:pPr>
          </w:p>
        </w:tc>
      </w:tr>
      <w:tr w:rsidR="00C16F78" w:rsidTr="00C16F78">
        <w:tc>
          <w:tcPr>
            <w:tcW w:w="261" w:type="pct"/>
            <w:vAlign w:val="center"/>
          </w:tcPr>
          <w:p w:rsidR="00AB68DB" w:rsidRDefault="00C56929" w:rsidP="00AB68DB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3E4E8B">
              <w:rPr>
                <w:rFonts w:cs="Arial"/>
              </w:rPr>
              <w:t>0</w:t>
            </w:r>
          </w:p>
        </w:tc>
        <w:tc>
          <w:tcPr>
            <w:tcW w:w="2618" w:type="pct"/>
            <w:vAlign w:val="center"/>
          </w:tcPr>
          <w:p w:rsidR="00AB68DB" w:rsidRPr="00D702C4" w:rsidRDefault="00AB68DB" w:rsidP="00AB68DB">
            <w:pPr>
              <w:rPr>
                <w:rFonts w:cs="Arial"/>
              </w:rPr>
            </w:pPr>
            <w:r>
              <w:rPr>
                <w:rFonts w:cs="Arial"/>
              </w:rPr>
              <w:t>Fin de caso</w:t>
            </w:r>
          </w:p>
        </w:tc>
        <w:tc>
          <w:tcPr>
            <w:tcW w:w="217" w:type="pct"/>
            <w:vAlign w:val="center"/>
          </w:tcPr>
          <w:p w:rsidR="00AB68DB" w:rsidRDefault="00AB68DB" w:rsidP="00AB68DB">
            <w:pPr>
              <w:rPr>
                <w:rFonts w:cs="Arial"/>
              </w:rPr>
            </w:pPr>
          </w:p>
        </w:tc>
        <w:tc>
          <w:tcPr>
            <w:tcW w:w="1904" w:type="pct"/>
            <w:vAlign w:val="center"/>
          </w:tcPr>
          <w:p w:rsidR="00AB68DB" w:rsidRDefault="00AB68DB" w:rsidP="00AB68DB">
            <w:pPr>
              <w:ind w:left="720"/>
              <w:rPr>
                <w:rFonts w:cs="Arial"/>
              </w:rPr>
            </w:pPr>
          </w:p>
        </w:tc>
      </w:tr>
    </w:tbl>
    <w:p w:rsidR="002C49FC" w:rsidRDefault="002C49FC" w:rsidP="002C49FC">
      <w:pPr>
        <w:pStyle w:val="Ttulo2"/>
      </w:pPr>
      <w:bookmarkStart w:id="49" w:name="_Toc317268674"/>
      <w:r>
        <w:t>Flujos alternos</w:t>
      </w:r>
      <w:bookmarkEnd w:id="49"/>
    </w:p>
    <w:p w:rsidR="002C49FC" w:rsidRDefault="002C49FC" w:rsidP="002C49FC">
      <w:pPr>
        <w:rPr>
          <w:rFonts w:cs="Arial"/>
        </w:rPr>
      </w:pPr>
      <w:r>
        <w:rPr>
          <w:rFonts w:cs="Arial"/>
        </w:rPr>
        <w:t>No aplica</w:t>
      </w:r>
    </w:p>
    <w:p w:rsidR="002C49FC" w:rsidRPr="00D702C4" w:rsidRDefault="002C49FC" w:rsidP="002C49FC">
      <w:pPr>
        <w:pStyle w:val="Ttulo2"/>
      </w:pPr>
      <w:bookmarkStart w:id="50" w:name="_Toc317268675"/>
      <w:r w:rsidRPr="00D702C4">
        <w:t>Condiciones Posteriores</w:t>
      </w:r>
      <w:bookmarkEnd w:id="50"/>
    </w:p>
    <w:p w:rsidR="002C49FC" w:rsidRPr="00D702C4" w:rsidRDefault="002C49FC" w:rsidP="002C49FC">
      <w:pPr>
        <w:rPr>
          <w:rFonts w:cs="Arial"/>
        </w:rPr>
      </w:pPr>
      <w:r w:rsidRPr="00D702C4">
        <w:rPr>
          <w:rFonts w:cs="Arial"/>
        </w:rPr>
        <w:t>No aplica.</w:t>
      </w:r>
    </w:p>
    <w:p w:rsidR="002C49FC" w:rsidRPr="00BE728C" w:rsidRDefault="002C49FC" w:rsidP="002C49FC">
      <w:pPr>
        <w:pStyle w:val="Ttulo2"/>
      </w:pPr>
      <w:bookmarkStart w:id="51" w:name="_Toc317268676"/>
      <w:r w:rsidRPr="00D702C4">
        <w:lastRenderedPageBreak/>
        <w:t>Diagrama</w:t>
      </w:r>
      <w:bookmarkEnd w:id="51"/>
    </w:p>
    <w:p w:rsidR="002C49FC" w:rsidRPr="00D702C4" w:rsidRDefault="00026A26" w:rsidP="002C49FC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 wp14:anchorId="056418C7" wp14:editId="6C174183">
            <wp:extent cx="5943600" cy="6532880"/>
            <wp:effectExtent l="0" t="0" r="0" b="127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08.03 GenerarCambioEtapa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FC" w:rsidRPr="00D702C4" w:rsidRDefault="002C49FC" w:rsidP="002C49FC">
      <w:pPr>
        <w:pStyle w:val="Ttulo2"/>
      </w:pPr>
      <w:bookmarkStart w:id="52" w:name="_Toc317268677"/>
      <w:r w:rsidRPr="00D702C4">
        <w:t>Observaciones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2C49FC" w:rsidRPr="00003628" w:rsidTr="002C49FC">
        <w:tc>
          <w:tcPr>
            <w:tcW w:w="1771" w:type="dxa"/>
            <w:shd w:val="clear" w:color="auto" w:fill="C2D69B" w:themeFill="accent3" w:themeFillTint="99"/>
          </w:tcPr>
          <w:p w:rsidR="002C49FC" w:rsidRPr="00003628" w:rsidRDefault="002C49FC" w:rsidP="002C49FC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2C49FC" w:rsidRPr="00003628" w:rsidRDefault="002C49FC" w:rsidP="002C49FC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2C49FC" w:rsidRPr="00D702C4" w:rsidTr="002C49FC">
        <w:tc>
          <w:tcPr>
            <w:tcW w:w="1771" w:type="dxa"/>
          </w:tcPr>
          <w:p w:rsidR="002C49FC" w:rsidRPr="00D702C4" w:rsidRDefault="002C49FC" w:rsidP="002C49FC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2C49FC" w:rsidRPr="00D702C4" w:rsidRDefault="002C49FC" w:rsidP="002C49FC">
            <w:pPr>
              <w:rPr>
                <w:rFonts w:cs="Arial"/>
              </w:rPr>
            </w:pPr>
          </w:p>
        </w:tc>
      </w:tr>
    </w:tbl>
    <w:p w:rsidR="00E729C4" w:rsidRPr="002511BD" w:rsidRDefault="00E729C4" w:rsidP="00E729C4">
      <w:pPr>
        <w:pStyle w:val="Subttulo"/>
      </w:pPr>
      <w:r w:rsidRPr="002511BD">
        <w:lastRenderedPageBreak/>
        <w:t>Especificación de C</w:t>
      </w:r>
      <w:r w:rsidR="009A3341">
        <w:t>asos de Uso de Sistema: CU.</w:t>
      </w:r>
      <w:r w:rsidR="00CE01A5">
        <w:t>02.08</w:t>
      </w:r>
      <w:r w:rsidR="009A3341">
        <w:t>.0</w:t>
      </w:r>
      <w:r w:rsidR="00CB0D26">
        <w:t>4</w:t>
      </w:r>
      <w:r w:rsidRPr="008D03C3">
        <w:t>-</w:t>
      </w:r>
      <w:r>
        <w:t>Imprimir</w:t>
      </w:r>
      <w:r w:rsidR="00453FC6">
        <w:t>CambioEtapa</w:t>
      </w:r>
    </w:p>
    <w:p w:rsidR="00E729C4" w:rsidRPr="00041EBD" w:rsidRDefault="00E718BB" w:rsidP="00E729C4">
      <w:pPr>
        <w:pStyle w:val="Ttulo1"/>
      </w:pPr>
      <w:bookmarkStart w:id="53" w:name="_CU.06.01.05_–_Imprimir"/>
      <w:bookmarkStart w:id="54" w:name="_Toc317268678"/>
      <w:bookmarkEnd w:id="53"/>
      <w:r>
        <w:t>CU.</w:t>
      </w:r>
      <w:r w:rsidR="00CE01A5">
        <w:t>02.08</w:t>
      </w:r>
      <w:r w:rsidR="00CB0D26">
        <w:t>.04</w:t>
      </w:r>
      <w:r w:rsidR="00E729C4">
        <w:t xml:space="preserve"> – </w:t>
      </w:r>
      <w:proofErr w:type="spellStart"/>
      <w:r w:rsidR="00E729C4">
        <w:t>Imprimir</w:t>
      </w:r>
      <w:r w:rsidR="00CB0D26">
        <w:t>CambioDe</w:t>
      </w:r>
      <w:r w:rsidR="00453FC6">
        <w:t>Etapa</w:t>
      </w:r>
      <w:bookmarkEnd w:id="54"/>
      <w:proofErr w:type="spellEnd"/>
    </w:p>
    <w:p w:rsidR="00E729C4" w:rsidRPr="00D702C4" w:rsidRDefault="00E729C4" w:rsidP="00E729C4">
      <w:pPr>
        <w:pStyle w:val="Ttulo2"/>
      </w:pPr>
      <w:bookmarkStart w:id="55" w:name="_Toc317268679"/>
      <w:r w:rsidRPr="00D702C4">
        <w:t>Descripción Breve</w:t>
      </w:r>
      <w:bookmarkEnd w:id="55"/>
    </w:p>
    <w:p w:rsidR="00E729C4" w:rsidRDefault="00E729C4" w:rsidP="00E729C4">
      <w:pPr>
        <w:rPr>
          <w:rFonts w:cs="Arial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 xml:space="preserve">genera </w:t>
      </w:r>
      <w:r w:rsidR="00D023A8">
        <w:rPr>
          <w:rFonts w:cs="Arial"/>
        </w:rPr>
        <w:t xml:space="preserve">impresiones de pantalla </w:t>
      </w:r>
      <w:r w:rsidR="00C034B9">
        <w:rPr>
          <w:rFonts w:cs="Arial"/>
        </w:rPr>
        <w:t>de los cambios de etapas de las solicitudes</w:t>
      </w:r>
      <w:r>
        <w:rPr>
          <w:rFonts w:cs="Arial"/>
        </w:rPr>
        <w:t xml:space="preserve"> dentro del sistema de gestión de trámites.</w:t>
      </w:r>
    </w:p>
    <w:p w:rsidR="00E04A83" w:rsidRPr="00D702C4" w:rsidRDefault="00E04A83" w:rsidP="00E04A83">
      <w:pPr>
        <w:pStyle w:val="Ttulo2"/>
        <w:numPr>
          <w:ilvl w:val="1"/>
          <w:numId w:val="17"/>
        </w:numPr>
      </w:pPr>
      <w:bookmarkStart w:id="56" w:name="_Toc317268680"/>
      <w:r w:rsidRPr="00D702C4">
        <w:t>Actores</w:t>
      </w:r>
      <w:bookmarkEnd w:id="56"/>
    </w:p>
    <w:p w:rsidR="00E04A83" w:rsidRDefault="00E04A83" w:rsidP="00E04A83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E04A83" w:rsidRDefault="00C034B9" w:rsidP="00E04A83">
      <w:pPr>
        <w:spacing w:line="276" w:lineRule="auto"/>
        <w:rPr>
          <w:rFonts w:cs="Arial"/>
        </w:rPr>
      </w:pPr>
      <w:r>
        <w:rPr>
          <w:rFonts w:cs="Arial"/>
          <w:b/>
        </w:rPr>
        <w:t>Área</w:t>
      </w:r>
      <w:r w:rsidR="00E04A83" w:rsidRPr="00D702C4">
        <w:rPr>
          <w:rFonts w:cs="Arial"/>
          <w:b/>
        </w:rPr>
        <w:t xml:space="preserve">/ </w:t>
      </w:r>
      <w:r>
        <w:rPr>
          <w:rFonts w:cs="Arial"/>
          <w:b/>
        </w:rPr>
        <w:t>Responsable de Área</w:t>
      </w:r>
      <w:r w:rsidR="00E04A83" w:rsidRPr="00D702C4">
        <w:rPr>
          <w:rFonts w:cs="Arial"/>
          <w:b/>
        </w:rPr>
        <w:t xml:space="preserve">.- </w:t>
      </w:r>
      <w:r w:rsidR="00E04A83" w:rsidRPr="00D702C4">
        <w:rPr>
          <w:rFonts w:cs="Arial"/>
        </w:rPr>
        <w:t>Es la</w:t>
      </w:r>
      <w:r w:rsidR="00E04A83">
        <w:rPr>
          <w:rFonts w:cs="Arial"/>
        </w:rPr>
        <w:t xml:space="preserve"> persona autorizada para generar </w:t>
      </w:r>
      <w:r w:rsidR="00D023A8">
        <w:rPr>
          <w:rFonts w:cs="Arial"/>
        </w:rPr>
        <w:t>impresiones de pantalla</w:t>
      </w:r>
      <w:r w:rsidR="004F594E">
        <w:rPr>
          <w:rFonts w:cs="Arial"/>
        </w:rPr>
        <w:t xml:space="preserve"> de las etapas de las solicitudes en el sistema.</w:t>
      </w:r>
      <w:r w:rsidR="00E04A83">
        <w:rPr>
          <w:rFonts w:cs="Arial"/>
        </w:rPr>
        <w:t xml:space="preserve"> </w:t>
      </w:r>
    </w:p>
    <w:p w:rsidR="00E04A83" w:rsidRPr="002029C4" w:rsidRDefault="00E04A83" w:rsidP="00E04A83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E35688" w:rsidRPr="00D702C4" w:rsidRDefault="00E35688" w:rsidP="00E35688">
      <w:pPr>
        <w:pStyle w:val="Ttulo2"/>
        <w:numPr>
          <w:ilvl w:val="1"/>
          <w:numId w:val="20"/>
        </w:numPr>
      </w:pPr>
      <w:bookmarkStart w:id="57" w:name="_Toc317268681"/>
      <w:r w:rsidRPr="00D702C4">
        <w:t>Condiciones Previas</w:t>
      </w:r>
      <w:bookmarkEnd w:id="57"/>
    </w:p>
    <w:p w:rsidR="00E35688" w:rsidRPr="00D702C4" w:rsidRDefault="00E35688" w:rsidP="00E35688">
      <w:pPr>
        <w:pStyle w:val="Ttulo3"/>
      </w:pPr>
      <w:bookmarkStart w:id="58" w:name="_Toc317268682"/>
      <w:r w:rsidRPr="00D702C4">
        <w:t>El usuario deberá iniciar sesión en el sistema.</w:t>
      </w:r>
      <w:bookmarkEnd w:id="58"/>
    </w:p>
    <w:p w:rsidR="00EA4D3A" w:rsidRDefault="00E35688" w:rsidP="00193F12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7A48C6" w:rsidRPr="00D702C4" w:rsidRDefault="007A48C6" w:rsidP="007A48C6">
      <w:pPr>
        <w:pStyle w:val="Ttulo3"/>
      </w:pPr>
      <w:bookmarkStart w:id="59" w:name="_Toc317268683"/>
      <w:bookmarkStart w:id="60" w:name="_Toc312148389"/>
      <w:r w:rsidRPr="00D702C4">
        <w:t xml:space="preserve">El usuario deberá </w:t>
      </w:r>
      <w:r>
        <w:t>realizar una búsqueda de trámites</w:t>
      </w:r>
      <w:r w:rsidRPr="00D702C4">
        <w:t>.</w:t>
      </w:r>
      <w:bookmarkEnd w:id="59"/>
    </w:p>
    <w:p w:rsidR="007A48C6" w:rsidRPr="00D702C4" w:rsidRDefault="007A48C6" w:rsidP="007A48C6">
      <w:pPr>
        <w:spacing w:after="240"/>
        <w:rPr>
          <w:rFonts w:cs="Arial"/>
        </w:rPr>
      </w:pPr>
      <w:r w:rsidRPr="00D702C4">
        <w:rPr>
          <w:rFonts w:cs="Arial"/>
        </w:rPr>
        <w:t xml:space="preserve">El </w:t>
      </w:r>
      <w:r>
        <w:rPr>
          <w:rFonts w:cs="Arial"/>
        </w:rPr>
        <w:t xml:space="preserve">usuario podrá realizar una búsqueda específica de los trámites, </w:t>
      </w:r>
      <w:r>
        <w:rPr>
          <w:rFonts w:cs="Arial"/>
          <w:lang w:val="es-ES"/>
        </w:rPr>
        <w:t xml:space="preserve">refiérase al  Caso de Uso </w:t>
      </w:r>
      <w:r w:rsidRPr="00F303A3">
        <w:rPr>
          <w:rFonts w:cs="Arial"/>
        </w:rPr>
        <w:t>&lt;&lt;</w:t>
      </w:r>
      <w:hyperlink w:anchor="_CU.02.08.02_–_BuscarSolicitudDeEtap" w:history="1">
        <w:r w:rsidRPr="007A48C6">
          <w:rPr>
            <w:rStyle w:val="Hipervnculo"/>
            <w:rFonts w:cs="Arial"/>
          </w:rPr>
          <w:t>CU.02.08.02-BuscarSolicitudDeEtapa</w:t>
        </w:r>
      </w:hyperlink>
      <w:r w:rsidRPr="00F303A3">
        <w:rPr>
          <w:rFonts w:cs="Arial"/>
        </w:rPr>
        <w:t>&gt;&gt;</w:t>
      </w:r>
      <w:r>
        <w:rPr>
          <w:rFonts w:cs="Arial"/>
        </w:rPr>
        <w:t xml:space="preserve">. En caso de que no encuentre resultados dentro de la pantalla de Cambio de Etapa del sistema. </w:t>
      </w:r>
      <w:r w:rsidR="002A33AB">
        <w:rPr>
          <w:rFonts w:cs="Arial"/>
          <w:lang w:val="es-ES"/>
        </w:rPr>
        <w:t>Para mayor detalle refiérase al</w:t>
      </w:r>
      <w:r>
        <w:rPr>
          <w:rFonts w:cs="Arial"/>
          <w:lang w:val="es-ES"/>
        </w:rPr>
        <w:t xml:space="preserve"> Caso de Uso </w:t>
      </w:r>
      <w:r w:rsidRPr="00F303A3">
        <w:rPr>
          <w:rFonts w:cs="Arial"/>
        </w:rPr>
        <w:t>&lt;&lt;</w:t>
      </w:r>
      <w:hyperlink w:anchor="_CU.02.01.01_–_Buscar" w:history="1">
        <w:r w:rsidRPr="007A48C6">
          <w:rPr>
            <w:rStyle w:val="Hipervnculo"/>
            <w:rFonts w:cs="Arial"/>
          </w:rPr>
          <w:t>CU.02.08.01-BuscarSolicitud</w:t>
        </w:r>
      </w:hyperlink>
      <w:r w:rsidRPr="00F303A3">
        <w:rPr>
          <w:rFonts w:cs="Arial"/>
        </w:rPr>
        <w:t>&gt;&gt;</w:t>
      </w:r>
      <w:r>
        <w:rPr>
          <w:rFonts w:cs="Arial"/>
        </w:rPr>
        <w:t>.</w:t>
      </w:r>
    </w:p>
    <w:p w:rsidR="00802220" w:rsidRDefault="00802220" w:rsidP="00802220">
      <w:pPr>
        <w:pStyle w:val="Ttulo2"/>
        <w:ind w:left="0" w:firstLine="0"/>
      </w:pPr>
      <w:bookmarkStart w:id="61" w:name="_Toc317268684"/>
      <w:r>
        <w:t>Flujo de Eventos</w:t>
      </w:r>
      <w:bookmarkEnd w:id="60"/>
      <w:bookmarkEnd w:id="61"/>
    </w:p>
    <w:p w:rsidR="00802220" w:rsidRDefault="00802220" w:rsidP="00802220">
      <w:pPr>
        <w:pStyle w:val="Ttulo3"/>
      </w:pPr>
      <w:bookmarkStart w:id="62" w:name="_Toc312148390"/>
      <w:bookmarkStart w:id="63" w:name="_Toc317268685"/>
      <w:r>
        <w:t>Flujo Básico</w:t>
      </w:r>
      <w:bookmarkEnd w:id="62"/>
      <w:bookmarkEnd w:id="6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802220" w:rsidTr="00802220">
        <w:trPr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vAlign w:val="center"/>
            <w:hideMark/>
          </w:tcPr>
          <w:p w:rsidR="00802220" w:rsidRDefault="00802220">
            <w:pPr>
              <w:jc w:val="lef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802220" w:rsidTr="00802220">
        <w:trPr>
          <w:tblHeader/>
        </w:trPr>
        <w:tc>
          <w:tcPr>
            <w:tcW w:w="25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802220" w:rsidRDefault="00802220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802220" w:rsidRDefault="00802220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Sistema</w:t>
            </w:r>
          </w:p>
        </w:tc>
      </w:tr>
      <w:tr w:rsidR="00802220" w:rsidTr="00802220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>El caso de uso inicia cuando selecciona la opción “Imprimir”.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 w:rsidP="0057410B">
            <w:pPr>
              <w:rPr>
                <w:rFonts w:cs="Arial"/>
              </w:rPr>
            </w:pPr>
            <w:r>
              <w:rPr>
                <w:rFonts w:cs="Arial"/>
              </w:rPr>
              <w:t>Muestra pantalla de configuración para la impresión.</w:t>
            </w:r>
          </w:p>
        </w:tc>
      </w:tr>
      <w:tr w:rsidR="00802220" w:rsidTr="00802220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>Configura la impresión de acuerdo a su necesidad.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220" w:rsidRDefault="00802220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220" w:rsidRDefault="00802220">
            <w:pPr>
              <w:rPr>
                <w:rFonts w:cs="Arial"/>
              </w:rPr>
            </w:pPr>
          </w:p>
        </w:tc>
      </w:tr>
      <w:tr w:rsidR="00802220" w:rsidTr="00802220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“Imprimir”:</w:t>
            </w:r>
          </w:p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05.</w:t>
            </w:r>
          </w:p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“Cancelar”:</w:t>
            </w:r>
          </w:p>
          <w:p w:rsidR="00802220" w:rsidRDefault="00BE7A89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06</w:t>
            </w:r>
            <w:r w:rsidR="00802220">
              <w:rPr>
                <w:rFonts w:cs="Arial"/>
              </w:rPr>
              <w:t>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>Envía información a impresora</w:t>
            </w:r>
            <w:r w:rsidR="00D60712">
              <w:rPr>
                <w:rFonts w:cs="Arial"/>
              </w:rPr>
              <w:t>.</w:t>
            </w:r>
          </w:p>
        </w:tc>
      </w:tr>
      <w:tr w:rsidR="00802220" w:rsidTr="00802220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3D33AF">
              <w:rPr>
                <w:rFonts w:cs="Arial"/>
              </w:rPr>
              <w:t>6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220" w:rsidRDefault="00802220">
            <w:pPr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220" w:rsidRDefault="00802220">
            <w:pPr>
              <w:rPr>
                <w:rFonts w:cs="Arial"/>
              </w:rPr>
            </w:pPr>
          </w:p>
        </w:tc>
      </w:tr>
    </w:tbl>
    <w:p w:rsidR="00802220" w:rsidRDefault="00802220" w:rsidP="00802220">
      <w:pPr>
        <w:pStyle w:val="Ttulo2"/>
        <w:ind w:left="0" w:firstLine="0"/>
      </w:pPr>
      <w:bookmarkStart w:id="64" w:name="_Toc312148391"/>
      <w:bookmarkStart w:id="65" w:name="_Toc317268686"/>
      <w:r>
        <w:t>Flujos alternos</w:t>
      </w:r>
      <w:bookmarkEnd w:id="64"/>
      <w:bookmarkEnd w:id="65"/>
    </w:p>
    <w:p w:rsidR="00802220" w:rsidRDefault="00802220" w:rsidP="00802220">
      <w:pPr>
        <w:rPr>
          <w:rFonts w:cs="Arial"/>
        </w:rPr>
      </w:pPr>
      <w:r>
        <w:rPr>
          <w:rFonts w:cs="Arial"/>
        </w:rPr>
        <w:t>No aplica.</w:t>
      </w:r>
    </w:p>
    <w:p w:rsidR="00802220" w:rsidRDefault="00802220" w:rsidP="00802220">
      <w:pPr>
        <w:pStyle w:val="Ttulo2"/>
        <w:ind w:left="0" w:firstLine="0"/>
      </w:pPr>
      <w:bookmarkStart w:id="66" w:name="_Toc312148392"/>
      <w:bookmarkStart w:id="67" w:name="_Toc317268687"/>
      <w:r>
        <w:t>Condiciones Posteriores</w:t>
      </w:r>
      <w:bookmarkEnd w:id="66"/>
      <w:bookmarkEnd w:id="67"/>
    </w:p>
    <w:p w:rsidR="00802220" w:rsidRDefault="00802220" w:rsidP="00802220">
      <w:pPr>
        <w:rPr>
          <w:rFonts w:cs="Arial"/>
        </w:rPr>
      </w:pPr>
      <w:r>
        <w:rPr>
          <w:rFonts w:cs="Arial"/>
        </w:rPr>
        <w:t>No aplica.</w:t>
      </w:r>
    </w:p>
    <w:p w:rsidR="00802220" w:rsidRDefault="00802220" w:rsidP="00802220">
      <w:pPr>
        <w:pStyle w:val="Ttulo2"/>
        <w:ind w:left="0" w:firstLine="0"/>
      </w:pPr>
      <w:bookmarkStart w:id="68" w:name="_Toc312148393"/>
      <w:bookmarkStart w:id="69" w:name="_Toc317268688"/>
      <w:r>
        <w:lastRenderedPageBreak/>
        <w:t>Diagrama</w:t>
      </w:r>
      <w:bookmarkEnd w:id="68"/>
      <w:bookmarkEnd w:id="69"/>
    </w:p>
    <w:p w:rsidR="00802220" w:rsidRDefault="00CB0D26" w:rsidP="00802220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 wp14:anchorId="533939C5" wp14:editId="556A2C15">
            <wp:extent cx="5943600" cy="396494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08.04-ImprimirCambioEtapa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220" w:rsidRDefault="00802220" w:rsidP="00802220">
      <w:pPr>
        <w:pStyle w:val="Ttulo2"/>
        <w:ind w:left="0" w:firstLine="0"/>
      </w:pPr>
      <w:bookmarkStart w:id="70" w:name="_Toc312148394"/>
      <w:bookmarkStart w:id="71" w:name="_Toc317268689"/>
      <w:r>
        <w:t>Observaciones</w:t>
      </w:r>
      <w:bookmarkEnd w:id="70"/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7729"/>
      </w:tblGrid>
      <w:tr w:rsidR="00802220" w:rsidTr="00802220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802220" w:rsidRDefault="0080222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802220" w:rsidRDefault="0080222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Observaciones</w:t>
            </w:r>
          </w:p>
        </w:tc>
      </w:tr>
      <w:tr w:rsidR="00802220" w:rsidTr="00802220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220" w:rsidRDefault="00802220">
            <w:pPr>
              <w:rPr>
                <w:rFonts w:cs="Arial"/>
              </w:rPr>
            </w:pP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220" w:rsidRDefault="00802220">
            <w:pPr>
              <w:rPr>
                <w:rFonts w:cs="Arial"/>
              </w:rPr>
            </w:pPr>
          </w:p>
        </w:tc>
      </w:tr>
    </w:tbl>
    <w:p w:rsidR="005C0F83" w:rsidRPr="0004119B" w:rsidRDefault="005C0F83" w:rsidP="005C0F83">
      <w:pPr>
        <w:pStyle w:val="Ttulo1"/>
      </w:pPr>
      <w:bookmarkStart w:id="72" w:name="_Toc317268690"/>
      <w:r w:rsidRPr="0004119B">
        <w:t>Firmas de elaboración, revisión y aprobación</w:t>
      </w:r>
      <w:bookmarkEnd w:id="72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5C0F83" w:rsidRPr="0004119B" w:rsidTr="00BD1884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5C0F83" w:rsidRPr="0004119B" w:rsidRDefault="005C0F83" w:rsidP="00BD1884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5C0F83" w:rsidRPr="0004119B" w:rsidRDefault="005C0F83" w:rsidP="00BD1884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5C0F83" w:rsidRPr="0004119B" w:rsidRDefault="005C0F83" w:rsidP="00BD1884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5C0F83" w:rsidRPr="0004119B" w:rsidTr="00BD1884">
        <w:trPr>
          <w:trHeight w:val="851"/>
        </w:trPr>
        <w:tc>
          <w:tcPr>
            <w:tcW w:w="1666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5C0F83" w:rsidRPr="0004119B" w:rsidTr="00BD1884">
        <w:trPr>
          <w:trHeight w:val="23"/>
        </w:trPr>
        <w:tc>
          <w:tcPr>
            <w:tcW w:w="1666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5C0F83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Jaime Enrique Suárez Romero</w:t>
            </w:r>
          </w:p>
          <w:p w:rsidR="005C0F83" w:rsidRPr="0004119B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5C0F83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5C0F83" w:rsidRPr="0004119B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  <w:bookmarkEnd w:id="5"/>
    </w:tbl>
    <w:p w:rsidR="007E3224" w:rsidRPr="007E3224" w:rsidRDefault="007E3224" w:rsidP="00926F0E">
      <w:pPr>
        <w:rPr>
          <w:rFonts w:cs="Arial"/>
        </w:rPr>
      </w:pPr>
    </w:p>
    <w:sectPr w:rsidR="007E3224" w:rsidRPr="007E3224" w:rsidSect="005B7566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72C" w:rsidRDefault="0014172C">
      <w:r>
        <w:separator/>
      </w:r>
    </w:p>
  </w:endnote>
  <w:endnote w:type="continuationSeparator" w:id="0">
    <w:p w:rsidR="0014172C" w:rsidRDefault="00141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316" w:rsidRDefault="00F2631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26316" w:rsidRDefault="00F2631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0000" w:themeColor="text1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F26316" w:rsidRPr="00522A53" w:rsidTr="00242741">
      <w:tc>
        <w:tcPr>
          <w:tcW w:w="1667" w:type="pct"/>
          <w:vAlign w:val="center"/>
        </w:tcPr>
        <w:p w:rsidR="00F26316" w:rsidRPr="00522A53" w:rsidRDefault="00F26316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F26316" w:rsidRPr="00522A53" w:rsidRDefault="00F26316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F26316" w:rsidRPr="00522A53" w:rsidRDefault="00F26316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F26316" w:rsidRDefault="00F2631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316" w:rsidRDefault="00F2631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72C" w:rsidRDefault="0014172C">
      <w:r>
        <w:separator/>
      </w:r>
    </w:p>
  </w:footnote>
  <w:footnote w:type="continuationSeparator" w:id="0">
    <w:p w:rsidR="0014172C" w:rsidRDefault="001417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316" w:rsidRDefault="00F26316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0EE803A9" wp14:editId="75E1194C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F26316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F26316" w:rsidRPr="00EE517E" w:rsidRDefault="00F26316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4059E675" wp14:editId="53EAE2DB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F26316" w:rsidRPr="00EE517E" w:rsidRDefault="00F26316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Content>
            <w:p w:rsidR="00F26316" w:rsidRPr="00EE517E" w:rsidRDefault="00F26316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26316" w:rsidRPr="00EE517E" w:rsidRDefault="00F26316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F26316" w:rsidRPr="00EE517E" w:rsidRDefault="00F26316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F26316" w:rsidRPr="00EE517E" w:rsidRDefault="00F26316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9A50D8">
            <w:rPr>
              <w:rFonts w:cs="Arial"/>
              <w:noProof/>
              <w:snapToGrid w:val="0"/>
              <w:sz w:val="18"/>
              <w:szCs w:val="18"/>
            </w:rPr>
            <w:t>2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9A50D8">
            <w:rPr>
              <w:rFonts w:cs="Arial"/>
              <w:noProof/>
              <w:snapToGrid w:val="0"/>
              <w:sz w:val="18"/>
              <w:szCs w:val="18"/>
            </w:rPr>
            <w:t>14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F26316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F26316" w:rsidRPr="00EE517E" w:rsidRDefault="00F26316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F26316" w:rsidRPr="00EE517E" w:rsidRDefault="00F26316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F26316" w:rsidRPr="00EE517E" w:rsidRDefault="00F26316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F26316" w:rsidRPr="00EE517E" w:rsidRDefault="00F26316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F26316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F26316" w:rsidRPr="00EE517E" w:rsidRDefault="00F26316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F26316" w:rsidRPr="00EE517E" w:rsidRDefault="00F26316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F26316" w:rsidRPr="00EE517E" w:rsidRDefault="00F26316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F26316" w:rsidRPr="00EE517E" w:rsidRDefault="00F26316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Pr="00EE517E">
            <w:rPr>
              <w:rFonts w:cs="Arial"/>
              <w:sz w:val="18"/>
              <w:szCs w:val="18"/>
            </w:rPr>
            <w:t>.0</w:t>
          </w:r>
        </w:p>
      </w:tc>
    </w:tr>
    <w:tr w:rsidR="00F26316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F26316" w:rsidRPr="00EE517E" w:rsidRDefault="00F26316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F26316" w:rsidRPr="00EE517E" w:rsidRDefault="00F26316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F26316" w:rsidRPr="00EE517E" w:rsidRDefault="00F26316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F26316" w:rsidRPr="00EE517E" w:rsidRDefault="00F26316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Pr="00EE517E">
            <w:rPr>
              <w:rFonts w:cs="Arial"/>
              <w:sz w:val="18"/>
              <w:szCs w:val="18"/>
            </w:rPr>
            <w:t>-201</w:t>
          </w:r>
          <w:r>
            <w:rPr>
              <w:rFonts w:cs="Arial"/>
              <w:sz w:val="18"/>
              <w:szCs w:val="18"/>
            </w:rPr>
            <w:t>1</w:t>
          </w:r>
        </w:p>
      </w:tc>
    </w:tr>
    <w:tr w:rsidR="00F26316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F26316" w:rsidRPr="00EE517E" w:rsidRDefault="00F26316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tc>
            <w:tcPr>
              <w:tcW w:w="3032" w:type="pct"/>
              <w:vAlign w:val="center"/>
            </w:tcPr>
            <w:p w:rsidR="00F26316" w:rsidRPr="00EE517E" w:rsidRDefault="00F26316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de 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F26316" w:rsidRPr="00EE517E" w:rsidRDefault="00F26316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F26316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F26316" w:rsidRPr="00EE517E" w:rsidRDefault="00F26316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032" w:type="pct"/>
              <w:vAlign w:val="center"/>
            </w:tcPr>
            <w:p w:rsidR="00F26316" w:rsidRPr="00EE517E" w:rsidRDefault="00F26316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Especificación de Caso de Uso de Sistema: DSTCUS.02.08 Cambiar Etapa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F26316" w:rsidRPr="00EE517E" w:rsidRDefault="00F26316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F26316" w:rsidRDefault="00F26316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316" w:rsidRDefault="00F2631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918"/>
    <w:multiLevelType w:val="hybridMultilevel"/>
    <w:tmpl w:val="BAEA4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E2087"/>
    <w:multiLevelType w:val="multilevel"/>
    <w:tmpl w:val="2038743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lang w:val="es-MX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4330ED4"/>
    <w:multiLevelType w:val="hybridMultilevel"/>
    <w:tmpl w:val="15E42C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53B555F"/>
    <w:multiLevelType w:val="hybridMultilevel"/>
    <w:tmpl w:val="7FCC1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553FB8"/>
    <w:multiLevelType w:val="hybridMultilevel"/>
    <w:tmpl w:val="83B679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9134F2"/>
    <w:multiLevelType w:val="hybridMultilevel"/>
    <w:tmpl w:val="117C01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ED3AFE"/>
    <w:multiLevelType w:val="hybridMultilevel"/>
    <w:tmpl w:val="0F70A00C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>
    <w:nsid w:val="791E3F36"/>
    <w:multiLevelType w:val="hybridMultilevel"/>
    <w:tmpl w:val="C51676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7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17F3"/>
    <w:rsid w:val="00002C77"/>
    <w:rsid w:val="00003628"/>
    <w:rsid w:val="00005385"/>
    <w:rsid w:val="00005F6D"/>
    <w:rsid w:val="00006692"/>
    <w:rsid w:val="000070AC"/>
    <w:rsid w:val="00007278"/>
    <w:rsid w:val="00007B5F"/>
    <w:rsid w:val="000102E0"/>
    <w:rsid w:val="00010AB3"/>
    <w:rsid w:val="0001181F"/>
    <w:rsid w:val="00013C51"/>
    <w:rsid w:val="000140E9"/>
    <w:rsid w:val="00014A53"/>
    <w:rsid w:val="000157FB"/>
    <w:rsid w:val="00016133"/>
    <w:rsid w:val="000250BE"/>
    <w:rsid w:val="000268DC"/>
    <w:rsid w:val="00026A26"/>
    <w:rsid w:val="00030199"/>
    <w:rsid w:val="00030E16"/>
    <w:rsid w:val="00030EA1"/>
    <w:rsid w:val="000310C1"/>
    <w:rsid w:val="00033E06"/>
    <w:rsid w:val="00034BB7"/>
    <w:rsid w:val="00041EBD"/>
    <w:rsid w:val="00046352"/>
    <w:rsid w:val="00046BFF"/>
    <w:rsid w:val="00051056"/>
    <w:rsid w:val="0005449C"/>
    <w:rsid w:val="00054696"/>
    <w:rsid w:val="0005494C"/>
    <w:rsid w:val="00055F8D"/>
    <w:rsid w:val="00056B23"/>
    <w:rsid w:val="00057D8B"/>
    <w:rsid w:val="0006005C"/>
    <w:rsid w:val="000605DA"/>
    <w:rsid w:val="00061A51"/>
    <w:rsid w:val="0006294B"/>
    <w:rsid w:val="00064D5A"/>
    <w:rsid w:val="00065DC4"/>
    <w:rsid w:val="00073CDD"/>
    <w:rsid w:val="00075ED3"/>
    <w:rsid w:val="00075FDE"/>
    <w:rsid w:val="00081F67"/>
    <w:rsid w:val="00083CD7"/>
    <w:rsid w:val="00083FA3"/>
    <w:rsid w:val="00085D5C"/>
    <w:rsid w:val="000862C9"/>
    <w:rsid w:val="00092013"/>
    <w:rsid w:val="0009477A"/>
    <w:rsid w:val="00095411"/>
    <w:rsid w:val="00095EEA"/>
    <w:rsid w:val="000A1EA0"/>
    <w:rsid w:val="000A2D1B"/>
    <w:rsid w:val="000A3E5E"/>
    <w:rsid w:val="000A41A9"/>
    <w:rsid w:val="000A4BCA"/>
    <w:rsid w:val="000A683F"/>
    <w:rsid w:val="000B1247"/>
    <w:rsid w:val="000B268D"/>
    <w:rsid w:val="000B2FBF"/>
    <w:rsid w:val="000B3004"/>
    <w:rsid w:val="000B4D06"/>
    <w:rsid w:val="000B4E32"/>
    <w:rsid w:val="000B5223"/>
    <w:rsid w:val="000B7CFD"/>
    <w:rsid w:val="000C10C6"/>
    <w:rsid w:val="000C1A7E"/>
    <w:rsid w:val="000C4824"/>
    <w:rsid w:val="000C48C6"/>
    <w:rsid w:val="000C5E7F"/>
    <w:rsid w:val="000D2B8B"/>
    <w:rsid w:val="000E13AA"/>
    <w:rsid w:val="000E508A"/>
    <w:rsid w:val="000E6C5E"/>
    <w:rsid w:val="000E7F4C"/>
    <w:rsid w:val="000F3623"/>
    <w:rsid w:val="000F3EEB"/>
    <w:rsid w:val="000F4EB0"/>
    <w:rsid w:val="000F52C3"/>
    <w:rsid w:val="000F6087"/>
    <w:rsid w:val="000F62B4"/>
    <w:rsid w:val="00101080"/>
    <w:rsid w:val="00101DA8"/>
    <w:rsid w:val="00102E7B"/>
    <w:rsid w:val="0010308E"/>
    <w:rsid w:val="00103A1C"/>
    <w:rsid w:val="00103CFC"/>
    <w:rsid w:val="001068BC"/>
    <w:rsid w:val="0010793D"/>
    <w:rsid w:val="001101AF"/>
    <w:rsid w:val="00110327"/>
    <w:rsid w:val="00111C63"/>
    <w:rsid w:val="00112293"/>
    <w:rsid w:val="00112489"/>
    <w:rsid w:val="001124F6"/>
    <w:rsid w:val="0011364C"/>
    <w:rsid w:val="00120381"/>
    <w:rsid w:val="00120E46"/>
    <w:rsid w:val="00123E77"/>
    <w:rsid w:val="00124262"/>
    <w:rsid w:val="0013670B"/>
    <w:rsid w:val="0014172C"/>
    <w:rsid w:val="001441F7"/>
    <w:rsid w:val="001446B6"/>
    <w:rsid w:val="00146324"/>
    <w:rsid w:val="00147776"/>
    <w:rsid w:val="0015097E"/>
    <w:rsid w:val="0015338F"/>
    <w:rsid w:val="00155C9F"/>
    <w:rsid w:val="00161270"/>
    <w:rsid w:val="001616EF"/>
    <w:rsid w:val="001623F1"/>
    <w:rsid w:val="001638D7"/>
    <w:rsid w:val="001648F6"/>
    <w:rsid w:val="00164CC9"/>
    <w:rsid w:val="00165637"/>
    <w:rsid w:val="00167A04"/>
    <w:rsid w:val="00170597"/>
    <w:rsid w:val="001707E1"/>
    <w:rsid w:val="00171226"/>
    <w:rsid w:val="00171DBC"/>
    <w:rsid w:val="00175695"/>
    <w:rsid w:val="0017652C"/>
    <w:rsid w:val="00177DE5"/>
    <w:rsid w:val="00180976"/>
    <w:rsid w:val="001811E3"/>
    <w:rsid w:val="00183AD9"/>
    <w:rsid w:val="00184EF1"/>
    <w:rsid w:val="00184FFE"/>
    <w:rsid w:val="00193B15"/>
    <w:rsid w:val="00193F12"/>
    <w:rsid w:val="001944EE"/>
    <w:rsid w:val="00195BDC"/>
    <w:rsid w:val="001976B4"/>
    <w:rsid w:val="001A0567"/>
    <w:rsid w:val="001A1634"/>
    <w:rsid w:val="001A54D1"/>
    <w:rsid w:val="001A5BB9"/>
    <w:rsid w:val="001A5BCC"/>
    <w:rsid w:val="001A681B"/>
    <w:rsid w:val="001A7F4D"/>
    <w:rsid w:val="001B469F"/>
    <w:rsid w:val="001B78DB"/>
    <w:rsid w:val="001B7F27"/>
    <w:rsid w:val="001C14C6"/>
    <w:rsid w:val="001C2AF5"/>
    <w:rsid w:val="001C2E1D"/>
    <w:rsid w:val="001C3A95"/>
    <w:rsid w:val="001C45D8"/>
    <w:rsid w:val="001C4945"/>
    <w:rsid w:val="001C76A5"/>
    <w:rsid w:val="001D2A19"/>
    <w:rsid w:val="001D585D"/>
    <w:rsid w:val="001E1E0F"/>
    <w:rsid w:val="001E21E6"/>
    <w:rsid w:val="001E2249"/>
    <w:rsid w:val="001E27A0"/>
    <w:rsid w:val="001E3FB4"/>
    <w:rsid w:val="001E7742"/>
    <w:rsid w:val="001F18D4"/>
    <w:rsid w:val="001F1C75"/>
    <w:rsid w:val="001F2E48"/>
    <w:rsid w:val="001F6344"/>
    <w:rsid w:val="001F6724"/>
    <w:rsid w:val="00200CBD"/>
    <w:rsid w:val="002035E6"/>
    <w:rsid w:val="002109E6"/>
    <w:rsid w:val="002117BC"/>
    <w:rsid w:val="002120A2"/>
    <w:rsid w:val="00215C5E"/>
    <w:rsid w:val="00217430"/>
    <w:rsid w:val="0023308E"/>
    <w:rsid w:val="00235592"/>
    <w:rsid w:val="002355A7"/>
    <w:rsid w:val="00240D03"/>
    <w:rsid w:val="00240DC8"/>
    <w:rsid w:val="00242003"/>
    <w:rsid w:val="00242741"/>
    <w:rsid w:val="00242B29"/>
    <w:rsid w:val="0024507A"/>
    <w:rsid w:val="0024611B"/>
    <w:rsid w:val="0025017E"/>
    <w:rsid w:val="002502ED"/>
    <w:rsid w:val="00251CE1"/>
    <w:rsid w:val="00251E9B"/>
    <w:rsid w:val="0025239D"/>
    <w:rsid w:val="00253359"/>
    <w:rsid w:val="002566F4"/>
    <w:rsid w:val="00261100"/>
    <w:rsid w:val="002656E6"/>
    <w:rsid w:val="00267E23"/>
    <w:rsid w:val="002703C0"/>
    <w:rsid w:val="00271A81"/>
    <w:rsid w:val="0027293F"/>
    <w:rsid w:val="00272B40"/>
    <w:rsid w:val="00274F8D"/>
    <w:rsid w:val="00275198"/>
    <w:rsid w:val="00277BF4"/>
    <w:rsid w:val="002802BB"/>
    <w:rsid w:val="002857CC"/>
    <w:rsid w:val="00286ADD"/>
    <w:rsid w:val="00286C2E"/>
    <w:rsid w:val="00287B60"/>
    <w:rsid w:val="00291AA6"/>
    <w:rsid w:val="00291AF0"/>
    <w:rsid w:val="00295FB0"/>
    <w:rsid w:val="002977C5"/>
    <w:rsid w:val="002A33AB"/>
    <w:rsid w:val="002A43F3"/>
    <w:rsid w:val="002A7215"/>
    <w:rsid w:val="002B007D"/>
    <w:rsid w:val="002B0427"/>
    <w:rsid w:val="002C1F3B"/>
    <w:rsid w:val="002C3B1A"/>
    <w:rsid w:val="002C44F1"/>
    <w:rsid w:val="002C49FC"/>
    <w:rsid w:val="002C58AD"/>
    <w:rsid w:val="002C68DB"/>
    <w:rsid w:val="002D0FD5"/>
    <w:rsid w:val="002D2A82"/>
    <w:rsid w:val="002D4032"/>
    <w:rsid w:val="002D4C2C"/>
    <w:rsid w:val="002D6614"/>
    <w:rsid w:val="002E0F11"/>
    <w:rsid w:val="002E13A4"/>
    <w:rsid w:val="002E1931"/>
    <w:rsid w:val="002E5A01"/>
    <w:rsid w:val="002F07BD"/>
    <w:rsid w:val="002F0CDA"/>
    <w:rsid w:val="002F62E9"/>
    <w:rsid w:val="002F7E5B"/>
    <w:rsid w:val="003020BC"/>
    <w:rsid w:val="00304489"/>
    <w:rsid w:val="00304AFC"/>
    <w:rsid w:val="00304D1F"/>
    <w:rsid w:val="00305317"/>
    <w:rsid w:val="00310707"/>
    <w:rsid w:val="00313685"/>
    <w:rsid w:val="00313CD2"/>
    <w:rsid w:val="0031408F"/>
    <w:rsid w:val="00317C7F"/>
    <w:rsid w:val="003202FB"/>
    <w:rsid w:val="003208F9"/>
    <w:rsid w:val="00320937"/>
    <w:rsid w:val="00320E54"/>
    <w:rsid w:val="00321AA6"/>
    <w:rsid w:val="00330010"/>
    <w:rsid w:val="00330709"/>
    <w:rsid w:val="00333AAF"/>
    <w:rsid w:val="00337EAB"/>
    <w:rsid w:val="00340077"/>
    <w:rsid w:val="0034227C"/>
    <w:rsid w:val="0035039E"/>
    <w:rsid w:val="00350C3D"/>
    <w:rsid w:val="003559FF"/>
    <w:rsid w:val="00355D64"/>
    <w:rsid w:val="00356C49"/>
    <w:rsid w:val="00356D42"/>
    <w:rsid w:val="00360208"/>
    <w:rsid w:val="0036464E"/>
    <w:rsid w:val="00364BCC"/>
    <w:rsid w:val="00365D70"/>
    <w:rsid w:val="003669DD"/>
    <w:rsid w:val="00370CE3"/>
    <w:rsid w:val="00371284"/>
    <w:rsid w:val="003713DE"/>
    <w:rsid w:val="003725C0"/>
    <w:rsid w:val="00373B41"/>
    <w:rsid w:val="00373BA6"/>
    <w:rsid w:val="00373D63"/>
    <w:rsid w:val="00374967"/>
    <w:rsid w:val="0037649E"/>
    <w:rsid w:val="00376800"/>
    <w:rsid w:val="00376F6A"/>
    <w:rsid w:val="003804CB"/>
    <w:rsid w:val="0038229B"/>
    <w:rsid w:val="003841E7"/>
    <w:rsid w:val="00384B3E"/>
    <w:rsid w:val="0038538E"/>
    <w:rsid w:val="00386BFD"/>
    <w:rsid w:val="00392B5E"/>
    <w:rsid w:val="00393AFE"/>
    <w:rsid w:val="003946E0"/>
    <w:rsid w:val="00396E1F"/>
    <w:rsid w:val="003A1856"/>
    <w:rsid w:val="003A42A8"/>
    <w:rsid w:val="003A7411"/>
    <w:rsid w:val="003A7FE5"/>
    <w:rsid w:val="003B1FBE"/>
    <w:rsid w:val="003B544D"/>
    <w:rsid w:val="003B589B"/>
    <w:rsid w:val="003B6C9F"/>
    <w:rsid w:val="003B70DB"/>
    <w:rsid w:val="003B7680"/>
    <w:rsid w:val="003B7B58"/>
    <w:rsid w:val="003B7FC5"/>
    <w:rsid w:val="003C19C4"/>
    <w:rsid w:val="003C608C"/>
    <w:rsid w:val="003D08E2"/>
    <w:rsid w:val="003D20A1"/>
    <w:rsid w:val="003D2DDE"/>
    <w:rsid w:val="003D33AF"/>
    <w:rsid w:val="003D5340"/>
    <w:rsid w:val="003D53E7"/>
    <w:rsid w:val="003D63A5"/>
    <w:rsid w:val="003D7BB3"/>
    <w:rsid w:val="003D7F38"/>
    <w:rsid w:val="003E0F5A"/>
    <w:rsid w:val="003E3E11"/>
    <w:rsid w:val="003E4E8B"/>
    <w:rsid w:val="003F02D4"/>
    <w:rsid w:val="003F0303"/>
    <w:rsid w:val="003F2D0A"/>
    <w:rsid w:val="003F3C14"/>
    <w:rsid w:val="00401421"/>
    <w:rsid w:val="004052B8"/>
    <w:rsid w:val="00407A12"/>
    <w:rsid w:val="00411537"/>
    <w:rsid w:val="00412325"/>
    <w:rsid w:val="004135CC"/>
    <w:rsid w:val="0041612A"/>
    <w:rsid w:val="004200CE"/>
    <w:rsid w:val="00427316"/>
    <w:rsid w:val="004277F7"/>
    <w:rsid w:val="00432B7B"/>
    <w:rsid w:val="00434103"/>
    <w:rsid w:val="00435B60"/>
    <w:rsid w:val="004360C5"/>
    <w:rsid w:val="00440CF1"/>
    <w:rsid w:val="0044349B"/>
    <w:rsid w:val="00444DAD"/>
    <w:rsid w:val="004473E5"/>
    <w:rsid w:val="004513A8"/>
    <w:rsid w:val="00451C35"/>
    <w:rsid w:val="00453FC6"/>
    <w:rsid w:val="00457A9C"/>
    <w:rsid w:val="00462728"/>
    <w:rsid w:val="00465AE4"/>
    <w:rsid w:val="0046709B"/>
    <w:rsid w:val="0047110C"/>
    <w:rsid w:val="004730B5"/>
    <w:rsid w:val="00474BAB"/>
    <w:rsid w:val="00475BA0"/>
    <w:rsid w:val="004779C0"/>
    <w:rsid w:val="0048491C"/>
    <w:rsid w:val="0048594D"/>
    <w:rsid w:val="00486B68"/>
    <w:rsid w:val="00494268"/>
    <w:rsid w:val="0049717D"/>
    <w:rsid w:val="004A2370"/>
    <w:rsid w:val="004A2EE2"/>
    <w:rsid w:val="004B27E3"/>
    <w:rsid w:val="004B5903"/>
    <w:rsid w:val="004B74C9"/>
    <w:rsid w:val="004B762E"/>
    <w:rsid w:val="004C0D91"/>
    <w:rsid w:val="004C1084"/>
    <w:rsid w:val="004C5ADA"/>
    <w:rsid w:val="004C7B37"/>
    <w:rsid w:val="004D0E8A"/>
    <w:rsid w:val="004D1D23"/>
    <w:rsid w:val="004D311D"/>
    <w:rsid w:val="004D3A6B"/>
    <w:rsid w:val="004D55E6"/>
    <w:rsid w:val="004D5B44"/>
    <w:rsid w:val="004D615A"/>
    <w:rsid w:val="004D677E"/>
    <w:rsid w:val="004E312C"/>
    <w:rsid w:val="004E7914"/>
    <w:rsid w:val="004F1684"/>
    <w:rsid w:val="004F1B8E"/>
    <w:rsid w:val="004F2E61"/>
    <w:rsid w:val="004F45EE"/>
    <w:rsid w:val="004F594E"/>
    <w:rsid w:val="004F5ED7"/>
    <w:rsid w:val="004F668E"/>
    <w:rsid w:val="004F7B1C"/>
    <w:rsid w:val="00501F45"/>
    <w:rsid w:val="00503C47"/>
    <w:rsid w:val="0050642D"/>
    <w:rsid w:val="005068E0"/>
    <w:rsid w:val="0051059B"/>
    <w:rsid w:val="00511ABE"/>
    <w:rsid w:val="005123CC"/>
    <w:rsid w:val="005167A8"/>
    <w:rsid w:val="00517367"/>
    <w:rsid w:val="005178C0"/>
    <w:rsid w:val="0052168A"/>
    <w:rsid w:val="00522A53"/>
    <w:rsid w:val="0052310E"/>
    <w:rsid w:val="00524331"/>
    <w:rsid w:val="005266AF"/>
    <w:rsid w:val="00527153"/>
    <w:rsid w:val="00527D09"/>
    <w:rsid w:val="005308BC"/>
    <w:rsid w:val="00534CAF"/>
    <w:rsid w:val="005359B1"/>
    <w:rsid w:val="00536430"/>
    <w:rsid w:val="00537DDD"/>
    <w:rsid w:val="0054060C"/>
    <w:rsid w:val="005409FB"/>
    <w:rsid w:val="00541FB3"/>
    <w:rsid w:val="0054286C"/>
    <w:rsid w:val="00544518"/>
    <w:rsid w:val="005455B8"/>
    <w:rsid w:val="005462F7"/>
    <w:rsid w:val="005503EC"/>
    <w:rsid w:val="00550A75"/>
    <w:rsid w:val="00552535"/>
    <w:rsid w:val="00552536"/>
    <w:rsid w:val="005538A2"/>
    <w:rsid w:val="00554304"/>
    <w:rsid w:val="0055558E"/>
    <w:rsid w:val="00555B16"/>
    <w:rsid w:val="00560338"/>
    <w:rsid w:val="0056204D"/>
    <w:rsid w:val="00564334"/>
    <w:rsid w:val="00567BF4"/>
    <w:rsid w:val="005706DE"/>
    <w:rsid w:val="005718E6"/>
    <w:rsid w:val="00572580"/>
    <w:rsid w:val="00573874"/>
    <w:rsid w:val="00573FB8"/>
    <w:rsid w:val="0057410B"/>
    <w:rsid w:val="005741E5"/>
    <w:rsid w:val="00574306"/>
    <w:rsid w:val="00574A92"/>
    <w:rsid w:val="00575439"/>
    <w:rsid w:val="00576828"/>
    <w:rsid w:val="005826CE"/>
    <w:rsid w:val="005837B1"/>
    <w:rsid w:val="00583EC0"/>
    <w:rsid w:val="00583F69"/>
    <w:rsid w:val="00584629"/>
    <w:rsid w:val="00585498"/>
    <w:rsid w:val="005854EA"/>
    <w:rsid w:val="00586990"/>
    <w:rsid w:val="0058748D"/>
    <w:rsid w:val="005910A1"/>
    <w:rsid w:val="00591557"/>
    <w:rsid w:val="0059290A"/>
    <w:rsid w:val="00593892"/>
    <w:rsid w:val="0059394B"/>
    <w:rsid w:val="0059517D"/>
    <w:rsid w:val="00595810"/>
    <w:rsid w:val="005958E3"/>
    <w:rsid w:val="00596698"/>
    <w:rsid w:val="00596744"/>
    <w:rsid w:val="005A07B5"/>
    <w:rsid w:val="005A0F4D"/>
    <w:rsid w:val="005A1684"/>
    <w:rsid w:val="005A2F36"/>
    <w:rsid w:val="005A4B34"/>
    <w:rsid w:val="005A57C8"/>
    <w:rsid w:val="005B319D"/>
    <w:rsid w:val="005B59A2"/>
    <w:rsid w:val="005B6B90"/>
    <w:rsid w:val="005B7566"/>
    <w:rsid w:val="005C0B31"/>
    <w:rsid w:val="005C0F83"/>
    <w:rsid w:val="005C1677"/>
    <w:rsid w:val="005D1049"/>
    <w:rsid w:val="005D10DF"/>
    <w:rsid w:val="005D4902"/>
    <w:rsid w:val="005D6478"/>
    <w:rsid w:val="005D724F"/>
    <w:rsid w:val="005D7AD5"/>
    <w:rsid w:val="005E3993"/>
    <w:rsid w:val="005E5656"/>
    <w:rsid w:val="005E6F46"/>
    <w:rsid w:val="005E7B64"/>
    <w:rsid w:val="005F54C3"/>
    <w:rsid w:val="005F5BAD"/>
    <w:rsid w:val="005F66A1"/>
    <w:rsid w:val="005F6A48"/>
    <w:rsid w:val="00602115"/>
    <w:rsid w:val="006047FD"/>
    <w:rsid w:val="006067AB"/>
    <w:rsid w:val="00607911"/>
    <w:rsid w:val="00610A05"/>
    <w:rsid w:val="00610C9C"/>
    <w:rsid w:val="00612D7D"/>
    <w:rsid w:val="00613DA0"/>
    <w:rsid w:val="00614836"/>
    <w:rsid w:val="00615BEC"/>
    <w:rsid w:val="00620C60"/>
    <w:rsid w:val="0062310A"/>
    <w:rsid w:val="00624C0F"/>
    <w:rsid w:val="00627C74"/>
    <w:rsid w:val="00635A02"/>
    <w:rsid w:val="00635AAA"/>
    <w:rsid w:val="00635D12"/>
    <w:rsid w:val="006368D1"/>
    <w:rsid w:val="00636BDF"/>
    <w:rsid w:val="00644E56"/>
    <w:rsid w:val="0064635B"/>
    <w:rsid w:val="00652869"/>
    <w:rsid w:val="00652F8D"/>
    <w:rsid w:val="00654E24"/>
    <w:rsid w:val="006551C9"/>
    <w:rsid w:val="00660174"/>
    <w:rsid w:val="006602FE"/>
    <w:rsid w:val="0066295F"/>
    <w:rsid w:val="006657D7"/>
    <w:rsid w:val="00671BA4"/>
    <w:rsid w:val="00672F38"/>
    <w:rsid w:val="0068072E"/>
    <w:rsid w:val="00680A79"/>
    <w:rsid w:val="006859F4"/>
    <w:rsid w:val="00685CE2"/>
    <w:rsid w:val="00686160"/>
    <w:rsid w:val="006868EF"/>
    <w:rsid w:val="006875CF"/>
    <w:rsid w:val="00687B56"/>
    <w:rsid w:val="00695702"/>
    <w:rsid w:val="006A1B6A"/>
    <w:rsid w:val="006A25EC"/>
    <w:rsid w:val="006A2BFB"/>
    <w:rsid w:val="006A32BF"/>
    <w:rsid w:val="006A3A27"/>
    <w:rsid w:val="006A669A"/>
    <w:rsid w:val="006A6DF3"/>
    <w:rsid w:val="006A725C"/>
    <w:rsid w:val="006A77E2"/>
    <w:rsid w:val="006A796C"/>
    <w:rsid w:val="006A79FE"/>
    <w:rsid w:val="006B078F"/>
    <w:rsid w:val="006B3273"/>
    <w:rsid w:val="006B48F1"/>
    <w:rsid w:val="006B59A4"/>
    <w:rsid w:val="006B6A4B"/>
    <w:rsid w:val="006C0CE3"/>
    <w:rsid w:val="006C5BA7"/>
    <w:rsid w:val="006D0A7C"/>
    <w:rsid w:val="006D2BF9"/>
    <w:rsid w:val="006D39BC"/>
    <w:rsid w:val="006D4A7E"/>
    <w:rsid w:val="006D72FA"/>
    <w:rsid w:val="006E30C6"/>
    <w:rsid w:val="006F058E"/>
    <w:rsid w:val="006F214E"/>
    <w:rsid w:val="006F4C45"/>
    <w:rsid w:val="006F5C29"/>
    <w:rsid w:val="006F605B"/>
    <w:rsid w:val="006F61A8"/>
    <w:rsid w:val="006F7043"/>
    <w:rsid w:val="006F747F"/>
    <w:rsid w:val="0070178E"/>
    <w:rsid w:val="00701DCE"/>
    <w:rsid w:val="00704D51"/>
    <w:rsid w:val="0070697F"/>
    <w:rsid w:val="007100DE"/>
    <w:rsid w:val="00712D88"/>
    <w:rsid w:val="00713087"/>
    <w:rsid w:val="00713B77"/>
    <w:rsid w:val="00713E72"/>
    <w:rsid w:val="00716742"/>
    <w:rsid w:val="00717D52"/>
    <w:rsid w:val="00721563"/>
    <w:rsid w:val="007231E5"/>
    <w:rsid w:val="00723382"/>
    <w:rsid w:val="00727014"/>
    <w:rsid w:val="007332D5"/>
    <w:rsid w:val="00733F3B"/>
    <w:rsid w:val="0073570A"/>
    <w:rsid w:val="00736075"/>
    <w:rsid w:val="00744DCD"/>
    <w:rsid w:val="00746204"/>
    <w:rsid w:val="00746D57"/>
    <w:rsid w:val="00753296"/>
    <w:rsid w:val="007534C9"/>
    <w:rsid w:val="00756722"/>
    <w:rsid w:val="00761E2C"/>
    <w:rsid w:val="00761F14"/>
    <w:rsid w:val="0076249D"/>
    <w:rsid w:val="007625B0"/>
    <w:rsid w:val="007634F1"/>
    <w:rsid w:val="00766542"/>
    <w:rsid w:val="00767325"/>
    <w:rsid w:val="0077138A"/>
    <w:rsid w:val="0077459F"/>
    <w:rsid w:val="00774794"/>
    <w:rsid w:val="007757A7"/>
    <w:rsid w:val="007764E1"/>
    <w:rsid w:val="00786F9B"/>
    <w:rsid w:val="00792476"/>
    <w:rsid w:val="00792B23"/>
    <w:rsid w:val="00794754"/>
    <w:rsid w:val="00795508"/>
    <w:rsid w:val="007956CD"/>
    <w:rsid w:val="0079675B"/>
    <w:rsid w:val="007A13FB"/>
    <w:rsid w:val="007A2D34"/>
    <w:rsid w:val="007A48C6"/>
    <w:rsid w:val="007A4CD2"/>
    <w:rsid w:val="007A6870"/>
    <w:rsid w:val="007B01B4"/>
    <w:rsid w:val="007B08BB"/>
    <w:rsid w:val="007B107D"/>
    <w:rsid w:val="007B186D"/>
    <w:rsid w:val="007B2395"/>
    <w:rsid w:val="007B5D93"/>
    <w:rsid w:val="007B6CE2"/>
    <w:rsid w:val="007C0E2C"/>
    <w:rsid w:val="007C44D5"/>
    <w:rsid w:val="007C4937"/>
    <w:rsid w:val="007C5EFD"/>
    <w:rsid w:val="007C61FE"/>
    <w:rsid w:val="007D0312"/>
    <w:rsid w:val="007D26BD"/>
    <w:rsid w:val="007D2AFB"/>
    <w:rsid w:val="007D3673"/>
    <w:rsid w:val="007D5183"/>
    <w:rsid w:val="007E1088"/>
    <w:rsid w:val="007E3224"/>
    <w:rsid w:val="007E4BA1"/>
    <w:rsid w:val="007E5C13"/>
    <w:rsid w:val="007E7EF9"/>
    <w:rsid w:val="007F16D9"/>
    <w:rsid w:val="007F2377"/>
    <w:rsid w:val="007F456E"/>
    <w:rsid w:val="007F66E7"/>
    <w:rsid w:val="00800FA2"/>
    <w:rsid w:val="00802220"/>
    <w:rsid w:val="00802E48"/>
    <w:rsid w:val="00803B76"/>
    <w:rsid w:val="00805C3F"/>
    <w:rsid w:val="0080621D"/>
    <w:rsid w:val="008075E4"/>
    <w:rsid w:val="008077B1"/>
    <w:rsid w:val="00812791"/>
    <w:rsid w:val="0081294E"/>
    <w:rsid w:val="00815315"/>
    <w:rsid w:val="00816486"/>
    <w:rsid w:val="008178F1"/>
    <w:rsid w:val="00821DA6"/>
    <w:rsid w:val="00825576"/>
    <w:rsid w:val="00827A7A"/>
    <w:rsid w:val="0083028A"/>
    <w:rsid w:val="008312CF"/>
    <w:rsid w:val="00831F2D"/>
    <w:rsid w:val="00835E7A"/>
    <w:rsid w:val="00836786"/>
    <w:rsid w:val="008408AE"/>
    <w:rsid w:val="0084251C"/>
    <w:rsid w:val="008429E6"/>
    <w:rsid w:val="00843903"/>
    <w:rsid w:val="008440ED"/>
    <w:rsid w:val="00844B28"/>
    <w:rsid w:val="008503D7"/>
    <w:rsid w:val="008509EB"/>
    <w:rsid w:val="008510AE"/>
    <w:rsid w:val="008510D8"/>
    <w:rsid w:val="008511CF"/>
    <w:rsid w:val="00853BCE"/>
    <w:rsid w:val="00854EE3"/>
    <w:rsid w:val="00856D90"/>
    <w:rsid w:val="00860106"/>
    <w:rsid w:val="0086561E"/>
    <w:rsid w:val="00872E87"/>
    <w:rsid w:val="0087372C"/>
    <w:rsid w:val="00877845"/>
    <w:rsid w:val="008811C5"/>
    <w:rsid w:val="00884ADA"/>
    <w:rsid w:val="008903A7"/>
    <w:rsid w:val="00890CA0"/>
    <w:rsid w:val="008951AB"/>
    <w:rsid w:val="00895349"/>
    <w:rsid w:val="0089596D"/>
    <w:rsid w:val="008A0D3E"/>
    <w:rsid w:val="008A5254"/>
    <w:rsid w:val="008B0996"/>
    <w:rsid w:val="008B14EA"/>
    <w:rsid w:val="008B4094"/>
    <w:rsid w:val="008B6335"/>
    <w:rsid w:val="008B6464"/>
    <w:rsid w:val="008C540F"/>
    <w:rsid w:val="008C751E"/>
    <w:rsid w:val="008C7F84"/>
    <w:rsid w:val="008D03C3"/>
    <w:rsid w:val="008D0A56"/>
    <w:rsid w:val="008D3226"/>
    <w:rsid w:val="008D5088"/>
    <w:rsid w:val="008D5D18"/>
    <w:rsid w:val="008E12DE"/>
    <w:rsid w:val="008E3CBF"/>
    <w:rsid w:val="008E4AA1"/>
    <w:rsid w:val="008E5B85"/>
    <w:rsid w:val="008E6B86"/>
    <w:rsid w:val="008F0231"/>
    <w:rsid w:val="008F2B68"/>
    <w:rsid w:val="008F365A"/>
    <w:rsid w:val="008F455B"/>
    <w:rsid w:val="008F4FF3"/>
    <w:rsid w:val="0090227A"/>
    <w:rsid w:val="0090569A"/>
    <w:rsid w:val="00905F37"/>
    <w:rsid w:val="00906D49"/>
    <w:rsid w:val="009104FD"/>
    <w:rsid w:val="00911042"/>
    <w:rsid w:val="009112C8"/>
    <w:rsid w:val="009147E3"/>
    <w:rsid w:val="00915390"/>
    <w:rsid w:val="00916167"/>
    <w:rsid w:val="009164AB"/>
    <w:rsid w:val="00921050"/>
    <w:rsid w:val="00924077"/>
    <w:rsid w:val="009246E7"/>
    <w:rsid w:val="009247F2"/>
    <w:rsid w:val="00924A1C"/>
    <w:rsid w:val="00926F0E"/>
    <w:rsid w:val="009273BF"/>
    <w:rsid w:val="00927CBD"/>
    <w:rsid w:val="0093047E"/>
    <w:rsid w:val="00930C2E"/>
    <w:rsid w:val="00932D30"/>
    <w:rsid w:val="00934325"/>
    <w:rsid w:val="00934A95"/>
    <w:rsid w:val="00947157"/>
    <w:rsid w:val="00947B82"/>
    <w:rsid w:val="00950C0C"/>
    <w:rsid w:val="009526B9"/>
    <w:rsid w:val="00955CE3"/>
    <w:rsid w:val="00955EC8"/>
    <w:rsid w:val="00960753"/>
    <w:rsid w:val="0096080F"/>
    <w:rsid w:val="0096382E"/>
    <w:rsid w:val="009660B4"/>
    <w:rsid w:val="00966813"/>
    <w:rsid w:val="0096796C"/>
    <w:rsid w:val="00971133"/>
    <w:rsid w:val="00971B55"/>
    <w:rsid w:val="0097319C"/>
    <w:rsid w:val="00977143"/>
    <w:rsid w:val="00981693"/>
    <w:rsid w:val="00982085"/>
    <w:rsid w:val="009823B5"/>
    <w:rsid w:val="00982934"/>
    <w:rsid w:val="00984112"/>
    <w:rsid w:val="00987797"/>
    <w:rsid w:val="00990D23"/>
    <w:rsid w:val="0099523E"/>
    <w:rsid w:val="009A0907"/>
    <w:rsid w:val="009A1A4B"/>
    <w:rsid w:val="009A3341"/>
    <w:rsid w:val="009A3F3D"/>
    <w:rsid w:val="009A50D8"/>
    <w:rsid w:val="009A5683"/>
    <w:rsid w:val="009A6EC1"/>
    <w:rsid w:val="009B27AB"/>
    <w:rsid w:val="009B7A4C"/>
    <w:rsid w:val="009C0A56"/>
    <w:rsid w:val="009C31AE"/>
    <w:rsid w:val="009C47C1"/>
    <w:rsid w:val="009C4E4D"/>
    <w:rsid w:val="009C541D"/>
    <w:rsid w:val="009C598D"/>
    <w:rsid w:val="009C6ABC"/>
    <w:rsid w:val="009D004B"/>
    <w:rsid w:val="009D1F07"/>
    <w:rsid w:val="009D3861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351"/>
    <w:rsid w:val="009F5FEA"/>
    <w:rsid w:val="009F6A17"/>
    <w:rsid w:val="009F7CD5"/>
    <w:rsid w:val="00A00841"/>
    <w:rsid w:val="00A00A36"/>
    <w:rsid w:val="00A05A19"/>
    <w:rsid w:val="00A07FD5"/>
    <w:rsid w:val="00A143D0"/>
    <w:rsid w:val="00A1518F"/>
    <w:rsid w:val="00A16800"/>
    <w:rsid w:val="00A16F23"/>
    <w:rsid w:val="00A17195"/>
    <w:rsid w:val="00A22736"/>
    <w:rsid w:val="00A23184"/>
    <w:rsid w:val="00A23BD7"/>
    <w:rsid w:val="00A24A3A"/>
    <w:rsid w:val="00A27137"/>
    <w:rsid w:val="00A30E96"/>
    <w:rsid w:val="00A32E99"/>
    <w:rsid w:val="00A40300"/>
    <w:rsid w:val="00A41D30"/>
    <w:rsid w:val="00A46E79"/>
    <w:rsid w:val="00A478D4"/>
    <w:rsid w:val="00A51194"/>
    <w:rsid w:val="00A57F4D"/>
    <w:rsid w:val="00A60AE5"/>
    <w:rsid w:val="00A63CD0"/>
    <w:rsid w:val="00A64660"/>
    <w:rsid w:val="00A64B36"/>
    <w:rsid w:val="00A66080"/>
    <w:rsid w:val="00A70863"/>
    <w:rsid w:val="00A7332E"/>
    <w:rsid w:val="00A74847"/>
    <w:rsid w:val="00A74EEA"/>
    <w:rsid w:val="00A76C10"/>
    <w:rsid w:val="00A812A9"/>
    <w:rsid w:val="00A82503"/>
    <w:rsid w:val="00A839DC"/>
    <w:rsid w:val="00A8762D"/>
    <w:rsid w:val="00A877FD"/>
    <w:rsid w:val="00A90238"/>
    <w:rsid w:val="00A93428"/>
    <w:rsid w:val="00A94944"/>
    <w:rsid w:val="00A95375"/>
    <w:rsid w:val="00A97324"/>
    <w:rsid w:val="00AA1B47"/>
    <w:rsid w:val="00AA3DB3"/>
    <w:rsid w:val="00AA7492"/>
    <w:rsid w:val="00AB08ED"/>
    <w:rsid w:val="00AB2AB8"/>
    <w:rsid w:val="00AB5B96"/>
    <w:rsid w:val="00AB5CE9"/>
    <w:rsid w:val="00AB68DB"/>
    <w:rsid w:val="00AC0A67"/>
    <w:rsid w:val="00AC0DF5"/>
    <w:rsid w:val="00AC29A4"/>
    <w:rsid w:val="00AC31F8"/>
    <w:rsid w:val="00AC6908"/>
    <w:rsid w:val="00AD1648"/>
    <w:rsid w:val="00AD4814"/>
    <w:rsid w:val="00AD4869"/>
    <w:rsid w:val="00AD58A7"/>
    <w:rsid w:val="00AD621C"/>
    <w:rsid w:val="00AD6CFC"/>
    <w:rsid w:val="00AD6FC8"/>
    <w:rsid w:val="00AE045D"/>
    <w:rsid w:val="00AE1933"/>
    <w:rsid w:val="00AE1FC9"/>
    <w:rsid w:val="00AE2665"/>
    <w:rsid w:val="00AE37D5"/>
    <w:rsid w:val="00AE3B0F"/>
    <w:rsid w:val="00AE6B76"/>
    <w:rsid w:val="00AF1544"/>
    <w:rsid w:val="00AF1869"/>
    <w:rsid w:val="00AF1D05"/>
    <w:rsid w:val="00AF1EC5"/>
    <w:rsid w:val="00AF4948"/>
    <w:rsid w:val="00B00396"/>
    <w:rsid w:val="00B0087D"/>
    <w:rsid w:val="00B027D4"/>
    <w:rsid w:val="00B02E1E"/>
    <w:rsid w:val="00B10EA9"/>
    <w:rsid w:val="00B10EEA"/>
    <w:rsid w:val="00B10FA2"/>
    <w:rsid w:val="00B11900"/>
    <w:rsid w:val="00B23B8E"/>
    <w:rsid w:val="00B25D54"/>
    <w:rsid w:val="00B2611F"/>
    <w:rsid w:val="00B301F6"/>
    <w:rsid w:val="00B404EF"/>
    <w:rsid w:val="00B41C94"/>
    <w:rsid w:val="00B42E34"/>
    <w:rsid w:val="00B43BDA"/>
    <w:rsid w:val="00B44145"/>
    <w:rsid w:val="00B4772D"/>
    <w:rsid w:val="00B47B22"/>
    <w:rsid w:val="00B47E94"/>
    <w:rsid w:val="00B51048"/>
    <w:rsid w:val="00B5131F"/>
    <w:rsid w:val="00B51504"/>
    <w:rsid w:val="00B521B1"/>
    <w:rsid w:val="00B52A57"/>
    <w:rsid w:val="00B56BF2"/>
    <w:rsid w:val="00B56ED7"/>
    <w:rsid w:val="00B56F8E"/>
    <w:rsid w:val="00B57438"/>
    <w:rsid w:val="00B6006E"/>
    <w:rsid w:val="00B6181A"/>
    <w:rsid w:val="00B618B2"/>
    <w:rsid w:val="00B64C2F"/>
    <w:rsid w:val="00B654BD"/>
    <w:rsid w:val="00B662FF"/>
    <w:rsid w:val="00B678D9"/>
    <w:rsid w:val="00B70166"/>
    <w:rsid w:val="00B70EF7"/>
    <w:rsid w:val="00B71D7D"/>
    <w:rsid w:val="00B74B2E"/>
    <w:rsid w:val="00B753BD"/>
    <w:rsid w:val="00B761F7"/>
    <w:rsid w:val="00B76315"/>
    <w:rsid w:val="00B76551"/>
    <w:rsid w:val="00B76C40"/>
    <w:rsid w:val="00B76F23"/>
    <w:rsid w:val="00B80EDE"/>
    <w:rsid w:val="00B838E8"/>
    <w:rsid w:val="00B85F4C"/>
    <w:rsid w:val="00B877D4"/>
    <w:rsid w:val="00B91775"/>
    <w:rsid w:val="00B93BF5"/>
    <w:rsid w:val="00B94B9F"/>
    <w:rsid w:val="00B97CB7"/>
    <w:rsid w:val="00BA26E1"/>
    <w:rsid w:val="00BA3B16"/>
    <w:rsid w:val="00BA4733"/>
    <w:rsid w:val="00BA5E2C"/>
    <w:rsid w:val="00BA6607"/>
    <w:rsid w:val="00BA68B4"/>
    <w:rsid w:val="00BB3A2E"/>
    <w:rsid w:val="00BB57F4"/>
    <w:rsid w:val="00BB5814"/>
    <w:rsid w:val="00BB7078"/>
    <w:rsid w:val="00BC1662"/>
    <w:rsid w:val="00BC2AD9"/>
    <w:rsid w:val="00BC6051"/>
    <w:rsid w:val="00BC6082"/>
    <w:rsid w:val="00BC631D"/>
    <w:rsid w:val="00BC7FDF"/>
    <w:rsid w:val="00BD1884"/>
    <w:rsid w:val="00BD2345"/>
    <w:rsid w:val="00BD2E2D"/>
    <w:rsid w:val="00BD39D7"/>
    <w:rsid w:val="00BD5D0B"/>
    <w:rsid w:val="00BD72AC"/>
    <w:rsid w:val="00BD788F"/>
    <w:rsid w:val="00BD7ECB"/>
    <w:rsid w:val="00BE0C13"/>
    <w:rsid w:val="00BE1917"/>
    <w:rsid w:val="00BE2AB6"/>
    <w:rsid w:val="00BE5935"/>
    <w:rsid w:val="00BE65C7"/>
    <w:rsid w:val="00BE6B94"/>
    <w:rsid w:val="00BE7202"/>
    <w:rsid w:val="00BE728C"/>
    <w:rsid w:val="00BE777E"/>
    <w:rsid w:val="00BE7A89"/>
    <w:rsid w:val="00BF15BF"/>
    <w:rsid w:val="00BF3598"/>
    <w:rsid w:val="00BF3C71"/>
    <w:rsid w:val="00BF4E3C"/>
    <w:rsid w:val="00BF6C58"/>
    <w:rsid w:val="00BF75D8"/>
    <w:rsid w:val="00C034B9"/>
    <w:rsid w:val="00C0352F"/>
    <w:rsid w:val="00C03AF9"/>
    <w:rsid w:val="00C05792"/>
    <w:rsid w:val="00C06224"/>
    <w:rsid w:val="00C069A3"/>
    <w:rsid w:val="00C13082"/>
    <w:rsid w:val="00C13292"/>
    <w:rsid w:val="00C1371A"/>
    <w:rsid w:val="00C13F85"/>
    <w:rsid w:val="00C16F78"/>
    <w:rsid w:val="00C204D2"/>
    <w:rsid w:val="00C22B51"/>
    <w:rsid w:val="00C2394D"/>
    <w:rsid w:val="00C23DC5"/>
    <w:rsid w:val="00C30A90"/>
    <w:rsid w:val="00C328D6"/>
    <w:rsid w:val="00C32DCA"/>
    <w:rsid w:val="00C32EE8"/>
    <w:rsid w:val="00C3452B"/>
    <w:rsid w:val="00C41627"/>
    <w:rsid w:val="00C42ECB"/>
    <w:rsid w:val="00C4404E"/>
    <w:rsid w:val="00C441A5"/>
    <w:rsid w:val="00C462B1"/>
    <w:rsid w:val="00C46EEC"/>
    <w:rsid w:val="00C508C1"/>
    <w:rsid w:val="00C50BF4"/>
    <w:rsid w:val="00C5173D"/>
    <w:rsid w:val="00C53072"/>
    <w:rsid w:val="00C531F2"/>
    <w:rsid w:val="00C53B38"/>
    <w:rsid w:val="00C56929"/>
    <w:rsid w:val="00C62DD2"/>
    <w:rsid w:val="00C65E93"/>
    <w:rsid w:val="00C660C7"/>
    <w:rsid w:val="00C703F6"/>
    <w:rsid w:val="00C74770"/>
    <w:rsid w:val="00C761F4"/>
    <w:rsid w:val="00C804D7"/>
    <w:rsid w:val="00C8072F"/>
    <w:rsid w:val="00C80B07"/>
    <w:rsid w:val="00C81713"/>
    <w:rsid w:val="00C87314"/>
    <w:rsid w:val="00C9027A"/>
    <w:rsid w:val="00C91310"/>
    <w:rsid w:val="00C94FA8"/>
    <w:rsid w:val="00C95079"/>
    <w:rsid w:val="00C95A71"/>
    <w:rsid w:val="00CB0D26"/>
    <w:rsid w:val="00CB2645"/>
    <w:rsid w:val="00CB3C0E"/>
    <w:rsid w:val="00CB7CD8"/>
    <w:rsid w:val="00CC0F6F"/>
    <w:rsid w:val="00CC1B7A"/>
    <w:rsid w:val="00CC3DFC"/>
    <w:rsid w:val="00CC4F72"/>
    <w:rsid w:val="00CD01E8"/>
    <w:rsid w:val="00CD0E22"/>
    <w:rsid w:val="00CD1E27"/>
    <w:rsid w:val="00CD5BBD"/>
    <w:rsid w:val="00CD611C"/>
    <w:rsid w:val="00CD6949"/>
    <w:rsid w:val="00CD7530"/>
    <w:rsid w:val="00CE01A5"/>
    <w:rsid w:val="00CE35B0"/>
    <w:rsid w:val="00CE3A64"/>
    <w:rsid w:val="00CE3C16"/>
    <w:rsid w:val="00CE3C35"/>
    <w:rsid w:val="00CE6504"/>
    <w:rsid w:val="00CE7C31"/>
    <w:rsid w:val="00CF2083"/>
    <w:rsid w:val="00CF2577"/>
    <w:rsid w:val="00CF2761"/>
    <w:rsid w:val="00CF3942"/>
    <w:rsid w:val="00CF6716"/>
    <w:rsid w:val="00CF7565"/>
    <w:rsid w:val="00D00A56"/>
    <w:rsid w:val="00D01ACA"/>
    <w:rsid w:val="00D01C08"/>
    <w:rsid w:val="00D023A8"/>
    <w:rsid w:val="00D02556"/>
    <w:rsid w:val="00D0339F"/>
    <w:rsid w:val="00D049B5"/>
    <w:rsid w:val="00D05DD3"/>
    <w:rsid w:val="00D0622F"/>
    <w:rsid w:val="00D066BC"/>
    <w:rsid w:val="00D114EC"/>
    <w:rsid w:val="00D117BE"/>
    <w:rsid w:val="00D122AB"/>
    <w:rsid w:val="00D13A65"/>
    <w:rsid w:val="00D13EC8"/>
    <w:rsid w:val="00D17324"/>
    <w:rsid w:val="00D20494"/>
    <w:rsid w:val="00D20751"/>
    <w:rsid w:val="00D22A23"/>
    <w:rsid w:val="00D24E09"/>
    <w:rsid w:val="00D24E39"/>
    <w:rsid w:val="00D275B0"/>
    <w:rsid w:val="00D31BA6"/>
    <w:rsid w:val="00D32755"/>
    <w:rsid w:val="00D349C0"/>
    <w:rsid w:val="00D4014A"/>
    <w:rsid w:val="00D4333B"/>
    <w:rsid w:val="00D440C1"/>
    <w:rsid w:val="00D5202E"/>
    <w:rsid w:val="00D52C86"/>
    <w:rsid w:val="00D52CEA"/>
    <w:rsid w:val="00D55391"/>
    <w:rsid w:val="00D57AD7"/>
    <w:rsid w:val="00D60712"/>
    <w:rsid w:val="00D6166C"/>
    <w:rsid w:val="00D616EC"/>
    <w:rsid w:val="00D625D9"/>
    <w:rsid w:val="00D626CF"/>
    <w:rsid w:val="00D65835"/>
    <w:rsid w:val="00D66B5B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5019"/>
    <w:rsid w:val="00D85EC3"/>
    <w:rsid w:val="00D86CF1"/>
    <w:rsid w:val="00D902DA"/>
    <w:rsid w:val="00D9052F"/>
    <w:rsid w:val="00D906D9"/>
    <w:rsid w:val="00D90A81"/>
    <w:rsid w:val="00D9194B"/>
    <w:rsid w:val="00D936C8"/>
    <w:rsid w:val="00D9608B"/>
    <w:rsid w:val="00DB1791"/>
    <w:rsid w:val="00DB225F"/>
    <w:rsid w:val="00DB4C60"/>
    <w:rsid w:val="00DB5526"/>
    <w:rsid w:val="00DC0C88"/>
    <w:rsid w:val="00DC4494"/>
    <w:rsid w:val="00DC5222"/>
    <w:rsid w:val="00DC72E1"/>
    <w:rsid w:val="00DD613B"/>
    <w:rsid w:val="00DD6528"/>
    <w:rsid w:val="00DD68C3"/>
    <w:rsid w:val="00DE1A02"/>
    <w:rsid w:val="00DE30F5"/>
    <w:rsid w:val="00DE4E52"/>
    <w:rsid w:val="00DE5F3A"/>
    <w:rsid w:val="00DE664D"/>
    <w:rsid w:val="00DF06BA"/>
    <w:rsid w:val="00DF1651"/>
    <w:rsid w:val="00DF2D04"/>
    <w:rsid w:val="00DF7377"/>
    <w:rsid w:val="00E0084C"/>
    <w:rsid w:val="00E0339D"/>
    <w:rsid w:val="00E04A83"/>
    <w:rsid w:val="00E04C9D"/>
    <w:rsid w:val="00E04F9E"/>
    <w:rsid w:val="00E10972"/>
    <w:rsid w:val="00E14583"/>
    <w:rsid w:val="00E149CB"/>
    <w:rsid w:val="00E2020E"/>
    <w:rsid w:val="00E20696"/>
    <w:rsid w:val="00E207CD"/>
    <w:rsid w:val="00E20C5F"/>
    <w:rsid w:val="00E2162B"/>
    <w:rsid w:val="00E24190"/>
    <w:rsid w:val="00E265DA"/>
    <w:rsid w:val="00E27443"/>
    <w:rsid w:val="00E3088B"/>
    <w:rsid w:val="00E30C17"/>
    <w:rsid w:val="00E320A6"/>
    <w:rsid w:val="00E332ED"/>
    <w:rsid w:val="00E35688"/>
    <w:rsid w:val="00E36166"/>
    <w:rsid w:val="00E36DD2"/>
    <w:rsid w:val="00E4019A"/>
    <w:rsid w:val="00E40B05"/>
    <w:rsid w:val="00E422A2"/>
    <w:rsid w:val="00E42520"/>
    <w:rsid w:val="00E431F3"/>
    <w:rsid w:val="00E46744"/>
    <w:rsid w:val="00E46C20"/>
    <w:rsid w:val="00E503D7"/>
    <w:rsid w:val="00E508B1"/>
    <w:rsid w:val="00E5536C"/>
    <w:rsid w:val="00E569E9"/>
    <w:rsid w:val="00E56FE2"/>
    <w:rsid w:val="00E62A2F"/>
    <w:rsid w:val="00E7022A"/>
    <w:rsid w:val="00E718BB"/>
    <w:rsid w:val="00E729C4"/>
    <w:rsid w:val="00E73C95"/>
    <w:rsid w:val="00E740AF"/>
    <w:rsid w:val="00E77986"/>
    <w:rsid w:val="00E86A1A"/>
    <w:rsid w:val="00E90CAF"/>
    <w:rsid w:val="00E91C0D"/>
    <w:rsid w:val="00E929C2"/>
    <w:rsid w:val="00E95D89"/>
    <w:rsid w:val="00E960DE"/>
    <w:rsid w:val="00EA0B6E"/>
    <w:rsid w:val="00EA0F5F"/>
    <w:rsid w:val="00EA4868"/>
    <w:rsid w:val="00EA4D3A"/>
    <w:rsid w:val="00EA664A"/>
    <w:rsid w:val="00EB0590"/>
    <w:rsid w:val="00EB0DDF"/>
    <w:rsid w:val="00EB2AB4"/>
    <w:rsid w:val="00EB3DE0"/>
    <w:rsid w:val="00EC2E0D"/>
    <w:rsid w:val="00EC380B"/>
    <w:rsid w:val="00ED2EB2"/>
    <w:rsid w:val="00ED6732"/>
    <w:rsid w:val="00EE13AA"/>
    <w:rsid w:val="00EE2D3C"/>
    <w:rsid w:val="00EE30CF"/>
    <w:rsid w:val="00EE524B"/>
    <w:rsid w:val="00EE59A3"/>
    <w:rsid w:val="00EE5D89"/>
    <w:rsid w:val="00EE6A40"/>
    <w:rsid w:val="00EE7316"/>
    <w:rsid w:val="00EE78A1"/>
    <w:rsid w:val="00EE7994"/>
    <w:rsid w:val="00EF0235"/>
    <w:rsid w:val="00EF4F6A"/>
    <w:rsid w:val="00EF5500"/>
    <w:rsid w:val="00EF7371"/>
    <w:rsid w:val="00EF7B5A"/>
    <w:rsid w:val="00F016E3"/>
    <w:rsid w:val="00F020F2"/>
    <w:rsid w:val="00F02F3C"/>
    <w:rsid w:val="00F03F4F"/>
    <w:rsid w:val="00F0757A"/>
    <w:rsid w:val="00F130D3"/>
    <w:rsid w:val="00F164A1"/>
    <w:rsid w:val="00F1651E"/>
    <w:rsid w:val="00F22A2E"/>
    <w:rsid w:val="00F2325A"/>
    <w:rsid w:val="00F244D1"/>
    <w:rsid w:val="00F24D77"/>
    <w:rsid w:val="00F262A5"/>
    <w:rsid w:val="00F26316"/>
    <w:rsid w:val="00F274FA"/>
    <w:rsid w:val="00F27BC3"/>
    <w:rsid w:val="00F303A3"/>
    <w:rsid w:val="00F307B6"/>
    <w:rsid w:val="00F309F5"/>
    <w:rsid w:val="00F34DAE"/>
    <w:rsid w:val="00F35870"/>
    <w:rsid w:val="00F360F4"/>
    <w:rsid w:val="00F4268A"/>
    <w:rsid w:val="00F4445A"/>
    <w:rsid w:val="00F51FC9"/>
    <w:rsid w:val="00F535C9"/>
    <w:rsid w:val="00F55B3C"/>
    <w:rsid w:val="00F60810"/>
    <w:rsid w:val="00F6251E"/>
    <w:rsid w:val="00F63D10"/>
    <w:rsid w:val="00F645B9"/>
    <w:rsid w:val="00F6745C"/>
    <w:rsid w:val="00F73808"/>
    <w:rsid w:val="00F73ADE"/>
    <w:rsid w:val="00F747FA"/>
    <w:rsid w:val="00F75BBC"/>
    <w:rsid w:val="00F75E39"/>
    <w:rsid w:val="00F7633E"/>
    <w:rsid w:val="00F7725F"/>
    <w:rsid w:val="00F77F62"/>
    <w:rsid w:val="00F81400"/>
    <w:rsid w:val="00F81E4E"/>
    <w:rsid w:val="00F82F80"/>
    <w:rsid w:val="00F83619"/>
    <w:rsid w:val="00F84B89"/>
    <w:rsid w:val="00F85C7A"/>
    <w:rsid w:val="00F86D7D"/>
    <w:rsid w:val="00F87208"/>
    <w:rsid w:val="00F91A84"/>
    <w:rsid w:val="00F96E63"/>
    <w:rsid w:val="00F97146"/>
    <w:rsid w:val="00FA03F8"/>
    <w:rsid w:val="00FA1DC5"/>
    <w:rsid w:val="00FA3B31"/>
    <w:rsid w:val="00FA784E"/>
    <w:rsid w:val="00FB00C8"/>
    <w:rsid w:val="00FB1795"/>
    <w:rsid w:val="00FB1EF9"/>
    <w:rsid w:val="00FB3255"/>
    <w:rsid w:val="00FB390D"/>
    <w:rsid w:val="00FB3F94"/>
    <w:rsid w:val="00FB5878"/>
    <w:rsid w:val="00FB6F9A"/>
    <w:rsid w:val="00FC1342"/>
    <w:rsid w:val="00FC1D9B"/>
    <w:rsid w:val="00FC39A3"/>
    <w:rsid w:val="00FC5955"/>
    <w:rsid w:val="00FC6C3F"/>
    <w:rsid w:val="00FC734A"/>
    <w:rsid w:val="00FD2D5B"/>
    <w:rsid w:val="00FD4F4F"/>
    <w:rsid w:val="00FD657D"/>
    <w:rsid w:val="00FE0E60"/>
    <w:rsid w:val="00FE14B7"/>
    <w:rsid w:val="00FE250B"/>
    <w:rsid w:val="00FE4072"/>
    <w:rsid w:val="00FE5D7B"/>
    <w:rsid w:val="00FE68A6"/>
    <w:rsid w:val="00FF3B6C"/>
    <w:rsid w:val="00FF459B"/>
    <w:rsid w:val="00FF49C5"/>
    <w:rsid w:val="00FF4EC4"/>
    <w:rsid w:val="00FF5601"/>
    <w:rsid w:val="00FF6E94"/>
    <w:rsid w:val="00FF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5688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link w:val="Ttulo2Car"/>
    <w:autoRedefine/>
    <w:qFormat/>
    <w:rsid w:val="00795508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uiPriority w:val="39"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uiPriority w:val="39"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E04A83"/>
    <w:rPr>
      <w:rFonts w:ascii="Arial" w:hAnsi="Arial" w:cs="Arial"/>
      <w:b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E04A83"/>
    <w:rPr>
      <w:rFonts w:ascii="Arial" w:hAnsi="Arial" w:cs="Arial"/>
      <w:b/>
      <w:szCs w:val="24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5688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link w:val="Ttulo2Car"/>
    <w:autoRedefine/>
    <w:qFormat/>
    <w:rsid w:val="00795508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uiPriority w:val="39"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uiPriority w:val="39"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E04A83"/>
    <w:rPr>
      <w:rFonts w:ascii="Arial" w:hAnsi="Arial" w:cs="Arial"/>
      <w:b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E04A83"/>
    <w:rPr>
      <w:rFonts w:ascii="Arial" w:hAnsi="Arial" w:cs="Arial"/>
      <w:b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  <w:docPart>
      <w:docPartPr>
        <w:name w:val="D10D59A302C24F40A346A586125C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E088-FD0D-42A9-8A52-C7BACF871A29}"/>
      </w:docPartPr>
      <w:docPartBody>
        <w:p w:rsidR="00460DC6" w:rsidRDefault="001D1723" w:rsidP="001D1723">
          <w:pPr>
            <w:pStyle w:val="D10D59A302C24F40A346A586125C9E07"/>
          </w:pPr>
          <w:r w:rsidRPr="00CE7F50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32EFB"/>
    <w:rsid w:val="000C3B21"/>
    <w:rsid w:val="001215E4"/>
    <w:rsid w:val="00136286"/>
    <w:rsid w:val="00145868"/>
    <w:rsid w:val="001C10C3"/>
    <w:rsid w:val="001D1723"/>
    <w:rsid w:val="001F6F9C"/>
    <w:rsid w:val="002903C8"/>
    <w:rsid w:val="002B080D"/>
    <w:rsid w:val="003137C8"/>
    <w:rsid w:val="003D07BE"/>
    <w:rsid w:val="00442428"/>
    <w:rsid w:val="00460DC6"/>
    <w:rsid w:val="00583A95"/>
    <w:rsid w:val="00665C68"/>
    <w:rsid w:val="007519B3"/>
    <w:rsid w:val="008574FD"/>
    <w:rsid w:val="008E5F8D"/>
    <w:rsid w:val="0093324F"/>
    <w:rsid w:val="009F4256"/>
    <w:rsid w:val="009F44F8"/>
    <w:rsid w:val="00A33F38"/>
    <w:rsid w:val="00AC092B"/>
    <w:rsid w:val="00B1402B"/>
    <w:rsid w:val="00B2464F"/>
    <w:rsid w:val="00B35D35"/>
    <w:rsid w:val="00BA265C"/>
    <w:rsid w:val="00BD1588"/>
    <w:rsid w:val="00C26102"/>
    <w:rsid w:val="00C557AD"/>
    <w:rsid w:val="00D34411"/>
    <w:rsid w:val="00DF74B9"/>
    <w:rsid w:val="00E0254D"/>
    <w:rsid w:val="00E654E9"/>
    <w:rsid w:val="00E71EAD"/>
    <w:rsid w:val="00EB193E"/>
    <w:rsid w:val="00EB2092"/>
    <w:rsid w:val="00EF1832"/>
    <w:rsid w:val="00F111EF"/>
    <w:rsid w:val="00F6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55C96-5B7A-4711-8470-525638372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DSTCUS.dotx</Template>
  <TotalTime>2581</TotalTime>
  <Pages>14</Pages>
  <Words>2083</Words>
  <Characters>11460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DSTCUS.02.08 Cambiar Etapa</vt:lpstr>
      <vt:lpstr>&lt;Nombre del Proyecto&gt;</vt:lpstr>
    </vt:vector>
  </TitlesOfParts>
  <Manager>OFICIALÍA MAYOR</Manager>
  <Company>SECRETARÍA DE COMUNICACIONES Y TRANSPORTES</Company>
  <LinksUpToDate>false</LinksUpToDate>
  <CharactersWithSpaces>13516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DSTCUS.02.08 Cambiar Etapa</dc:title>
  <dc:subject>UNIDAD DE TECNOLOGÍAS DE INFORMACIÓN Y COMUNICACIONES</dc:subject>
  <dc:creator>admin</dc:creator>
  <cp:keywords>Sistema de Gestión de Trámites</cp:keywords>
  <cp:lastModifiedBy>Arturo López Peña</cp:lastModifiedBy>
  <cp:revision>142</cp:revision>
  <cp:lastPrinted>2010-10-19T18:40:00Z</cp:lastPrinted>
  <dcterms:created xsi:type="dcterms:W3CDTF">2012-01-03T22:05:00Z</dcterms:created>
  <dcterms:modified xsi:type="dcterms:W3CDTF">2012-11-22T22:33:00Z</dcterms:modified>
</cp:coreProperties>
</file>