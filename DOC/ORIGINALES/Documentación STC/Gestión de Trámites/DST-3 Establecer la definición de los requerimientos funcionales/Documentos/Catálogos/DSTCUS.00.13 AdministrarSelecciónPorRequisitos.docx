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10656B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D6659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10656B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719A">
            <w:rPr>
              <w:rFonts w:cs="Arial"/>
            </w:rPr>
            <w:t>Especificación de Caso de Uso de Sistema: CUS.00.13 Administrar Selección por Requisitos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E25B9B" w:rsidP="009A1A4B">
      <w:pPr>
        <w:pStyle w:val="Ttulo"/>
        <w:rPr>
          <w:rFonts w:cs="Arial"/>
        </w:rPr>
      </w:pPr>
      <w:r>
        <w:rPr>
          <w:rFonts w:cs="Arial"/>
        </w:rPr>
        <w:t>20</w:t>
      </w:r>
      <w:r w:rsidR="00D5202E">
        <w:rPr>
          <w:rFonts w:cs="Arial"/>
        </w:rPr>
        <w:t>/</w:t>
      </w:r>
      <w:r w:rsidR="00F7633E">
        <w:rPr>
          <w:rFonts w:cs="Arial"/>
        </w:rPr>
        <w:t>1</w:t>
      </w:r>
      <w:r w:rsidR="00923F92">
        <w:rPr>
          <w:rFonts w:cs="Arial"/>
        </w:rPr>
        <w:t>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E25B9B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B97AE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341513" w:history="1">
        <w:r w:rsidR="00B97AEB" w:rsidRPr="009B2A21">
          <w:rPr>
            <w:rStyle w:val="Hipervnculo"/>
            <w:noProof/>
          </w:rPr>
          <w:t>1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Introducción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_Toc312341513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5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14" w:history="1">
        <w:r w:rsidR="00B97AEB" w:rsidRPr="009B2A21">
          <w:rPr>
            <w:rStyle w:val="Hipervnculo"/>
            <w:noProof/>
          </w:rPr>
          <w:t>1.1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Objetivo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_Toc312341514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5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15" w:history="1">
        <w:r w:rsidR="00B97AEB" w:rsidRPr="009B2A21">
          <w:rPr>
            <w:rStyle w:val="Hipervnculo"/>
            <w:noProof/>
          </w:rPr>
          <w:t>1.2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Definiciones, acrónimos y abreviaturas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_Toc312341515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5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16" w:history="1">
        <w:r w:rsidR="00B97AEB" w:rsidRPr="009B2A21">
          <w:rPr>
            <w:rStyle w:val="Hipervnculo"/>
            <w:noProof/>
          </w:rPr>
          <w:t>1.3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Referencias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_Toc312341516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5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17" w:history="1">
        <w:r w:rsidR="00B97AEB" w:rsidRPr="009B2A21">
          <w:rPr>
            <w:rStyle w:val="Hipervnculo"/>
            <w:noProof/>
          </w:rPr>
          <w:t>1.4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Diagrama de Casos de Uso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_Toc312341517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5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18" w:history="1">
        <w:r w:rsidR="00B97AEB" w:rsidRPr="009B2A21">
          <w:rPr>
            <w:rStyle w:val="Hipervnculo"/>
            <w:noProof/>
          </w:rPr>
          <w:t>2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CU.00.13.01 – AgregarGrupo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_Toc312341518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6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19" w:history="1">
        <w:r w:rsidR="00B97AEB" w:rsidRPr="009B2A21">
          <w:rPr>
            <w:rStyle w:val="Hipervnculo"/>
            <w:noProof/>
          </w:rPr>
          <w:t>2.1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Descripción Breve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_Toc312341519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6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20" w:history="1">
        <w:r w:rsidR="00B97AEB" w:rsidRPr="009B2A21">
          <w:rPr>
            <w:rStyle w:val="Hipervnculo"/>
            <w:noProof/>
          </w:rPr>
          <w:t>2.2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Actores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_Toc312341520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6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21" w:history="1">
        <w:r w:rsidR="00B97AEB" w:rsidRPr="009B2A21">
          <w:rPr>
            <w:rStyle w:val="Hipervnculo"/>
            <w:noProof/>
          </w:rPr>
          <w:t>2.3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Previas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_Toc312341521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6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22" w:history="1">
        <w:r w:rsidR="00B97AEB" w:rsidRPr="009B2A21">
          <w:rPr>
            <w:rStyle w:val="Hipervnculo"/>
          </w:rPr>
          <w:t>2.3.1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iniciar sesión en el sistema.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_Toc312341522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6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23" w:history="1">
        <w:r w:rsidR="00B97AEB" w:rsidRPr="009B2A21">
          <w:rPr>
            <w:rStyle w:val="Hipervnculo"/>
          </w:rPr>
          <w:t>2.3.2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ubicarse en la pantalla indicada.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_Toc312341523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6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24" w:history="1">
        <w:r w:rsidR="00B97AEB" w:rsidRPr="009B2A21">
          <w:rPr>
            <w:rStyle w:val="Hipervnculo"/>
            <w:noProof/>
          </w:rPr>
          <w:t>2.4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 de Eventos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_Toc312341524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6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25" w:history="1">
        <w:r w:rsidR="00B97AEB" w:rsidRPr="009B2A21">
          <w:rPr>
            <w:rStyle w:val="Hipervnculo"/>
          </w:rPr>
          <w:t>2.4.1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Flujo Básico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_Toc312341525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6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26" w:history="1">
        <w:r w:rsidR="00B97AEB" w:rsidRPr="009B2A21">
          <w:rPr>
            <w:rStyle w:val="Hipervnculo"/>
            <w:noProof/>
          </w:rPr>
          <w:t>2.5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Flujos alternos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_Toc312341526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7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27" w:history="1">
        <w:r w:rsidR="00B97AEB" w:rsidRPr="009B2A21">
          <w:rPr>
            <w:rStyle w:val="Hipervnculo"/>
            <w:noProof/>
          </w:rPr>
          <w:t>2.6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Posteriores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_Toc312341527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7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28" w:history="1">
        <w:r w:rsidR="00B97AEB" w:rsidRPr="009B2A21">
          <w:rPr>
            <w:rStyle w:val="Hipervnculo"/>
            <w:noProof/>
          </w:rPr>
          <w:t>2.7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Diagrama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_Toc312341528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7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29" w:history="1">
        <w:r w:rsidR="00B97AEB" w:rsidRPr="009B2A21">
          <w:rPr>
            <w:rStyle w:val="Hipervnculo"/>
            <w:noProof/>
          </w:rPr>
          <w:t>2.8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Observaciones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_Toc312341529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7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30" w:history="1">
        <w:r w:rsidR="00B97AEB" w:rsidRPr="009B2A21">
          <w:rPr>
            <w:rStyle w:val="Hipervnculo"/>
            <w:noProof/>
          </w:rPr>
          <w:t>3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CU.00.13.02 – AgregarSelecciónPorRequisitos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_Toc312341530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8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31" w:history="1">
        <w:r w:rsidR="00B97AEB" w:rsidRPr="009B2A21">
          <w:rPr>
            <w:rStyle w:val="Hipervnculo"/>
            <w:noProof/>
          </w:rPr>
          <w:t>3.1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Descripción Breve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_Toc312341531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8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32" w:history="1">
        <w:r w:rsidR="00B97AEB" w:rsidRPr="009B2A21">
          <w:rPr>
            <w:rStyle w:val="Hipervnculo"/>
            <w:noProof/>
          </w:rPr>
          <w:t>3.2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Actores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_Toc312341532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8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33" w:history="1">
        <w:r w:rsidR="00B97AEB" w:rsidRPr="009B2A21">
          <w:rPr>
            <w:rStyle w:val="Hipervnculo"/>
            <w:noProof/>
          </w:rPr>
          <w:t>3.3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Previas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_Toc312341533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8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34" w:history="1">
        <w:r w:rsidR="00B97AEB" w:rsidRPr="009B2A21">
          <w:rPr>
            <w:rStyle w:val="Hipervnculo"/>
          </w:rPr>
          <w:t>3.3.1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iniciar sesión en el sistema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_Toc312341534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8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35" w:history="1">
        <w:r w:rsidR="00B97AEB" w:rsidRPr="009B2A21">
          <w:rPr>
            <w:rStyle w:val="Hipervnculo"/>
          </w:rPr>
          <w:t>3.3.2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ubicarse en la pantalla indicada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_Toc312341535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8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36" w:history="1">
        <w:r w:rsidR="00B97AEB" w:rsidRPr="009B2A21">
          <w:rPr>
            <w:rStyle w:val="Hipervnculo"/>
            <w:noProof/>
          </w:rPr>
          <w:t>3.4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 de Eventos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_Toc312341536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8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37" w:history="1">
        <w:r w:rsidR="00B97AEB" w:rsidRPr="009B2A21">
          <w:rPr>
            <w:rStyle w:val="Hipervnculo"/>
          </w:rPr>
          <w:t>3.4.1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Flujo Básico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_Toc312341537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8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38" w:history="1">
        <w:r w:rsidR="00B97AEB" w:rsidRPr="009B2A21">
          <w:rPr>
            <w:rStyle w:val="Hipervnculo"/>
            <w:noProof/>
          </w:rPr>
          <w:t>3.5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Flujos alternos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_Toc312341538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9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39" w:history="1">
        <w:r w:rsidR="00B97AEB" w:rsidRPr="009B2A21">
          <w:rPr>
            <w:rStyle w:val="Hipervnculo"/>
            <w:noProof/>
          </w:rPr>
          <w:t>3.6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Posteriores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_Toc312341539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9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40" w:history="1">
        <w:r w:rsidR="00B97AEB" w:rsidRPr="009B2A21">
          <w:rPr>
            <w:rStyle w:val="Hipervnculo"/>
            <w:noProof/>
          </w:rPr>
          <w:t>3.7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Diagrama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_Toc312341540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9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41" w:history="1">
        <w:r w:rsidR="00B97AEB" w:rsidRPr="009B2A21">
          <w:rPr>
            <w:rStyle w:val="Hipervnculo"/>
            <w:noProof/>
          </w:rPr>
          <w:t>3.8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Observaciones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_Toc312341541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9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42" w:history="1">
        <w:r w:rsidR="00B97AEB" w:rsidRPr="009B2A21">
          <w:rPr>
            <w:rStyle w:val="Hipervnculo"/>
            <w:noProof/>
          </w:rPr>
          <w:t>4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CU.00.13.03 – QuitarSelecciónPorRequisitos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_Toc312341542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10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43" w:history="1">
        <w:r w:rsidR="00B97AEB" w:rsidRPr="009B2A21">
          <w:rPr>
            <w:rStyle w:val="Hipervnculo"/>
            <w:noProof/>
          </w:rPr>
          <w:t>4.1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Descripción Breve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_Toc312341543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10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44" w:history="1">
        <w:r w:rsidR="00B97AEB" w:rsidRPr="009B2A21">
          <w:rPr>
            <w:rStyle w:val="Hipervnculo"/>
            <w:noProof/>
          </w:rPr>
          <w:t>4.2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Actores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_Toc312341544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10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45" w:history="1">
        <w:r w:rsidR="00B97AEB" w:rsidRPr="009B2A21">
          <w:rPr>
            <w:rStyle w:val="Hipervnculo"/>
            <w:noProof/>
          </w:rPr>
          <w:t>4.3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Previas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_Toc312341545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10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46" w:history="1">
        <w:r w:rsidR="00B97AEB" w:rsidRPr="009B2A21">
          <w:rPr>
            <w:rStyle w:val="Hipervnculo"/>
          </w:rPr>
          <w:t>4.3.1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iniciar sesión en el sistema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_Toc312341546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10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47" w:history="1">
        <w:r w:rsidR="00B97AEB" w:rsidRPr="009B2A21">
          <w:rPr>
            <w:rStyle w:val="Hipervnculo"/>
          </w:rPr>
          <w:t>4.3.2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ubicarse en la pantalla indicada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_Toc312341547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10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48" w:history="1">
        <w:r w:rsidR="00B97AEB" w:rsidRPr="009B2A21">
          <w:rPr>
            <w:rStyle w:val="Hipervnculo"/>
            <w:noProof/>
          </w:rPr>
          <w:t>4.4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 de Eventos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_Toc312341548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10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49" w:history="1">
        <w:r w:rsidR="00B97AEB" w:rsidRPr="009B2A21">
          <w:rPr>
            <w:rStyle w:val="Hipervnculo"/>
          </w:rPr>
          <w:t>4.4.1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Flujo Básico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_Toc312341549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10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0" w:history="1">
        <w:r w:rsidR="00B97AEB" w:rsidRPr="009B2A21">
          <w:rPr>
            <w:rStyle w:val="Hipervnculo"/>
            <w:noProof/>
          </w:rPr>
          <w:t>4.5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Flujos alternos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_Toc312341550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10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1" w:history="1">
        <w:r w:rsidR="00B97AEB" w:rsidRPr="009B2A21">
          <w:rPr>
            <w:rStyle w:val="Hipervnculo"/>
            <w:noProof/>
          </w:rPr>
          <w:t>4.6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Posteriores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_Toc312341551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10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2" w:history="1">
        <w:r w:rsidR="00B97AEB" w:rsidRPr="009B2A21">
          <w:rPr>
            <w:rStyle w:val="Hipervnculo"/>
            <w:noProof/>
          </w:rPr>
          <w:t>4.7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Diagrama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_Toc312341552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11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3" w:history="1">
        <w:r w:rsidR="00B97AEB" w:rsidRPr="009B2A21">
          <w:rPr>
            <w:rStyle w:val="Hipervnculo"/>
            <w:noProof/>
          </w:rPr>
          <w:t>4.8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Observaciones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_Toc312341553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11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4" w:history="1">
        <w:r w:rsidR="00B97AEB" w:rsidRPr="009B2A21">
          <w:rPr>
            <w:rStyle w:val="Hipervnculo"/>
            <w:noProof/>
          </w:rPr>
          <w:t>5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CU.00.13.04 – SubirRequisitosPorModalidadTrámite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_Toc312341554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12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5" w:history="1">
        <w:r w:rsidR="00B97AEB" w:rsidRPr="009B2A21">
          <w:rPr>
            <w:rStyle w:val="Hipervnculo"/>
            <w:noProof/>
          </w:rPr>
          <w:t>5.1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Descripción Breve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_Toc312341555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12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6" w:history="1">
        <w:r w:rsidR="00B97AEB" w:rsidRPr="009B2A21">
          <w:rPr>
            <w:rStyle w:val="Hipervnculo"/>
            <w:noProof/>
          </w:rPr>
          <w:t>5.2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Actores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_Toc312341556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12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57" w:history="1">
        <w:r w:rsidR="00B97AEB" w:rsidRPr="009B2A21">
          <w:rPr>
            <w:rStyle w:val="Hipervnculo"/>
            <w:noProof/>
          </w:rPr>
          <w:t>5.3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Previas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_Toc312341557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12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58" w:history="1">
        <w:r w:rsidR="00B97AEB" w:rsidRPr="009B2A21">
          <w:rPr>
            <w:rStyle w:val="Hipervnculo"/>
          </w:rPr>
          <w:t>5.3.1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iniciar sesión en el sistema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_Toc312341558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12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59" w:history="1">
        <w:r w:rsidR="00B97AEB" w:rsidRPr="009B2A21">
          <w:rPr>
            <w:rStyle w:val="Hipervnculo"/>
          </w:rPr>
          <w:t>5.3.2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ubicarse en la pantalla indicada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_Toc312341559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12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0" w:history="1">
        <w:r w:rsidR="00B97AEB" w:rsidRPr="009B2A21">
          <w:rPr>
            <w:rStyle w:val="Hipervnculo"/>
            <w:noProof/>
          </w:rPr>
          <w:t>5.4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 de Eventos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_Toc312341560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12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61" w:history="1">
        <w:r w:rsidR="00B97AEB" w:rsidRPr="009B2A21">
          <w:rPr>
            <w:rStyle w:val="Hipervnculo"/>
          </w:rPr>
          <w:t>5.4.1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Flujo Básico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_Toc312341561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12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2" w:history="1">
        <w:r w:rsidR="00B97AEB" w:rsidRPr="009B2A21">
          <w:rPr>
            <w:rStyle w:val="Hipervnculo"/>
            <w:noProof/>
          </w:rPr>
          <w:t>5.5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Flujos alternos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_Toc312341562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12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3" w:history="1">
        <w:r w:rsidR="00B97AEB" w:rsidRPr="009B2A21">
          <w:rPr>
            <w:rStyle w:val="Hipervnculo"/>
            <w:noProof/>
          </w:rPr>
          <w:t>5.6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Posteriores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_Toc312341563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12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4" w:history="1">
        <w:r w:rsidR="00B97AEB" w:rsidRPr="009B2A21">
          <w:rPr>
            <w:rStyle w:val="Hipervnculo"/>
            <w:noProof/>
          </w:rPr>
          <w:t>5.7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Diagrama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_Toc312341564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13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5" w:history="1">
        <w:r w:rsidR="00B97AEB" w:rsidRPr="009B2A21">
          <w:rPr>
            <w:rStyle w:val="Hipervnculo"/>
            <w:noProof/>
          </w:rPr>
          <w:t>5.8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Observaciones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_Toc312341565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13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6" w:history="1">
        <w:r w:rsidR="00B97AEB" w:rsidRPr="009B2A21">
          <w:rPr>
            <w:rStyle w:val="Hipervnculo"/>
            <w:noProof/>
          </w:rPr>
          <w:t>6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CU.00.13.05 – BajarRequisitosPorModalidadTrámite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_Toc312341566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14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7" w:history="1">
        <w:r w:rsidR="00B97AEB" w:rsidRPr="009B2A21">
          <w:rPr>
            <w:rStyle w:val="Hipervnculo"/>
            <w:noProof/>
          </w:rPr>
          <w:t>6.1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Descripción Breve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_Toc312341567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14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8" w:history="1">
        <w:r w:rsidR="00B97AEB" w:rsidRPr="009B2A21">
          <w:rPr>
            <w:rStyle w:val="Hipervnculo"/>
            <w:noProof/>
          </w:rPr>
          <w:t>6.2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Actores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_Toc312341568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14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69" w:history="1">
        <w:r w:rsidR="00B97AEB" w:rsidRPr="009B2A21">
          <w:rPr>
            <w:rStyle w:val="Hipervnculo"/>
            <w:noProof/>
          </w:rPr>
          <w:t>6.3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Previas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_Toc312341569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14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70" w:history="1">
        <w:r w:rsidR="00B97AEB" w:rsidRPr="009B2A21">
          <w:rPr>
            <w:rStyle w:val="Hipervnculo"/>
          </w:rPr>
          <w:t>6.3.1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iniciar sesión en el sistema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_Toc312341570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14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71" w:history="1">
        <w:r w:rsidR="00B97AEB" w:rsidRPr="009B2A21">
          <w:rPr>
            <w:rStyle w:val="Hipervnculo"/>
          </w:rPr>
          <w:t>6.3.2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El usuario deberá ubicarse en la pantalla indicada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_Toc312341571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14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72" w:history="1">
        <w:r w:rsidR="00B97AEB" w:rsidRPr="009B2A21">
          <w:rPr>
            <w:rStyle w:val="Hipervnculo"/>
            <w:noProof/>
          </w:rPr>
          <w:t>6.4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 de Eventos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_Toc312341572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14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341573" w:history="1">
        <w:r w:rsidR="00B97AEB" w:rsidRPr="009B2A21">
          <w:rPr>
            <w:rStyle w:val="Hipervnculo"/>
          </w:rPr>
          <w:t>6.4.1</w:t>
        </w:r>
        <w:r w:rsidR="00B97AE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</w:rPr>
          <w:t>Flujo Básico</w:t>
        </w:r>
        <w:r w:rsidR="00B97AEB">
          <w:rPr>
            <w:webHidden/>
          </w:rPr>
          <w:tab/>
        </w:r>
        <w:r w:rsidR="00B97AEB">
          <w:rPr>
            <w:webHidden/>
          </w:rPr>
          <w:fldChar w:fldCharType="begin"/>
        </w:r>
        <w:r w:rsidR="00B97AEB">
          <w:rPr>
            <w:webHidden/>
          </w:rPr>
          <w:instrText xml:space="preserve"> PAGEREF _Toc312341573 \h </w:instrText>
        </w:r>
        <w:r w:rsidR="00B97AEB">
          <w:rPr>
            <w:webHidden/>
          </w:rPr>
        </w:r>
        <w:r w:rsidR="00B97AEB">
          <w:rPr>
            <w:webHidden/>
          </w:rPr>
          <w:fldChar w:fldCharType="separate"/>
        </w:r>
        <w:r w:rsidR="00B97AEB">
          <w:rPr>
            <w:webHidden/>
          </w:rPr>
          <w:t>14</w:t>
        </w:r>
        <w:r w:rsidR="00B97AEB">
          <w:rPr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74" w:history="1">
        <w:r w:rsidR="00B97AEB" w:rsidRPr="009B2A21">
          <w:rPr>
            <w:rStyle w:val="Hipervnculo"/>
            <w:noProof/>
          </w:rPr>
          <w:t>6.5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Flujos alternos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_Toc312341574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14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75" w:history="1">
        <w:r w:rsidR="00B97AEB" w:rsidRPr="009B2A21">
          <w:rPr>
            <w:rStyle w:val="Hipervnculo"/>
            <w:noProof/>
          </w:rPr>
          <w:t>6.6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Condiciones Posteriores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_Toc312341575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14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76" w:history="1">
        <w:r w:rsidR="00B97AEB" w:rsidRPr="009B2A21">
          <w:rPr>
            <w:rStyle w:val="Hipervnculo"/>
            <w:noProof/>
          </w:rPr>
          <w:t>6.7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Diagrama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_Toc312341576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15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77" w:history="1">
        <w:r w:rsidR="00B97AEB" w:rsidRPr="009B2A21">
          <w:rPr>
            <w:rStyle w:val="Hipervnculo"/>
            <w:noProof/>
          </w:rPr>
          <w:t>6.8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Observaciones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_Toc312341577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15</w:t>
        </w:r>
        <w:r w:rsidR="00B97AEB">
          <w:rPr>
            <w:noProof/>
            <w:webHidden/>
          </w:rPr>
          <w:fldChar w:fldCharType="end"/>
        </w:r>
      </w:hyperlink>
    </w:p>
    <w:p w:rsidR="00B97AEB" w:rsidRDefault="0010656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341578" w:history="1">
        <w:r w:rsidR="00B97AEB" w:rsidRPr="009B2A21">
          <w:rPr>
            <w:rStyle w:val="Hipervnculo"/>
            <w:noProof/>
          </w:rPr>
          <w:t>7</w:t>
        </w:r>
        <w:r w:rsidR="00B97AE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B97AEB" w:rsidRPr="009B2A21">
          <w:rPr>
            <w:rStyle w:val="Hipervnculo"/>
            <w:noProof/>
          </w:rPr>
          <w:t>Firmas de elaboración, revisión y aprobación</w:t>
        </w:r>
        <w:r w:rsidR="00B97AEB">
          <w:rPr>
            <w:noProof/>
            <w:webHidden/>
          </w:rPr>
          <w:tab/>
        </w:r>
        <w:r w:rsidR="00B97AEB">
          <w:rPr>
            <w:noProof/>
            <w:webHidden/>
          </w:rPr>
          <w:fldChar w:fldCharType="begin"/>
        </w:r>
        <w:r w:rsidR="00B97AEB">
          <w:rPr>
            <w:noProof/>
            <w:webHidden/>
          </w:rPr>
          <w:instrText xml:space="preserve"> PAGEREF _Toc312341578 \h </w:instrText>
        </w:r>
        <w:r w:rsidR="00B97AEB">
          <w:rPr>
            <w:noProof/>
            <w:webHidden/>
          </w:rPr>
        </w:r>
        <w:r w:rsidR="00B97AEB">
          <w:rPr>
            <w:noProof/>
            <w:webHidden/>
          </w:rPr>
          <w:fldChar w:fldCharType="separate"/>
        </w:r>
        <w:r w:rsidR="00B97AEB">
          <w:rPr>
            <w:noProof/>
            <w:webHidden/>
          </w:rPr>
          <w:t>15</w:t>
        </w:r>
        <w:r w:rsidR="00B97AEB">
          <w:rPr>
            <w:noProof/>
            <w:webHidden/>
          </w:rPr>
          <w:fldChar w:fldCharType="end"/>
        </w:r>
      </w:hyperlink>
    </w:p>
    <w:p w:rsidR="00111D9C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111D9C" w:rsidRDefault="00111D9C" w:rsidP="00111D9C">
      <w:r>
        <w:br w:type="page"/>
      </w:r>
    </w:p>
    <w:p w:rsidR="00AE37D5" w:rsidRPr="008B14EA" w:rsidRDefault="0010656B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11D9C">
            <w:rPr>
              <w:rFonts w:ascii="Arial" w:hAnsi="Arial" w:cs="Arial"/>
              <w:szCs w:val="36"/>
            </w:rPr>
            <w:t>Especificación de Caso de Uso de Sistema: CUS.00.1</w:t>
          </w:r>
          <w:r w:rsidR="002724FF">
            <w:rPr>
              <w:rFonts w:ascii="Arial" w:hAnsi="Arial" w:cs="Arial"/>
              <w:szCs w:val="36"/>
            </w:rPr>
            <w:t>3</w:t>
          </w:r>
          <w:r w:rsidR="00111D9C">
            <w:rPr>
              <w:rFonts w:ascii="Arial" w:hAnsi="Arial" w:cs="Arial"/>
              <w:szCs w:val="36"/>
            </w:rPr>
            <w:t xml:space="preserve"> Administrar </w:t>
          </w:r>
          <w:r w:rsidR="002724FF">
            <w:rPr>
              <w:rFonts w:ascii="Arial" w:hAnsi="Arial" w:cs="Arial"/>
              <w:szCs w:val="36"/>
            </w:rPr>
            <w:t>Selección por Requisitos</w:t>
          </w:r>
        </w:sdtContent>
      </w:sdt>
    </w:p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312341513"/>
      <w:bookmarkStart w:id="3" w:name="_Toc250373386"/>
      <w:bookmarkStart w:id="4" w:name="_Toc263244842"/>
      <w:bookmarkStart w:id="5" w:name="_Toc288663442"/>
      <w:r w:rsidRPr="0004119B">
        <w:t>Introducción</w:t>
      </w:r>
      <w:bookmarkEnd w:id="0"/>
      <w:bookmarkEnd w:id="1"/>
      <w:bookmarkEnd w:id="2"/>
    </w:p>
    <w:p w:rsidR="00BE728C" w:rsidRPr="00041EBD" w:rsidRDefault="00BE728C" w:rsidP="00041EBD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312341514"/>
      <w:bookmarkStart w:id="10" w:name="_Toc94609180"/>
      <w:r w:rsidRPr="00041EBD">
        <w:t>Objetivo</w:t>
      </w:r>
      <w:bookmarkEnd w:id="6"/>
      <w:bookmarkEnd w:id="7"/>
      <w:bookmarkEnd w:id="8"/>
      <w:bookmarkEnd w:id="9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8814ED">
        <w:rPr>
          <w:rFonts w:cs="Arial"/>
        </w:rPr>
        <w:t>gestión</w:t>
      </w:r>
      <w:r w:rsidR="001F6344">
        <w:rPr>
          <w:rFonts w:cs="Arial"/>
        </w:rPr>
        <w:t xml:space="preserve"> de</w:t>
      </w:r>
      <w:r w:rsidR="00E61C01">
        <w:rPr>
          <w:rFonts w:cs="Arial"/>
        </w:rPr>
        <w:t xml:space="preserve">l </w:t>
      </w:r>
      <w:r w:rsidR="00635AAA">
        <w:rPr>
          <w:rFonts w:cs="Arial"/>
        </w:rPr>
        <w:t xml:space="preserve">catálogo </w:t>
      </w:r>
      <w:r w:rsidR="00E61C01">
        <w:rPr>
          <w:rFonts w:cs="Arial"/>
        </w:rPr>
        <w:t xml:space="preserve">de </w:t>
      </w:r>
      <w:r w:rsidR="00D447F0">
        <w:rPr>
          <w:rFonts w:cs="Arial"/>
        </w:rPr>
        <w:t>Requisitos por Modalidad de Trámite</w:t>
      </w:r>
      <w:r w:rsidR="00BE159C">
        <w:rPr>
          <w:rFonts w:cs="Arial"/>
        </w:rPr>
        <w:t xml:space="preserve"> </w:t>
      </w:r>
      <w:r w:rsidR="00635AAA">
        <w:rPr>
          <w:rFonts w:cs="Arial"/>
        </w:rPr>
        <w:t>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4" w:name="_Toc312341515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393277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2341516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E6034" w:rsidRPr="00273A80" w:rsidRDefault="000F52C3" w:rsidP="008814E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B3DE0" w:rsidRDefault="00EB3DE0" w:rsidP="00795508">
      <w:pPr>
        <w:pStyle w:val="Ttulo2"/>
      </w:pPr>
      <w:bookmarkStart w:id="19" w:name="_Toc312341517"/>
      <w:r>
        <w:t>Diagrama de Casos de Uso</w:t>
      </w:r>
      <w:bookmarkEnd w:id="19"/>
    </w:p>
    <w:p w:rsidR="00AE3C09" w:rsidRDefault="00240C86" w:rsidP="00E6222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943600" cy="3220720"/>
            <wp:effectExtent l="19050" t="19050" r="19050" b="177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3 AdministrarSelecciónPorRequisito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C09" w:rsidRDefault="00AE3C09" w:rsidP="00AE3C09"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FC4781">
        <w:t>CU.00.13</w:t>
      </w:r>
      <w:r w:rsidR="00FC562B" w:rsidRPr="00FC562B">
        <w:t>.01-Agregar</w:t>
      </w:r>
      <w:r w:rsidR="00FC4781">
        <w:t>Grupo</w:t>
      </w:r>
    </w:p>
    <w:p w:rsidR="00BE728C" w:rsidRPr="00041EBD" w:rsidRDefault="00AE3C09" w:rsidP="00795508">
      <w:pPr>
        <w:pStyle w:val="Ttulo1"/>
      </w:pPr>
      <w:bookmarkStart w:id="20" w:name="_CU.00.01.01_–_Buscar"/>
      <w:bookmarkStart w:id="21" w:name="_Toc312341518"/>
      <w:bookmarkEnd w:id="20"/>
      <w:r>
        <w:t>CU.00.</w:t>
      </w:r>
      <w:r w:rsidR="00FC4781">
        <w:t>13</w:t>
      </w:r>
      <w:r w:rsidR="00FC562B">
        <w:t>.01</w:t>
      </w:r>
      <w:r w:rsidR="00795508">
        <w:t xml:space="preserve"> – </w:t>
      </w:r>
      <w:proofErr w:type="spellStart"/>
      <w:r>
        <w:t>Agregar</w:t>
      </w:r>
      <w:r w:rsidR="00FC562B">
        <w:t>Grupo</w:t>
      </w:r>
      <w:bookmarkEnd w:id="21"/>
      <w:proofErr w:type="spellEnd"/>
    </w:p>
    <w:p w:rsidR="00B654BD" w:rsidRPr="00D702C4" w:rsidRDefault="00B654BD" w:rsidP="00F747FA">
      <w:pPr>
        <w:pStyle w:val="Ttulo2"/>
      </w:pPr>
      <w:bookmarkStart w:id="22" w:name="_Toc312341519"/>
      <w:bookmarkEnd w:id="10"/>
      <w:r w:rsidRPr="00D702C4">
        <w:t>Descripción Breve</w:t>
      </w:r>
      <w:bookmarkEnd w:id="3"/>
      <w:bookmarkEnd w:id="4"/>
      <w:bookmarkEnd w:id="22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216D3">
        <w:rPr>
          <w:rFonts w:cs="Arial"/>
        </w:rPr>
        <w:t xml:space="preserve">agrega </w:t>
      </w:r>
      <w:r w:rsidR="00254DA7">
        <w:rPr>
          <w:rFonts w:cs="Arial"/>
        </w:rPr>
        <w:t>todos los Requisitos d</w:t>
      </w:r>
      <w:r w:rsidR="00D447F0">
        <w:rPr>
          <w:rFonts w:cs="Arial"/>
        </w:rPr>
        <w:t>isponibles asociados a un Grupo al listado de Requisitos por Modalidad de Trámite</w:t>
      </w:r>
      <w:r w:rsidR="00396869">
        <w:rPr>
          <w:rFonts w:cs="Arial"/>
        </w:rPr>
        <w:t xml:space="preserve">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3" w:name="_Toc250373387"/>
      <w:bookmarkStart w:id="24" w:name="_Toc263244843"/>
      <w:bookmarkStart w:id="25" w:name="_Toc312341520"/>
      <w:r w:rsidRPr="00D702C4">
        <w:t>Actores</w:t>
      </w:r>
      <w:bookmarkEnd w:id="23"/>
      <w:bookmarkEnd w:id="24"/>
      <w:bookmarkEnd w:id="25"/>
    </w:p>
    <w:p w:rsidR="002E5A01" w:rsidRDefault="00B654BD" w:rsidP="00911042">
      <w:pPr>
        <w:rPr>
          <w:rFonts w:cs="Arial"/>
        </w:rPr>
      </w:pPr>
      <w:bookmarkStart w:id="26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7" w:name="_Toc263244844"/>
      <w:bookmarkStart w:id="28" w:name="_Toc312341521"/>
      <w:r w:rsidRPr="00D702C4">
        <w:t>Condiciones Previas</w:t>
      </w:r>
      <w:bookmarkEnd w:id="26"/>
      <w:bookmarkEnd w:id="27"/>
      <w:bookmarkEnd w:id="28"/>
    </w:p>
    <w:p w:rsidR="00B654BD" w:rsidRPr="00D702C4" w:rsidRDefault="00B654BD" w:rsidP="0027293F">
      <w:pPr>
        <w:pStyle w:val="Ttulo3"/>
      </w:pPr>
      <w:bookmarkStart w:id="29" w:name="_Toc250373389"/>
      <w:bookmarkStart w:id="30" w:name="_Toc263244845"/>
      <w:bookmarkStart w:id="31" w:name="_Toc312341522"/>
      <w:r w:rsidRPr="00D702C4">
        <w:t>El usuario deberá iniciar sesión en el sistema.</w:t>
      </w:r>
      <w:bookmarkEnd w:id="29"/>
      <w:bookmarkEnd w:id="30"/>
      <w:bookmarkEnd w:id="31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2" w:name="_Toc250373390"/>
      <w:bookmarkStart w:id="33" w:name="_Toc263244846"/>
      <w:bookmarkStart w:id="34" w:name="_Toc312341523"/>
      <w:r w:rsidRPr="00D702C4">
        <w:t xml:space="preserve">El usuario deberá ubicarse en la pantalla </w:t>
      </w:r>
      <w:bookmarkEnd w:id="32"/>
      <w:bookmarkEnd w:id="33"/>
      <w:r w:rsidR="007F16D9">
        <w:t>indicada.</w:t>
      </w:r>
      <w:bookmarkEnd w:id="34"/>
    </w:p>
    <w:p w:rsidR="00795508" w:rsidRPr="00D702C4" w:rsidRDefault="00795508" w:rsidP="00795508">
      <w:pPr>
        <w:rPr>
          <w:rFonts w:cs="Arial"/>
        </w:rPr>
      </w:pPr>
      <w:bookmarkStart w:id="35" w:name="_Toc250373391"/>
      <w:bookmarkStart w:id="36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 del menú principal de modo que las opciones anid</w:t>
      </w:r>
      <w:r w:rsidR="003B1DC6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 w:rsidR="00C259A3">
        <w:rPr>
          <w:rFonts w:cs="Arial"/>
        </w:rPr>
        <w:t>y posteriormente la opción</w:t>
      </w:r>
      <w:r w:rsidR="00486717">
        <w:rPr>
          <w:rFonts w:cs="Arial"/>
        </w:rPr>
        <w:t xml:space="preserve"> </w:t>
      </w:r>
      <w:r w:rsidR="007E1F23">
        <w:rPr>
          <w:rFonts w:cs="Arial"/>
        </w:rPr>
        <w:t>“Requisitos</w:t>
      </w:r>
      <w:r w:rsidR="00E60E73">
        <w:rPr>
          <w:rFonts w:cs="Arial"/>
        </w:rPr>
        <w:t xml:space="preserve"> por Modalidad de Trámite</w:t>
      </w:r>
      <w:r w:rsidR="0090784E">
        <w:rPr>
          <w:rFonts w:cs="Arial"/>
        </w:rPr>
        <w:t>”</w:t>
      </w:r>
      <w:r w:rsidRPr="00D702C4">
        <w:rPr>
          <w:rFonts w:cs="Arial"/>
        </w:rPr>
        <w:t>, al realizar esto, el sistema pr</w:t>
      </w:r>
      <w:r w:rsidR="005D201C">
        <w:rPr>
          <w:rFonts w:cs="Arial"/>
        </w:rPr>
        <w:t>esentará al usuario la pantalla</w:t>
      </w:r>
      <w:r w:rsidR="0090784E">
        <w:rPr>
          <w:rFonts w:cs="Arial"/>
        </w:rPr>
        <w:t xml:space="preserve"> </w:t>
      </w:r>
      <w:r w:rsidR="00E60E73">
        <w:rPr>
          <w:rFonts w:cs="Arial"/>
        </w:rPr>
        <w:t>seleccionada</w:t>
      </w:r>
      <w:r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7" w:name="_Toc312341524"/>
      <w:r w:rsidRPr="00D702C4">
        <w:t>Flujo de Eventos</w:t>
      </w:r>
      <w:bookmarkEnd w:id="35"/>
      <w:bookmarkEnd w:id="36"/>
      <w:bookmarkEnd w:id="37"/>
    </w:p>
    <w:p w:rsidR="005068E0" w:rsidRPr="005068E0" w:rsidRDefault="00B654BD" w:rsidP="0027293F">
      <w:pPr>
        <w:pStyle w:val="Ttulo3"/>
      </w:pPr>
      <w:bookmarkStart w:id="38" w:name="_Toc250373392"/>
      <w:bookmarkStart w:id="39" w:name="_Toc263244849"/>
      <w:bookmarkStart w:id="40" w:name="_Toc312341525"/>
      <w:r w:rsidRPr="00D702C4">
        <w:t>Flujo Básico</w:t>
      </w:r>
      <w:bookmarkEnd w:id="38"/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E60E73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 w:rsidR="00806BA3">
              <w:rPr>
                <w:rFonts w:cs="Arial"/>
              </w:rPr>
              <w:t xml:space="preserve"> </w:t>
            </w:r>
            <w:r w:rsidR="00E60E73">
              <w:rPr>
                <w:rFonts w:cs="Arial"/>
              </w:rPr>
              <w:t>despliega la lista de “Trámite</w:t>
            </w:r>
            <w:r w:rsidR="00A01763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Default="005D10DF" w:rsidP="00E60E7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 w:rsidR="00A01763">
              <w:rPr>
                <w:rFonts w:cs="Arial"/>
              </w:rPr>
              <w:t>el listado con</w:t>
            </w:r>
            <w:r w:rsidR="00D25265">
              <w:rPr>
                <w:rFonts w:cs="Arial"/>
              </w:rPr>
              <w:t xml:space="preserve"> los </w:t>
            </w:r>
            <w:r w:rsidR="00E60E73">
              <w:rPr>
                <w:rFonts w:cs="Arial"/>
              </w:rPr>
              <w:t>Trámites</w:t>
            </w:r>
            <w:r w:rsidR="00E32DDC">
              <w:rPr>
                <w:rFonts w:cs="Arial"/>
              </w:rPr>
              <w:t xml:space="preserve"> registrados en el </w:t>
            </w:r>
            <w:r w:rsidR="00A01763">
              <w:rPr>
                <w:rFonts w:cs="Arial"/>
              </w:rPr>
              <w:t>catálogo.</w:t>
            </w:r>
          </w:p>
        </w:tc>
      </w:tr>
      <w:tr w:rsidR="00A01763" w:rsidRPr="00D702C4" w:rsidTr="00D00A56">
        <w:tc>
          <w:tcPr>
            <w:tcW w:w="382" w:type="pct"/>
            <w:vAlign w:val="center"/>
          </w:tcPr>
          <w:p w:rsidR="00A01763" w:rsidRDefault="00A0176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01763" w:rsidRDefault="003A5B32" w:rsidP="003F02D4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A01763" w:rsidRDefault="003A5B32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A01763" w:rsidRDefault="00E60E73" w:rsidP="00E60E73">
            <w:pPr>
              <w:rPr>
                <w:rFonts w:cs="Arial"/>
              </w:rPr>
            </w:pPr>
            <w:r>
              <w:rPr>
                <w:rFonts w:cs="Arial"/>
              </w:rPr>
              <w:t>Despliega los</w:t>
            </w:r>
            <w:r w:rsidR="00D25265">
              <w:rPr>
                <w:rFonts w:cs="Arial"/>
              </w:rPr>
              <w:t xml:space="preserve"> listado</w:t>
            </w:r>
            <w:r>
              <w:rPr>
                <w:rFonts w:cs="Arial"/>
              </w:rPr>
              <w:t>s</w:t>
            </w:r>
            <w:r w:rsidR="00D25265">
              <w:rPr>
                <w:rFonts w:cs="Arial"/>
              </w:rPr>
              <w:t xml:space="preserve"> de </w:t>
            </w:r>
            <w:r>
              <w:rPr>
                <w:rFonts w:cs="Arial"/>
              </w:rPr>
              <w:t>Grupos de Requisitos</w:t>
            </w:r>
            <w:r w:rsidR="009D2C06">
              <w:rPr>
                <w:rFonts w:cs="Arial"/>
              </w:rPr>
              <w:t>, Requisitos Disponibles</w:t>
            </w:r>
            <w:r>
              <w:rPr>
                <w:rFonts w:cs="Arial"/>
              </w:rPr>
              <w:t xml:space="preserve"> y Requisitos por Modalidad de Trámite asociados a la opci</w:t>
            </w:r>
            <w:r w:rsidR="009D2C06">
              <w:rPr>
                <w:rFonts w:cs="Arial"/>
              </w:rPr>
              <w:t>ón seleccio</w:t>
            </w:r>
            <w:r>
              <w:rPr>
                <w:rFonts w:cs="Arial"/>
              </w:rPr>
              <w:t>n</w:t>
            </w:r>
            <w:r w:rsidR="009D2C06">
              <w:rPr>
                <w:rFonts w:cs="Arial"/>
              </w:rPr>
              <w:t>a</w:t>
            </w:r>
            <w:r>
              <w:rPr>
                <w:rFonts w:cs="Arial"/>
              </w:rPr>
              <w:t>da.</w:t>
            </w:r>
          </w:p>
        </w:tc>
      </w:tr>
      <w:tr w:rsidR="009D2C06" w:rsidRPr="00D702C4" w:rsidTr="00D00A56">
        <w:tc>
          <w:tcPr>
            <w:tcW w:w="382" w:type="pct"/>
            <w:vAlign w:val="center"/>
          </w:tcPr>
          <w:p w:rsidR="009D2C06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9D2C06" w:rsidRDefault="009D2C06" w:rsidP="003F02D4">
            <w:pPr>
              <w:rPr>
                <w:rFonts w:cs="Arial"/>
              </w:rPr>
            </w:pPr>
            <w:r>
              <w:rPr>
                <w:rFonts w:cs="Arial"/>
              </w:rPr>
              <w:t>Despliega la lista de “Modalidad”.</w:t>
            </w:r>
          </w:p>
        </w:tc>
        <w:tc>
          <w:tcPr>
            <w:tcW w:w="303" w:type="pct"/>
            <w:vAlign w:val="center"/>
          </w:tcPr>
          <w:p w:rsidR="009D2C06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9D2C06" w:rsidRDefault="009D2C06" w:rsidP="009D2C0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>
              <w:rPr>
                <w:rFonts w:cs="Arial"/>
              </w:rPr>
              <w:t>el listado con las Modalidades  registradas en el catálogo.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2E4AA7" w:rsidRDefault="002E4AA7" w:rsidP="00254DA7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2E4AA7" w:rsidRDefault="002E4AA7" w:rsidP="002E4AA7">
            <w:pPr>
              <w:rPr>
                <w:rFonts w:cs="Arial"/>
              </w:rPr>
            </w:pPr>
            <w:r>
              <w:rPr>
                <w:rFonts w:cs="Arial"/>
              </w:rPr>
              <w:t>Actualiza los listados de Grupos de Requisitos, Requisitos Disponibles y Requisitos por Modalidad de Trámite asociados a la opción seleccionada.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2E4AA7" w:rsidRDefault="002E4AA7" w:rsidP="003F02D4">
            <w:pPr>
              <w:rPr>
                <w:rFonts w:cs="Arial"/>
              </w:rPr>
            </w:pPr>
            <w:r>
              <w:rPr>
                <w:rFonts w:cs="Arial"/>
              </w:rPr>
              <w:t>Elige una opción de la lista de Grupos de Requisitos y selecciona la opción “Agregar” de la sección “Agregar Grupo”.</w:t>
            </w: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2E4AA7" w:rsidRPr="00D702C4" w:rsidRDefault="002E4AA7" w:rsidP="00D447F0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2E4AA7" w:rsidRDefault="002E4AA7" w:rsidP="00B352B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Pr="00D702C4" w:rsidRDefault="002E4AA7" w:rsidP="00E234EB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2E4AA7" w:rsidRDefault="002E4AA7" w:rsidP="00E44DFE">
            <w:pPr>
              <w:rPr>
                <w:rFonts w:cs="Arial"/>
              </w:rPr>
            </w:pPr>
            <w:r>
              <w:rPr>
                <w:rFonts w:cs="Arial"/>
              </w:rPr>
              <w:t xml:space="preserve">Borra </w:t>
            </w:r>
            <w:r w:rsidR="00B83ADC">
              <w:rPr>
                <w:rFonts w:cs="Arial"/>
              </w:rPr>
              <w:t>el listado</w:t>
            </w:r>
            <w:r w:rsidR="00E44DFE">
              <w:rPr>
                <w:rFonts w:cs="Arial"/>
              </w:rPr>
              <w:t xml:space="preserve"> de Requisitos Disponibles asociados al Grupo </w:t>
            </w:r>
            <w:r w:rsidR="00B83ADC">
              <w:rPr>
                <w:rFonts w:cs="Arial"/>
              </w:rPr>
              <w:t xml:space="preserve">de Requisitos </w:t>
            </w:r>
            <w:r w:rsidR="00E44DFE">
              <w:rPr>
                <w:rFonts w:cs="Arial"/>
              </w:rPr>
              <w:t>seleccionado y los agrega al listado de Requisitos por Modalidad de Trámite</w:t>
            </w:r>
            <w:r>
              <w:rPr>
                <w:rFonts w:cs="Arial"/>
              </w:rPr>
              <w:t>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E4AA7" w:rsidRDefault="002E4AA7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E4AA7" w:rsidRDefault="002E4AA7" w:rsidP="00E234EB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1" w:name="_Toc312341526"/>
      <w:r>
        <w:lastRenderedPageBreak/>
        <w:t>Flujos alternos</w:t>
      </w:r>
      <w:bookmarkEnd w:id="41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2" w:name="_Toc312341527"/>
      <w:r w:rsidRPr="00D702C4">
        <w:t>Condiciones Posteriores</w:t>
      </w:r>
      <w:bookmarkEnd w:id="42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3" w:name="_Toc250373395"/>
      <w:bookmarkStart w:id="44" w:name="_Toc263244851"/>
      <w:bookmarkStart w:id="45" w:name="_Toc312341528"/>
      <w:r w:rsidRPr="00D702C4">
        <w:t>Diagrama</w:t>
      </w:r>
      <w:bookmarkEnd w:id="43"/>
      <w:bookmarkEnd w:id="44"/>
      <w:bookmarkEnd w:id="45"/>
    </w:p>
    <w:p w:rsidR="006368D1" w:rsidRPr="00D702C4" w:rsidRDefault="00702DA0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5424805"/>
            <wp:effectExtent l="0" t="0" r="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3.01 AgregarGrupo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6" w:name="_Toc250373396"/>
      <w:bookmarkStart w:id="47" w:name="_Toc263244852"/>
      <w:bookmarkStart w:id="48" w:name="_Toc312341529"/>
      <w:r w:rsidRPr="00D702C4">
        <w:t>Observaciones</w:t>
      </w:r>
      <w:bookmarkEnd w:id="46"/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02DA0" w:rsidRPr="00702DA0">
        <w:t>CU.00.13.02-AgregarSelecciónPorRequisitos</w:t>
      </w:r>
    </w:p>
    <w:p w:rsidR="00F016E3" w:rsidRPr="00041EBD" w:rsidRDefault="00210B0E" w:rsidP="00F016E3">
      <w:pPr>
        <w:pStyle w:val="Ttulo1"/>
      </w:pPr>
      <w:bookmarkStart w:id="49" w:name="_CU.00.01.02_–_Generar"/>
      <w:bookmarkStart w:id="50" w:name="_Toc312341530"/>
      <w:bookmarkEnd w:id="49"/>
      <w:r>
        <w:t>CU.00.13</w:t>
      </w:r>
      <w:r w:rsidR="00181E4D">
        <w:t>.02</w:t>
      </w:r>
      <w:r w:rsidR="00F016E3">
        <w:t xml:space="preserve"> – </w:t>
      </w:r>
      <w:proofErr w:type="spellStart"/>
      <w:r>
        <w:t>AgregarSelecciónPorRequisitos</w:t>
      </w:r>
      <w:bookmarkEnd w:id="50"/>
      <w:proofErr w:type="spellEnd"/>
    </w:p>
    <w:p w:rsidR="005455B8" w:rsidRPr="00D702C4" w:rsidRDefault="005455B8" w:rsidP="005455B8">
      <w:pPr>
        <w:pStyle w:val="Ttulo2"/>
      </w:pPr>
      <w:bookmarkStart w:id="51" w:name="_Toc312341531"/>
      <w:r w:rsidRPr="00D702C4">
        <w:t>Descripción Breve</w:t>
      </w:r>
      <w:bookmarkEnd w:id="51"/>
    </w:p>
    <w:p w:rsidR="005218A8" w:rsidRPr="00BE728C" w:rsidRDefault="005218A8" w:rsidP="005218A8">
      <w:pPr>
        <w:rPr>
          <w:rFonts w:cs="Arial"/>
        </w:rPr>
      </w:pPr>
      <w:r w:rsidRPr="00D702C4">
        <w:rPr>
          <w:rFonts w:cs="Arial"/>
        </w:rPr>
        <w:t>El usuario</w:t>
      </w:r>
      <w:r w:rsidR="00210B0E">
        <w:rPr>
          <w:rFonts w:cs="Arial"/>
        </w:rPr>
        <w:t xml:space="preserve"> agrega </w:t>
      </w:r>
      <w:r>
        <w:rPr>
          <w:rFonts w:cs="Arial"/>
        </w:rPr>
        <w:t xml:space="preserve">una opción del listado de </w:t>
      </w:r>
      <w:r w:rsidR="00181E4D">
        <w:rPr>
          <w:rFonts w:cs="Arial"/>
        </w:rPr>
        <w:t xml:space="preserve">Requisitos </w:t>
      </w:r>
      <w:r w:rsidR="00210B0E">
        <w:rPr>
          <w:rFonts w:cs="Arial"/>
        </w:rPr>
        <w:t xml:space="preserve">Disponibles </w:t>
      </w:r>
      <w:r w:rsidR="0005196F">
        <w:rPr>
          <w:rFonts w:cs="Arial"/>
        </w:rPr>
        <w:t xml:space="preserve">al listado de Requisitos por Modalidad de Trámite </w:t>
      </w:r>
      <w:r w:rsidR="00181E4D">
        <w:rPr>
          <w:rFonts w:cs="Arial"/>
        </w:rPr>
        <w:t>en</w:t>
      </w:r>
      <w:r>
        <w:rPr>
          <w:rFonts w:cs="Arial"/>
        </w:rPr>
        <w:t xml:space="preserve"> el catálogo </w:t>
      </w:r>
      <w:r w:rsidR="00210B0E">
        <w:rPr>
          <w:rFonts w:cs="Arial"/>
        </w:rPr>
        <w:t xml:space="preserve">de </w:t>
      </w:r>
      <w:r w:rsidR="0005196F">
        <w:rPr>
          <w:rFonts w:cs="Arial"/>
        </w:rPr>
        <w:t xml:space="preserve">con el mismo nombre </w:t>
      </w:r>
      <w:r>
        <w:rPr>
          <w:rFonts w:cs="Arial"/>
        </w:rPr>
        <w:t>dentro del sistema de Gestión de Trámites.</w:t>
      </w:r>
    </w:p>
    <w:p w:rsidR="005455B8" w:rsidRPr="00D702C4" w:rsidRDefault="005455B8" w:rsidP="005455B8">
      <w:pPr>
        <w:pStyle w:val="Ttulo2"/>
      </w:pPr>
      <w:bookmarkStart w:id="52" w:name="_Toc312341532"/>
      <w:r w:rsidRPr="00D702C4">
        <w:t>Actores</w:t>
      </w:r>
      <w:bookmarkEnd w:id="52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3" w:name="_Toc312341533"/>
      <w:r w:rsidRPr="00D702C4">
        <w:t>Condiciones Previas</w:t>
      </w:r>
      <w:bookmarkEnd w:id="53"/>
    </w:p>
    <w:p w:rsidR="005455B8" w:rsidRPr="00D702C4" w:rsidRDefault="005455B8" w:rsidP="005455B8">
      <w:pPr>
        <w:pStyle w:val="Ttulo3"/>
      </w:pPr>
      <w:bookmarkStart w:id="54" w:name="_Toc312341534"/>
      <w:r w:rsidRPr="00D702C4">
        <w:t>El usuario debe</w:t>
      </w:r>
      <w:r>
        <w:t>rá iniciar sesión en el sistema</w:t>
      </w:r>
      <w:bookmarkEnd w:id="54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5" w:name="_Toc312341535"/>
      <w:r w:rsidRPr="00D702C4">
        <w:t xml:space="preserve">El usuario deberá ubicarse en la pantalla </w:t>
      </w:r>
      <w:r>
        <w:t>indicada</w:t>
      </w:r>
      <w:bookmarkEnd w:id="55"/>
    </w:p>
    <w:p w:rsidR="00CA3757" w:rsidRPr="00D702C4" w:rsidRDefault="00CA3757" w:rsidP="00CA3757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“Requisitos por Modalidad de Trámite”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seleccionada.</w:t>
      </w:r>
    </w:p>
    <w:p w:rsidR="005455B8" w:rsidRPr="00D702C4" w:rsidRDefault="005455B8" w:rsidP="005455B8">
      <w:pPr>
        <w:pStyle w:val="Ttulo2"/>
      </w:pPr>
      <w:bookmarkStart w:id="56" w:name="_Toc312341536"/>
      <w:r w:rsidRPr="00D702C4">
        <w:t>Flujo de Eventos</w:t>
      </w:r>
      <w:bookmarkEnd w:id="56"/>
    </w:p>
    <w:p w:rsidR="005455B8" w:rsidRDefault="005455B8" w:rsidP="005455B8">
      <w:pPr>
        <w:pStyle w:val="Ttulo3"/>
      </w:pPr>
      <w:bookmarkStart w:id="57" w:name="_Toc312341537"/>
      <w:r w:rsidRPr="00D702C4">
        <w:t>Flujo Básico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506C" w:rsidRPr="00934325" w:rsidTr="00594E17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506C" w:rsidRPr="00934325" w:rsidRDefault="008E506C" w:rsidP="00594E17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506C" w:rsidRPr="00D00A56" w:rsidTr="00594E17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594E1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594E1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E506C" w:rsidRPr="00D702C4" w:rsidTr="00594E17">
        <w:tc>
          <w:tcPr>
            <w:tcW w:w="382" w:type="pct"/>
            <w:vAlign w:val="center"/>
          </w:tcPr>
          <w:p w:rsidR="008E506C" w:rsidRPr="00D702C4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E506C" w:rsidRPr="00D702C4" w:rsidRDefault="008E506C" w:rsidP="00594E17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despliega la lista de “Trámite”.</w:t>
            </w:r>
          </w:p>
        </w:tc>
        <w:tc>
          <w:tcPr>
            <w:tcW w:w="303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>
              <w:rPr>
                <w:rFonts w:cs="Arial"/>
              </w:rPr>
              <w:t>el listado con los Trámites registrados en el catálogo.</w:t>
            </w:r>
          </w:p>
        </w:tc>
      </w:tr>
      <w:tr w:rsidR="008E506C" w:rsidRPr="00D702C4" w:rsidTr="00594E17">
        <w:tc>
          <w:tcPr>
            <w:tcW w:w="382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>
              <w:rPr>
                <w:rFonts w:cs="Arial"/>
              </w:rPr>
              <w:t>Despliega los listados de Grupos de Requisitos, Requisitos Disponibles y Requisitos por Modalidad de Trámite asociados a la opción seleccionada.</w:t>
            </w:r>
          </w:p>
        </w:tc>
      </w:tr>
      <w:tr w:rsidR="008E506C" w:rsidRPr="00D702C4" w:rsidTr="00594E17">
        <w:tc>
          <w:tcPr>
            <w:tcW w:w="382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>
              <w:rPr>
                <w:rFonts w:cs="Arial"/>
              </w:rPr>
              <w:t>Despliega la lista de “Modalidad”.</w:t>
            </w:r>
          </w:p>
        </w:tc>
        <w:tc>
          <w:tcPr>
            <w:tcW w:w="303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>
              <w:rPr>
                <w:rFonts w:cs="Arial"/>
              </w:rPr>
              <w:t>el listado con las Modalidades  registradas en el catálogo.</w:t>
            </w:r>
          </w:p>
        </w:tc>
      </w:tr>
      <w:tr w:rsidR="008E506C" w:rsidRPr="00D702C4" w:rsidTr="00594E17">
        <w:tc>
          <w:tcPr>
            <w:tcW w:w="382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>
              <w:rPr>
                <w:rFonts w:cs="Arial"/>
              </w:rPr>
              <w:t>Actualiza los listados de Grupos de Requisitos, Requisitos Disponibles y Requisitos por Modalidad de Trámite asociados a la opción seleccionada.</w:t>
            </w:r>
          </w:p>
        </w:tc>
      </w:tr>
      <w:tr w:rsidR="008E506C" w:rsidRPr="00D702C4" w:rsidTr="00594E17">
        <w:tc>
          <w:tcPr>
            <w:tcW w:w="382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8E506C" w:rsidRDefault="008E506C" w:rsidP="00EF4999">
            <w:pPr>
              <w:rPr>
                <w:rFonts w:cs="Arial"/>
              </w:rPr>
            </w:pPr>
            <w:r>
              <w:rPr>
                <w:rFonts w:cs="Arial"/>
              </w:rPr>
              <w:t>Elige una opción de la lista de Requisitos</w:t>
            </w:r>
            <w:r w:rsidR="00EF4999">
              <w:rPr>
                <w:rFonts w:cs="Arial"/>
              </w:rPr>
              <w:t xml:space="preserve"> Disponibles </w:t>
            </w:r>
            <w:r>
              <w:rPr>
                <w:rFonts w:cs="Arial"/>
              </w:rPr>
              <w:t xml:space="preserve"> y selecciona la opción “Agregar” de la sección “Selección por Requisito”.</w:t>
            </w:r>
          </w:p>
        </w:tc>
        <w:tc>
          <w:tcPr>
            <w:tcW w:w="303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8E506C" w:rsidRPr="00D702C4" w:rsidRDefault="008E506C" w:rsidP="00594E17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8E506C" w:rsidRDefault="008E506C" w:rsidP="00594E17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8E506C" w:rsidRPr="00D702C4" w:rsidTr="00594E17">
        <w:tc>
          <w:tcPr>
            <w:tcW w:w="382" w:type="pct"/>
            <w:vAlign w:val="center"/>
          </w:tcPr>
          <w:p w:rsidR="008E506C" w:rsidRPr="00D702C4" w:rsidRDefault="008E506C" w:rsidP="00594E17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8E506C" w:rsidRPr="0082313F" w:rsidRDefault="008E506C" w:rsidP="00594E17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  <w:r>
              <w:rPr>
                <w:rFonts w:cs="Arial"/>
              </w:rPr>
              <w:t>Borra la opción seleccionada del listado de Requisitos Disponibles asociados al Grupo de Requisitos seleccionado y la agrega al listado de Requisitos por Modalidad de Trámite.</w:t>
            </w:r>
          </w:p>
        </w:tc>
      </w:tr>
      <w:tr w:rsidR="008E506C" w:rsidRPr="00D702C4" w:rsidTr="00594E17">
        <w:tc>
          <w:tcPr>
            <w:tcW w:w="382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8E506C" w:rsidRPr="0082313F" w:rsidRDefault="008E506C" w:rsidP="00594E17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8E506C" w:rsidRDefault="008E506C" w:rsidP="00594E17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506C" w:rsidRDefault="008E506C" w:rsidP="00594E17">
            <w:pPr>
              <w:rPr>
                <w:rFonts w:cs="Arial"/>
              </w:rPr>
            </w:pPr>
          </w:p>
        </w:tc>
      </w:tr>
    </w:tbl>
    <w:p w:rsidR="008E506C" w:rsidRPr="008E506C" w:rsidRDefault="008E506C" w:rsidP="008E506C">
      <w:pPr>
        <w:rPr>
          <w:lang w:val="es-ES"/>
        </w:rPr>
      </w:pPr>
    </w:p>
    <w:p w:rsidR="005455B8" w:rsidRDefault="005455B8" w:rsidP="005455B8">
      <w:pPr>
        <w:pStyle w:val="Ttulo2"/>
      </w:pPr>
      <w:bookmarkStart w:id="58" w:name="_Toc312341538"/>
      <w:r>
        <w:lastRenderedPageBreak/>
        <w:t>Flujos alternos</w:t>
      </w:r>
      <w:bookmarkEnd w:id="58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59" w:name="_Toc312341539"/>
      <w:r w:rsidRPr="00D702C4">
        <w:t>Condiciones Posteriores</w:t>
      </w:r>
      <w:bookmarkEnd w:id="59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0" w:name="_Toc312341540"/>
      <w:r w:rsidRPr="00D702C4">
        <w:t>Diagrama</w:t>
      </w:r>
      <w:bookmarkEnd w:id="60"/>
    </w:p>
    <w:p w:rsidR="005455B8" w:rsidRPr="00D702C4" w:rsidRDefault="00147B88" w:rsidP="00A86132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566166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3.02 AgregarSelecciónPorRequisito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1" w:name="_Toc312341541"/>
      <w:r w:rsidRPr="00D702C4">
        <w:t>Observaciones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A86132" w:rsidRDefault="00A86132" w:rsidP="00A86132">
      <w:pPr>
        <w:pStyle w:val="Subttulo"/>
      </w:pPr>
      <w:bookmarkStart w:id="62" w:name="_Toc288154824"/>
      <w:bookmarkStart w:id="63" w:name="_Toc288210691"/>
      <w:bookmarkStart w:id="64" w:name="_Toc288661805"/>
      <w:bookmarkStart w:id="65" w:name="_Toc306206237"/>
      <w:bookmarkStart w:id="66" w:name="_Toc310346767"/>
      <w:r w:rsidRPr="002511BD">
        <w:lastRenderedPageBreak/>
        <w:t>Especificación de C</w:t>
      </w:r>
      <w:r>
        <w:t xml:space="preserve">asos de Uso de Sistema: </w:t>
      </w:r>
      <w:r w:rsidR="001C0103" w:rsidRPr="001C0103">
        <w:t>CU.00.13.03-QuitarSelecciónPorRequisitos</w:t>
      </w:r>
    </w:p>
    <w:p w:rsidR="00A86132" w:rsidRPr="00041EBD" w:rsidRDefault="001C0103" w:rsidP="00A86132">
      <w:pPr>
        <w:pStyle w:val="Ttulo1"/>
      </w:pPr>
      <w:bookmarkStart w:id="67" w:name="_Toc312341542"/>
      <w:r>
        <w:t>CU.00.13</w:t>
      </w:r>
      <w:r w:rsidR="00A86132">
        <w:t xml:space="preserve">.03 – </w:t>
      </w:r>
      <w:proofErr w:type="spellStart"/>
      <w:r>
        <w:t>QuitarSelecciónPorRequisitos</w:t>
      </w:r>
      <w:bookmarkEnd w:id="67"/>
      <w:proofErr w:type="spellEnd"/>
    </w:p>
    <w:p w:rsidR="00A86132" w:rsidRPr="00D702C4" w:rsidRDefault="00A86132" w:rsidP="00A86132">
      <w:pPr>
        <w:pStyle w:val="Ttulo2"/>
      </w:pPr>
      <w:bookmarkStart w:id="68" w:name="_Toc312341543"/>
      <w:r w:rsidRPr="00D702C4">
        <w:t>Descripción Breve</w:t>
      </w:r>
      <w:bookmarkEnd w:id="68"/>
    </w:p>
    <w:p w:rsidR="00A86132" w:rsidRPr="00BE728C" w:rsidRDefault="00A86132" w:rsidP="00A86132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444146">
        <w:rPr>
          <w:rFonts w:cs="Arial"/>
        </w:rPr>
        <w:t xml:space="preserve">elimina </w:t>
      </w:r>
      <w:r>
        <w:rPr>
          <w:rFonts w:cs="Arial"/>
        </w:rPr>
        <w:t xml:space="preserve">una opción del listado de Requisitos por </w:t>
      </w:r>
      <w:r w:rsidR="00444146">
        <w:rPr>
          <w:rFonts w:cs="Arial"/>
        </w:rPr>
        <w:t xml:space="preserve">Modalidad de Trámite </w:t>
      </w:r>
      <w:r>
        <w:rPr>
          <w:rFonts w:cs="Arial"/>
        </w:rPr>
        <w:t>en el catálogo con el mismo nombre dentro del sistema de Gestión de Trámites.</w:t>
      </w:r>
    </w:p>
    <w:p w:rsidR="00A86132" w:rsidRPr="00D702C4" w:rsidRDefault="00A86132" w:rsidP="00A86132">
      <w:pPr>
        <w:pStyle w:val="Ttulo2"/>
      </w:pPr>
      <w:bookmarkStart w:id="69" w:name="_Toc312341544"/>
      <w:r w:rsidRPr="00D702C4">
        <w:t>Actores</w:t>
      </w:r>
      <w:bookmarkEnd w:id="69"/>
    </w:p>
    <w:p w:rsidR="00A86132" w:rsidRDefault="00A86132" w:rsidP="00A86132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A86132" w:rsidRPr="002029C4" w:rsidRDefault="00A86132" w:rsidP="00A8613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A86132" w:rsidRPr="00D702C4" w:rsidRDefault="00A86132" w:rsidP="00A86132">
      <w:pPr>
        <w:pStyle w:val="Ttulo2"/>
      </w:pPr>
      <w:bookmarkStart w:id="70" w:name="_Toc312341545"/>
      <w:r w:rsidRPr="00D702C4">
        <w:t>Condiciones Previas</w:t>
      </w:r>
      <w:bookmarkEnd w:id="70"/>
    </w:p>
    <w:p w:rsidR="00A86132" w:rsidRPr="00D702C4" w:rsidRDefault="00A86132" w:rsidP="00A86132">
      <w:pPr>
        <w:pStyle w:val="Ttulo3"/>
      </w:pPr>
      <w:bookmarkStart w:id="71" w:name="_Toc312341546"/>
      <w:r w:rsidRPr="00D702C4">
        <w:t>El usuario debe</w:t>
      </w:r>
      <w:r>
        <w:t>rá iniciar sesión en el sistema</w:t>
      </w:r>
      <w:bookmarkEnd w:id="71"/>
    </w:p>
    <w:p w:rsidR="00A86132" w:rsidRPr="00D702C4" w:rsidRDefault="00A86132" w:rsidP="00A8613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A86132" w:rsidRPr="00D702C4" w:rsidRDefault="00A86132" w:rsidP="00A86132">
      <w:pPr>
        <w:pStyle w:val="Ttulo3"/>
      </w:pPr>
      <w:bookmarkStart w:id="72" w:name="_Toc312341547"/>
      <w:r w:rsidRPr="00D702C4">
        <w:t xml:space="preserve">El usuario deberá ubicarse en la pantalla </w:t>
      </w:r>
      <w:r>
        <w:t>indicada</w:t>
      </w:r>
      <w:bookmarkEnd w:id="72"/>
    </w:p>
    <w:p w:rsidR="006D2361" w:rsidRPr="00D702C4" w:rsidRDefault="006D2361" w:rsidP="006D2361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“Requisitos por Modalidad de Trámite”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seleccionada.</w:t>
      </w:r>
    </w:p>
    <w:p w:rsidR="00A86132" w:rsidRPr="00D702C4" w:rsidRDefault="00A86132" w:rsidP="00A86132">
      <w:pPr>
        <w:pStyle w:val="Ttulo2"/>
      </w:pPr>
      <w:bookmarkStart w:id="73" w:name="_Toc312341548"/>
      <w:r w:rsidRPr="00D702C4">
        <w:t>Flujo de Eventos</w:t>
      </w:r>
      <w:bookmarkEnd w:id="73"/>
    </w:p>
    <w:p w:rsidR="00A86132" w:rsidRDefault="00A86132" w:rsidP="00A86132">
      <w:pPr>
        <w:pStyle w:val="Ttulo3"/>
      </w:pPr>
      <w:bookmarkStart w:id="74" w:name="_Toc312341549"/>
      <w:r w:rsidRPr="00D702C4">
        <w:t>Flujo Básico</w:t>
      </w:r>
      <w:bookmarkEnd w:id="7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A86132" w:rsidRPr="00934325" w:rsidTr="00D447F0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A86132" w:rsidRPr="00934325" w:rsidRDefault="00A86132" w:rsidP="00D447F0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A86132" w:rsidRPr="00D00A56" w:rsidTr="00D447F0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A86132" w:rsidRPr="00D00A56" w:rsidRDefault="00A86132" w:rsidP="00D447F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A86132" w:rsidRPr="00D00A56" w:rsidRDefault="00A86132" w:rsidP="00D447F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A86132" w:rsidRPr="00D702C4" w:rsidTr="00D447F0">
        <w:tc>
          <w:tcPr>
            <w:tcW w:w="382" w:type="pct"/>
            <w:vAlign w:val="center"/>
          </w:tcPr>
          <w:p w:rsidR="00A86132" w:rsidRPr="00D702C4" w:rsidRDefault="00A86132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A86132" w:rsidRPr="00D702C4" w:rsidRDefault="00A86132" w:rsidP="006D2361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Requisitos por </w:t>
            </w:r>
            <w:r w:rsidR="006D2361">
              <w:rPr>
                <w:rFonts w:cs="Arial"/>
              </w:rPr>
              <w:t xml:space="preserve">Modalidad de Trámite </w:t>
            </w:r>
            <w:r w:rsidRPr="00D702C4">
              <w:rPr>
                <w:rFonts w:cs="Arial"/>
              </w:rPr>
              <w:t>y selecciona la opc</w:t>
            </w:r>
            <w:r w:rsidR="00D526E9">
              <w:rPr>
                <w:rFonts w:cs="Arial"/>
              </w:rPr>
              <w:t>ión de</w:t>
            </w:r>
            <w:r>
              <w:rPr>
                <w:rFonts w:cs="Arial"/>
              </w:rPr>
              <w:t xml:space="preserve"> “</w:t>
            </w:r>
            <w:r w:rsidR="006D2361">
              <w:rPr>
                <w:rFonts w:cs="Arial"/>
              </w:rPr>
              <w:t>Quitar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A86132" w:rsidRDefault="00A86132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A86132" w:rsidRPr="00D702C4" w:rsidRDefault="00A86132" w:rsidP="00D447F0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A86132" w:rsidRDefault="00A86132" w:rsidP="00D447F0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A86132" w:rsidRPr="00D702C4" w:rsidTr="00D447F0">
        <w:tc>
          <w:tcPr>
            <w:tcW w:w="382" w:type="pct"/>
            <w:vAlign w:val="center"/>
          </w:tcPr>
          <w:p w:rsidR="00A86132" w:rsidRDefault="00A86132" w:rsidP="00D447F0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A86132" w:rsidRDefault="00A86132" w:rsidP="00D447F0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A86132" w:rsidRDefault="00A86132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DF6D10" w:rsidRDefault="00D526E9" w:rsidP="00D526E9">
            <w:pPr>
              <w:rPr>
                <w:rFonts w:cs="Arial"/>
              </w:rPr>
            </w:pPr>
            <w:r>
              <w:rPr>
                <w:rFonts w:cs="Arial"/>
              </w:rPr>
              <w:t xml:space="preserve">Elimina </w:t>
            </w:r>
            <w:r w:rsidR="00BA4572">
              <w:rPr>
                <w:rFonts w:cs="Arial"/>
              </w:rPr>
              <w:t xml:space="preserve">el registro seleccionado de </w:t>
            </w:r>
            <w:r>
              <w:rPr>
                <w:rFonts w:cs="Arial"/>
              </w:rPr>
              <w:t>la lista de Requisitos por Modalidad de Trámite y lo coloca en el listado de Requisitos Disponibles del Grupo de Requisitos al que pertenece</w:t>
            </w:r>
            <w:r w:rsidR="00A86132">
              <w:rPr>
                <w:rFonts w:cs="Arial"/>
              </w:rPr>
              <w:t>.</w:t>
            </w:r>
          </w:p>
        </w:tc>
      </w:tr>
      <w:tr w:rsidR="00A86132" w:rsidRPr="00D702C4" w:rsidTr="00D447F0">
        <w:tc>
          <w:tcPr>
            <w:tcW w:w="382" w:type="pct"/>
            <w:vAlign w:val="center"/>
          </w:tcPr>
          <w:p w:rsidR="00A86132" w:rsidRPr="00D702C4" w:rsidRDefault="00A86132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A86132" w:rsidRPr="0082313F" w:rsidRDefault="00A86132" w:rsidP="00D447F0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A86132" w:rsidRDefault="00A86132" w:rsidP="00D447F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86132" w:rsidRDefault="00A86132" w:rsidP="00D447F0">
            <w:pPr>
              <w:rPr>
                <w:rFonts w:cs="Arial"/>
              </w:rPr>
            </w:pPr>
          </w:p>
        </w:tc>
      </w:tr>
    </w:tbl>
    <w:p w:rsidR="00A86132" w:rsidRDefault="00A86132" w:rsidP="00A86132">
      <w:pPr>
        <w:pStyle w:val="Ttulo2"/>
      </w:pPr>
      <w:bookmarkStart w:id="75" w:name="_Toc312341550"/>
      <w:r>
        <w:t>Flujos alternos</w:t>
      </w:r>
      <w:bookmarkEnd w:id="75"/>
    </w:p>
    <w:p w:rsidR="00A86132" w:rsidRDefault="00A86132" w:rsidP="00A86132">
      <w:pPr>
        <w:rPr>
          <w:rFonts w:cs="Arial"/>
        </w:rPr>
      </w:pPr>
      <w:r>
        <w:rPr>
          <w:rFonts w:cs="Arial"/>
        </w:rPr>
        <w:t>No aplica.</w:t>
      </w:r>
    </w:p>
    <w:p w:rsidR="00A86132" w:rsidRPr="00D702C4" w:rsidRDefault="00A86132" w:rsidP="00A86132">
      <w:pPr>
        <w:pStyle w:val="Ttulo2"/>
      </w:pPr>
      <w:bookmarkStart w:id="76" w:name="_Toc312341551"/>
      <w:r w:rsidRPr="00D702C4">
        <w:t>Condiciones Posteriores</w:t>
      </w:r>
      <w:bookmarkEnd w:id="76"/>
    </w:p>
    <w:p w:rsidR="00A86132" w:rsidRPr="00D702C4" w:rsidRDefault="00A86132" w:rsidP="00A86132">
      <w:pPr>
        <w:rPr>
          <w:rFonts w:cs="Arial"/>
        </w:rPr>
      </w:pPr>
      <w:r w:rsidRPr="00D702C4">
        <w:rPr>
          <w:rFonts w:cs="Arial"/>
        </w:rPr>
        <w:t>No aplica.</w:t>
      </w:r>
    </w:p>
    <w:p w:rsidR="00A86132" w:rsidRPr="00BE728C" w:rsidRDefault="00A86132" w:rsidP="00A86132">
      <w:pPr>
        <w:pStyle w:val="Ttulo2"/>
      </w:pPr>
      <w:bookmarkStart w:id="77" w:name="_Toc312341552"/>
      <w:r w:rsidRPr="00D702C4">
        <w:lastRenderedPageBreak/>
        <w:t>Diagrama</w:t>
      </w:r>
      <w:bookmarkEnd w:id="77"/>
    </w:p>
    <w:p w:rsidR="00A86132" w:rsidRPr="00D702C4" w:rsidRDefault="004617D0" w:rsidP="00A86132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6B34C8F" wp14:editId="078CF51A">
            <wp:extent cx="5943600" cy="281749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3.03 QuitarSelecciónPorRequisito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32" w:rsidRPr="00D702C4" w:rsidRDefault="00A86132" w:rsidP="00A86132">
      <w:pPr>
        <w:pStyle w:val="Ttulo2"/>
      </w:pPr>
      <w:bookmarkStart w:id="78" w:name="_Toc312341553"/>
      <w:r w:rsidRPr="00D702C4">
        <w:t>Observaciones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A86132" w:rsidRPr="00003628" w:rsidTr="00D447F0">
        <w:tc>
          <w:tcPr>
            <w:tcW w:w="1771" w:type="dxa"/>
            <w:shd w:val="clear" w:color="auto" w:fill="C2D69B" w:themeFill="accent3" w:themeFillTint="99"/>
          </w:tcPr>
          <w:p w:rsidR="00A86132" w:rsidRPr="00003628" w:rsidRDefault="00A86132" w:rsidP="00D447F0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A86132" w:rsidRPr="00003628" w:rsidRDefault="00A86132" w:rsidP="00D447F0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A86132" w:rsidRPr="00D702C4" w:rsidTr="00D447F0">
        <w:tc>
          <w:tcPr>
            <w:tcW w:w="1771" w:type="dxa"/>
          </w:tcPr>
          <w:p w:rsidR="00A86132" w:rsidRPr="00D702C4" w:rsidRDefault="00A86132" w:rsidP="00D447F0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A86132" w:rsidRPr="00D702C4" w:rsidRDefault="00A86132" w:rsidP="00D447F0">
            <w:pPr>
              <w:rPr>
                <w:rFonts w:cs="Arial"/>
              </w:rPr>
            </w:pPr>
          </w:p>
        </w:tc>
      </w:tr>
    </w:tbl>
    <w:p w:rsidR="00EA2D77" w:rsidRDefault="00EA2D77" w:rsidP="0022036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EA2D77" w:rsidRDefault="00EA2D77" w:rsidP="00EA2D77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CA2BD0" w:rsidRPr="00CA2BD0">
        <w:t>CU.00.13.0</w:t>
      </w:r>
      <w:r w:rsidR="00CA2BD0">
        <w:t>4-SubirRequisitosPorModalidadTrá</w:t>
      </w:r>
      <w:r w:rsidR="00CA2BD0" w:rsidRPr="00CA2BD0">
        <w:t>mite</w:t>
      </w:r>
    </w:p>
    <w:p w:rsidR="00EA2D77" w:rsidRPr="00041EBD" w:rsidRDefault="00EA2D77" w:rsidP="00EA2D77">
      <w:pPr>
        <w:pStyle w:val="Ttulo1"/>
      </w:pPr>
      <w:bookmarkStart w:id="79" w:name="_Toc312341554"/>
      <w:r>
        <w:t>CU.00.1</w:t>
      </w:r>
      <w:r w:rsidR="00CA2BD0">
        <w:t>3</w:t>
      </w:r>
      <w:r>
        <w:t>.0</w:t>
      </w:r>
      <w:r w:rsidR="00CA2BD0">
        <w:t>4</w:t>
      </w:r>
      <w:r>
        <w:t xml:space="preserve"> – </w:t>
      </w:r>
      <w:proofErr w:type="spellStart"/>
      <w:r w:rsidR="004617D0">
        <w:t>Subir</w:t>
      </w:r>
      <w:r>
        <w:t>Requisitos</w:t>
      </w:r>
      <w:r w:rsidR="00CA2BD0">
        <w:t>PorModalidadTrámite</w:t>
      </w:r>
      <w:bookmarkEnd w:id="79"/>
      <w:proofErr w:type="spellEnd"/>
    </w:p>
    <w:p w:rsidR="00EA2D77" w:rsidRPr="00D702C4" w:rsidRDefault="00EA2D77" w:rsidP="00EA2D77">
      <w:pPr>
        <w:pStyle w:val="Ttulo2"/>
      </w:pPr>
      <w:bookmarkStart w:id="80" w:name="_Toc312341555"/>
      <w:r w:rsidRPr="00D702C4">
        <w:t>Descripción Breve</w:t>
      </w:r>
      <w:bookmarkEnd w:id="80"/>
    </w:p>
    <w:p w:rsidR="00EA2D77" w:rsidRPr="00BE728C" w:rsidRDefault="00EA2D77" w:rsidP="00EA2D77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mueve de manera </w:t>
      </w:r>
      <w:r w:rsidR="004617D0">
        <w:rPr>
          <w:rFonts w:cs="Arial"/>
        </w:rPr>
        <w:t xml:space="preserve">ascendente </w:t>
      </w:r>
      <w:r>
        <w:rPr>
          <w:rFonts w:cs="Arial"/>
        </w:rPr>
        <w:t xml:space="preserve">una opción del listado de Requisitos por </w:t>
      </w:r>
      <w:r w:rsidR="002A0898">
        <w:rPr>
          <w:rFonts w:cs="Arial"/>
        </w:rPr>
        <w:t>Modalidad de Trámite d</w:t>
      </w:r>
      <w:r>
        <w:rPr>
          <w:rFonts w:cs="Arial"/>
        </w:rPr>
        <w:t>el catálogo con el mismo nombre dentro del sistema de Gestión de Trámites.</w:t>
      </w:r>
    </w:p>
    <w:p w:rsidR="00EA2D77" w:rsidRPr="00D702C4" w:rsidRDefault="00EA2D77" w:rsidP="00EA2D77">
      <w:pPr>
        <w:pStyle w:val="Ttulo2"/>
      </w:pPr>
      <w:bookmarkStart w:id="81" w:name="_Toc312341556"/>
      <w:r w:rsidRPr="00D702C4">
        <w:t>Actores</w:t>
      </w:r>
      <w:bookmarkEnd w:id="81"/>
    </w:p>
    <w:p w:rsidR="00EA2D77" w:rsidRDefault="00EA2D77" w:rsidP="00EA2D77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A2D77" w:rsidRPr="002029C4" w:rsidRDefault="00EA2D77" w:rsidP="00EA2D77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A2D77" w:rsidRPr="00D702C4" w:rsidRDefault="00EA2D77" w:rsidP="00EA2D77">
      <w:pPr>
        <w:pStyle w:val="Ttulo2"/>
      </w:pPr>
      <w:bookmarkStart w:id="82" w:name="_Toc312341557"/>
      <w:r w:rsidRPr="00D702C4">
        <w:t>Condiciones Previas</w:t>
      </w:r>
      <w:bookmarkEnd w:id="82"/>
    </w:p>
    <w:p w:rsidR="00EA2D77" w:rsidRPr="00D702C4" w:rsidRDefault="00EA2D77" w:rsidP="00EA2D77">
      <w:pPr>
        <w:pStyle w:val="Ttulo3"/>
      </w:pPr>
      <w:bookmarkStart w:id="83" w:name="_Toc312341558"/>
      <w:r w:rsidRPr="00D702C4">
        <w:t>El usuario debe</w:t>
      </w:r>
      <w:r>
        <w:t>rá iniciar sesión en el sistema</w:t>
      </w:r>
      <w:bookmarkEnd w:id="83"/>
    </w:p>
    <w:p w:rsidR="00EA2D77" w:rsidRPr="00D702C4" w:rsidRDefault="00EA2D77" w:rsidP="00EA2D77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A2D77" w:rsidRPr="00D702C4" w:rsidRDefault="00EA2D77" w:rsidP="00EA2D77">
      <w:pPr>
        <w:pStyle w:val="Ttulo3"/>
      </w:pPr>
      <w:bookmarkStart w:id="84" w:name="_Toc312341559"/>
      <w:r w:rsidRPr="00D702C4">
        <w:t xml:space="preserve">El usuario deberá ubicarse en la pantalla </w:t>
      </w:r>
      <w:r>
        <w:t>indicada</w:t>
      </w:r>
      <w:bookmarkEnd w:id="84"/>
    </w:p>
    <w:p w:rsidR="002A0898" w:rsidRPr="00D702C4" w:rsidRDefault="002A0898" w:rsidP="002A0898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“Requisitos por Modalidad de Trámite”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seleccionada.</w:t>
      </w:r>
    </w:p>
    <w:p w:rsidR="00EA2D77" w:rsidRPr="00D702C4" w:rsidRDefault="00EA2D77" w:rsidP="00EA2D77">
      <w:pPr>
        <w:pStyle w:val="Ttulo2"/>
      </w:pPr>
      <w:bookmarkStart w:id="85" w:name="_Toc312341560"/>
      <w:r w:rsidRPr="00D702C4">
        <w:t>Flujo de Eventos</w:t>
      </w:r>
      <w:bookmarkEnd w:id="85"/>
    </w:p>
    <w:p w:rsidR="00EA2D77" w:rsidRDefault="00EA2D77" w:rsidP="00EA2D77">
      <w:pPr>
        <w:pStyle w:val="Ttulo3"/>
      </w:pPr>
      <w:bookmarkStart w:id="86" w:name="_Toc312341561"/>
      <w:r w:rsidRPr="00D702C4">
        <w:t>Flujo Básico</w:t>
      </w:r>
      <w:bookmarkEnd w:id="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EA2D77" w:rsidRPr="00934325" w:rsidTr="00D447F0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A2D77" w:rsidRPr="00934325" w:rsidRDefault="00EA2D77" w:rsidP="00D447F0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A2D77" w:rsidRPr="00D00A56" w:rsidTr="00D447F0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A2D77" w:rsidRPr="00D00A56" w:rsidRDefault="00EA2D77" w:rsidP="00D447F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A2D77" w:rsidRPr="00D00A56" w:rsidRDefault="00EA2D77" w:rsidP="00D447F0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A2D77" w:rsidRPr="00D702C4" w:rsidTr="00D447F0">
        <w:tc>
          <w:tcPr>
            <w:tcW w:w="382" w:type="pct"/>
            <w:vAlign w:val="center"/>
          </w:tcPr>
          <w:p w:rsidR="00EA2D77" w:rsidRPr="00D702C4" w:rsidRDefault="00EA2D77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A2D77" w:rsidRPr="00D702C4" w:rsidRDefault="00EA2D77" w:rsidP="006A7A89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Requisitos por </w:t>
            </w:r>
            <w:r w:rsidR="006A7A89">
              <w:rPr>
                <w:rFonts w:cs="Arial"/>
              </w:rPr>
              <w:t xml:space="preserve">Modalidad de Trámite </w:t>
            </w:r>
            <w:r w:rsidRPr="00D702C4">
              <w:rPr>
                <w:rFonts w:cs="Arial"/>
              </w:rPr>
              <w:t>y selecciona la opc</w:t>
            </w:r>
            <w:r w:rsidR="006A7A89">
              <w:rPr>
                <w:rFonts w:cs="Arial"/>
              </w:rPr>
              <w:t>ión de “Subir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EA2D77" w:rsidRDefault="00EA2D77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A2D77" w:rsidRPr="00D702C4" w:rsidRDefault="00EA2D77" w:rsidP="00D447F0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EA2D77" w:rsidRDefault="00EA2D77" w:rsidP="00D447F0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EA2D77" w:rsidRPr="00D702C4" w:rsidTr="00D447F0">
        <w:tc>
          <w:tcPr>
            <w:tcW w:w="382" w:type="pct"/>
            <w:vAlign w:val="center"/>
          </w:tcPr>
          <w:p w:rsidR="00EA2D77" w:rsidRDefault="00EA2D77" w:rsidP="00D447F0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EA2D77" w:rsidRDefault="00EA2D77" w:rsidP="00D447F0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EA2D77" w:rsidRDefault="00EA2D77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EA2D77" w:rsidRDefault="00EA2D77" w:rsidP="00D447F0">
            <w:pPr>
              <w:rPr>
                <w:rFonts w:cs="Arial"/>
              </w:rPr>
            </w:pPr>
            <w:r>
              <w:rPr>
                <w:rFonts w:cs="Arial"/>
              </w:rPr>
              <w:t>Mueve el registro s</w:t>
            </w:r>
            <w:r w:rsidR="006A7A89">
              <w:rPr>
                <w:rFonts w:cs="Arial"/>
              </w:rPr>
              <w:t>eleccionado de manera a</w:t>
            </w:r>
            <w:r w:rsidR="00A52529">
              <w:rPr>
                <w:rFonts w:cs="Arial"/>
              </w:rPr>
              <w:t>scendente</w:t>
            </w:r>
            <w:r>
              <w:rPr>
                <w:rFonts w:cs="Arial"/>
              </w:rPr>
              <w:t>.</w:t>
            </w:r>
          </w:p>
        </w:tc>
      </w:tr>
      <w:tr w:rsidR="00EA2D77" w:rsidRPr="00D702C4" w:rsidTr="00D447F0">
        <w:tc>
          <w:tcPr>
            <w:tcW w:w="382" w:type="pct"/>
            <w:vAlign w:val="center"/>
          </w:tcPr>
          <w:p w:rsidR="00EA2D77" w:rsidRPr="00D702C4" w:rsidRDefault="00EA2D77" w:rsidP="00D447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EA2D77" w:rsidRPr="0082313F" w:rsidRDefault="00EA2D77" w:rsidP="00D447F0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EA2D77" w:rsidRDefault="00EA2D77" w:rsidP="00D447F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A2D77" w:rsidRDefault="00EA2D77" w:rsidP="00D447F0">
            <w:pPr>
              <w:rPr>
                <w:rFonts w:cs="Arial"/>
              </w:rPr>
            </w:pPr>
          </w:p>
        </w:tc>
      </w:tr>
    </w:tbl>
    <w:p w:rsidR="00EA2D77" w:rsidRDefault="00EA2D77" w:rsidP="00EA2D77">
      <w:pPr>
        <w:pStyle w:val="Ttulo2"/>
      </w:pPr>
      <w:bookmarkStart w:id="87" w:name="_Toc312341562"/>
      <w:r>
        <w:t>Flujos alternos</w:t>
      </w:r>
      <w:bookmarkEnd w:id="87"/>
    </w:p>
    <w:p w:rsidR="00EA2D77" w:rsidRDefault="00EA2D77" w:rsidP="00EA2D77">
      <w:pPr>
        <w:rPr>
          <w:rFonts w:cs="Arial"/>
        </w:rPr>
      </w:pPr>
      <w:r>
        <w:rPr>
          <w:rFonts w:cs="Arial"/>
        </w:rPr>
        <w:t>No aplica.</w:t>
      </w:r>
    </w:p>
    <w:p w:rsidR="00EA2D77" w:rsidRPr="00D702C4" w:rsidRDefault="00EA2D77" w:rsidP="00EA2D77">
      <w:pPr>
        <w:pStyle w:val="Ttulo2"/>
      </w:pPr>
      <w:bookmarkStart w:id="88" w:name="_Toc312341563"/>
      <w:r w:rsidRPr="00D702C4">
        <w:t>Condiciones Posteriores</w:t>
      </w:r>
      <w:bookmarkEnd w:id="88"/>
    </w:p>
    <w:p w:rsidR="00EA2D77" w:rsidRPr="00D702C4" w:rsidRDefault="00EA2D77" w:rsidP="00EA2D77">
      <w:pPr>
        <w:rPr>
          <w:rFonts w:cs="Arial"/>
        </w:rPr>
      </w:pPr>
      <w:r w:rsidRPr="00D702C4">
        <w:rPr>
          <w:rFonts w:cs="Arial"/>
        </w:rPr>
        <w:t>No aplica.</w:t>
      </w:r>
    </w:p>
    <w:p w:rsidR="00EA2D77" w:rsidRPr="00BE728C" w:rsidRDefault="00EA2D77" w:rsidP="00EA2D77">
      <w:pPr>
        <w:pStyle w:val="Ttulo2"/>
      </w:pPr>
      <w:bookmarkStart w:id="89" w:name="_Toc312341564"/>
      <w:r w:rsidRPr="00D702C4">
        <w:lastRenderedPageBreak/>
        <w:t>Diagrama</w:t>
      </w:r>
      <w:bookmarkEnd w:id="89"/>
    </w:p>
    <w:p w:rsidR="00EA2D77" w:rsidRPr="00D702C4" w:rsidRDefault="00BC1090" w:rsidP="00EA2D77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15995"/>
            <wp:effectExtent l="0" t="0" r="0" b="825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3.04 SubirRequisitosPorModalidadDeTrámit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77" w:rsidRPr="00D702C4" w:rsidRDefault="00EA2D77" w:rsidP="00EA2D77">
      <w:pPr>
        <w:pStyle w:val="Ttulo2"/>
      </w:pPr>
      <w:bookmarkStart w:id="90" w:name="_Toc312341565"/>
      <w:r w:rsidRPr="00D702C4">
        <w:t>Observaciones</w:t>
      </w:r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EA2D77" w:rsidRPr="00003628" w:rsidTr="00D447F0">
        <w:tc>
          <w:tcPr>
            <w:tcW w:w="1771" w:type="dxa"/>
            <w:shd w:val="clear" w:color="auto" w:fill="C2D69B" w:themeFill="accent3" w:themeFillTint="99"/>
          </w:tcPr>
          <w:p w:rsidR="00EA2D77" w:rsidRPr="00003628" w:rsidRDefault="00EA2D77" w:rsidP="00D447F0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EA2D77" w:rsidRPr="00003628" w:rsidRDefault="00EA2D77" w:rsidP="00D447F0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EA2D77" w:rsidRPr="00D702C4" w:rsidTr="00D447F0">
        <w:tc>
          <w:tcPr>
            <w:tcW w:w="1771" w:type="dxa"/>
          </w:tcPr>
          <w:p w:rsidR="00EA2D77" w:rsidRPr="00D702C4" w:rsidRDefault="00EA2D77" w:rsidP="00D447F0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EA2D77" w:rsidRPr="00D702C4" w:rsidRDefault="00EA2D77" w:rsidP="00D447F0">
            <w:pPr>
              <w:rPr>
                <w:rFonts w:cs="Arial"/>
              </w:rPr>
            </w:pPr>
          </w:p>
        </w:tc>
      </w:tr>
    </w:tbl>
    <w:p w:rsidR="004617D0" w:rsidRDefault="004617D0" w:rsidP="004617D0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4617D0" w:rsidRDefault="004617D0" w:rsidP="004617D0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BC1090" w:rsidRPr="00BC1090">
        <w:t>CU.00.13.05-BajarRequisitosPorModalidadTramite</w:t>
      </w:r>
    </w:p>
    <w:p w:rsidR="004617D0" w:rsidRPr="00041EBD" w:rsidRDefault="004617D0" w:rsidP="004617D0">
      <w:pPr>
        <w:pStyle w:val="Ttulo1"/>
      </w:pPr>
      <w:bookmarkStart w:id="91" w:name="_Toc312341566"/>
      <w:r>
        <w:t>CU.00.1</w:t>
      </w:r>
      <w:r w:rsidR="00BC1090">
        <w:t>3</w:t>
      </w:r>
      <w:r>
        <w:t>.0</w:t>
      </w:r>
      <w:r w:rsidR="00BC1090">
        <w:t>5</w:t>
      </w:r>
      <w:r>
        <w:t xml:space="preserve"> – </w:t>
      </w:r>
      <w:proofErr w:type="spellStart"/>
      <w:r>
        <w:t>BajarRequisitos</w:t>
      </w:r>
      <w:r w:rsidR="00BC1090">
        <w:t>PorModalidadTrámite</w:t>
      </w:r>
      <w:bookmarkEnd w:id="91"/>
      <w:proofErr w:type="spellEnd"/>
    </w:p>
    <w:p w:rsidR="004617D0" w:rsidRPr="00D702C4" w:rsidRDefault="004617D0" w:rsidP="004617D0">
      <w:pPr>
        <w:pStyle w:val="Ttulo2"/>
      </w:pPr>
      <w:bookmarkStart w:id="92" w:name="_Toc312341567"/>
      <w:r w:rsidRPr="00D702C4">
        <w:t>Descripción Breve</w:t>
      </w:r>
      <w:bookmarkEnd w:id="92"/>
    </w:p>
    <w:p w:rsidR="004617D0" w:rsidRPr="00BE728C" w:rsidRDefault="004617D0" w:rsidP="004617D0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mueve de manera descendente una opción del listado de Requisitos por </w:t>
      </w:r>
      <w:r w:rsidR="00BC1090">
        <w:rPr>
          <w:rFonts w:cs="Arial"/>
        </w:rPr>
        <w:t xml:space="preserve">Modalidad de Trámite </w:t>
      </w:r>
      <w:r>
        <w:rPr>
          <w:rFonts w:cs="Arial"/>
        </w:rPr>
        <w:t>en el catálogo con el mismo nombre dentro del sistema de Gestión de Trámites.</w:t>
      </w:r>
    </w:p>
    <w:p w:rsidR="004617D0" w:rsidRPr="00D702C4" w:rsidRDefault="004617D0" w:rsidP="004617D0">
      <w:pPr>
        <w:pStyle w:val="Ttulo2"/>
      </w:pPr>
      <w:bookmarkStart w:id="93" w:name="_Toc312341568"/>
      <w:r w:rsidRPr="00D702C4">
        <w:t>Actores</w:t>
      </w:r>
      <w:bookmarkEnd w:id="93"/>
    </w:p>
    <w:p w:rsidR="004617D0" w:rsidRDefault="004617D0" w:rsidP="004617D0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617D0" w:rsidRPr="002029C4" w:rsidRDefault="004617D0" w:rsidP="004617D0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617D0" w:rsidRPr="00D702C4" w:rsidRDefault="004617D0" w:rsidP="004617D0">
      <w:pPr>
        <w:pStyle w:val="Ttulo2"/>
      </w:pPr>
      <w:bookmarkStart w:id="94" w:name="_Toc312341569"/>
      <w:r w:rsidRPr="00D702C4">
        <w:t>Condiciones Previas</w:t>
      </w:r>
      <w:bookmarkEnd w:id="94"/>
    </w:p>
    <w:p w:rsidR="004617D0" w:rsidRPr="00D702C4" w:rsidRDefault="004617D0" w:rsidP="004617D0">
      <w:pPr>
        <w:pStyle w:val="Ttulo3"/>
      </w:pPr>
      <w:bookmarkStart w:id="95" w:name="_Toc312341570"/>
      <w:r w:rsidRPr="00D702C4">
        <w:t>El usuario debe</w:t>
      </w:r>
      <w:r>
        <w:t>rá iniciar sesión en el sistema</w:t>
      </w:r>
      <w:bookmarkEnd w:id="95"/>
    </w:p>
    <w:p w:rsidR="004617D0" w:rsidRPr="00D702C4" w:rsidRDefault="004617D0" w:rsidP="004617D0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617D0" w:rsidRPr="00D702C4" w:rsidRDefault="004617D0" w:rsidP="004617D0">
      <w:pPr>
        <w:pStyle w:val="Ttulo3"/>
      </w:pPr>
      <w:bookmarkStart w:id="96" w:name="_Toc312341571"/>
      <w:r w:rsidRPr="00D702C4">
        <w:t xml:space="preserve">El usuario deberá ubicarse en la pantalla </w:t>
      </w:r>
      <w:r>
        <w:t>indicada</w:t>
      </w:r>
      <w:bookmarkEnd w:id="96"/>
    </w:p>
    <w:p w:rsidR="006A7A89" w:rsidRPr="00D702C4" w:rsidRDefault="006A7A89" w:rsidP="006A7A89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“Requisitos por Modalidad de Trámite”</w:t>
      </w:r>
      <w:r w:rsidRPr="00D702C4">
        <w:rPr>
          <w:rFonts w:cs="Arial"/>
        </w:rPr>
        <w:t>, al realizar esto, el sistema pr</w:t>
      </w:r>
      <w:r>
        <w:rPr>
          <w:rFonts w:cs="Arial"/>
        </w:rPr>
        <w:t>esentará al usuario la pantalla seleccionada.</w:t>
      </w:r>
    </w:p>
    <w:p w:rsidR="004617D0" w:rsidRPr="00D702C4" w:rsidRDefault="004617D0" w:rsidP="004617D0">
      <w:pPr>
        <w:pStyle w:val="Ttulo2"/>
      </w:pPr>
      <w:bookmarkStart w:id="97" w:name="_Toc312341572"/>
      <w:r w:rsidRPr="00D702C4">
        <w:t>Flujo de Eventos</w:t>
      </w:r>
      <w:bookmarkEnd w:id="97"/>
    </w:p>
    <w:p w:rsidR="004617D0" w:rsidRDefault="004617D0" w:rsidP="004617D0">
      <w:pPr>
        <w:pStyle w:val="Ttulo3"/>
      </w:pPr>
      <w:bookmarkStart w:id="98" w:name="_Toc312341573"/>
      <w:r w:rsidRPr="00D702C4">
        <w:t>Flujo Básico</w:t>
      </w:r>
      <w:bookmarkEnd w:id="9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617D0" w:rsidRPr="00934325" w:rsidTr="00594E17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617D0" w:rsidRPr="00934325" w:rsidRDefault="004617D0" w:rsidP="00594E17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617D0" w:rsidRPr="00D00A56" w:rsidTr="00594E17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617D0" w:rsidRPr="00D00A56" w:rsidRDefault="004617D0" w:rsidP="00594E1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617D0" w:rsidRPr="00D00A56" w:rsidRDefault="004617D0" w:rsidP="00594E1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617D0" w:rsidRPr="00D702C4" w:rsidTr="00594E17">
        <w:tc>
          <w:tcPr>
            <w:tcW w:w="382" w:type="pct"/>
            <w:vAlign w:val="center"/>
          </w:tcPr>
          <w:p w:rsidR="004617D0" w:rsidRPr="00D702C4" w:rsidRDefault="004617D0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617D0" w:rsidRPr="00D702C4" w:rsidRDefault="004617D0" w:rsidP="00BC1090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Requisitos por </w:t>
            </w:r>
            <w:r w:rsidR="00BC1090">
              <w:rPr>
                <w:rFonts w:cs="Arial"/>
              </w:rPr>
              <w:t xml:space="preserve">Modalidad de Trámite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“Bajar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4617D0" w:rsidRDefault="004617D0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617D0" w:rsidRPr="00D702C4" w:rsidRDefault="004617D0" w:rsidP="00594E17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4617D0" w:rsidRDefault="004617D0" w:rsidP="00594E17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4617D0" w:rsidRPr="00D702C4" w:rsidTr="00594E17">
        <w:tc>
          <w:tcPr>
            <w:tcW w:w="382" w:type="pct"/>
            <w:vAlign w:val="center"/>
          </w:tcPr>
          <w:p w:rsidR="004617D0" w:rsidRDefault="004617D0" w:rsidP="00594E17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4617D0" w:rsidRDefault="004617D0" w:rsidP="00594E17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4617D0" w:rsidRDefault="004617D0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4617D0" w:rsidRDefault="004617D0" w:rsidP="00594E17">
            <w:pPr>
              <w:rPr>
                <w:rFonts w:cs="Arial"/>
              </w:rPr>
            </w:pPr>
            <w:r>
              <w:rPr>
                <w:rFonts w:cs="Arial"/>
              </w:rPr>
              <w:t>Mueve el registro seleccionado de manera descendente.</w:t>
            </w:r>
          </w:p>
        </w:tc>
      </w:tr>
      <w:tr w:rsidR="004617D0" w:rsidRPr="00D702C4" w:rsidTr="00594E17">
        <w:tc>
          <w:tcPr>
            <w:tcW w:w="382" w:type="pct"/>
            <w:vAlign w:val="center"/>
          </w:tcPr>
          <w:p w:rsidR="004617D0" w:rsidRPr="00D702C4" w:rsidRDefault="004617D0" w:rsidP="00594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4617D0" w:rsidRPr="0082313F" w:rsidRDefault="004617D0" w:rsidP="00594E17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617D0" w:rsidRDefault="004617D0" w:rsidP="00594E17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617D0" w:rsidRDefault="004617D0" w:rsidP="00594E17">
            <w:pPr>
              <w:rPr>
                <w:rFonts w:cs="Arial"/>
              </w:rPr>
            </w:pPr>
          </w:p>
        </w:tc>
      </w:tr>
    </w:tbl>
    <w:p w:rsidR="004617D0" w:rsidRDefault="004617D0" w:rsidP="004617D0">
      <w:pPr>
        <w:pStyle w:val="Ttulo2"/>
      </w:pPr>
      <w:bookmarkStart w:id="99" w:name="_Toc312341574"/>
      <w:r>
        <w:t>Flujos alternos</w:t>
      </w:r>
      <w:bookmarkEnd w:id="99"/>
    </w:p>
    <w:p w:rsidR="004617D0" w:rsidRDefault="004617D0" w:rsidP="004617D0">
      <w:pPr>
        <w:rPr>
          <w:rFonts w:cs="Arial"/>
        </w:rPr>
      </w:pPr>
      <w:r>
        <w:rPr>
          <w:rFonts w:cs="Arial"/>
        </w:rPr>
        <w:t>No aplica.</w:t>
      </w:r>
    </w:p>
    <w:p w:rsidR="004617D0" w:rsidRPr="00D702C4" w:rsidRDefault="004617D0" w:rsidP="004617D0">
      <w:pPr>
        <w:pStyle w:val="Ttulo2"/>
      </w:pPr>
      <w:bookmarkStart w:id="100" w:name="_Toc312341575"/>
      <w:r w:rsidRPr="00D702C4">
        <w:t>Condiciones Posteriores</w:t>
      </w:r>
      <w:bookmarkEnd w:id="100"/>
    </w:p>
    <w:p w:rsidR="004617D0" w:rsidRPr="00D702C4" w:rsidRDefault="004617D0" w:rsidP="004617D0">
      <w:pPr>
        <w:rPr>
          <w:rFonts w:cs="Arial"/>
        </w:rPr>
      </w:pPr>
      <w:r w:rsidRPr="00D702C4">
        <w:rPr>
          <w:rFonts w:cs="Arial"/>
        </w:rPr>
        <w:t>No aplica.</w:t>
      </w:r>
    </w:p>
    <w:p w:rsidR="004617D0" w:rsidRPr="00BE728C" w:rsidRDefault="004617D0" w:rsidP="004617D0">
      <w:pPr>
        <w:pStyle w:val="Ttulo2"/>
      </w:pPr>
      <w:bookmarkStart w:id="101" w:name="_Toc312341576"/>
      <w:r w:rsidRPr="00D702C4">
        <w:lastRenderedPageBreak/>
        <w:t>Diagrama</w:t>
      </w:r>
      <w:bookmarkEnd w:id="101"/>
    </w:p>
    <w:p w:rsidR="004617D0" w:rsidRPr="00D702C4" w:rsidRDefault="0019325F" w:rsidP="004617D0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03930"/>
            <wp:effectExtent l="0" t="0" r="0" b="127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3.05 BajarRequisitosPorModalidadDeTrámite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D0" w:rsidRPr="00D702C4" w:rsidRDefault="004617D0" w:rsidP="004617D0">
      <w:pPr>
        <w:pStyle w:val="Ttulo2"/>
      </w:pPr>
      <w:bookmarkStart w:id="102" w:name="_Toc312341577"/>
      <w:r w:rsidRPr="00D702C4">
        <w:t>Observaciones</w:t>
      </w:r>
      <w:bookmarkEnd w:id="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617D0" w:rsidRPr="00003628" w:rsidTr="00594E17">
        <w:tc>
          <w:tcPr>
            <w:tcW w:w="1771" w:type="dxa"/>
            <w:shd w:val="clear" w:color="auto" w:fill="C2D69B" w:themeFill="accent3" w:themeFillTint="99"/>
          </w:tcPr>
          <w:p w:rsidR="004617D0" w:rsidRPr="00003628" w:rsidRDefault="004617D0" w:rsidP="00594E1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617D0" w:rsidRPr="00003628" w:rsidRDefault="004617D0" w:rsidP="00594E1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617D0" w:rsidRPr="00D702C4" w:rsidTr="00594E17">
        <w:tc>
          <w:tcPr>
            <w:tcW w:w="1771" w:type="dxa"/>
          </w:tcPr>
          <w:p w:rsidR="004617D0" w:rsidRPr="00D702C4" w:rsidRDefault="004617D0" w:rsidP="00594E17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617D0" w:rsidRPr="00D702C4" w:rsidRDefault="004617D0" w:rsidP="00594E17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103" w:name="_Toc312341578"/>
      <w:r w:rsidRPr="0004119B">
        <w:t>Firmas de elaboración, revisión y aprobación</w:t>
      </w:r>
      <w:bookmarkEnd w:id="62"/>
      <w:bookmarkEnd w:id="63"/>
      <w:bookmarkEnd w:id="64"/>
      <w:bookmarkEnd w:id="65"/>
      <w:bookmarkEnd w:id="66"/>
      <w:bookmarkEnd w:id="10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56B" w:rsidRDefault="0010656B">
      <w:r>
        <w:separator/>
      </w:r>
    </w:p>
  </w:endnote>
  <w:endnote w:type="continuationSeparator" w:id="0">
    <w:p w:rsidR="0010656B" w:rsidRDefault="0010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A7" w:rsidRDefault="00254DA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54DA7" w:rsidRDefault="00254D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254DA7" w:rsidRPr="00522A53" w:rsidTr="00242741">
      <w:tc>
        <w:tcPr>
          <w:tcW w:w="1667" w:type="pct"/>
          <w:vAlign w:val="center"/>
        </w:tcPr>
        <w:p w:rsidR="00254DA7" w:rsidRPr="00522A53" w:rsidRDefault="00254DA7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254DA7" w:rsidRPr="00522A53" w:rsidRDefault="00254DA7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254DA7" w:rsidRPr="00522A53" w:rsidRDefault="00254DA7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254DA7" w:rsidRDefault="00254DA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A7" w:rsidRDefault="00254D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56B" w:rsidRDefault="0010656B">
      <w:r>
        <w:separator/>
      </w:r>
    </w:p>
  </w:footnote>
  <w:footnote w:type="continuationSeparator" w:id="0">
    <w:p w:rsidR="0010656B" w:rsidRDefault="00106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A7" w:rsidRDefault="00254DA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254DA7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082B74F" wp14:editId="71BF3414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254DA7" w:rsidRPr="00EE517E" w:rsidRDefault="00254DA7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254DA7" w:rsidRPr="00EE517E" w:rsidRDefault="00254DA7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54DA7" w:rsidRPr="00EE517E" w:rsidRDefault="00254DA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254DA7" w:rsidRPr="00EE517E" w:rsidRDefault="00254DA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254DA7" w:rsidRPr="00EE517E" w:rsidRDefault="00254DA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879CB">
            <w:rPr>
              <w:rFonts w:cs="Arial"/>
              <w:noProof/>
              <w:snapToGrid w:val="0"/>
              <w:sz w:val="18"/>
              <w:szCs w:val="18"/>
            </w:rPr>
            <w:t>15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879CB">
            <w:rPr>
              <w:rFonts w:cs="Arial"/>
              <w:noProof/>
              <w:snapToGrid w:val="0"/>
              <w:sz w:val="18"/>
              <w:szCs w:val="18"/>
            </w:rPr>
            <w:t>15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254DA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254DA7" w:rsidRPr="00EE517E" w:rsidRDefault="00254DA7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254DA7" w:rsidRPr="00EE517E" w:rsidRDefault="00254DA7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254DA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254DA7" w:rsidRPr="00EE517E" w:rsidRDefault="00254DA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254DA7" w:rsidRPr="00EE517E" w:rsidRDefault="00254DA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254DA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254DA7" w:rsidRPr="00EE517E" w:rsidRDefault="00254DA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254DA7" w:rsidRPr="00EE517E" w:rsidRDefault="00254DA7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254DA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254DA7" w:rsidRPr="00EE517E" w:rsidRDefault="005D6659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254DA7" w:rsidRPr="00EE517E" w:rsidRDefault="00254DA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254DA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254DA7" w:rsidRPr="00EE517E" w:rsidRDefault="00254DA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254DA7" w:rsidRPr="00EE517E" w:rsidRDefault="00254DA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CUS.00.13 Administrar Selección por Requisitos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254DA7" w:rsidRPr="00EE517E" w:rsidRDefault="00254DA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254DA7" w:rsidRDefault="00254DA7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A7" w:rsidRDefault="00254D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A4D42"/>
    <w:multiLevelType w:val="hybridMultilevel"/>
    <w:tmpl w:val="5E18335A"/>
    <w:lvl w:ilvl="0" w:tplc="080A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07D16"/>
    <w:rsid w:val="0001181F"/>
    <w:rsid w:val="00013C51"/>
    <w:rsid w:val="000140E9"/>
    <w:rsid w:val="00014A53"/>
    <w:rsid w:val="000157FB"/>
    <w:rsid w:val="00025F0D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196F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D5C"/>
    <w:rsid w:val="000862C9"/>
    <w:rsid w:val="000879CB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111"/>
    <w:rsid w:val="000B7CFD"/>
    <w:rsid w:val="000C17BA"/>
    <w:rsid w:val="000C1A7E"/>
    <w:rsid w:val="000C48C6"/>
    <w:rsid w:val="000C5E7F"/>
    <w:rsid w:val="000D2159"/>
    <w:rsid w:val="000D2B8B"/>
    <w:rsid w:val="000E13AA"/>
    <w:rsid w:val="000E508A"/>
    <w:rsid w:val="000E6034"/>
    <w:rsid w:val="000E6C5E"/>
    <w:rsid w:val="000E7F4C"/>
    <w:rsid w:val="000F3623"/>
    <w:rsid w:val="000F4EB0"/>
    <w:rsid w:val="000F52C3"/>
    <w:rsid w:val="000F62B4"/>
    <w:rsid w:val="00101080"/>
    <w:rsid w:val="00101DA8"/>
    <w:rsid w:val="00102FF8"/>
    <w:rsid w:val="0010308E"/>
    <w:rsid w:val="00103CFC"/>
    <w:rsid w:val="0010656B"/>
    <w:rsid w:val="001068BC"/>
    <w:rsid w:val="0010793D"/>
    <w:rsid w:val="00111C63"/>
    <w:rsid w:val="00111D9C"/>
    <w:rsid w:val="00112293"/>
    <w:rsid w:val="001124F6"/>
    <w:rsid w:val="0011364C"/>
    <w:rsid w:val="00117A24"/>
    <w:rsid w:val="00120E46"/>
    <w:rsid w:val="00124262"/>
    <w:rsid w:val="00130FF9"/>
    <w:rsid w:val="00134126"/>
    <w:rsid w:val="0013670B"/>
    <w:rsid w:val="001374CF"/>
    <w:rsid w:val="001441F7"/>
    <w:rsid w:val="001446B6"/>
    <w:rsid w:val="00146324"/>
    <w:rsid w:val="00147B88"/>
    <w:rsid w:val="0015097E"/>
    <w:rsid w:val="0015338F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1E4D"/>
    <w:rsid w:val="00183AD9"/>
    <w:rsid w:val="00184EF1"/>
    <w:rsid w:val="00184FFE"/>
    <w:rsid w:val="0019325F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0103"/>
    <w:rsid w:val="001C2AF5"/>
    <w:rsid w:val="001C2E1D"/>
    <w:rsid w:val="001C3A95"/>
    <w:rsid w:val="001C4945"/>
    <w:rsid w:val="001C7245"/>
    <w:rsid w:val="001C76A5"/>
    <w:rsid w:val="001D2A19"/>
    <w:rsid w:val="001D585D"/>
    <w:rsid w:val="001E1E0F"/>
    <w:rsid w:val="001E21E6"/>
    <w:rsid w:val="001E2249"/>
    <w:rsid w:val="001E27A0"/>
    <w:rsid w:val="001E3FB4"/>
    <w:rsid w:val="001E4689"/>
    <w:rsid w:val="001E48CC"/>
    <w:rsid w:val="001E7742"/>
    <w:rsid w:val="001F18D4"/>
    <w:rsid w:val="001F1C75"/>
    <w:rsid w:val="001F2E48"/>
    <w:rsid w:val="001F6344"/>
    <w:rsid w:val="001F6724"/>
    <w:rsid w:val="00200CBD"/>
    <w:rsid w:val="00210B0E"/>
    <w:rsid w:val="002117BC"/>
    <w:rsid w:val="002120A2"/>
    <w:rsid w:val="0022036D"/>
    <w:rsid w:val="0023308E"/>
    <w:rsid w:val="002355A7"/>
    <w:rsid w:val="00240C86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532BF"/>
    <w:rsid w:val="00254DA7"/>
    <w:rsid w:val="00261100"/>
    <w:rsid w:val="002628B1"/>
    <w:rsid w:val="002656E6"/>
    <w:rsid w:val="00267E23"/>
    <w:rsid w:val="00271A81"/>
    <w:rsid w:val="002724FF"/>
    <w:rsid w:val="0027293F"/>
    <w:rsid w:val="00272C5C"/>
    <w:rsid w:val="00273A80"/>
    <w:rsid w:val="00274F8D"/>
    <w:rsid w:val="00275198"/>
    <w:rsid w:val="002802BB"/>
    <w:rsid w:val="002857CC"/>
    <w:rsid w:val="0028634D"/>
    <w:rsid w:val="00286ADD"/>
    <w:rsid w:val="00286C2E"/>
    <w:rsid w:val="00291AA6"/>
    <w:rsid w:val="00291AF0"/>
    <w:rsid w:val="00295FB0"/>
    <w:rsid w:val="002977C5"/>
    <w:rsid w:val="002A0898"/>
    <w:rsid w:val="002A43F3"/>
    <w:rsid w:val="002A4CA7"/>
    <w:rsid w:val="002A7215"/>
    <w:rsid w:val="002B007D"/>
    <w:rsid w:val="002B0427"/>
    <w:rsid w:val="002B21D0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4AA7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1258"/>
    <w:rsid w:val="00333AAF"/>
    <w:rsid w:val="00334C7F"/>
    <w:rsid w:val="00337EAB"/>
    <w:rsid w:val="00340077"/>
    <w:rsid w:val="0034227C"/>
    <w:rsid w:val="00343FE8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277"/>
    <w:rsid w:val="00393AFE"/>
    <w:rsid w:val="00396869"/>
    <w:rsid w:val="00396E1F"/>
    <w:rsid w:val="003A1856"/>
    <w:rsid w:val="003A42A8"/>
    <w:rsid w:val="003A5B32"/>
    <w:rsid w:val="003A7FE5"/>
    <w:rsid w:val="003B1DC6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4EDB"/>
    <w:rsid w:val="003D53E7"/>
    <w:rsid w:val="003D7BB3"/>
    <w:rsid w:val="003D7E7E"/>
    <w:rsid w:val="003D7F38"/>
    <w:rsid w:val="003E0F5A"/>
    <w:rsid w:val="003E1D7A"/>
    <w:rsid w:val="003F02D4"/>
    <w:rsid w:val="003F0303"/>
    <w:rsid w:val="003F0E97"/>
    <w:rsid w:val="003F2BA6"/>
    <w:rsid w:val="003F2D0A"/>
    <w:rsid w:val="00401421"/>
    <w:rsid w:val="004052B8"/>
    <w:rsid w:val="00407A12"/>
    <w:rsid w:val="00412325"/>
    <w:rsid w:val="0041612A"/>
    <w:rsid w:val="00427316"/>
    <w:rsid w:val="00432B7B"/>
    <w:rsid w:val="004337F8"/>
    <w:rsid w:val="00434103"/>
    <w:rsid w:val="00435B60"/>
    <w:rsid w:val="004360C5"/>
    <w:rsid w:val="004426D4"/>
    <w:rsid w:val="0044349B"/>
    <w:rsid w:val="00444146"/>
    <w:rsid w:val="004473E5"/>
    <w:rsid w:val="00451C35"/>
    <w:rsid w:val="004617D0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622"/>
    <w:rsid w:val="004D5B44"/>
    <w:rsid w:val="004D615A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18A8"/>
    <w:rsid w:val="00522A53"/>
    <w:rsid w:val="00524F65"/>
    <w:rsid w:val="00527153"/>
    <w:rsid w:val="00527D09"/>
    <w:rsid w:val="00530457"/>
    <w:rsid w:val="005308BC"/>
    <w:rsid w:val="005359B1"/>
    <w:rsid w:val="00536430"/>
    <w:rsid w:val="0054060C"/>
    <w:rsid w:val="005409FB"/>
    <w:rsid w:val="0054286C"/>
    <w:rsid w:val="005455B8"/>
    <w:rsid w:val="005503EC"/>
    <w:rsid w:val="00550A75"/>
    <w:rsid w:val="00552535"/>
    <w:rsid w:val="005538A2"/>
    <w:rsid w:val="00554304"/>
    <w:rsid w:val="0055558E"/>
    <w:rsid w:val="00555C00"/>
    <w:rsid w:val="00560338"/>
    <w:rsid w:val="005605E7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246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D63"/>
    <w:rsid w:val="005B319D"/>
    <w:rsid w:val="005B663D"/>
    <w:rsid w:val="005B7566"/>
    <w:rsid w:val="005C0B31"/>
    <w:rsid w:val="005C1677"/>
    <w:rsid w:val="005D02F8"/>
    <w:rsid w:val="005D1049"/>
    <w:rsid w:val="005D10DF"/>
    <w:rsid w:val="005D201C"/>
    <w:rsid w:val="005D4902"/>
    <w:rsid w:val="005D6478"/>
    <w:rsid w:val="005D6659"/>
    <w:rsid w:val="005E1698"/>
    <w:rsid w:val="005E3993"/>
    <w:rsid w:val="005E4860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28EC"/>
    <w:rsid w:val="00635A02"/>
    <w:rsid w:val="00635AAA"/>
    <w:rsid w:val="00635D12"/>
    <w:rsid w:val="006368D1"/>
    <w:rsid w:val="00636BDF"/>
    <w:rsid w:val="006439B0"/>
    <w:rsid w:val="00644E56"/>
    <w:rsid w:val="0064635B"/>
    <w:rsid w:val="00652869"/>
    <w:rsid w:val="006532ED"/>
    <w:rsid w:val="00654E24"/>
    <w:rsid w:val="006551C9"/>
    <w:rsid w:val="00660174"/>
    <w:rsid w:val="006602FE"/>
    <w:rsid w:val="0066295F"/>
    <w:rsid w:val="006657D7"/>
    <w:rsid w:val="00670E0F"/>
    <w:rsid w:val="00671BA4"/>
    <w:rsid w:val="00672F38"/>
    <w:rsid w:val="00680A79"/>
    <w:rsid w:val="00680A7B"/>
    <w:rsid w:val="006843FC"/>
    <w:rsid w:val="006859F4"/>
    <w:rsid w:val="00685CE2"/>
    <w:rsid w:val="006868EF"/>
    <w:rsid w:val="006875CF"/>
    <w:rsid w:val="00687B56"/>
    <w:rsid w:val="00694680"/>
    <w:rsid w:val="00695702"/>
    <w:rsid w:val="006A1B6A"/>
    <w:rsid w:val="006A25EC"/>
    <w:rsid w:val="006A32BF"/>
    <w:rsid w:val="006A669A"/>
    <w:rsid w:val="006A6DF3"/>
    <w:rsid w:val="006A77E2"/>
    <w:rsid w:val="006A79FE"/>
    <w:rsid w:val="006A7A89"/>
    <w:rsid w:val="006B078F"/>
    <w:rsid w:val="006B48F1"/>
    <w:rsid w:val="006B59A4"/>
    <w:rsid w:val="006B6A4B"/>
    <w:rsid w:val="006D0A7C"/>
    <w:rsid w:val="006D2361"/>
    <w:rsid w:val="006D39BC"/>
    <w:rsid w:val="006D72FA"/>
    <w:rsid w:val="006E2C6C"/>
    <w:rsid w:val="006E30C6"/>
    <w:rsid w:val="006E312D"/>
    <w:rsid w:val="006F058E"/>
    <w:rsid w:val="006F214E"/>
    <w:rsid w:val="006F4C45"/>
    <w:rsid w:val="006F5C29"/>
    <w:rsid w:val="006F605B"/>
    <w:rsid w:val="006F61A8"/>
    <w:rsid w:val="006F7043"/>
    <w:rsid w:val="00701DCE"/>
    <w:rsid w:val="00702DA0"/>
    <w:rsid w:val="00704D51"/>
    <w:rsid w:val="0070697F"/>
    <w:rsid w:val="007100DE"/>
    <w:rsid w:val="00712063"/>
    <w:rsid w:val="00712D88"/>
    <w:rsid w:val="00713087"/>
    <w:rsid w:val="00716742"/>
    <w:rsid w:val="00717D52"/>
    <w:rsid w:val="007231E5"/>
    <w:rsid w:val="00727014"/>
    <w:rsid w:val="00730992"/>
    <w:rsid w:val="007332D5"/>
    <w:rsid w:val="0073570A"/>
    <w:rsid w:val="00736075"/>
    <w:rsid w:val="00737192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97352"/>
    <w:rsid w:val="007A13FB"/>
    <w:rsid w:val="007A2915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1F23"/>
    <w:rsid w:val="007E4BA1"/>
    <w:rsid w:val="007E7EF9"/>
    <w:rsid w:val="007F01D9"/>
    <w:rsid w:val="007F16D9"/>
    <w:rsid w:val="007F2377"/>
    <w:rsid w:val="007F66E7"/>
    <w:rsid w:val="00802E48"/>
    <w:rsid w:val="00803B76"/>
    <w:rsid w:val="00805C3F"/>
    <w:rsid w:val="00806BA3"/>
    <w:rsid w:val="008075E4"/>
    <w:rsid w:val="008077B1"/>
    <w:rsid w:val="0081294E"/>
    <w:rsid w:val="00815315"/>
    <w:rsid w:val="00821DA6"/>
    <w:rsid w:val="0082313F"/>
    <w:rsid w:val="00825576"/>
    <w:rsid w:val="0083028A"/>
    <w:rsid w:val="008312CF"/>
    <w:rsid w:val="00835E7A"/>
    <w:rsid w:val="00836730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54EE3"/>
    <w:rsid w:val="00860106"/>
    <w:rsid w:val="00872E87"/>
    <w:rsid w:val="0087372C"/>
    <w:rsid w:val="00877845"/>
    <w:rsid w:val="008811C5"/>
    <w:rsid w:val="008814ED"/>
    <w:rsid w:val="00884ADA"/>
    <w:rsid w:val="008903A7"/>
    <w:rsid w:val="00890CA0"/>
    <w:rsid w:val="008951AB"/>
    <w:rsid w:val="00895349"/>
    <w:rsid w:val="0089596D"/>
    <w:rsid w:val="0089734C"/>
    <w:rsid w:val="008A0D3E"/>
    <w:rsid w:val="008B0996"/>
    <w:rsid w:val="008B11E7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3CBF"/>
    <w:rsid w:val="008E4AA1"/>
    <w:rsid w:val="008E506C"/>
    <w:rsid w:val="008E5B85"/>
    <w:rsid w:val="008F0231"/>
    <w:rsid w:val="008F2B68"/>
    <w:rsid w:val="008F365A"/>
    <w:rsid w:val="008F455B"/>
    <w:rsid w:val="008F4FF3"/>
    <w:rsid w:val="00903B5F"/>
    <w:rsid w:val="0090569A"/>
    <w:rsid w:val="00906D49"/>
    <w:rsid w:val="0090784E"/>
    <w:rsid w:val="009104FD"/>
    <w:rsid w:val="00911042"/>
    <w:rsid w:val="009112C8"/>
    <w:rsid w:val="009147E3"/>
    <w:rsid w:val="00915390"/>
    <w:rsid w:val="00916167"/>
    <w:rsid w:val="00921050"/>
    <w:rsid w:val="00923F92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2C06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1763"/>
    <w:rsid w:val="00A05A19"/>
    <w:rsid w:val="00A0608A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51194"/>
    <w:rsid w:val="00A52529"/>
    <w:rsid w:val="00A57F4D"/>
    <w:rsid w:val="00A60770"/>
    <w:rsid w:val="00A60AE5"/>
    <w:rsid w:val="00A63CD0"/>
    <w:rsid w:val="00A64B36"/>
    <w:rsid w:val="00A66080"/>
    <w:rsid w:val="00A70863"/>
    <w:rsid w:val="00A7332E"/>
    <w:rsid w:val="00A744C9"/>
    <w:rsid w:val="00A74847"/>
    <w:rsid w:val="00A74EEA"/>
    <w:rsid w:val="00A76C10"/>
    <w:rsid w:val="00A812A9"/>
    <w:rsid w:val="00A839DC"/>
    <w:rsid w:val="00A85C7E"/>
    <w:rsid w:val="00A86132"/>
    <w:rsid w:val="00A877FD"/>
    <w:rsid w:val="00A97324"/>
    <w:rsid w:val="00AA1B47"/>
    <w:rsid w:val="00AA3DB3"/>
    <w:rsid w:val="00AA7492"/>
    <w:rsid w:val="00AB08ED"/>
    <w:rsid w:val="00AB2AB8"/>
    <w:rsid w:val="00AB5CE9"/>
    <w:rsid w:val="00AB65CE"/>
    <w:rsid w:val="00AC0A67"/>
    <w:rsid w:val="00AC0DF5"/>
    <w:rsid w:val="00AC29A4"/>
    <w:rsid w:val="00AC31F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3C09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52B8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19A"/>
    <w:rsid w:val="00B678D9"/>
    <w:rsid w:val="00B71D7D"/>
    <w:rsid w:val="00B74B2E"/>
    <w:rsid w:val="00B761F7"/>
    <w:rsid w:val="00B76315"/>
    <w:rsid w:val="00B76551"/>
    <w:rsid w:val="00B80EDE"/>
    <w:rsid w:val="00B838E8"/>
    <w:rsid w:val="00B83ADC"/>
    <w:rsid w:val="00B94B9F"/>
    <w:rsid w:val="00B97AEB"/>
    <w:rsid w:val="00B97CB7"/>
    <w:rsid w:val="00BA26E1"/>
    <w:rsid w:val="00BA3B16"/>
    <w:rsid w:val="00BA4572"/>
    <w:rsid w:val="00BA4733"/>
    <w:rsid w:val="00BB3A2E"/>
    <w:rsid w:val="00BB57F4"/>
    <w:rsid w:val="00BB5814"/>
    <w:rsid w:val="00BB7078"/>
    <w:rsid w:val="00BB7421"/>
    <w:rsid w:val="00BC1090"/>
    <w:rsid w:val="00BC1662"/>
    <w:rsid w:val="00BC2AD9"/>
    <w:rsid w:val="00BC6051"/>
    <w:rsid w:val="00BC6082"/>
    <w:rsid w:val="00BC631D"/>
    <w:rsid w:val="00BC7FDF"/>
    <w:rsid w:val="00BD13FC"/>
    <w:rsid w:val="00BD2345"/>
    <w:rsid w:val="00BD2E2D"/>
    <w:rsid w:val="00BD39D7"/>
    <w:rsid w:val="00BD5D0B"/>
    <w:rsid w:val="00BD7ECB"/>
    <w:rsid w:val="00BE0C13"/>
    <w:rsid w:val="00BE159C"/>
    <w:rsid w:val="00BE1917"/>
    <w:rsid w:val="00BE2AB6"/>
    <w:rsid w:val="00BE5935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A2BD0"/>
    <w:rsid w:val="00CA3757"/>
    <w:rsid w:val="00CB2645"/>
    <w:rsid w:val="00CB3C0E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7C31"/>
    <w:rsid w:val="00CF0BAB"/>
    <w:rsid w:val="00CF2083"/>
    <w:rsid w:val="00CF2577"/>
    <w:rsid w:val="00CF2761"/>
    <w:rsid w:val="00CF3942"/>
    <w:rsid w:val="00CF7565"/>
    <w:rsid w:val="00D00A56"/>
    <w:rsid w:val="00D01ACA"/>
    <w:rsid w:val="00D0339F"/>
    <w:rsid w:val="00D034DE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9B1"/>
    <w:rsid w:val="00D13A65"/>
    <w:rsid w:val="00D13EC8"/>
    <w:rsid w:val="00D15B04"/>
    <w:rsid w:val="00D17324"/>
    <w:rsid w:val="00D20751"/>
    <w:rsid w:val="00D216D3"/>
    <w:rsid w:val="00D22A23"/>
    <w:rsid w:val="00D24E09"/>
    <w:rsid w:val="00D24E39"/>
    <w:rsid w:val="00D25265"/>
    <w:rsid w:val="00D25748"/>
    <w:rsid w:val="00D31BA6"/>
    <w:rsid w:val="00D32755"/>
    <w:rsid w:val="00D349C0"/>
    <w:rsid w:val="00D4333B"/>
    <w:rsid w:val="00D440C1"/>
    <w:rsid w:val="00D44592"/>
    <w:rsid w:val="00D447F0"/>
    <w:rsid w:val="00D5202E"/>
    <w:rsid w:val="00D526E9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F2D04"/>
    <w:rsid w:val="00DF5FB2"/>
    <w:rsid w:val="00DF6D10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34EB"/>
    <w:rsid w:val="00E25B9B"/>
    <w:rsid w:val="00E265DA"/>
    <w:rsid w:val="00E27443"/>
    <w:rsid w:val="00E3088B"/>
    <w:rsid w:val="00E32DDC"/>
    <w:rsid w:val="00E332ED"/>
    <w:rsid w:val="00E36166"/>
    <w:rsid w:val="00E4019A"/>
    <w:rsid w:val="00E40B05"/>
    <w:rsid w:val="00E431F3"/>
    <w:rsid w:val="00E44DFE"/>
    <w:rsid w:val="00E46C20"/>
    <w:rsid w:val="00E503D7"/>
    <w:rsid w:val="00E569E9"/>
    <w:rsid w:val="00E60E73"/>
    <w:rsid w:val="00E61C01"/>
    <w:rsid w:val="00E62224"/>
    <w:rsid w:val="00E62A2F"/>
    <w:rsid w:val="00E7022A"/>
    <w:rsid w:val="00E73C95"/>
    <w:rsid w:val="00E86A1A"/>
    <w:rsid w:val="00E872C3"/>
    <w:rsid w:val="00E873B4"/>
    <w:rsid w:val="00E91C0D"/>
    <w:rsid w:val="00E92F94"/>
    <w:rsid w:val="00E960DE"/>
    <w:rsid w:val="00EA0B6E"/>
    <w:rsid w:val="00EA0F5F"/>
    <w:rsid w:val="00EA2D77"/>
    <w:rsid w:val="00EA4868"/>
    <w:rsid w:val="00EA5900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999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414C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2DF4"/>
    <w:rsid w:val="00FC4781"/>
    <w:rsid w:val="00FC562B"/>
    <w:rsid w:val="00FC5955"/>
    <w:rsid w:val="00FC6C3F"/>
    <w:rsid w:val="00FC734A"/>
    <w:rsid w:val="00FD221D"/>
    <w:rsid w:val="00FD4F4F"/>
    <w:rsid w:val="00FD657D"/>
    <w:rsid w:val="00FE0E60"/>
    <w:rsid w:val="00FE14B7"/>
    <w:rsid w:val="00FE2D5A"/>
    <w:rsid w:val="00FE4072"/>
    <w:rsid w:val="00FE5D7B"/>
    <w:rsid w:val="00FF3B6C"/>
    <w:rsid w:val="00FF459B"/>
    <w:rsid w:val="00FF49C5"/>
    <w:rsid w:val="00FF4EC4"/>
    <w:rsid w:val="00FF504E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835AF"/>
    <w:rsid w:val="000C3B21"/>
    <w:rsid w:val="001215E4"/>
    <w:rsid w:val="00145868"/>
    <w:rsid w:val="00171052"/>
    <w:rsid w:val="001C10C3"/>
    <w:rsid w:val="001D1723"/>
    <w:rsid w:val="002B080D"/>
    <w:rsid w:val="002B3E63"/>
    <w:rsid w:val="003137C8"/>
    <w:rsid w:val="00331668"/>
    <w:rsid w:val="003D07BE"/>
    <w:rsid w:val="00460DC6"/>
    <w:rsid w:val="007519B3"/>
    <w:rsid w:val="00762233"/>
    <w:rsid w:val="007C2F0F"/>
    <w:rsid w:val="007E6F2D"/>
    <w:rsid w:val="008E5F8D"/>
    <w:rsid w:val="009F44F8"/>
    <w:rsid w:val="00A33F38"/>
    <w:rsid w:val="00AC092B"/>
    <w:rsid w:val="00BA265C"/>
    <w:rsid w:val="00C81C6A"/>
    <w:rsid w:val="00D34411"/>
    <w:rsid w:val="00DF74B9"/>
    <w:rsid w:val="00E654E9"/>
    <w:rsid w:val="00EB193E"/>
    <w:rsid w:val="00EB2092"/>
    <w:rsid w:val="00F60234"/>
    <w:rsid w:val="00FA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E7B3B-97B6-46D7-A9A6-10787D82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615</TotalTime>
  <Pages>15</Pages>
  <Words>2524</Words>
  <Characters>13885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CUS.00.13 Administrar Selección por Requisitos</vt:lpstr>
      <vt:lpstr>&lt;Nombre del Proyecto&gt;</vt:lpstr>
    </vt:vector>
  </TitlesOfParts>
  <Manager>OFICIALÍA MAYOR</Manager>
  <Company>SECRETARÍA DE COMUNICACIONES Y TRANSPORTES</Company>
  <LinksUpToDate>false</LinksUpToDate>
  <CharactersWithSpaces>16377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CUS.00.13 Administrar Selección por Requisitos</dc:title>
  <dc:subject>UNIDAD DE TECNOLOGÍAS DE INFORMACIÓN Y COMUNICACIONES</dc:subject>
  <dc:creator>admin</dc:creator>
  <cp:keywords>Gestión de Trámites</cp:keywords>
  <cp:lastModifiedBy>admin</cp:lastModifiedBy>
  <cp:revision>33</cp:revision>
  <cp:lastPrinted>2010-10-19T18:40:00Z</cp:lastPrinted>
  <dcterms:created xsi:type="dcterms:W3CDTF">2011-12-21T20:56:00Z</dcterms:created>
  <dcterms:modified xsi:type="dcterms:W3CDTF">2011-12-29T00:10:00Z</dcterms:modified>
</cp:coreProperties>
</file>