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-2042434019"/>
        <w:placeholder>
          <w:docPart w:val="5EE9FBC172BA4ABFAD7BDD7CCFB1147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DE664D" w:rsidRPr="008B14EA" w:rsidRDefault="0058759C" w:rsidP="00AC29A4">
          <w:pPr>
            <w:pStyle w:val="Ttulo"/>
            <w:ind w:left="720" w:hanging="720"/>
            <w:rPr>
              <w:rFonts w:cs="Arial"/>
              <w:lang w:val="es-ES"/>
            </w:rPr>
          </w:pPr>
          <w:r w:rsidRPr="00A1672A">
            <w:rPr>
              <w:rFonts w:cs="Arial"/>
              <w:lang w:val="es-ES"/>
            </w:rPr>
            <w:t>Sistema Integral de Aeronáutica Civil</w:t>
          </w:r>
        </w:p>
      </w:sdtContent>
    </w:sdt>
    <w:sdt>
      <w:sdtPr>
        <w:rPr>
          <w:rFonts w:cs="Arial"/>
        </w:rPr>
        <w:alias w:val="Título"/>
        <w:tag w:val=""/>
        <w:id w:val="-617525483"/>
        <w:placeholder>
          <w:docPart w:val="BF277D8B1F5E4D3894A338B71311AC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E1931" w:rsidRPr="008B14EA" w:rsidRDefault="0049717D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>Especificación</w:t>
          </w:r>
          <w:r w:rsidR="0058759C">
            <w:rPr>
              <w:rFonts w:cs="Arial"/>
            </w:rPr>
            <w:t xml:space="preserve"> de Caso de Uso de Sistema: </w:t>
          </w:r>
          <w:proofErr w:type="spellStart"/>
          <w:r w:rsidR="00EA2F69">
            <w:rPr>
              <w:rFonts w:cs="Arial"/>
            </w:rPr>
            <w:t>RecibirTrámite</w:t>
          </w:r>
          <w:proofErr w:type="spellEnd"/>
        </w:p>
      </w:sdtContent>
    </w:sdt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DE664D" w:rsidRDefault="00DE664D">
      <w:pPr>
        <w:pStyle w:val="InfoBlue"/>
        <w:rPr>
          <w:rFonts w:ascii="Arial" w:hAnsi="Arial" w:cs="Arial"/>
        </w:rPr>
      </w:pPr>
    </w:p>
    <w:p w:rsidR="008B14EA" w:rsidRPr="008B14EA" w:rsidRDefault="008B14EA" w:rsidP="008B14EA">
      <w:pPr>
        <w:pStyle w:val="Textoindependiente"/>
        <w:sectPr w:rsidR="008B14EA" w:rsidRPr="008B14E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17/11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bookmarkStart w:id="0" w:name="_GoBack"/>
    <w:bookmarkEnd w:id="0"/>
    <w:p w:rsidR="004335C6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0347323" w:history="1">
        <w:r w:rsidR="004335C6" w:rsidRPr="00235666">
          <w:rPr>
            <w:rStyle w:val="Hipervnculo"/>
            <w:noProof/>
          </w:rPr>
          <w:t>1</w:t>
        </w:r>
        <w:r w:rsidR="004335C6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4335C6" w:rsidRPr="00235666">
          <w:rPr>
            <w:rStyle w:val="Hipervnculo"/>
            <w:noProof/>
          </w:rPr>
          <w:t>Introducción</w:t>
        </w:r>
        <w:r w:rsidR="004335C6">
          <w:rPr>
            <w:noProof/>
            <w:webHidden/>
          </w:rPr>
          <w:tab/>
        </w:r>
        <w:r w:rsidR="004335C6">
          <w:rPr>
            <w:noProof/>
            <w:webHidden/>
          </w:rPr>
          <w:fldChar w:fldCharType="begin"/>
        </w:r>
        <w:r w:rsidR="004335C6">
          <w:rPr>
            <w:noProof/>
            <w:webHidden/>
          </w:rPr>
          <w:instrText xml:space="preserve"> PAGEREF _Toc310347323 \h </w:instrText>
        </w:r>
        <w:r w:rsidR="004335C6">
          <w:rPr>
            <w:noProof/>
            <w:webHidden/>
          </w:rPr>
        </w:r>
        <w:r w:rsidR="004335C6">
          <w:rPr>
            <w:noProof/>
            <w:webHidden/>
          </w:rPr>
          <w:fldChar w:fldCharType="separate"/>
        </w:r>
        <w:r w:rsidR="004335C6">
          <w:rPr>
            <w:noProof/>
            <w:webHidden/>
          </w:rPr>
          <w:t>4</w:t>
        </w:r>
        <w:r w:rsidR="004335C6">
          <w:rPr>
            <w:noProof/>
            <w:webHidden/>
          </w:rPr>
          <w:fldChar w:fldCharType="end"/>
        </w:r>
      </w:hyperlink>
    </w:p>
    <w:p w:rsidR="004335C6" w:rsidRDefault="004335C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7324" w:history="1">
        <w:r w:rsidRPr="00235666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35666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35C6" w:rsidRDefault="004335C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7325" w:history="1">
        <w:r w:rsidRPr="00235666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35666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35C6" w:rsidRDefault="004335C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7326" w:history="1">
        <w:r w:rsidRPr="00235666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35666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35C6" w:rsidRDefault="004335C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7327" w:history="1">
        <w:r w:rsidRPr="00235666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35666">
          <w:rPr>
            <w:rStyle w:val="Hipervnculo"/>
            <w:noProof/>
            <w:lang w:val="es-ES"/>
          </w:rPr>
          <w:t>Recepción de trámite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35C6" w:rsidRDefault="004335C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7328" w:history="1">
        <w:r w:rsidRPr="00235666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35666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35C6" w:rsidRDefault="004335C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7329" w:history="1">
        <w:r w:rsidRPr="00235666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35666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35C6" w:rsidRDefault="004335C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7330" w:history="1">
        <w:r w:rsidRPr="00235666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35666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35C6" w:rsidRDefault="004335C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7331" w:history="1">
        <w:r w:rsidRPr="00235666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235666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_Toc310347331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335C6" w:rsidRDefault="004335C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7332" w:history="1">
        <w:r w:rsidRPr="00235666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235666">
          <w:rPr>
            <w:rStyle w:val="Hipervnculo"/>
          </w:rPr>
          <w:t>El usuario deberá ubicarse en la pantalla indicad.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_Toc310347332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335C6" w:rsidRDefault="004335C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7333" w:history="1">
        <w:r w:rsidRPr="00235666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35666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35C6" w:rsidRDefault="004335C6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7334" w:history="1">
        <w:r w:rsidRPr="00235666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235666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_Toc310347334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335C6" w:rsidRDefault="004335C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7335" w:history="1">
        <w:r w:rsidRPr="00235666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35666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35C6" w:rsidRDefault="004335C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7336" w:history="1">
        <w:r w:rsidRPr="00235666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35666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35C6" w:rsidRDefault="004335C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7337" w:history="1">
        <w:r w:rsidRPr="00235666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35666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35C6" w:rsidRDefault="004335C6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7338" w:history="1">
        <w:r w:rsidRPr="00235666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35666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35C6" w:rsidRDefault="004335C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7339" w:history="1">
        <w:r w:rsidRPr="00235666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235666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58759C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Especificación de Caso de Uso de Sistema: </w:t>
          </w:r>
          <w:proofErr w:type="spellStart"/>
          <w:r>
            <w:rPr>
              <w:rFonts w:cs="Arial"/>
              <w:b/>
              <w:sz w:val="36"/>
              <w:szCs w:val="36"/>
            </w:rPr>
            <w:t>RecibirTrámite</w:t>
          </w:r>
          <w:proofErr w:type="spellEnd"/>
        </w:p>
      </w:sdtContent>
    </w:sdt>
    <w:p w:rsidR="00302A19" w:rsidRPr="0004119B" w:rsidRDefault="00302A19" w:rsidP="00302A19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1" w:name="_Toc288663442"/>
      <w:bookmarkStart w:id="2" w:name="_Toc250373386"/>
      <w:bookmarkStart w:id="3" w:name="_Toc263244842"/>
      <w:bookmarkStart w:id="4" w:name="_Toc306206219"/>
      <w:bookmarkStart w:id="5" w:name="_Toc310346538"/>
      <w:bookmarkStart w:id="6" w:name="_Toc310347323"/>
      <w:r w:rsidRPr="0004119B">
        <w:t>Introducción</w:t>
      </w:r>
      <w:bookmarkEnd w:id="4"/>
      <w:bookmarkEnd w:id="5"/>
      <w:bookmarkEnd w:id="6"/>
    </w:p>
    <w:p w:rsidR="00302A19" w:rsidRPr="0004119B" w:rsidRDefault="00302A19" w:rsidP="00302A19">
      <w:pPr>
        <w:pStyle w:val="Ttulo2"/>
        <w:widowControl w:val="0"/>
        <w:spacing w:before="120" w:after="0"/>
        <w:ind w:left="0" w:firstLine="0"/>
        <w:jc w:val="both"/>
      </w:pPr>
      <w:bookmarkStart w:id="7" w:name="_Toc288661800"/>
      <w:bookmarkStart w:id="8" w:name="_Toc306206220"/>
      <w:bookmarkStart w:id="9" w:name="_Toc94609180"/>
      <w:bookmarkStart w:id="10" w:name="_Toc310346539"/>
      <w:bookmarkStart w:id="11" w:name="_Toc310347324"/>
      <w:r w:rsidRPr="0004119B">
        <w:t>Objetivo</w:t>
      </w:r>
      <w:bookmarkEnd w:id="7"/>
      <w:bookmarkEnd w:id="8"/>
      <w:bookmarkEnd w:id="10"/>
      <w:bookmarkEnd w:id="11"/>
    </w:p>
    <w:p w:rsidR="00302A19" w:rsidRPr="0004119B" w:rsidRDefault="00302A19" w:rsidP="00302A19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el procedimiento </w:t>
      </w:r>
      <w:r>
        <w:rPr>
          <w:rFonts w:cs="Arial"/>
        </w:rPr>
        <w:t xml:space="preserve">para </w:t>
      </w:r>
      <w:r>
        <w:rPr>
          <w:rFonts w:cs="Arial"/>
        </w:rPr>
        <w:t>la recepción de solicitudes al [ara correspondiente.</w:t>
      </w:r>
    </w:p>
    <w:p w:rsidR="00302A19" w:rsidRDefault="00302A19" w:rsidP="00302A19">
      <w:pPr>
        <w:pStyle w:val="Ttulo2"/>
        <w:widowControl w:val="0"/>
        <w:spacing w:before="120" w:after="0"/>
        <w:ind w:left="0" w:firstLine="0"/>
        <w:jc w:val="both"/>
      </w:pPr>
      <w:bookmarkStart w:id="12" w:name="_Toc288661801"/>
      <w:bookmarkStart w:id="13" w:name="_Toc306206221"/>
      <w:bookmarkStart w:id="14" w:name="_Toc310346540"/>
      <w:bookmarkStart w:id="15" w:name="_Toc310347325"/>
      <w:r w:rsidRPr="0004119B">
        <w:t>Definiciones, acrónimos y abreviaturas</w:t>
      </w:r>
      <w:bookmarkEnd w:id="12"/>
      <w:bookmarkEnd w:id="13"/>
      <w:bookmarkEnd w:id="14"/>
      <w:bookmarkEnd w:id="15"/>
    </w:p>
    <w:p w:rsidR="00302A19" w:rsidRPr="004F3352" w:rsidRDefault="00302A19" w:rsidP="00302A19">
      <w:pPr>
        <w:rPr>
          <w:lang w:val="es-ES"/>
        </w:rPr>
      </w:pPr>
      <w:r>
        <w:rPr>
          <w:lang w:val="es-ES"/>
        </w:rPr>
        <w:t>N/A</w:t>
      </w:r>
    </w:p>
    <w:p w:rsidR="00302A19" w:rsidRPr="0004119B" w:rsidRDefault="00302A19" w:rsidP="00302A19">
      <w:pPr>
        <w:pStyle w:val="Ttulo2"/>
        <w:widowControl w:val="0"/>
        <w:spacing w:before="120" w:after="0"/>
        <w:ind w:left="0" w:firstLine="0"/>
        <w:jc w:val="both"/>
      </w:pPr>
      <w:bookmarkStart w:id="16" w:name="_Toc288661802"/>
      <w:bookmarkStart w:id="17" w:name="_Toc306206222"/>
      <w:bookmarkStart w:id="18" w:name="_Toc310346541"/>
      <w:bookmarkStart w:id="19" w:name="_Toc310347326"/>
      <w:r w:rsidRPr="0004119B">
        <w:t>Referencias</w:t>
      </w:r>
      <w:bookmarkEnd w:id="16"/>
      <w:bookmarkEnd w:id="17"/>
      <w:bookmarkEnd w:id="18"/>
      <w:bookmarkEnd w:id="19"/>
    </w:p>
    <w:p w:rsidR="00302A19" w:rsidRDefault="00302A19" w:rsidP="00302A19">
      <w:pPr>
        <w:pStyle w:val="Prrafodelista"/>
        <w:numPr>
          <w:ilvl w:val="0"/>
          <w:numId w:val="49"/>
        </w:numPr>
        <w:rPr>
          <w:rFonts w:cs="Arial"/>
          <w:lang w:val="es-ES"/>
        </w:rPr>
      </w:pPr>
      <w:r>
        <w:rPr>
          <w:rFonts w:cs="Arial"/>
          <w:lang w:val="es-ES"/>
        </w:rPr>
        <w:t>Manual de Usuario</w:t>
      </w:r>
      <w:r w:rsidRPr="00FF60A0">
        <w:rPr>
          <w:rFonts w:cs="Arial"/>
        </w:rPr>
        <w:t xml:space="preserve"> Instructivo  de la Configurac</w:t>
      </w:r>
      <w:r>
        <w:rPr>
          <w:rFonts w:cs="Arial"/>
        </w:rPr>
        <w:t>ión de la Solución Tecnológica.</w:t>
      </w:r>
    </w:p>
    <w:p w:rsidR="00302A19" w:rsidRPr="004F3352" w:rsidRDefault="00302A19" w:rsidP="00302A19">
      <w:pPr>
        <w:pStyle w:val="Prrafodelista"/>
        <w:numPr>
          <w:ilvl w:val="0"/>
          <w:numId w:val="49"/>
        </w:numPr>
        <w:rPr>
          <w:rFonts w:cs="Arial"/>
          <w:lang w:val="es-ES"/>
        </w:rPr>
      </w:pPr>
      <w:r>
        <w:rPr>
          <w:rFonts w:cs="Arial"/>
          <w:lang w:val="es-ES"/>
        </w:rPr>
        <w:t>Aplicación: Sistema Integral de Aeronáutica Civil.</w:t>
      </w:r>
    </w:p>
    <w:p w:rsidR="00302A19" w:rsidRPr="0004119B" w:rsidRDefault="004335C6" w:rsidP="00302A19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20" w:name="_Toc310347327"/>
      <w:r>
        <w:rPr>
          <w:lang w:val="es-ES"/>
        </w:rPr>
        <w:t>Recepción de trámite</w:t>
      </w:r>
      <w:bookmarkEnd w:id="20"/>
    </w:p>
    <w:p w:rsidR="00302A19" w:rsidRPr="00D702C4" w:rsidRDefault="00302A19" w:rsidP="00302A19">
      <w:pPr>
        <w:pStyle w:val="Ttulo2"/>
      </w:pPr>
      <w:bookmarkStart w:id="21" w:name="_Toc310346543"/>
      <w:bookmarkStart w:id="22" w:name="_Toc310347328"/>
      <w:bookmarkEnd w:id="9"/>
      <w:r w:rsidRPr="00D702C4">
        <w:t>Descripción Breve</w:t>
      </w:r>
      <w:bookmarkEnd w:id="21"/>
      <w:bookmarkEnd w:id="22"/>
    </w:p>
    <w:p w:rsidR="00302A19" w:rsidRPr="00D702C4" w:rsidRDefault="00302A19" w:rsidP="00302A19">
      <w:pPr>
        <w:rPr>
          <w:rFonts w:cs="Arial"/>
        </w:rPr>
      </w:pPr>
      <w:bookmarkStart w:id="23" w:name="_Toc310346544"/>
      <w:r w:rsidRPr="00D702C4">
        <w:rPr>
          <w:rFonts w:cs="Arial"/>
        </w:rPr>
        <w:t xml:space="preserve">El usuario </w:t>
      </w:r>
      <w:r w:rsidR="0058759C">
        <w:rPr>
          <w:rFonts w:cs="Arial"/>
        </w:rPr>
        <w:t>se encarga de recibir solicitudes de un área en específico dependiendo de la Oficina y Departamento al que pertenezca en el sistema.</w:t>
      </w:r>
    </w:p>
    <w:p w:rsidR="00302A19" w:rsidRPr="00D702C4" w:rsidRDefault="00302A19" w:rsidP="00302A19">
      <w:pPr>
        <w:pStyle w:val="Ttulo2"/>
      </w:pPr>
      <w:bookmarkStart w:id="24" w:name="_Toc310347329"/>
      <w:r w:rsidRPr="00D702C4">
        <w:t>Actores</w:t>
      </w:r>
      <w:bookmarkEnd w:id="23"/>
      <w:bookmarkEnd w:id="24"/>
    </w:p>
    <w:p w:rsidR="00302A19" w:rsidRDefault="00302A19" w:rsidP="00302A19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302A19" w:rsidRDefault="00302A19" w:rsidP="00302A19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los trámites.</w:t>
      </w:r>
    </w:p>
    <w:p w:rsidR="00302A19" w:rsidRDefault="00302A19" w:rsidP="00302A19">
      <w:pPr>
        <w:spacing w:line="276" w:lineRule="auto"/>
        <w:rPr>
          <w:rFonts w:cs="Arial"/>
        </w:rPr>
      </w:pPr>
    </w:p>
    <w:p w:rsidR="00302A19" w:rsidRPr="002029C4" w:rsidRDefault="00302A19" w:rsidP="00302A19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302A19" w:rsidRPr="00D702C4" w:rsidRDefault="00302A19" w:rsidP="00302A19">
      <w:pPr>
        <w:pStyle w:val="Ttulo2"/>
      </w:pPr>
      <w:bookmarkStart w:id="25" w:name="_Toc310346545"/>
      <w:bookmarkStart w:id="26" w:name="_Toc310347330"/>
      <w:r w:rsidRPr="00D702C4">
        <w:t>Condiciones Previas</w:t>
      </w:r>
      <w:bookmarkEnd w:id="25"/>
      <w:bookmarkEnd w:id="26"/>
    </w:p>
    <w:p w:rsidR="00302A19" w:rsidRPr="00D702C4" w:rsidRDefault="00302A19" w:rsidP="00302A19">
      <w:pPr>
        <w:pStyle w:val="Ttulo3"/>
      </w:pPr>
      <w:bookmarkStart w:id="27" w:name="_Toc310346546"/>
      <w:bookmarkStart w:id="28" w:name="_Toc310347331"/>
      <w:r w:rsidRPr="00D702C4">
        <w:t>El usuario deberá iniciar sesión en el sistema.</w:t>
      </w:r>
      <w:bookmarkEnd w:id="27"/>
      <w:bookmarkEnd w:id="28"/>
    </w:p>
    <w:p w:rsidR="00302A19" w:rsidRPr="00D702C4" w:rsidRDefault="00302A19" w:rsidP="00302A19">
      <w:pPr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302A19" w:rsidRPr="00D702C4" w:rsidRDefault="00302A19" w:rsidP="00302A19">
      <w:pPr>
        <w:pStyle w:val="Ttulo3"/>
      </w:pPr>
      <w:bookmarkStart w:id="29" w:name="_Toc310346547"/>
      <w:bookmarkStart w:id="30" w:name="_Toc310347332"/>
      <w:r w:rsidRPr="00D702C4">
        <w:t xml:space="preserve">El usuario deberá ubicarse en la pantalla </w:t>
      </w:r>
      <w:r>
        <w:t>indicad.</w:t>
      </w:r>
      <w:bookmarkEnd w:id="29"/>
      <w:bookmarkEnd w:id="30"/>
    </w:p>
    <w:p w:rsidR="00302A19" w:rsidRPr="00D702C4" w:rsidRDefault="00302A19" w:rsidP="00302A19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>”, seleccionar la opción “</w:t>
      </w:r>
      <w:r>
        <w:rPr>
          <w:rFonts w:cs="Arial"/>
        </w:rPr>
        <w:t>Recepción de Trámite</w:t>
      </w:r>
      <w:r w:rsidRPr="00D702C4">
        <w:rPr>
          <w:rFonts w:cs="Arial"/>
        </w:rPr>
        <w:t>”, al realizar esto, el sistema prese</w:t>
      </w:r>
      <w:r>
        <w:rPr>
          <w:rFonts w:cs="Arial"/>
        </w:rPr>
        <w:t xml:space="preserve">ntará al usuario la </w:t>
      </w:r>
      <w:r w:rsidRPr="00D702C4">
        <w:rPr>
          <w:rFonts w:cs="Arial"/>
        </w:rPr>
        <w:t xml:space="preserve">pantalla </w:t>
      </w:r>
      <w:r>
        <w:rPr>
          <w:rFonts w:cs="Arial"/>
        </w:rPr>
        <w:t>RECEPCIÓN DE TRÁMITES.</w:t>
      </w:r>
    </w:p>
    <w:p w:rsidR="00B654BD" w:rsidRPr="00D702C4" w:rsidRDefault="00B654BD" w:rsidP="00F747FA">
      <w:pPr>
        <w:pStyle w:val="Ttulo2"/>
      </w:pPr>
      <w:bookmarkStart w:id="31" w:name="_Toc250373391"/>
      <w:bookmarkStart w:id="32" w:name="_Toc263244848"/>
      <w:bookmarkStart w:id="33" w:name="_Toc310347333"/>
      <w:bookmarkEnd w:id="2"/>
      <w:bookmarkEnd w:id="3"/>
      <w:r w:rsidRPr="00D702C4">
        <w:t>Flujo de Eventos</w:t>
      </w:r>
      <w:bookmarkEnd w:id="31"/>
      <w:bookmarkEnd w:id="32"/>
      <w:bookmarkEnd w:id="33"/>
    </w:p>
    <w:p w:rsidR="00B654BD" w:rsidRPr="00D702C4" w:rsidRDefault="00B654BD" w:rsidP="00F747FA">
      <w:pPr>
        <w:pStyle w:val="Ttulo3"/>
      </w:pPr>
      <w:bookmarkStart w:id="34" w:name="_Toc250373392"/>
      <w:bookmarkStart w:id="35" w:name="_Toc263244849"/>
      <w:bookmarkStart w:id="36" w:name="_Toc310347334"/>
      <w:r w:rsidRPr="00D702C4">
        <w:t>Flujo Básico</w:t>
      </w:r>
      <w:bookmarkEnd w:id="34"/>
      <w:bookmarkEnd w:id="35"/>
      <w:bookmarkEnd w:id="3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D05DD3" w:rsidRPr="00D702C4" w:rsidTr="00D00A56">
        <w:tc>
          <w:tcPr>
            <w:tcW w:w="382" w:type="pct"/>
            <w:vAlign w:val="center"/>
          </w:tcPr>
          <w:p w:rsidR="00D05DD3" w:rsidRPr="00D702C4" w:rsidRDefault="00D05DD3" w:rsidP="00D00A56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D05DD3" w:rsidRPr="00D702C4" w:rsidRDefault="00F52796" w:rsidP="00352DD4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D05DD3" w:rsidRPr="00D702C4" w:rsidRDefault="00B673D0" w:rsidP="00D00A56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005187" w:rsidRPr="00005187" w:rsidRDefault="00F52796" w:rsidP="00005187">
            <w:pPr>
              <w:rPr>
                <w:rFonts w:cs="Arial"/>
              </w:rPr>
            </w:pPr>
            <w:r>
              <w:rPr>
                <w:rFonts w:cs="Arial"/>
              </w:rPr>
              <w:t>Muestra los datos del filtro</w:t>
            </w:r>
            <w:r w:rsidR="00E71C2A">
              <w:rPr>
                <w:rFonts w:cs="Arial"/>
              </w:rPr>
              <w:t>.</w:t>
            </w:r>
          </w:p>
        </w:tc>
      </w:tr>
      <w:tr w:rsidR="00B654BD" w:rsidRPr="00D702C4" w:rsidTr="00D00A56">
        <w:tc>
          <w:tcPr>
            <w:tcW w:w="382" w:type="pct"/>
            <w:vAlign w:val="center"/>
          </w:tcPr>
          <w:p w:rsidR="00B654BD" w:rsidRPr="00D702C4" w:rsidRDefault="00352DD4" w:rsidP="002C58AD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B654BD" w:rsidRPr="00D702C4" w:rsidRDefault="00C60D0E" w:rsidP="005A1684">
            <w:pPr>
              <w:rPr>
                <w:rFonts w:cs="Arial"/>
              </w:rPr>
            </w:pPr>
            <w:r>
              <w:rPr>
                <w:rFonts w:cs="Arial"/>
              </w:rPr>
              <w:t>Selecciona la opción campos de “Recibido” y/o “Anexos”, según corresponda.</w:t>
            </w:r>
          </w:p>
        </w:tc>
        <w:tc>
          <w:tcPr>
            <w:tcW w:w="303" w:type="pct"/>
            <w:vAlign w:val="center"/>
          </w:tcPr>
          <w:p w:rsidR="00B654BD" w:rsidRPr="00D702C4" w:rsidRDefault="00B673D0" w:rsidP="00D00A56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B654BD" w:rsidRPr="00D702C4" w:rsidRDefault="00C60D0E" w:rsidP="00E71C2A">
            <w:pPr>
              <w:rPr>
                <w:rFonts w:cs="Arial"/>
              </w:rPr>
            </w:pPr>
            <w:r>
              <w:rPr>
                <w:rFonts w:cs="Arial"/>
              </w:rPr>
              <w:t>El sistema activa la opción “Nuevo” para permitir el registro de personas.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Pr="00D702C4" w:rsidRDefault="00B673D0" w:rsidP="00D00A56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05</w:t>
            </w:r>
          </w:p>
        </w:tc>
        <w:tc>
          <w:tcPr>
            <w:tcW w:w="2198" w:type="pct"/>
            <w:vAlign w:val="center"/>
          </w:tcPr>
          <w:p w:rsidR="002C58AD" w:rsidRPr="00D702C4" w:rsidRDefault="00C60D0E" w:rsidP="00E71C2A">
            <w:pPr>
              <w:rPr>
                <w:rFonts w:cs="Arial"/>
              </w:rPr>
            </w:pPr>
            <w:r>
              <w:rPr>
                <w:rFonts w:cs="Arial"/>
              </w:rPr>
              <w:t>Selecciona la opción “Recibir las solicitudes”</w:t>
            </w:r>
            <w:r w:rsidRPr="00D702C4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2C58AD" w:rsidRDefault="00B673D0" w:rsidP="00D00A56">
            <w:pPr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17" w:type="pct"/>
            <w:vAlign w:val="center"/>
          </w:tcPr>
          <w:p w:rsidR="00C60D0E" w:rsidRDefault="00C60D0E" w:rsidP="00C60D0E">
            <w:pPr>
              <w:rPr>
                <w:rFonts w:cs="Arial"/>
              </w:rPr>
            </w:pPr>
            <w:r>
              <w:rPr>
                <w:rFonts w:cs="Arial"/>
              </w:rPr>
              <w:t>Valida datos obligatorios de la pantalla “Recepción de trámites”</w:t>
            </w:r>
          </w:p>
          <w:p w:rsidR="00C60D0E" w:rsidRDefault="00C60D0E" w:rsidP="00C60D0E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Excepción1</w:t>
            </w:r>
            <w:r w:rsidR="00005187">
              <w:rPr>
                <w:rFonts w:cs="Arial"/>
              </w:rPr>
              <w:t>: El sistema envía un mensaje de confirmación.</w:t>
            </w:r>
            <w:r w:rsidRPr="00D702C4">
              <w:rPr>
                <w:rFonts w:cs="Arial"/>
              </w:rPr>
              <w:t xml:space="preserve"> </w:t>
            </w:r>
          </w:p>
          <w:p w:rsidR="00E71C2A" w:rsidRDefault="00C60D0E" w:rsidP="00C60D0E">
            <w:pPr>
              <w:rPr>
                <w:rFonts w:cs="Arial"/>
                <w:b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 w:rsidR="00005187">
              <w:rPr>
                <w:rFonts w:cs="Arial"/>
                <w:b/>
              </w:rPr>
              <w:t>(MSG16</w:t>
            </w:r>
            <w:r w:rsidRPr="00DE1A02">
              <w:rPr>
                <w:rFonts w:cs="Arial"/>
                <w:b/>
              </w:rPr>
              <w:t>).</w:t>
            </w:r>
          </w:p>
          <w:p w:rsidR="00005187" w:rsidRDefault="00005187" w:rsidP="00005187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Excepción2</w:t>
            </w:r>
            <w:r w:rsidRPr="00D702C4">
              <w:rPr>
                <w:rFonts w:cs="Arial"/>
              </w:rPr>
              <w:t xml:space="preserve">: En caso de que el usuario no haya informado algún criterio de búsqueda 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005187" w:rsidRDefault="00005187" w:rsidP="00005187">
            <w:p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</w:t>
            </w:r>
            <w:bookmarkStart w:id="37" w:name="OLE_LINK1"/>
            <w:bookmarkStart w:id="38" w:name="OLE_LINK2"/>
            <w:r w:rsidRPr="006368D1">
              <w:rPr>
                <w:rFonts w:cs="Arial"/>
              </w:rPr>
              <w:t xml:space="preserve">documento DSTMSG Mensajes del Sistema </w:t>
            </w:r>
            <w:r>
              <w:rPr>
                <w:rFonts w:cs="Arial"/>
                <w:b/>
              </w:rPr>
              <w:t>(MSG</w:t>
            </w:r>
            <w:r>
              <w:rPr>
                <w:rFonts w:cs="Arial"/>
                <w:b/>
              </w:rPr>
              <w:t>17</w:t>
            </w:r>
            <w:r w:rsidRPr="00005187">
              <w:rPr>
                <w:rFonts w:cs="Arial"/>
                <w:b/>
              </w:rPr>
              <w:t>).</w:t>
            </w:r>
            <w:bookmarkEnd w:id="37"/>
            <w:bookmarkEnd w:id="38"/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Pr="00D702C4" w:rsidRDefault="002C58AD" w:rsidP="00D00A56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2C58AD" w:rsidRPr="00D702C4" w:rsidRDefault="002C58AD" w:rsidP="005A1684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2C58AD" w:rsidRDefault="00B673D0" w:rsidP="003F02D4">
            <w:pPr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17" w:type="pct"/>
            <w:vAlign w:val="center"/>
          </w:tcPr>
          <w:p w:rsidR="00CC4F72" w:rsidRDefault="00B673D0" w:rsidP="00B673D0">
            <w:pPr>
              <w:rPr>
                <w:rFonts w:cs="Arial"/>
              </w:rPr>
            </w:pPr>
            <w:r>
              <w:rPr>
                <w:rFonts w:cs="Arial"/>
              </w:rPr>
              <w:t>Recibe trámite</w:t>
            </w:r>
          </w:p>
          <w:p w:rsidR="00B673D0" w:rsidRDefault="00B673D0" w:rsidP="00B673D0">
            <w:pPr>
              <w:rPr>
                <w:rFonts w:cs="Arial"/>
              </w:rPr>
            </w:pPr>
          </w:p>
          <w:p w:rsidR="00B673D0" w:rsidRDefault="00B673D0" w:rsidP="000E4F54">
            <w:pPr>
              <w:rPr>
                <w:rFonts w:cs="Arial"/>
              </w:rPr>
            </w:pP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 w:rsidRPr="00007B5F">
              <w:rPr>
                <w:rFonts w:cs="Arial"/>
                <w:b/>
              </w:rPr>
              <w:t xml:space="preserve">&lt;&lt;DSTCUS </w:t>
            </w:r>
            <w:proofErr w:type="spellStart"/>
            <w:r w:rsidR="000E4F54">
              <w:rPr>
                <w:rFonts w:cs="Arial"/>
                <w:b/>
              </w:rPr>
              <w:t>CertificarDocumentos</w:t>
            </w:r>
            <w:proofErr w:type="spellEnd"/>
            <w:r w:rsidRPr="00007B5F">
              <w:rPr>
                <w:rFonts w:cs="Arial"/>
                <w:b/>
              </w:rPr>
              <w:t>&gt;&gt;.</w:t>
            </w:r>
          </w:p>
        </w:tc>
      </w:tr>
      <w:tr w:rsidR="000A3457" w:rsidRPr="00D702C4" w:rsidTr="004F6FDA">
        <w:tc>
          <w:tcPr>
            <w:tcW w:w="382" w:type="pct"/>
            <w:vAlign w:val="center"/>
          </w:tcPr>
          <w:p w:rsidR="000A3457" w:rsidRDefault="00B673D0" w:rsidP="004F6FDA">
            <w:pPr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98" w:type="pct"/>
            <w:vAlign w:val="center"/>
          </w:tcPr>
          <w:p w:rsidR="000A3457" w:rsidRPr="00D702C4" w:rsidRDefault="000A3457" w:rsidP="004F6FDA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0A3457" w:rsidRDefault="000A3457" w:rsidP="004F6FDA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0A3457" w:rsidRDefault="000A3457" w:rsidP="000A3457">
            <w:pPr>
              <w:spacing w:before="240"/>
              <w:rPr>
                <w:rFonts w:cs="Arial"/>
              </w:rPr>
            </w:pPr>
          </w:p>
        </w:tc>
      </w:tr>
    </w:tbl>
    <w:p w:rsidR="00C60D0E" w:rsidRDefault="00C60D0E"/>
    <w:p w:rsidR="00BF3598" w:rsidRDefault="00AB2AB8" w:rsidP="00ED5579">
      <w:pPr>
        <w:pStyle w:val="Ttulo2"/>
      </w:pPr>
      <w:bookmarkStart w:id="39" w:name="_Toc310347335"/>
      <w:r>
        <w:t>Flujos alternos</w:t>
      </w:r>
      <w:bookmarkEnd w:id="39"/>
    </w:p>
    <w:p w:rsidR="00AB2AB8" w:rsidRDefault="00ED5579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40" w:name="_Toc310347336"/>
      <w:r w:rsidRPr="00D702C4">
        <w:t>Condiciones Posteriores</w:t>
      </w:r>
      <w:bookmarkEnd w:id="40"/>
    </w:p>
    <w:p w:rsidR="00AB2AB8" w:rsidRPr="00D702C4" w:rsidRDefault="00AB2AB8" w:rsidP="00AB2AB8">
      <w:pPr>
        <w:rPr>
          <w:rFonts w:cs="Arial"/>
        </w:rPr>
      </w:pPr>
      <w:r w:rsidRPr="00D702C4">
        <w:rPr>
          <w:rFonts w:cs="Arial"/>
        </w:rPr>
        <w:t>No aplica.</w:t>
      </w:r>
    </w:p>
    <w:p w:rsidR="00AB2AB8" w:rsidRPr="00D702C4" w:rsidRDefault="00AB2AB8" w:rsidP="00B654BD">
      <w:pPr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1" w:name="_Toc250373395"/>
      <w:bookmarkStart w:id="42" w:name="_Toc263244851"/>
      <w:bookmarkStart w:id="43" w:name="_Toc310347337"/>
      <w:r w:rsidRPr="00D702C4">
        <w:t>Diagrama</w:t>
      </w:r>
      <w:bookmarkEnd w:id="41"/>
      <w:bookmarkEnd w:id="42"/>
      <w:bookmarkEnd w:id="43"/>
    </w:p>
    <w:p w:rsidR="00B654BD" w:rsidRPr="00D702C4" w:rsidRDefault="00B654BD" w:rsidP="003208F9">
      <w:pPr>
        <w:jc w:val="center"/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4" w:name="_Toc250373396"/>
      <w:bookmarkStart w:id="45" w:name="_Toc263244852"/>
      <w:bookmarkStart w:id="46" w:name="_Toc310347338"/>
      <w:r w:rsidRPr="00D702C4">
        <w:t>Observaciones</w:t>
      </w:r>
      <w:bookmarkEnd w:id="44"/>
      <w:bookmarkEnd w:id="45"/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1"/>
    </w:tbl>
    <w:p w:rsidR="0058759C" w:rsidRDefault="0058759C" w:rsidP="0058759C"/>
    <w:p w:rsidR="0058759C" w:rsidRPr="0004119B" w:rsidRDefault="0058759C" w:rsidP="0058759C">
      <w:pPr>
        <w:pStyle w:val="Ttulo1"/>
      </w:pPr>
      <w:bookmarkStart w:id="47" w:name="_Toc288154824"/>
      <w:bookmarkStart w:id="48" w:name="_Toc288210691"/>
      <w:bookmarkStart w:id="49" w:name="_Toc288661805"/>
      <w:bookmarkStart w:id="50" w:name="_Toc306206237"/>
      <w:bookmarkStart w:id="51" w:name="_Toc310346767"/>
      <w:bookmarkStart w:id="52" w:name="_Toc310347339"/>
      <w:r w:rsidRPr="0004119B">
        <w:t>Firmas de elaboración, revisión y aprobación</w:t>
      </w:r>
      <w:bookmarkEnd w:id="47"/>
      <w:bookmarkEnd w:id="48"/>
      <w:bookmarkEnd w:id="49"/>
      <w:bookmarkEnd w:id="50"/>
      <w:bookmarkEnd w:id="51"/>
      <w:bookmarkEnd w:id="52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58759C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58759C" w:rsidRPr="0004119B" w:rsidRDefault="0058759C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8759C" w:rsidRPr="0004119B" w:rsidRDefault="0058759C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8759C" w:rsidRPr="0004119B" w:rsidRDefault="0058759C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58759C" w:rsidRPr="0004119B" w:rsidTr="00FE0260">
        <w:trPr>
          <w:trHeight w:val="851"/>
        </w:trPr>
        <w:tc>
          <w:tcPr>
            <w:tcW w:w="1666" w:type="pct"/>
            <w:vAlign w:val="center"/>
          </w:tcPr>
          <w:p w:rsidR="0058759C" w:rsidRPr="0004119B" w:rsidRDefault="0058759C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8759C" w:rsidRPr="0004119B" w:rsidRDefault="0058759C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8759C" w:rsidRPr="0004119B" w:rsidRDefault="0058759C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58759C" w:rsidRPr="0004119B" w:rsidTr="00FE0260">
        <w:trPr>
          <w:trHeight w:val="23"/>
        </w:trPr>
        <w:tc>
          <w:tcPr>
            <w:tcW w:w="1666" w:type="pct"/>
            <w:vAlign w:val="center"/>
          </w:tcPr>
          <w:p w:rsidR="0058759C" w:rsidRPr="0004119B" w:rsidRDefault="0058759C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58759C" w:rsidRPr="0004119B" w:rsidRDefault="0058759C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58759C" w:rsidRDefault="0058759C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58759C" w:rsidRPr="0004119B" w:rsidRDefault="0058759C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58759C" w:rsidRPr="00AE47D2" w:rsidRDefault="0058759C" w:rsidP="00FE026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58759C" w:rsidRPr="0004119B" w:rsidRDefault="0058759C" w:rsidP="00FE026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58759C" w:rsidRPr="0058759C" w:rsidRDefault="0058759C" w:rsidP="0058759C"/>
    <w:sectPr w:rsidR="0058759C" w:rsidRPr="0058759C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858" w:rsidRDefault="000F3858">
      <w:r>
        <w:separator/>
      </w:r>
    </w:p>
  </w:endnote>
  <w:endnote w:type="continuationSeparator" w:id="0">
    <w:p w:rsidR="000F3858" w:rsidRDefault="000F3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30C2E" w:rsidRDefault="00930C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930C2E" w:rsidRPr="00522A53" w:rsidTr="00522A53">
      <w:tc>
        <w:tcPr>
          <w:tcW w:w="1667" w:type="pct"/>
          <w:vAlign w:val="center"/>
        </w:tcPr>
        <w:p w:rsidR="00930C2E" w:rsidRPr="00522A53" w:rsidRDefault="00930C2E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930C2E" w:rsidRDefault="00930C2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858" w:rsidRDefault="000F3858">
      <w:r>
        <w:separator/>
      </w:r>
    </w:p>
  </w:footnote>
  <w:footnote w:type="continuationSeparator" w:id="0">
    <w:p w:rsidR="000F3858" w:rsidRDefault="000F38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7AC25E1A" wp14:editId="0DA0FFD0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930C2E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7EC31D12" wp14:editId="1E3F2617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30C2E" w:rsidRPr="00EE517E" w:rsidRDefault="00930C2E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930C2E" w:rsidRPr="00EE517E" w:rsidRDefault="00930C2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4335C6">
            <w:rPr>
              <w:rFonts w:cs="Arial"/>
              <w:noProof/>
              <w:snapToGrid w:val="0"/>
              <w:sz w:val="18"/>
              <w:szCs w:val="18"/>
            </w:rPr>
            <w:t>3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4335C6">
            <w:rPr>
              <w:rFonts w:cs="Arial"/>
              <w:noProof/>
              <w:snapToGrid w:val="0"/>
              <w:sz w:val="18"/>
              <w:szCs w:val="18"/>
            </w:rPr>
            <w:t>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Proceso-</w:t>
          </w:r>
          <w:proofErr w:type="spellStart"/>
          <w:r w:rsidRPr="00EE517E">
            <w:rPr>
              <w:rFonts w:cs="Arial"/>
              <w:sz w:val="18"/>
              <w:szCs w:val="18"/>
            </w:rPr>
            <w:t>Act</w:t>
          </w:r>
          <w:proofErr w:type="spellEnd"/>
        </w:p>
      </w:tc>
      <w:tc>
        <w:tcPr>
          <w:tcW w:w="537" w:type="pct"/>
          <w:vAlign w:val="center"/>
        </w:tcPr>
        <w:p w:rsidR="00930C2E" w:rsidRPr="00EE517E" w:rsidRDefault="00930C2E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DST-03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930C2E" w:rsidRPr="00EE517E" w:rsidRDefault="00930C2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1.0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930C2E" w:rsidRPr="00EE517E" w:rsidRDefault="0058759C" w:rsidP="0058759C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="00930C2E" w:rsidRPr="00EE517E">
            <w:rPr>
              <w:rFonts w:cs="Arial"/>
              <w:sz w:val="18"/>
              <w:szCs w:val="18"/>
            </w:rPr>
            <w:t>-201</w:t>
          </w:r>
          <w:r w:rsidR="00930C2E">
            <w:rPr>
              <w:rFonts w:cs="Arial"/>
              <w:sz w:val="18"/>
              <w:szCs w:val="18"/>
            </w:rPr>
            <w:t>1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58759C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58759C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 xml:space="preserve">Especificación de Caso de Uso de Sistema: </w:t>
              </w:r>
              <w:proofErr w:type="spellStart"/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RecibirTrámite</w:t>
              </w:r>
              <w:proofErr w:type="spellEnd"/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930C2E" w:rsidRDefault="00930C2E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68986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A10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EA6058A"/>
    <w:multiLevelType w:val="hybridMultilevel"/>
    <w:tmpl w:val="A10497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54AD4"/>
    <w:multiLevelType w:val="hybridMultilevel"/>
    <w:tmpl w:val="67165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91E3F36"/>
    <w:multiLevelType w:val="hybridMultilevel"/>
    <w:tmpl w:val="7FE60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15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9"/>
  </w:num>
  <w:num w:numId="29">
    <w:abstractNumId w:val="3"/>
  </w:num>
  <w:num w:numId="30">
    <w:abstractNumId w:val="24"/>
  </w:num>
  <w:num w:numId="31">
    <w:abstractNumId w:val="18"/>
  </w:num>
  <w:num w:numId="32">
    <w:abstractNumId w:val="12"/>
  </w:num>
  <w:num w:numId="33">
    <w:abstractNumId w:val="20"/>
  </w:num>
  <w:num w:numId="34">
    <w:abstractNumId w:val="22"/>
  </w:num>
  <w:num w:numId="35">
    <w:abstractNumId w:val="19"/>
  </w:num>
  <w:num w:numId="36">
    <w:abstractNumId w:val="8"/>
  </w:num>
  <w:num w:numId="37">
    <w:abstractNumId w:val="16"/>
  </w:num>
  <w:num w:numId="38">
    <w:abstractNumId w:val="14"/>
  </w:num>
  <w:num w:numId="39">
    <w:abstractNumId w:val="6"/>
  </w:num>
  <w:num w:numId="40">
    <w:abstractNumId w:val="0"/>
  </w:num>
  <w:num w:numId="41">
    <w:abstractNumId w:val="0"/>
  </w:num>
  <w:num w:numId="42">
    <w:abstractNumId w:val="0"/>
  </w:num>
  <w:num w:numId="43">
    <w:abstractNumId w:val="17"/>
  </w:num>
  <w:num w:numId="44">
    <w:abstractNumId w:val="5"/>
  </w:num>
  <w:num w:numId="45">
    <w:abstractNumId w:val="21"/>
  </w:num>
  <w:num w:numId="46">
    <w:abstractNumId w:val="26"/>
  </w:num>
  <w:num w:numId="47">
    <w:abstractNumId w:val="13"/>
  </w:num>
  <w:num w:numId="48">
    <w:abstractNumId w:val="23"/>
  </w:num>
  <w:num w:numId="4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628"/>
    <w:rsid w:val="00005187"/>
    <w:rsid w:val="00005385"/>
    <w:rsid w:val="00007B5F"/>
    <w:rsid w:val="00013C51"/>
    <w:rsid w:val="000140E9"/>
    <w:rsid w:val="000157FB"/>
    <w:rsid w:val="000268DC"/>
    <w:rsid w:val="00030199"/>
    <w:rsid w:val="00030E16"/>
    <w:rsid w:val="000310C1"/>
    <w:rsid w:val="00033E06"/>
    <w:rsid w:val="00034BB7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83CD7"/>
    <w:rsid w:val="00083FA3"/>
    <w:rsid w:val="000862C9"/>
    <w:rsid w:val="0009477A"/>
    <w:rsid w:val="00095411"/>
    <w:rsid w:val="00095EEA"/>
    <w:rsid w:val="000A2D1B"/>
    <w:rsid w:val="000A3457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D2B8B"/>
    <w:rsid w:val="000E13AA"/>
    <w:rsid w:val="000E4F54"/>
    <w:rsid w:val="000E508A"/>
    <w:rsid w:val="000E6C5E"/>
    <w:rsid w:val="000F3623"/>
    <w:rsid w:val="000F3858"/>
    <w:rsid w:val="000F4EB0"/>
    <w:rsid w:val="000F62B4"/>
    <w:rsid w:val="00101080"/>
    <w:rsid w:val="00101DA8"/>
    <w:rsid w:val="001028FE"/>
    <w:rsid w:val="0010308E"/>
    <w:rsid w:val="00103CFC"/>
    <w:rsid w:val="001068BC"/>
    <w:rsid w:val="0010793D"/>
    <w:rsid w:val="00111C63"/>
    <w:rsid w:val="00112293"/>
    <w:rsid w:val="0011364C"/>
    <w:rsid w:val="00124262"/>
    <w:rsid w:val="0013670B"/>
    <w:rsid w:val="001441F7"/>
    <w:rsid w:val="00146324"/>
    <w:rsid w:val="0015338F"/>
    <w:rsid w:val="00161270"/>
    <w:rsid w:val="001623F1"/>
    <w:rsid w:val="001638D7"/>
    <w:rsid w:val="001648F6"/>
    <w:rsid w:val="00175695"/>
    <w:rsid w:val="00175B7E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56E6"/>
    <w:rsid w:val="00267E23"/>
    <w:rsid w:val="00271A81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F07BD"/>
    <w:rsid w:val="002F0CDA"/>
    <w:rsid w:val="00302A19"/>
    <w:rsid w:val="00304489"/>
    <w:rsid w:val="00313CD2"/>
    <w:rsid w:val="0031408F"/>
    <w:rsid w:val="003202FB"/>
    <w:rsid w:val="003208F9"/>
    <w:rsid w:val="00320937"/>
    <w:rsid w:val="00320E54"/>
    <w:rsid w:val="00321AA6"/>
    <w:rsid w:val="00330709"/>
    <w:rsid w:val="00333AAF"/>
    <w:rsid w:val="00337EAB"/>
    <w:rsid w:val="00340077"/>
    <w:rsid w:val="0034227C"/>
    <w:rsid w:val="00352DD4"/>
    <w:rsid w:val="00356C49"/>
    <w:rsid w:val="00356D42"/>
    <w:rsid w:val="00360208"/>
    <w:rsid w:val="0036464E"/>
    <w:rsid w:val="00364BCC"/>
    <w:rsid w:val="00371284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AFE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53E7"/>
    <w:rsid w:val="003D7BB3"/>
    <w:rsid w:val="003F02D4"/>
    <w:rsid w:val="003F0303"/>
    <w:rsid w:val="003F2D0A"/>
    <w:rsid w:val="00401421"/>
    <w:rsid w:val="004052B8"/>
    <w:rsid w:val="00407A12"/>
    <w:rsid w:val="00412325"/>
    <w:rsid w:val="0041612A"/>
    <w:rsid w:val="00427316"/>
    <w:rsid w:val="00432B7B"/>
    <w:rsid w:val="004335C6"/>
    <w:rsid w:val="00434103"/>
    <w:rsid w:val="00435B60"/>
    <w:rsid w:val="004360C5"/>
    <w:rsid w:val="0044349B"/>
    <w:rsid w:val="004473E5"/>
    <w:rsid w:val="00451C35"/>
    <w:rsid w:val="00462728"/>
    <w:rsid w:val="00465AE4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5903"/>
    <w:rsid w:val="004B74C9"/>
    <w:rsid w:val="004C0D91"/>
    <w:rsid w:val="004C5ADA"/>
    <w:rsid w:val="004C7B37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123CC"/>
    <w:rsid w:val="005167A8"/>
    <w:rsid w:val="005178C0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58E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6990"/>
    <w:rsid w:val="0058748D"/>
    <w:rsid w:val="0058759C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7566"/>
    <w:rsid w:val="005C0B31"/>
    <w:rsid w:val="005C1677"/>
    <w:rsid w:val="005C6114"/>
    <w:rsid w:val="005D1049"/>
    <w:rsid w:val="005D4902"/>
    <w:rsid w:val="005D6478"/>
    <w:rsid w:val="005E3993"/>
    <w:rsid w:val="005E5656"/>
    <w:rsid w:val="005E567A"/>
    <w:rsid w:val="005F5BAD"/>
    <w:rsid w:val="005F66A1"/>
    <w:rsid w:val="005F6A48"/>
    <w:rsid w:val="00602115"/>
    <w:rsid w:val="006067AB"/>
    <w:rsid w:val="00614836"/>
    <w:rsid w:val="00620C60"/>
    <w:rsid w:val="0062310A"/>
    <w:rsid w:val="00627C74"/>
    <w:rsid w:val="00635A02"/>
    <w:rsid w:val="00635D12"/>
    <w:rsid w:val="00636BDF"/>
    <w:rsid w:val="00644E56"/>
    <w:rsid w:val="0064635B"/>
    <w:rsid w:val="00652869"/>
    <w:rsid w:val="00654E24"/>
    <w:rsid w:val="00660174"/>
    <w:rsid w:val="006602FE"/>
    <w:rsid w:val="0066295F"/>
    <w:rsid w:val="006657D7"/>
    <w:rsid w:val="00671BA4"/>
    <w:rsid w:val="00672F38"/>
    <w:rsid w:val="006859F4"/>
    <w:rsid w:val="006868EF"/>
    <w:rsid w:val="006875CF"/>
    <w:rsid w:val="00687B56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C7149"/>
    <w:rsid w:val="006D0A7C"/>
    <w:rsid w:val="006E30C6"/>
    <w:rsid w:val="006F058E"/>
    <w:rsid w:val="006F214E"/>
    <w:rsid w:val="006F4C45"/>
    <w:rsid w:val="006F5C29"/>
    <w:rsid w:val="006F605B"/>
    <w:rsid w:val="006F61A8"/>
    <w:rsid w:val="006F7043"/>
    <w:rsid w:val="00701DCE"/>
    <w:rsid w:val="0070442C"/>
    <w:rsid w:val="00704D51"/>
    <w:rsid w:val="00712D88"/>
    <w:rsid w:val="00713087"/>
    <w:rsid w:val="00716742"/>
    <w:rsid w:val="007231E5"/>
    <w:rsid w:val="00727014"/>
    <w:rsid w:val="007332D5"/>
    <w:rsid w:val="0073570A"/>
    <w:rsid w:val="00736075"/>
    <w:rsid w:val="00744DCD"/>
    <w:rsid w:val="00746204"/>
    <w:rsid w:val="00746D57"/>
    <w:rsid w:val="0075176B"/>
    <w:rsid w:val="00753296"/>
    <w:rsid w:val="007534C9"/>
    <w:rsid w:val="00756722"/>
    <w:rsid w:val="00761E2C"/>
    <w:rsid w:val="007625B0"/>
    <w:rsid w:val="00766542"/>
    <w:rsid w:val="00767325"/>
    <w:rsid w:val="00770F63"/>
    <w:rsid w:val="00774794"/>
    <w:rsid w:val="007757A7"/>
    <w:rsid w:val="007764E1"/>
    <w:rsid w:val="00786F9B"/>
    <w:rsid w:val="00794754"/>
    <w:rsid w:val="007956CD"/>
    <w:rsid w:val="007A13FB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2377"/>
    <w:rsid w:val="007F66E7"/>
    <w:rsid w:val="00802E48"/>
    <w:rsid w:val="00803B76"/>
    <w:rsid w:val="00805C3F"/>
    <w:rsid w:val="008075E4"/>
    <w:rsid w:val="0081294E"/>
    <w:rsid w:val="00815315"/>
    <w:rsid w:val="00821DA6"/>
    <w:rsid w:val="00822EE7"/>
    <w:rsid w:val="00825576"/>
    <w:rsid w:val="0083028A"/>
    <w:rsid w:val="008312CF"/>
    <w:rsid w:val="00835E7A"/>
    <w:rsid w:val="00836786"/>
    <w:rsid w:val="008408AE"/>
    <w:rsid w:val="0084251C"/>
    <w:rsid w:val="008440ED"/>
    <w:rsid w:val="008509EB"/>
    <w:rsid w:val="008510D8"/>
    <w:rsid w:val="008511CF"/>
    <w:rsid w:val="00853BCE"/>
    <w:rsid w:val="00855BA3"/>
    <w:rsid w:val="00860106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E12DE"/>
    <w:rsid w:val="008E4AA1"/>
    <w:rsid w:val="008F0231"/>
    <w:rsid w:val="008F2B68"/>
    <w:rsid w:val="008F365A"/>
    <w:rsid w:val="008F455B"/>
    <w:rsid w:val="008F4FF3"/>
    <w:rsid w:val="0090569A"/>
    <w:rsid w:val="00906D49"/>
    <w:rsid w:val="009104FD"/>
    <w:rsid w:val="009112C8"/>
    <w:rsid w:val="009147E3"/>
    <w:rsid w:val="00916167"/>
    <w:rsid w:val="00921050"/>
    <w:rsid w:val="00924077"/>
    <w:rsid w:val="009246E7"/>
    <w:rsid w:val="009247F2"/>
    <w:rsid w:val="00924A1C"/>
    <w:rsid w:val="00930C2E"/>
    <w:rsid w:val="00934325"/>
    <w:rsid w:val="00947157"/>
    <w:rsid w:val="00950C0C"/>
    <w:rsid w:val="00955EC8"/>
    <w:rsid w:val="00960753"/>
    <w:rsid w:val="0096382E"/>
    <w:rsid w:val="009660B4"/>
    <w:rsid w:val="00966813"/>
    <w:rsid w:val="00971133"/>
    <w:rsid w:val="0097319C"/>
    <w:rsid w:val="00981693"/>
    <w:rsid w:val="00982085"/>
    <w:rsid w:val="00982934"/>
    <w:rsid w:val="00984112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40300"/>
    <w:rsid w:val="00A41D30"/>
    <w:rsid w:val="00A51194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812A9"/>
    <w:rsid w:val="00A839DC"/>
    <w:rsid w:val="00A877FD"/>
    <w:rsid w:val="00A9477F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D1648"/>
    <w:rsid w:val="00AD4814"/>
    <w:rsid w:val="00AD58A7"/>
    <w:rsid w:val="00AD6CFC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10EA9"/>
    <w:rsid w:val="00B10EEA"/>
    <w:rsid w:val="00B10FA2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3D0"/>
    <w:rsid w:val="00B678D9"/>
    <w:rsid w:val="00B71D7D"/>
    <w:rsid w:val="00B74B2E"/>
    <w:rsid w:val="00B761F7"/>
    <w:rsid w:val="00B76315"/>
    <w:rsid w:val="00B76551"/>
    <w:rsid w:val="00B80EDE"/>
    <w:rsid w:val="00B92FA0"/>
    <w:rsid w:val="00B94B9F"/>
    <w:rsid w:val="00B97CB7"/>
    <w:rsid w:val="00BA26E1"/>
    <w:rsid w:val="00BA3B16"/>
    <w:rsid w:val="00BA4733"/>
    <w:rsid w:val="00BB57F4"/>
    <w:rsid w:val="00BB5814"/>
    <w:rsid w:val="00BB7078"/>
    <w:rsid w:val="00BC1662"/>
    <w:rsid w:val="00BC7FDF"/>
    <w:rsid w:val="00BD2345"/>
    <w:rsid w:val="00BD2E2D"/>
    <w:rsid w:val="00BD39D7"/>
    <w:rsid w:val="00BD7ECB"/>
    <w:rsid w:val="00BE1917"/>
    <w:rsid w:val="00BE2AB6"/>
    <w:rsid w:val="00BE6B94"/>
    <w:rsid w:val="00BE7202"/>
    <w:rsid w:val="00BE777E"/>
    <w:rsid w:val="00BF3598"/>
    <w:rsid w:val="00BF6C58"/>
    <w:rsid w:val="00C03AF9"/>
    <w:rsid w:val="00C06224"/>
    <w:rsid w:val="00C13082"/>
    <w:rsid w:val="00C1371A"/>
    <w:rsid w:val="00C13F85"/>
    <w:rsid w:val="00C22B51"/>
    <w:rsid w:val="00C23DC5"/>
    <w:rsid w:val="00C25069"/>
    <w:rsid w:val="00C30A90"/>
    <w:rsid w:val="00C32DCA"/>
    <w:rsid w:val="00C32EE8"/>
    <w:rsid w:val="00C34FE1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576EB"/>
    <w:rsid w:val="00C60D0E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3C0E"/>
    <w:rsid w:val="00CB7CD8"/>
    <w:rsid w:val="00CC3DFC"/>
    <w:rsid w:val="00CC4F72"/>
    <w:rsid w:val="00CD01E8"/>
    <w:rsid w:val="00CD0E22"/>
    <w:rsid w:val="00CD1E27"/>
    <w:rsid w:val="00CD5BBD"/>
    <w:rsid w:val="00CE35B0"/>
    <w:rsid w:val="00CE3A64"/>
    <w:rsid w:val="00CE7C31"/>
    <w:rsid w:val="00CF2083"/>
    <w:rsid w:val="00CF2577"/>
    <w:rsid w:val="00CF2761"/>
    <w:rsid w:val="00CF3942"/>
    <w:rsid w:val="00CF6E2D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2AE4"/>
    <w:rsid w:val="00DC4494"/>
    <w:rsid w:val="00DD6528"/>
    <w:rsid w:val="00DD68C3"/>
    <w:rsid w:val="00DE4E52"/>
    <w:rsid w:val="00DE664D"/>
    <w:rsid w:val="00DF2D04"/>
    <w:rsid w:val="00DF7377"/>
    <w:rsid w:val="00E0084C"/>
    <w:rsid w:val="00E0339D"/>
    <w:rsid w:val="00E10972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503D7"/>
    <w:rsid w:val="00E569E9"/>
    <w:rsid w:val="00E62A2F"/>
    <w:rsid w:val="00E7022A"/>
    <w:rsid w:val="00E71C2A"/>
    <w:rsid w:val="00E73C95"/>
    <w:rsid w:val="00E86A1A"/>
    <w:rsid w:val="00E960DE"/>
    <w:rsid w:val="00EA0B6E"/>
    <w:rsid w:val="00EA0F5F"/>
    <w:rsid w:val="00EA2F69"/>
    <w:rsid w:val="00EA4868"/>
    <w:rsid w:val="00EA664A"/>
    <w:rsid w:val="00EB0590"/>
    <w:rsid w:val="00EB15B7"/>
    <w:rsid w:val="00EC380B"/>
    <w:rsid w:val="00ED2EB2"/>
    <w:rsid w:val="00ED5579"/>
    <w:rsid w:val="00ED6732"/>
    <w:rsid w:val="00EE13AA"/>
    <w:rsid w:val="00EE2D3C"/>
    <w:rsid w:val="00EE30CF"/>
    <w:rsid w:val="00EE524B"/>
    <w:rsid w:val="00EE7316"/>
    <w:rsid w:val="00EE7994"/>
    <w:rsid w:val="00EF0235"/>
    <w:rsid w:val="00EF4F6A"/>
    <w:rsid w:val="00EF7371"/>
    <w:rsid w:val="00F020F2"/>
    <w:rsid w:val="00F0757A"/>
    <w:rsid w:val="00F12D54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4268A"/>
    <w:rsid w:val="00F51FC9"/>
    <w:rsid w:val="00F52796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4E63"/>
    <w:rsid w:val="00F85C7A"/>
    <w:rsid w:val="00F87208"/>
    <w:rsid w:val="00F91A84"/>
    <w:rsid w:val="00FA03F8"/>
    <w:rsid w:val="00FA1DC5"/>
    <w:rsid w:val="00FA3B31"/>
    <w:rsid w:val="00FA784E"/>
    <w:rsid w:val="00FB1795"/>
    <w:rsid w:val="00FB390D"/>
    <w:rsid w:val="00FB3F94"/>
    <w:rsid w:val="00FB5878"/>
    <w:rsid w:val="00FC1342"/>
    <w:rsid w:val="00FC1D9B"/>
    <w:rsid w:val="00FC5955"/>
    <w:rsid w:val="00FC6C3F"/>
    <w:rsid w:val="00FC734A"/>
    <w:rsid w:val="00FD4F4F"/>
    <w:rsid w:val="00FD657D"/>
    <w:rsid w:val="00FE0E60"/>
    <w:rsid w:val="00FE14B7"/>
    <w:rsid w:val="00FE4072"/>
    <w:rsid w:val="00FE5D7B"/>
    <w:rsid w:val="00FE75B2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link w:val="Ttulo2Car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link w:val="Ttulo3Car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302A19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302A19"/>
    <w:rPr>
      <w:rFonts w:ascii="Arial" w:hAnsi="Arial" w:cs="Arial"/>
      <w:b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link w:val="Ttulo2Car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link w:val="Ttulo3Car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302A19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302A19"/>
    <w:rPr>
      <w:rFonts w:ascii="Arial" w:hAnsi="Arial" w:cs="Arial"/>
      <w:b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E9FBC172BA4ABFAD7BDD7CCFB11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5792D-578F-492F-8D0F-1DCD2B9E9167}"/>
      </w:docPartPr>
      <w:docPartBody>
        <w:p w:rsidR="00A33F38" w:rsidRDefault="00145868">
          <w:pPr>
            <w:pStyle w:val="5EE9FBC172BA4ABFAD7BDD7CCFB11479"/>
          </w:pPr>
          <w:r w:rsidRPr="00C47076">
            <w:rPr>
              <w:rStyle w:val="Textodelmarcadordeposicin"/>
            </w:rPr>
            <w:t>[Palabras clave]</w:t>
          </w:r>
        </w:p>
      </w:docPartBody>
    </w:docPart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1215E4"/>
    <w:rsid w:val="00145868"/>
    <w:rsid w:val="003137C8"/>
    <w:rsid w:val="00530292"/>
    <w:rsid w:val="009F44F8"/>
    <w:rsid w:val="00A33F38"/>
    <w:rsid w:val="00AC092B"/>
    <w:rsid w:val="00C57749"/>
    <w:rsid w:val="00E6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19D55-A660-46D3-B711-CEF9565EE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58</TotalTime>
  <Pages>5</Pages>
  <Words>685</Words>
  <Characters>3773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CUS.01.01 RecibirTrámite</vt:lpstr>
      <vt:lpstr>&lt;Nombre del Proyecto&gt;</vt:lpstr>
    </vt:vector>
  </TitlesOfParts>
  <Manager>OFICIALÍA MAYOR</Manager>
  <Company>SECRETARÍA DE COMUNICACIONES Y TRANSPORTES</Company>
  <LinksUpToDate>false</LinksUpToDate>
  <CharactersWithSpaces>4450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RecibirTrámite</dc:title>
  <dc:subject>UNIDAD DE TECNOLOGÍAS DE INFORMACIÓN Y COMUNICACIONES</dc:subject>
  <dc:creator>admin</dc:creator>
  <cp:keywords>Sistema Integral de Aeronáutica Civil</cp:keywords>
  <cp:lastModifiedBy>admin</cp:lastModifiedBy>
  <cp:revision>10</cp:revision>
  <cp:lastPrinted>2010-10-19T18:40:00Z</cp:lastPrinted>
  <dcterms:created xsi:type="dcterms:W3CDTF">2011-11-24T23:20:00Z</dcterms:created>
  <dcterms:modified xsi:type="dcterms:W3CDTF">2011-11-29T22:26:00Z</dcterms:modified>
</cp:coreProperties>
</file>