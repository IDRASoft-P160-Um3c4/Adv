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AA7D90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410963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A52168">
            <w:rPr>
              <w:rFonts w:cs="Arial"/>
            </w:rPr>
            <w:t xml:space="preserve"> de Caso de Uso de Sistema: </w:t>
          </w:r>
          <w:proofErr w:type="spellStart"/>
          <w:r w:rsidR="00103367">
            <w:rPr>
              <w:rFonts w:cs="Arial"/>
            </w:rPr>
            <w:t>ModificarTrámite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A52168" w:rsidRDefault="008B14EA" w:rsidP="00A52168">
      <w:pPr>
        <w:pStyle w:val="InfoBlue"/>
        <w:rPr>
          <w:rFonts w:ascii="Arial" w:hAnsi="Arial" w:cs="Arial"/>
        </w:rPr>
        <w:sectPr w:rsidR="008B14EA" w:rsidRPr="00A52168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B75E62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50227" w:history="1">
        <w:r w:rsidR="00B75E62" w:rsidRPr="00FF3334">
          <w:rPr>
            <w:rStyle w:val="Hipervnculo"/>
            <w:noProof/>
          </w:rPr>
          <w:t>1</w:t>
        </w:r>
        <w:r w:rsidR="00B75E62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75E62" w:rsidRPr="00FF3334">
          <w:rPr>
            <w:rStyle w:val="Hipervnculo"/>
            <w:noProof/>
          </w:rPr>
          <w:t>Introducción</w:t>
        </w:r>
        <w:r w:rsidR="00B75E62">
          <w:rPr>
            <w:noProof/>
            <w:webHidden/>
          </w:rPr>
          <w:tab/>
        </w:r>
        <w:r w:rsidR="00B75E62">
          <w:rPr>
            <w:noProof/>
            <w:webHidden/>
          </w:rPr>
          <w:fldChar w:fldCharType="begin"/>
        </w:r>
        <w:r w:rsidR="00B75E62">
          <w:rPr>
            <w:noProof/>
            <w:webHidden/>
          </w:rPr>
          <w:instrText xml:space="preserve"> PAGEREF _Toc310350227 \h </w:instrText>
        </w:r>
        <w:r w:rsidR="00B75E62">
          <w:rPr>
            <w:noProof/>
            <w:webHidden/>
          </w:rPr>
        </w:r>
        <w:r w:rsidR="00B75E62">
          <w:rPr>
            <w:noProof/>
            <w:webHidden/>
          </w:rPr>
          <w:fldChar w:fldCharType="separate"/>
        </w:r>
        <w:r w:rsidR="00B75E62">
          <w:rPr>
            <w:noProof/>
            <w:webHidden/>
          </w:rPr>
          <w:t>4</w:t>
        </w:r>
        <w:r w:rsidR="00B75E62"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28" w:history="1">
        <w:r w:rsidRPr="00FF3334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29" w:history="1">
        <w:r w:rsidRPr="00FF3334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30" w:history="1">
        <w:r w:rsidRPr="00FF3334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31" w:history="1">
        <w:r w:rsidRPr="00FF3334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  <w:lang w:val="es-ES"/>
          </w:rPr>
          <w:t>Modificar Trámites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32" w:history="1">
        <w:r w:rsidRPr="00FF333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33" w:history="1">
        <w:r w:rsidRPr="00FF3334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34" w:history="1">
        <w:r w:rsidRPr="00FF3334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0235" w:history="1">
        <w:r w:rsidRPr="00FF3334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F3334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_Toc310350235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5E62" w:rsidRDefault="00B75E6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0236" w:history="1">
        <w:r w:rsidRPr="00FF3334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F3334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_Toc310350236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37" w:history="1">
        <w:r w:rsidRPr="00FF3334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0238" w:history="1">
        <w:r w:rsidRPr="00FF3334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F3334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_Toc310350238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39" w:history="1">
        <w:r w:rsidRPr="00FF3334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40" w:history="1">
        <w:r w:rsidRPr="00FF3334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41" w:history="1">
        <w:r w:rsidRPr="00FF3334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42" w:history="1">
        <w:r w:rsidRPr="00FF3334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5E62" w:rsidRDefault="00B75E6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0243" w:history="1">
        <w:r w:rsidRPr="00FF3334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3334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A52168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ModificarTrámite</w:t>
          </w:r>
          <w:proofErr w:type="spellEnd"/>
        </w:p>
      </w:sdtContent>
    </w:sdt>
    <w:p w:rsidR="00AA7D90" w:rsidRPr="0004119B" w:rsidRDefault="00AA7D90" w:rsidP="00AA7D90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0" w:name="_Toc288663442"/>
      <w:bookmarkStart w:id="1" w:name="_Toc250373386"/>
      <w:bookmarkStart w:id="2" w:name="_Toc263244842"/>
      <w:bookmarkStart w:id="3" w:name="_Toc306206219"/>
      <w:bookmarkStart w:id="4" w:name="_Toc310346751"/>
      <w:bookmarkStart w:id="5" w:name="_Toc310350227"/>
      <w:r w:rsidRPr="0004119B">
        <w:t>Introducción</w:t>
      </w:r>
      <w:bookmarkEnd w:id="3"/>
      <w:bookmarkEnd w:id="4"/>
      <w:bookmarkEnd w:id="5"/>
    </w:p>
    <w:p w:rsidR="00AA7D90" w:rsidRPr="0004119B" w:rsidRDefault="00AA7D90" w:rsidP="00AA7D90">
      <w:pPr>
        <w:pStyle w:val="Ttulo2"/>
        <w:widowControl w:val="0"/>
        <w:spacing w:before="120" w:after="0"/>
        <w:ind w:left="0" w:firstLine="0"/>
        <w:jc w:val="both"/>
      </w:pPr>
      <w:bookmarkStart w:id="6" w:name="_Toc288661800"/>
      <w:bookmarkStart w:id="7" w:name="_Toc306206220"/>
      <w:bookmarkStart w:id="8" w:name="_Toc94609180"/>
      <w:bookmarkStart w:id="9" w:name="_Toc310346752"/>
      <w:bookmarkStart w:id="10" w:name="_Toc310350228"/>
      <w:r w:rsidRPr="0004119B">
        <w:t>Objetivo</w:t>
      </w:r>
      <w:bookmarkEnd w:id="6"/>
      <w:bookmarkEnd w:id="7"/>
      <w:bookmarkEnd w:id="9"/>
      <w:bookmarkEnd w:id="10"/>
    </w:p>
    <w:p w:rsidR="00AA7D90" w:rsidRPr="0004119B" w:rsidRDefault="00AA7D90" w:rsidP="00AA7D90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 w:rsidR="00B75E62">
        <w:rPr>
          <w:rFonts w:cs="Arial"/>
        </w:rPr>
        <w:t xml:space="preserve">llevar acabo modificaciones a las </w:t>
      </w:r>
      <w:r>
        <w:rPr>
          <w:rFonts w:cs="Arial"/>
        </w:rPr>
        <w:t xml:space="preserve">solicitudes </w:t>
      </w:r>
      <w:r w:rsidRPr="0004119B">
        <w:rPr>
          <w:rFonts w:cs="Arial"/>
        </w:rPr>
        <w:t>de los trámites en ventanilla única.</w:t>
      </w:r>
    </w:p>
    <w:p w:rsidR="00AA7D90" w:rsidRDefault="00AA7D90" w:rsidP="00AA7D90">
      <w:pPr>
        <w:pStyle w:val="Ttulo2"/>
        <w:widowControl w:val="0"/>
        <w:spacing w:before="120" w:after="0"/>
        <w:ind w:left="0" w:firstLine="0"/>
        <w:jc w:val="both"/>
      </w:pPr>
      <w:bookmarkStart w:id="11" w:name="_Toc288661801"/>
      <w:bookmarkStart w:id="12" w:name="_Toc306206221"/>
      <w:bookmarkStart w:id="13" w:name="_Toc310346753"/>
      <w:bookmarkStart w:id="14" w:name="_Toc310350229"/>
      <w:r w:rsidRPr="0004119B">
        <w:t>Definiciones, acrónimos y abreviaturas</w:t>
      </w:r>
      <w:bookmarkEnd w:id="11"/>
      <w:bookmarkEnd w:id="12"/>
      <w:bookmarkEnd w:id="13"/>
      <w:bookmarkEnd w:id="14"/>
    </w:p>
    <w:p w:rsidR="00AA7D90" w:rsidRPr="004F3352" w:rsidRDefault="00AA7D90" w:rsidP="00AA7D90">
      <w:pPr>
        <w:rPr>
          <w:lang w:val="es-ES"/>
        </w:rPr>
      </w:pPr>
      <w:r>
        <w:rPr>
          <w:lang w:val="es-ES"/>
        </w:rPr>
        <w:t>N/A</w:t>
      </w:r>
    </w:p>
    <w:p w:rsidR="00AA7D90" w:rsidRPr="0004119B" w:rsidRDefault="00AA7D90" w:rsidP="00AA7D90">
      <w:pPr>
        <w:pStyle w:val="Ttulo2"/>
        <w:widowControl w:val="0"/>
        <w:spacing w:before="120" w:after="0"/>
        <w:ind w:left="0" w:firstLine="0"/>
        <w:jc w:val="both"/>
      </w:pPr>
      <w:bookmarkStart w:id="15" w:name="_Toc288661802"/>
      <w:bookmarkStart w:id="16" w:name="_Toc306206222"/>
      <w:bookmarkStart w:id="17" w:name="_Toc310346754"/>
      <w:bookmarkStart w:id="18" w:name="_Toc310350230"/>
      <w:r w:rsidRPr="0004119B">
        <w:t>Referencias</w:t>
      </w:r>
      <w:bookmarkEnd w:id="15"/>
      <w:bookmarkEnd w:id="16"/>
      <w:bookmarkEnd w:id="17"/>
      <w:bookmarkEnd w:id="18"/>
    </w:p>
    <w:p w:rsidR="00AA7D90" w:rsidRDefault="00AA7D90" w:rsidP="00AA7D90">
      <w:pPr>
        <w:pStyle w:val="Prrafodelista"/>
        <w:numPr>
          <w:ilvl w:val="0"/>
          <w:numId w:val="50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AA7D90" w:rsidRPr="004F3352" w:rsidRDefault="00AA7D90" w:rsidP="00AA7D90">
      <w:pPr>
        <w:pStyle w:val="Prrafodelista"/>
        <w:numPr>
          <w:ilvl w:val="0"/>
          <w:numId w:val="50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AA7D90" w:rsidRPr="0004119B" w:rsidRDefault="00B75E62" w:rsidP="00AA7D90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9" w:name="_Toc310350231"/>
      <w:r>
        <w:rPr>
          <w:lang w:val="es-ES"/>
        </w:rPr>
        <w:t>Modificar Trámites</w:t>
      </w:r>
      <w:bookmarkEnd w:id="19"/>
    </w:p>
    <w:p w:rsidR="00B654BD" w:rsidRPr="00D702C4" w:rsidRDefault="00B654BD" w:rsidP="00F747FA">
      <w:pPr>
        <w:pStyle w:val="Ttulo2"/>
      </w:pPr>
      <w:bookmarkStart w:id="20" w:name="_Toc310350232"/>
      <w:bookmarkEnd w:id="8"/>
      <w:r w:rsidRPr="00D702C4">
        <w:t>Descripción Breve</w:t>
      </w:r>
      <w:bookmarkEnd w:id="1"/>
      <w:bookmarkEnd w:id="2"/>
      <w:bookmarkEnd w:id="2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B75E62">
        <w:rPr>
          <w:rFonts w:cs="Arial"/>
        </w:rPr>
        <w:t>realiza modificaciones a</w:t>
      </w:r>
      <w:r w:rsidRPr="00D702C4">
        <w:rPr>
          <w:rFonts w:cs="Arial"/>
        </w:rPr>
        <w:t xml:space="preserve"> una solicitud</w:t>
      </w:r>
      <w:r w:rsidR="00B75E62">
        <w:rPr>
          <w:rFonts w:cs="Arial"/>
        </w:rPr>
        <w:t>es</w:t>
      </w:r>
      <w:r w:rsidRPr="00D702C4">
        <w:rPr>
          <w:rFonts w:cs="Arial"/>
        </w:rPr>
        <w:t xml:space="preserve"> de </w:t>
      </w:r>
      <w:r w:rsidR="00F7633E">
        <w:rPr>
          <w:rFonts w:cs="Arial"/>
        </w:rPr>
        <w:t>trámite</w:t>
      </w:r>
      <w:r w:rsidRPr="00D702C4">
        <w:rPr>
          <w:rFonts w:cs="Arial"/>
        </w:rPr>
        <w:t xml:space="preserve"> ingresando los datos </w:t>
      </w:r>
      <w:r w:rsidR="00B75E62">
        <w:rPr>
          <w:rFonts w:cs="Arial"/>
        </w:rPr>
        <w:t>correspondientes</w:t>
      </w:r>
      <w:r w:rsidRPr="00D702C4">
        <w:rPr>
          <w:rFonts w:cs="Arial"/>
        </w:rPr>
        <w:t xml:space="preserve"> </w:t>
      </w:r>
      <w:r w:rsidR="00B75E62">
        <w:rPr>
          <w:rFonts w:cs="Arial"/>
        </w:rPr>
        <w:t xml:space="preserve">de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1" w:name="_Toc250373387"/>
      <w:bookmarkStart w:id="22" w:name="_Toc263244843"/>
      <w:bookmarkStart w:id="23" w:name="_Toc310350233"/>
      <w:r w:rsidRPr="00D702C4">
        <w:t>Actores</w:t>
      </w:r>
      <w:bookmarkEnd w:id="21"/>
      <w:bookmarkEnd w:id="22"/>
      <w:bookmarkEnd w:id="23"/>
    </w:p>
    <w:p w:rsidR="002E5A01" w:rsidRDefault="00B654BD" w:rsidP="00B654BD">
      <w:pPr>
        <w:spacing w:line="276" w:lineRule="auto"/>
        <w:rPr>
          <w:rFonts w:cs="Arial"/>
        </w:rPr>
      </w:pPr>
      <w:bookmarkStart w:id="24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35039E" w:rsidRDefault="0035039E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5" w:name="_Toc263244844"/>
      <w:bookmarkStart w:id="26" w:name="_Toc310350234"/>
      <w:r w:rsidRPr="00D702C4">
        <w:t>Condiciones Previas</w:t>
      </w:r>
      <w:bookmarkEnd w:id="24"/>
      <w:bookmarkEnd w:id="25"/>
      <w:bookmarkEnd w:id="26"/>
    </w:p>
    <w:p w:rsidR="00B654BD" w:rsidRPr="00D702C4" w:rsidRDefault="00B654BD" w:rsidP="00F747FA">
      <w:pPr>
        <w:pStyle w:val="Ttulo3"/>
      </w:pPr>
      <w:bookmarkStart w:id="27" w:name="_Toc250373389"/>
      <w:bookmarkStart w:id="28" w:name="_Toc263244845"/>
      <w:bookmarkStart w:id="29" w:name="_Toc310350235"/>
      <w:r w:rsidRPr="00D702C4">
        <w:t>El usuario deberá iniciar sesión en el sistema.</w:t>
      </w:r>
      <w:bookmarkEnd w:id="27"/>
      <w:bookmarkEnd w:id="28"/>
      <w:bookmarkEnd w:id="29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0" w:name="_Toc250373390"/>
      <w:bookmarkStart w:id="31" w:name="_Toc263244846"/>
      <w:bookmarkStart w:id="32" w:name="_Toc310350236"/>
      <w:r w:rsidRPr="00D702C4">
        <w:t xml:space="preserve">El usuario deberá ubicarse en la pantalla </w:t>
      </w:r>
      <w:bookmarkEnd w:id="30"/>
      <w:bookmarkEnd w:id="31"/>
      <w:r w:rsidR="007F16D9">
        <w:t>indicada.</w:t>
      </w:r>
      <w:bookmarkEnd w:id="32"/>
    </w:p>
    <w:p w:rsidR="00B654BD" w:rsidRPr="00D702C4" w:rsidRDefault="00BB3A2E" w:rsidP="00B654BD">
      <w:pPr>
        <w:rPr>
          <w:rFonts w:cs="Arial"/>
        </w:rPr>
      </w:pPr>
      <w:r>
        <w:rPr>
          <w:rFonts w:cs="Arial"/>
        </w:rPr>
        <w:t>E</w:t>
      </w:r>
      <w:r w:rsidR="00B654BD"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="00B654BD"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="00B654BD" w:rsidRPr="00D702C4">
        <w:rPr>
          <w:rFonts w:cs="Arial"/>
        </w:rPr>
        <w:t xml:space="preserve">”, </w:t>
      </w:r>
      <w:r w:rsidRPr="00D702C4">
        <w:rPr>
          <w:rFonts w:cs="Arial"/>
        </w:rPr>
        <w:t>seleccionar la opción “</w:t>
      </w:r>
      <w:r w:rsidR="00B75E62">
        <w:rPr>
          <w:rFonts w:cs="Arial"/>
        </w:rPr>
        <w:t>Modificar trámite</w:t>
      </w:r>
      <w:r w:rsidRPr="00D702C4">
        <w:rPr>
          <w:rFonts w:cs="Arial"/>
        </w:rPr>
        <w:t xml:space="preserve">”, </w:t>
      </w:r>
      <w:r w:rsidR="00B654BD" w:rsidRPr="00D702C4">
        <w:rPr>
          <w:rFonts w:cs="Arial"/>
        </w:rPr>
        <w:t xml:space="preserve">al realizar esto, el sistema presentará al usuario la pantalla </w:t>
      </w:r>
      <w:r w:rsidR="00B75E62">
        <w:rPr>
          <w:rFonts w:cs="Arial"/>
        </w:rPr>
        <w:t>MODIFICAR TRÁMITE.</w:t>
      </w:r>
    </w:p>
    <w:p w:rsidR="00B654BD" w:rsidRPr="00D702C4" w:rsidRDefault="00B654BD" w:rsidP="00F747FA">
      <w:pPr>
        <w:pStyle w:val="Ttulo2"/>
      </w:pPr>
      <w:bookmarkStart w:id="33" w:name="_Toc250373391"/>
      <w:bookmarkStart w:id="34" w:name="_Toc263244848"/>
      <w:bookmarkStart w:id="35" w:name="_Toc310350237"/>
      <w:r w:rsidRPr="00D702C4">
        <w:t>Flujo de Eventos</w:t>
      </w:r>
      <w:bookmarkEnd w:id="33"/>
      <w:bookmarkEnd w:id="34"/>
      <w:bookmarkEnd w:id="35"/>
    </w:p>
    <w:p w:rsidR="00B654BD" w:rsidRPr="00D702C4" w:rsidRDefault="00B654BD" w:rsidP="00F747FA">
      <w:pPr>
        <w:pStyle w:val="Ttulo3"/>
      </w:pPr>
      <w:bookmarkStart w:id="36" w:name="_Toc250373392"/>
      <w:bookmarkStart w:id="37" w:name="_Toc263244849"/>
      <w:bookmarkStart w:id="38" w:name="_Toc310350238"/>
      <w:r w:rsidRPr="00D702C4">
        <w:t>Flujo Básico</w:t>
      </w:r>
      <w:bookmarkEnd w:id="36"/>
      <w:bookmarkEnd w:id="37"/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D05DD3" w:rsidP="0054060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99523E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91B2D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los</w:t>
            </w:r>
            <w:r w:rsidR="00E91B2D">
              <w:rPr>
                <w:rFonts w:cs="Arial"/>
              </w:rPr>
              <w:t xml:space="preserve"> datos del filtro:</w:t>
            </w:r>
          </w:p>
          <w:p w:rsidR="0099523E" w:rsidRPr="00E91B2D" w:rsidRDefault="00E91B2D" w:rsidP="00E91B2D">
            <w:pPr>
              <w:pStyle w:val="Prrafodelista"/>
              <w:numPr>
                <w:ilvl w:val="0"/>
                <w:numId w:val="49"/>
              </w:numPr>
              <w:spacing w:before="240"/>
              <w:rPr>
                <w:rFonts w:cs="Arial"/>
              </w:rPr>
            </w:pPr>
            <w:r w:rsidRPr="00E91B2D">
              <w:rPr>
                <w:rFonts w:cs="Arial"/>
              </w:rPr>
              <w:t>Descripción del registro del trámite.</w:t>
            </w:r>
          </w:p>
          <w:p w:rsidR="00E91B2D" w:rsidRPr="00E91B2D" w:rsidRDefault="00E91B2D" w:rsidP="00E91B2D">
            <w:pPr>
              <w:pStyle w:val="Prrafodelista"/>
              <w:numPr>
                <w:ilvl w:val="0"/>
                <w:numId w:val="49"/>
              </w:numPr>
              <w:spacing w:before="240"/>
              <w:rPr>
                <w:rFonts w:cs="Arial"/>
              </w:rPr>
            </w:pPr>
            <w:r w:rsidRPr="00E91B2D">
              <w:rPr>
                <w:rFonts w:cs="Arial"/>
              </w:rPr>
              <w:lastRenderedPageBreak/>
              <w:t>Requisitos Entregados</w:t>
            </w:r>
          </w:p>
          <w:p w:rsidR="00E91B2D" w:rsidRPr="00E91B2D" w:rsidRDefault="00E91B2D" w:rsidP="00E91B2D">
            <w:pPr>
              <w:pStyle w:val="Prrafodelista"/>
              <w:numPr>
                <w:ilvl w:val="0"/>
                <w:numId w:val="49"/>
              </w:numPr>
              <w:spacing w:before="240"/>
              <w:rPr>
                <w:rFonts w:cs="Arial"/>
              </w:rPr>
            </w:pPr>
            <w:r w:rsidRPr="00E91B2D">
              <w:rPr>
                <w:rFonts w:cs="Arial"/>
              </w:rPr>
              <w:t>Requisitos Pendientes</w:t>
            </w:r>
          </w:p>
          <w:p w:rsidR="0099523E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informado algún criterio de búsqueda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99523E" w:rsidRPr="006368D1" w:rsidRDefault="0099523E" w:rsidP="0099523E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</w:t>
            </w:r>
            <w:bookmarkStart w:id="39" w:name="OLE_LINK1"/>
            <w:bookmarkStart w:id="40" w:name="OLE_LINK2"/>
            <w:r w:rsidRPr="006368D1">
              <w:rPr>
                <w:rFonts w:cs="Arial"/>
              </w:rPr>
              <w:t xml:space="preserve">documento DSTMSG Mensajes del Sistema </w:t>
            </w:r>
            <w:r w:rsidR="00E91B2D">
              <w:rPr>
                <w:rFonts w:cs="Arial"/>
                <w:b/>
              </w:rPr>
              <w:t>(MSG</w:t>
            </w:r>
            <w:r w:rsidRPr="00E91B2D">
              <w:rPr>
                <w:rFonts w:cs="Arial"/>
                <w:b/>
              </w:rPr>
              <w:t>1</w:t>
            </w:r>
            <w:r w:rsidR="00E91B2D">
              <w:rPr>
                <w:rFonts w:cs="Arial"/>
                <w:b/>
              </w:rPr>
              <w:t>4</w:t>
            </w:r>
            <w:r w:rsidRPr="00E91B2D">
              <w:rPr>
                <w:rFonts w:cs="Arial"/>
                <w:b/>
              </w:rPr>
              <w:t>).</w:t>
            </w:r>
            <w:bookmarkEnd w:id="39"/>
            <w:bookmarkEnd w:id="40"/>
          </w:p>
          <w:p w:rsidR="00E91B2D" w:rsidRPr="006368D1" w:rsidRDefault="00E91B2D" w:rsidP="00E91B2D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</w:t>
            </w:r>
            <w:r>
              <w:rPr>
                <w:rFonts w:cs="Arial"/>
              </w:rPr>
              <w:t xml:space="preserve">sistema no encuentre datos del filtro  </w:t>
            </w:r>
          </w:p>
          <w:p w:rsidR="00E91B2D" w:rsidRPr="00D702C4" w:rsidRDefault="00E91B2D" w:rsidP="00E91B2D">
            <w:pPr>
              <w:rPr>
                <w:rFonts w:cs="Arial"/>
              </w:rPr>
            </w:pP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>
              <w:rPr>
                <w:rFonts w:cs="Arial"/>
                <w:b/>
              </w:rPr>
              <w:t>BuscarSolicitud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82BAC" w:rsidP="002C58A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E91B2D" w:rsidP="00E91B2D">
            <w:pPr>
              <w:rPr>
                <w:rFonts w:cs="Arial"/>
              </w:rPr>
            </w:pPr>
            <w:r>
              <w:rPr>
                <w:rFonts w:cs="Arial"/>
              </w:rPr>
              <w:t>Selecciona la opción “Editar”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B654B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82BAC">
              <w:rPr>
                <w:rFonts w:cs="Arial"/>
              </w:rPr>
              <w:t>4</w:t>
            </w:r>
          </w:p>
        </w:tc>
        <w:tc>
          <w:tcPr>
            <w:tcW w:w="2117" w:type="pct"/>
            <w:vAlign w:val="center"/>
          </w:tcPr>
          <w:p w:rsidR="00B654BD" w:rsidRPr="00D702C4" w:rsidRDefault="00E91B2D" w:rsidP="00E91B2D">
            <w:pPr>
              <w:rPr>
                <w:rFonts w:cs="Arial"/>
              </w:rPr>
            </w:pPr>
            <w:r>
              <w:rPr>
                <w:rFonts w:cs="Arial"/>
              </w:rPr>
              <w:t>Habilita campos editables de la pantalla “Descripción del registro del trámite”.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82BAC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2C58AD" w:rsidRPr="00D702C4" w:rsidRDefault="00E91B2D" w:rsidP="005A1684">
            <w:pPr>
              <w:rPr>
                <w:rFonts w:cs="Arial"/>
              </w:rPr>
            </w:pPr>
            <w:r>
              <w:rPr>
                <w:rFonts w:cs="Arial"/>
              </w:rPr>
              <w:t>Edita los datos correspondientes al trámite.</w:t>
            </w:r>
          </w:p>
        </w:tc>
        <w:tc>
          <w:tcPr>
            <w:tcW w:w="303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382BAC" w:rsidRPr="00382BAC" w:rsidRDefault="00382BAC" w:rsidP="00382BAC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Excepción1: En caso de que el usuario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seleccione la opción “Cancelar” </w:t>
            </w:r>
            <w:r w:rsidRPr="00382BAC">
              <w:rPr>
                <w:rFonts w:cs="Arial"/>
                <w:b/>
              </w:rPr>
              <w:t>Ir al punto 07.</w:t>
            </w:r>
          </w:p>
          <w:p w:rsidR="00382BAC" w:rsidRPr="006368D1" w:rsidRDefault="00382BAC" w:rsidP="00382BAC">
            <w:pPr>
              <w:spacing w:before="240"/>
              <w:rPr>
                <w:rFonts w:cs="Arial"/>
              </w:rPr>
            </w:pPr>
          </w:p>
          <w:p w:rsidR="002C58AD" w:rsidRPr="00382BAC" w:rsidRDefault="00382BAC" w:rsidP="00382BAC">
            <w:pPr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</w:t>
            </w:r>
            <w:r>
              <w:rPr>
                <w:rFonts w:cs="Arial"/>
              </w:rPr>
              <w:t>En caso de que el usuario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seleccione la opción “Gradar cambios” </w:t>
            </w:r>
            <w:r w:rsidRPr="00382BAC">
              <w:rPr>
                <w:rFonts w:cs="Arial"/>
                <w:b/>
              </w:rPr>
              <w:t xml:space="preserve">Ir al punto </w:t>
            </w:r>
            <w:r>
              <w:rPr>
                <w:rFonts w:cs="Arial"/>
                <w:b/>
              </w:rPr>
              <w:t>08.</w:t>
            </w:r>
            <w:r w:rsidRPr="00382BAC">
              <w:rPr>
                <w:rFonts w:cs="Arial"/>
                <w:b/>
              </w:rPr>
              <w:t xml:space="preserve">  </w:t>
            </w:r>
          </w:p>
        </w:tc>
        <w:tc>
          <w:tcPr>
            <w:tcW w:w="303" w:type="pct"/>
            <w:vAlign w:val="center"/>
          </w:tcPr>
          <w:p w:rsidR="002C58AD" w:rsidRDefault="00382BAC" w:rsidP="003F02D4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CC4F72" w:rsidRDefault="00382BAC" w:rsidP="003D53E7">
            <w:pPr>
              <w:rPr>
                <w:rFonts w:cs="Arial"/>
              </w:rPr>
            </w:pPr>
            <w:r>
              <w:rPr>
                <w:rFonts w:cs="Arial"/>
              </w:rPr>
              <w:t>No guarda cambio y deshabilita campos editables.</w:t>
            </w:r>
          </w:p>
        </w:tc>
      </w:tr>
      <w:tr w:rsidR="00382BAC" w:rsidRPr="00D702C4" w:rsidTr="00D00A56">
        <w:tc>
          <w:tcPr>
            <w:tcW w:w="382" w:type="pct"/>
            <w:vAlign w:val="center"/>
          </w:tcPr>
          <w:p w:rsidR="00382BAC" w:rsidRDefault="00382BAC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382BAC" w:rsidRDefault="00382BAC" w:rsidP="00382BAC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382BAC" w:rsidRDefault="00382BAC" w:rsidP="003F02D4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382BAC" w:rsidRDefault="00382BAC" w:rsidP="003D53E7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440D10" w:rsidP="00D00A5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98" w:type="pct"/>
            <w:vAlign w:val="center"/>
          </w:tcPr>
          <w:p w:rsidR="00440D10" w:rsidRPr="00BB5814" w:rsidRDefault="00440D10" w:rsidP="00440D10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  <w:p w:rsidR="00527153" w:rsidRPr="00440D10" w:rsidRDefault="00440D10" w:rsidP="006368D1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“Reporte”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Pr="00007B5F">
              <w:rPr>
                <w:rFonts w:cs="Arial"/>
                <w:b/>
              </w:rPr>
              <w:t>GenerarReporte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  <w:tc>
          <w:tcPr>
            <w:tcW w:w="303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</w:tr>
      <w:tr w:rsidR="003B1FBE" w:rsidRPr="00D702C4" w:rsidTr="007100DE">
        <w:tc>
          <w:tcPr>
            <w:tcW w:w="382" w:type="pct"/>
            <w:vAlign w:val="center"/>
          </w:tcPr>
          <w:p w:rsidR="003B1FBE" w:rsidRDefault="00440D10" w:rsidP="007100D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98" w:type="pct"/>
            <w:vAlign w:val="center"/>
          </w:tcPr>
          <w:p w:rsidR="003B1FBE" w:rsidRPr="00D702C4" w:rsidRDefault="003B1FBE" w:rsidP="007100DE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3B1FBE" w:rsidRDefault="003B1FBE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B1FBE" w:rsidRDefault="003B1FBE" w:rsidP="007100DE">
            <w:pPr>
              <w:rPr>
                <w:rFonts w:cs="Arial"/>
              </w:rPr>
            </w:pPr>
          </w:p>
        </w:tc>
      </w:tr>
    </w:tbl>
    <w:p w:rsidR="007625B0" w:rsidRDefault="007625B0"/>
    <w:p w:rsidR="00B654BD" w:rsidRDefault="00AB2AB8" w:rsidP="00F747FA">
      <w:pPr>
        <w:pStyle w:val="Ttulo2"/>
      </w:pPr>
      <w:bookmarkStart w:id="41" w:name="_Toc310350239"/>
      <w:r>
        <w:t>Flujos alternos</w:t>
      </w:r>
      <w:bookmarkEnd w:id="41"/>
    </w:p>
    <w:p w:rsidR="00440D10" w:rsidRPr="00440D10" w:rsidRDefault="00440D10" w:rsidP="00440D10">
      <w:pPr>
        <w:rPr>
          <w:lang w:val="es-ES"/>
        </w:rPr>
      </w:pPr>
      <w:r>
        <w:rPr>
          <w:lang w:val="es-ES"/>
        </w:rPr>
        <w:t>No aplica</w:t>
      </w:r>
    </w:p>
    <w:p w:rsidR="00AB2AB8" w:rsidRPr="00D702C4" w:rsidRDefault="00AB2AB8" w:rsidP="00AB2AB8">
      <w:pPr>
        <w:pStyle w:val="Ttulo2"/>
      </w:pPr>
      <w:bookmarkStart w:id="42" w:name="_Toc310350240"/>
      <w:r w:rsidRPr="00D702C4">
        <w:t>Condiciones Posteriores</w:t>
      </w:r>
      <w:bookmarkEnd w:id="42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A52168" w:rsidRDefault="00B654BD" w:rsidP="00A52168">
      <w:pPr>
        <w:pStyle w:val="Ttulo2"/>
      </w:pPr>
      <w:bookmarkStart w:id="43" w:name="_Toc250373395"/>
      <w:bookmarkStart w:id="44" w:name="_Toc263244851"/>
      <w:bookmarkStart w:id="45" w:name="_Toc310350241"/>
      <w:r w:rsidRPr="00D702C4">
        <w:lastRenderedPageBreak/>
        <w:t>Diagrama</w:t>
      </w:r>
      <w:bookmarkEnd w:id="43"/>
      <w:bookmarkEnd w:id="44"/>
      <w:bookmarkEnd w:id="45"/>
    </w:p>
    <w:p w:rsidR="006368D1" w:rsidRPr="00D702C4" w:rsidRDefault="006368D1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6" w:name="_Toc250373396"/>
      <w:bookmarkStart w:id="47" w:name="_Toc263244852"/>
      <w:bookmarkStart w:id="48" w:name="_Toc310350242"/>
      <w:r w:rsidRPr="00D702C4">
        <w:t>Observaciones</w:t>
      </w:r>
      <w:bookmarkEnd w:id="46"/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0"/>
    </w:tbl>
    <w:p w:rsidR="00E14583" w:rsidRDefault="00E14583" w:rsidP="00E14583">
      <w:pPr>
        <w:rPr>
          <w:rFonts w:cs="Arial"/>
        </w:rPr>
      </w:pPr>
    </w:p>
    <w:p w:rsidR="00A52168" w:rsidRDefault="00A52168" w:rsidP="00E14583">
      <w:pPr>
        <w:rPr>
          <w:rFonts w:cs="Arial"/>
        </w:rPr>
      </w:pPr>
    </w:p>
    <w:p w:rsidR="00A52168" w:rsidRPr="0004119B" w:rsidRDefault="00A52168" w:rsidP="00A52168">
      <w:pPr>
        <w:pStyle w:val="Ttulo1"/>
      </w:pPr>
      <w:bookmarkStart w:id="49" w:name="_Toc288154824"/>
      <w:bookmarkStart w:id="50" w:name="_Toc288210691"/>
      <w:bookmarkStart w:id="51" w:name="_Toc288661805"/>
      <w:bookmarkStart w:id="52" w:name="_Toc306206237"/>
      <w:bookmarkStart w:id="53" w:name="_Toc310346767"/>
      <w:bookmarkStart w:id="54" w:name="_Toc310348736"/>
      <w:bookmarkStart w:id="55" w:name="_Toc310349327"/>
      <w:bookmarkStart w:id="56" w:name="_Toc310349723"/>
      <w:bookmarkStart w:id="57" w:name="_Toc310350243"/>
      <w:bookmarkStart w:id="58" w:name="_GoBack"/>
      <w:r w:rsidRPr="0004119B">
        <w:t>Firmas de elaboración, revisión y aprobación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A52168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A52168" w:rsidRPr="0004119B" w:rsidRDefault="00A52168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A52168" w:rsidRPr="0004119B" w:rsidRDefault="00A52168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A52168" w:rsidRPr="0004119B" w:rsidRDefault="00A52168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A52168" w:rsidRPr="0004119B" w:rsidTr="00FE0260">
        <w:trPr>
          <w:trHeight w:val="851"/>
        </w:trPr>
        <w:tc>
          <w:tcPr>
            <w:tcW w:w="1666" w:type="pct"/>
            <w:vAlign w:val="center"/>
          </w:tcPr>
          <w:p w:rsidR="00A52168" w:rsidRPr="0004119B" w:rsidRDefault="00A52168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A52168" w:rsidRPr="0004119B" w:rsidRDefault="00A52168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A52168" w:rsidRPr="0004119B" w:rsidRDefault="00A52168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A52168" w:rsidRPr="0004119B" w:rsidTr="00FE0260">
        <w:trPr>
          <w:trHeight w:val="23"/>
        </w:trPr>
        <w:tc>
          <w:tcPr>
            <w:tcW w:w="1666" w:type="pct"/>
            <w:vAlign w:val="center"/>
          </w:tcPr>
          <w:p w:rsidR="00A52168" w:rsidRPr="0004119B" w:rsidRDefault="00A52168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A52168" w:rsidRPr="0004119B" w:rsidRDefault="00A52168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A52168" w:rsidRDefault="00A52168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A52168" w:rsidRPr="0004119B" w:rsidRDefault="00A52168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A52168" w:rsidRPr="00AE47D2" w:rsidRDefault="00A52168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A52168" w:rsidRPr="0004119B" w:rsidRDefault="00A52168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  <w:bookmarkEnd w:id="58"/>
    </w:tbl>
    <w:p w:rsidR="00A52168" w:rsidRPr="008B14EA" w:rsidRDefault="00A52168" w:rsidP="00E14583">
      <w:pPr>
        <w:rPr>
          <w:rFonts w:cs="Arial"/>
        </w:rPr>
      </w:pPr>
    </w:p>
    <w:sectPr w:rsidR="00A52168" w:rsidRPr="008B14EA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39F" w:rsidRDefault="0047139F">
      <w:r>
        <w:separator/>
      </w:r>
    </w:p>
  </w:endnote>
  <w:endnote w:type="continuationSeparator" w:id="0">
    <w:p w:rsidR="0047139F" w:rsidRDefault="0047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67" w:rsidRDefault="001033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03367" w:rsidRDefault="001033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103367" w:rsidRPr="00522A53" w:rsidTr="00522A53">
      <w:tc>
        <w:tcPr>
          <w:tcW w:w="1667" w:type="pct"/>
          <w:vAlign w:val="center"/>
        </w:tcPr>
        <w:p w:rsidR="00103367" w:rsidRPr="00522A53" w:rsidRDefault="00103367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103367" w:rsidRPr="00522A53" w:rsidRDefault="00103367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103367" w:rsidRPr="00522A53" w:rsidRDefault="00103367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103367" w:rsidRDefault="0010336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67" w:rsidRDefault="001033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39F" w:rsidRDefault="0047139F">
      <w:r>
        <w:separator/>
      </w:r>
    </w:p>
  </w:footnote>
  <w:footnote w:type="continuationSeparator" w:id="0">
    <w:p w:rsidR="0047139F" w:rsidRDefault="00471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67" w:rsidRDefault="0010336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6AE3EC45" wp14:editId="44EBFFF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103367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0D21E132" wp14:editId="67C9045E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03367" w:rsidRPr="00EE517E" w:rsidRDefault="00103367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103367" w:rsidRPr="00EE517E" w:rsidRDefault="00103367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03367" w:rsidRPr="00EE517E" w:rsidRDefault="0010336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103367" w:rsidRPr="00EE517E" w:rsidRDefault="0010336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103367" w:rsidRPr="00EE517E" w:rsidRDefault="0010336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56458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56458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10336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03367" w:rsidRPr="00EE517E" w:rsidRDefault="00A52168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103367" w:rsidRPr="00EE517E" w:rsidRDefault="00A52168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10336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03367" w:rsidRPr="00EE517E" w:rsidRDefault="0010336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103367" w:rsidRPr="00EE517E" w:rsidRDefault="00A5216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103367" w:rsidRPr="00EE517E">
            <w:rPr>
              <w:rFonts w:cs="Arial"/>
              <w:sz w:val="18"/>
              <w:szCs w:val="18"/>
            </w:rPr>
            <w:t>.0</w:t>
          </w:r>
        </w:p>
      </w:tc>
    </w:tr>
    <w:tr w:rsidR="0010336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03367" w:rsidRPr="00EE517E" w:rsidRDefault="0010336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103367" w:rsidRPr="00EE517E" w:rsidRDefault="00A52168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103367" w:rsidRPr="00EE517E">
            <w:rPr>
              <w:rFonts w:cs="Arial"/>
              <w:sz w:val="18"/>
              <w:szCs w:val="18"/>
            </w:rPr>
            <w:t>-201</w:t>
          </w:r>
          <w:r w:rsidR="00103367">
            <w:rPr>
              <w:rFonts w:cs="Arial"/>
              <w:sz w:val="18"/>
              <w:szCs w:val="18"/>
            </w:rPr>
            <w:t>1</w:t>
          </w:r>
        </w:p>
      </w:tc>
    </w:tr>
    <w:tr w:rsidR="0010336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103367" w:rsidRPr="00EE517E" w:rsidRDefault="00AA7D9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103367" w:rsidRPr="00EE517E" w:rsidRDefault="0010336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10336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03367" w:rsidRPr="00EE517E" w:rsidRDefault="0010336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103367" w:rsidRPr="00EE517E" w:rsidRDefault="00A52168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ModificarTrámite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103367" w:rsidRPr="00EE517E" w:rsidRDefault="0010336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103367" w:rsidRDefault="00103367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67" w:rsidRDefault="001033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07975"/>
    <w:multiLevelType w:val="hybridMultilevel"/>
    <w:tmpl w:val="A770E6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1641C"/>
    <w:multiLevelType w:val="hybridMultilevel"/>
    <w:tmpl w:val="BFE08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12"/>
  </w:num>
  <w:num w:numId="5">
    <w:abstractNumId w:val="5"/>
  </w:num>
  <w:num w:numId="6">
    <w:abstractNumId w:val="8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0"/>
  </w:num>
  <w:num w:numId="29">
    <w:abstractNumId w:val="3"/>
  </w:num>
  <w:num w:numId="30">
    <w:abstractNumId w:val="25"/>
  </w:num>
  <w:num w:numId="31">
    <w:abstractNumId w:val="18"/>
  </w:num>
  <w:num w:numId="32">
    <w:abstractNumId w:val="13"/>
  </w:num>
  <w:num w:numId="33">
    <w:abstractNumId w:val="20"/>
  </w:num>
  <w:num w:numId="34">
    <w:abstractNumId w:val="23"/>
  </w:num>
  <w:num w:numId="35">
    <w:abstractNumId w:val="19"/>
  </w:num>
  <w:num w:numId="36">
    <w:abstractNumId w:val="9"/>
  </w:num>
  <w:num w:numId="37">
    <w:abstractNumId w:val="16"/>
  </w:num>
  <w:num w:numId="38">
    <w:abstractNumId w:val="14"/>
  </w:num>
  <w:num w:numId="39">
    <w:abstractNumId w:val="7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6"/>
  </w:num>
  <w:num w:numId="45">
    <w:abstractNumId w:val="22"/>
  </w:num>
  <w:num w:numId="46">
    <w:abstractNumId w:val="27"/>
  </w:num>
  <w:num w:numId="47">
    <w:abstractNumId w:val="24"/>
  </w:num>
  <w:num w:numId="48">
    <w:abstractNumId w:val="4"/>
  </w:num>
  <w:num w:numId="49">
    <w:abstractNumId w:val="21"/>
  </w:num>
  <w:num w:numId="5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308E"/>
    <w:rsid w:val="00103367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039E"/>
    <w:rsid w:val="00350C3D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2BAC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0D10"/>
    <w:rsid w:val="0044349B"/>
    <w:rsid w:val="004473E5"/>
    <w:rsid w:val="00451C35"/>
    <w:rsid w:val="00462728"/>
    <w:rsid w:val="00465AE4"/>
    <w:rsid w:val="0046709B"/>
    <w:rsid w:val="0047139F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059B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4902"/>
    <w:rsid w:val="005D6478"/>
    <w:rsid w:val="005E3993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5A02"/>
    <w:rsid w:val="00635D12"/>
    <w:rsid w:val="006368D1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0A79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100DE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5645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2168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7324"/>
    <w:rsid w:val="00AA1B47"/>
    <w:rsid w:val="00AA3DB3"/>
    <w:rsid w:val="00AA7492"/>
    <w:rsid w:val="00AA7D90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5E62"/>
    <w:rsid w:val="00B761F7"/>
    <w:rsid w:val="00B76315"/>
    <w:rsid w:val="00B76551"/>
    <w:rsid w:val="00B80EDE"/>
    <w:rsid w:val="00B838E8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D6528"/>
    <w:rsid w:val="00DD68C3"/>
    <w:rsid w:val="00DE1A02"/>
    <w:rsid w:val="00DE4E52"/>
    <w:rsid w:val="00DE664D"/>
    <w:rsid w:val="00DF2D04"/>
    <w:rsid w:val="00DF7377"/>
    <w:rsid w:val="00E0084C"/>
    <w:rsid w:val="00E0339D"/>
    <w:rsid w:val="00E10972"/>
    <w:rsid w:val="00E14583"/>
    <w:rsid w:val="00E17420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3C95"/>
    <w:rsid w:val="00E86A1A"/>
    <w:rsid w:val="00E91B2D"/>
    <w:rsid w:val="00E960DE"/>
    <w:rsid w:val="00EA0B6E"/>
    <w:rsid w:val="00EA0F5F"/>
    <w:rsid w:val="00EA4868"/>
    <w:rsid w:val="00EA664A"/>
    <w:rsid w:val="00EB0590"/>
    <w:rsid w:val="00EC380B"/>
    <w:rsid w:val="00ED2EB2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3DE3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3137C8"/>
    <w:rsid w:val="00961828"/>
    <w:rsid w:val="009F44F8"/>
    <w:rsid w:val="00A33F38"/>
    <w:rsid w:val="00AC092B"/>
    <w:rsid w:val="00DF0605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1788-D5C0-4506-B1B4-BE38EE7E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30</TotalTime>
  <Pages>6</Pages>
  <Words>758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ModificarTrámite</vt:lpstr>
      <vt:lpstr>&lt;Nombre del Proyecto&gt;</vt:lpstr>
    </vt:vector>
  </TitlesOfParts>
  <Manager>OFICIALÍA MAYOR</Manager>
  <Company>SECRETARÍA DE COMUNICACIONES Y TRANSPORTES</Company>
  <LinksUpToDate>false</LinksUpToDate>
  <CharactersWithSpaces>4918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ModificarTrámite</dc:title>
  <dc:subject>UNIDAD DE TECNOLOGÍAS DE INFORMACIÓN Y COMUNICACIONES</dc:subject>
  <dc:creator>admin</dc:creator>
  <cp:keywords>Sistema Integral de Aeronáutica Civil</cp:keywords>
  <cp:lastModifiedBy>admin</cp:lastModifiedBy>
  <cp:revision>7</cp:revision>
  <cp:lastPrinted>2010-10-19T18:40:00Z</cp:lastPrinted>
  <dcterms:created xsi:type="dcterms:W3CDTF">2011-11-29T18:34:00Z</dcterms:created>
  <dcterms:modified xsi:type="dcterms:W3CDTF">2011-11-29T23:15:00Z</dcterms:modified>
</cp:coreProperties>
</file>