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E664D" w:rsidRPr="008B14EA" w:rsidRDefault="00611194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7D7BB6">
            <w:rPr>
              <w:rFonts w:cs="Arial"/>
              <w:lang w:val="es-ES"/>
            </w:rPr>
            <w:t>Sistema Integral de Aeronáutica Civil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</w:t>
          </w:r>
          <w:r w:rsidR="006F1E97">
            <w:rPr>
              <w:rFonts w:cs="Arial"/>
            </w:rPr>
            <w:t>ción de Caso de Uso de Sistema: Imprimir</w:t>
          </w:r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DE664D" w:rsidRDefault="00DE664D">
      <w:pPr>
        <w:pStyle w:val="InfoBlue"/>
        <w:rPr>
          <w:rFonts w:ascii="Arial" w:hAnsi="Arial" w:cs="Arial"/>
        </w:rPr>
      </w:pPr>
    </w:p>
    <w:p w:rsidR="008B14EA" w:rsidRPr="008B14EA" w:rsidRDefault="008B14EA" w:rsidP="008B14EA">
      <w:pPr>
        <w:pStyle w:val="Textoindependiente"/>
        <w:sectPr w:rsidR="008B14EA" w:rsidRPr="008B14E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AC150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49912" w:history="1">
        <w:r w:rsidR="00AC1506" w:rsidRPr="005F56AE">
          <w:rPr>
            <w:rStyle w:val="Hipervnculo"/>
            <w:noProof/>
          </w:rPr>
          <w:t>1</w:t>
        </w:r>
        <w:r w:rsidR="00AC15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C1506" w:rsidRPr="005F56AE">
          <w:rPr>
            <w:rStyle w:val="Hipervnculo"/>
            <w:noProof/>
          </w:rPr>
          <w:t>Introducción</w:t>
        </w:r>
        <w:r w:rsidR="00AC1506">
          <w:rPr>
            <w:noProof/>
            <w:webHidden/>
          </w:rPr>
          <w:tab/>
        </w:r>
        <w:r w:rsidR="00AC1506">
          <w:rPr>
            <w:noProof/>
            <w:webHidden/>
          </w:rPr>
          <w:fldChar w:fldCharType="begin"/>
        </w:r>
        <w:r w:rsidR="00AC1506">
          <w:rPr>
            <w:noProof/>
            <w:webHidden/>
          </w:rPr>
          <w:instrText xml:space="preserve"> PAGEREF _Toc310349912 \h </w:instrText>
        </w:r>
        <w:r w:rsidR="00AC1506">
          <w:rPr>
            <w:noProof/>
            <w:webHidden/>
          </w:rPr>
        </w:r>
        <w:r w:rsidR="00AC1506">
          <w:rPr>
            <w:noProof/>
            <w:webHidden/>
          </w:rPr>
          <w:fldChar w:fldCharType="separate"/>
        </w:r>
        <w:r w:rsidR="00AC1506">
          <w:rPr>
            <w:noProof/>
            <w:webHidden/>
          </w:rPr>
          <w:t>4</w:t>
        </w:r>
        <w:r w:rsidR="00AC1506">
          <w:rPr>
            <w:noProof/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13" w:history="1">
        <w:r w:rsidRPr="005F56AE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14" w:history="1">
        <w:r w:rsidRPr="005F56AE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15" w:history="1">
        <w:r w:rsidRPr="005F56AE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16" w:history="1">
        <w:r w:rsidRPr="005F56AE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  <w:lang w:val="es-ES"/>
          </w:rPr>
          <w:t>Imprimir pantalla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17" w:history="1">
        <w:r w:rsidRPr="005F56A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18" w:history="1">
        <w:r w:rsidRPr="005F56AE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19" w:history="1">
        <w:r w:rsidRPr="005F56AE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9920" w:history="1">
        <w:r w:rsidRPr="005F56AE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F56AE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_Toc310349920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C1506" w:rsidRDefault="00AC150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9921" w:history="1">
        <w:r w:rsidRPr="005F56AE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F56AE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_Toc310349921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22" w:history="1">
        <w:r w:rsidRPr="005F56AE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9923" w:history="1">
        <w:r w:rsidRPr="005F56AE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F56AE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_Toc310349923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24" w:history="1">
        <w:r w:rsidRPr="005F56AE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25" w:history="1">
        <w:r w:rsidRPr="005F56AE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26" w:history="1">
        <w:r w:rsidRPr="005F56AE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27" w:history="1">
        <w:r w:rsidRPr="005F56AE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1506" w:rsidRDefault="00AC150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9928" w:history="1">
        <w:r w:rsidRPr="005F56AE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F56AE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bookmarkStart w:id="0" w:name="_GoBack"/>
      <w:bookmarkEnd w:id="0"/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6F1E97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Imprimir</w:t>
          </w:r>
        </w:p>
      </w:sdtContent>
    </w:sdt>
    <w:p w:rsidR="00611194" w:rsidRPr="0004119B" w:rsidRDefault="00611194" w:rsidP="00611194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288663442"/>
      <w:bookmarkStart w:id="2" w:name="_Toc250373386"/>
      <w:bookmarkStart w:id="3" w:name="_Toc263244842"/>
      <w:bookmarkStart w:id="4" w:name="_Toc306206219"/>
      <w:bookmarkStart w:id="5" w:name="_Toc310346751"/>
      <w:bookmarkStart w:id="6" w:name="_Toc310349707"/>
      <w:bookmarkStart w:id="7" w:name="_Toc310349912"/>
      <w:r w:rsidRPr="0004119B">
        <w:t>Introducción</w:t>
      </w:r>
      <w:bookmarkEnd w:id="4"/>
      <w:bookmarkEnd w:id="5"/>
      <w:bookmarkEnd w:id="6"/>
      <w:bookmarkEnd w:id="7"/>
    </w:p>
    <w:p w:rsidR="00611194" w:rsidRPr="0004119B" w:rsidRDefault="00611194" w:rsidP="00611194">
      <w:pPr>
        <w:pStyle w:val="Ttulo2"/>
        <w:widowControl w:val="0"/>
        <w:spacing w:before="120" w:after="0"/>
        <w:ind w:left="0" w:firstLine="0"/>
        <w:jc w:val="both"/>
      </w:pPr>
      <w:bookmarkStart w:id="8" w:name="_Toc288661800"/>
      <w:bookmarkStart w:id="9" w:name="_Toc306206220"/>
      <w:bookmarkStart w:id="10" w:name="_Toc94609180"/>
      <w:bookmarkStart w:id="11" w:name="_Toc310346752"/>
      <w:bookmarkStart w:id="12" w:name="_Toc310349708"/>
      <w:bookmarkStart w:id="13" w:name="_Toc310349913"/>
      <w:r w:rsidRPr="0004119B">
        <w:t>Objetivo</w:t>
      </w:r>
      <w:bookmarkEnd w:id="8"/>
      <w:bookmarkEnd w:id="9"/>
      <w:bookmarkEnd w:id="11"/>
      <w:bookmarkEnd w:id="12"/>
      <w:bookmarkEnd w:id="13"/>
    </w:p>
    <w:p w:rsidR="00611194" w:rsidRPr="0004119B" w:rsidRDefault="00611194" w:rsidP="00611194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generar </w:t>
      </w:r>
      <w:r>
        <w:rPr>
          <w:rFonts w:cs="Arial"/>
        </w:rPr>
        <w:t>impresiones de pantallas del sistema</w:t>
      </w:r>
      <w:r>
        <w:rPr>
          <w:rFonts w:cs="Arial"/>
        </w:rPr>
        <w:t xml:space="preserve"> de solicitudes </w:t>
      </w:r>
      <w:r w:rsidRPr="0004119B">
        <w:rPr>
          <w:rFonts w:cs="Arial"/>
        </w:rPr>
        <w:t>de los trámites en ventanilla única.</w:t>
      </w:r>
    </w:p>
    <w:p w:rsidR="00611194" w:rsidRDefault="00611194" w:rsidP="00611194">
      <w:pPr>
        <w:pStyle w:val="Ttulo2"/>
        <w:widowControl w:val="0"/>
        <w:spacing w:before="120" w:after="0"/>
        <w:ind w:left="0" w:firstLine="0"/>
        <w:jc w:val="both"/>
      </w:pPr>
      <w:bookmarkStart w:id="14" w:name="_Toc288661801"/>
      <w:bookmarkStart w:id="15" w:name="_Toc306206221"/>
      <w:bookmarkStart w:id="16" w:name="_Toc310346753"/>
      <w:bookmarkStart w:id="17" w:name="_Toc310349709"/>
      <w:bookmarkStart w:id="18" w:name="_Toc310349914"/>
      <w:r w:rsidRPr="0004119B">
        <w:t>Definiciones, acrónimos y abreviaturas</w:t>
      </w:r>
      <w:bookmarkEnd w:id="14"/>
      <w:bookmarkEnd w:id="15"/>
      <w:bookmarkEnd w:id="16"/>
      <w:bookmarkEnd w:id="17"/>
      <w:bookmarkEnd w:id="18"/>
    </w:p>
    <w:p w:rsidR="00611194" w:rsidRPr="004F3352" w:rsidRDefault="00611194" w:rsidP="00611194">
      <w:pPr>
        <w:rPr>
          <w:lang w:val="es-ES"/>
        </w:rPr>
      </w:pPr>
      <w:r>
        <w:rPr>
          <w:lang w:val="es-ES"/>
        </w:rPr>
        <w:t>N/A</w:t>
      </w:r>
    </w:p>
    <w:p w:rsidR="00611194" w:rsidRPr="0004119B" w:rsidRDefault="00611194" w:rsidP="00611194">
      <w:pPr>
        <w:pStyle w:val="Ttulo2"/>
        <w:widowControl w:val="0"/>
        <w:spacing w:before="120" w:after="0"/>
        <w:ind w:left="0" w:firstLine="0"/>
        <w:jc w:val="both"/>
      </w:pPr>
      <w:bookmarkStart w:id="19" w:name="_Toc288661802"/>
      <w:bookmarkStart w:id="20" w:name="_Toc306206222"/>
      <w:bookmarkStart w:id="21" w:name="_Toc310346754"/>
      <w:bookmarkStart w:id="22" w:name="_Toc310349710"/>
      <w:bookmarkStart w:id="23" w:name="_Toc310349915"/>
      <w:r w:rsidRPr="0004119B">
        <w:t>Referencias</w:t>
      </w:r>
      <w:bookmarkEnd w:id="19"/>
      <w:bookmarkEnd w:id="20"/>
      <w:bookmarkEnd w:id="21"/>
      <w:bookmarkEnd w:id="22"/>
      <w:bookmarkEnd w:id="23"/>
    </w:p>
    <w:p w:rsidR="00611194" w:rsidRDefault="00611194" w:rsidP="00611194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611194" w:rsidRPr="004F3352" w:rsidRDefault="00611194" w:rsidP="00611194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611194" w:rsidRPr="0004119B" w:rsidRDefault="00611194" w:rsidP="00611194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4" w:name="_Toc310349916"/>
      <w:r>
        <w:rPr>
          <w:lang w:val="es-ES"/>
        </w:rPr>
        <w:t>Imprimir pantalla del Sistema</w:t>
      </w:r>
      <w:bookmarkEnd w:id="24"/>
    </w:p>
    <w:p w:rsidR="00B654BD" w:rsidRPr="00D702C4" w:rsidRDefault="00B654BD" w:rsidP="00F747FA">
      <w:pPr>
        <w:pStyle w:val="Ttulo2"/>
      </w:pPr>
      <w:bookmarkStart w:id="25" w:name="_Toc310349917"/>
      <w:bookmarkEnd w:id="10"/>
      <w:r w:rsidRPr="00D702C4">
        <w:t>Descripción Breve</w:t>
      </w:r>
      <w:bookmarkEnd w:id="2"/>
      <w:bookmarkEnd w:id="3"/>
      <w:bookmarkEnd w:id="25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C614D4">
        <w:rPr>
          <w:rFonts w:cs="Arial"/>
        </w:rPr>
        <w:t xml:space="preserve">realiza una impresión de pantalla del trámite con los datos personales del solicitante </w:t>
      </w:r>
      <w:r w:rsidR="00F7633E">
        <w:rPr>
          <w:rFonts w:cs="Arial"/>
        </w:rPr>
        <w:t>en el sistema.</w:t>
      </w:r>
    </w:p>
    <w:p w:rsidR="00B654BD" w:rsidRPr="00D702C4" w:rsidRDefault="00B654BD" w:rsidP="00F747FA">
      <w:pPr>
        <w:pStyle w:val="Ttulo2"/>
      </w:pPr>
      <w:bookmarkStart w:id="26" w:name="_Toc250373387"/>
      <w:bookmarkStart w:id="27" w:name="_Toc263244843"/>
      <w:bookmarkStart w:id="28" w:name="_Toc310349918"/>
      <w:r w:rsidRPr="00D702C4">
        <w:t>Actores</w:t>
      </w:r>
      <w:bookmarkEnd w:id="26"/>
      <w:bookmarkEnd w:id="27"/>
      <w:bookmarkEnd w:id="28"/>
    </w:p>
    <w:p w:rsidR="008B12A8" w:rsidRDefault="00B654BD" w:rsidP="00B654BD">
      <w:pPr>
        <w:spacing w:line="276" w:lineRule="auto"/>
        <w:rPr>
          <w:rFonts w:cs="Arial"/>
        </w:rPr>
      </w:pPr>
      <w:bookmarkStart w:id="29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8B12A8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8B12A8" w:rsidRDefault="008B12A8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30" w:name="_Toc263244844"/>
      <w:bookmarkStart w:id="31" w:name="_Toc310349919"/>
      <w:r w:rsidRPr="00D702C4">
        <w:t>Condiciones Previas</w:t>
      </w:r>
      <w:bookmarkEnd w:id="29"/>
      <w:bookmarkEnd w:id="30"/>
      <w:bookmarkEnd w:id="31"/>
    </w:p>
    <w:p w:rsidR="00B654BD" w:rsidRPr="00D702C4" w:rsidRDefault="00B654BD" w:rsidP="00F747FA">
      <w:pPr>
        <w:pStyle w:val="Ttulo3"/>
      </w:pPr>
      <w:bookmarkStart w:id="32" w:name="_Toc250373389"/>
      <w:bookmarkStart w:id="33" w:name="_Toc263244845"/>
      <w:bookmarkStart w:id="34" w:name="_Toc310349920"/>
      <w:r w:rsidRPr="00D702C4">
        <w:t>El usuario deberá iniciar sesión en el sistema.</w:t>
      </w:r>
      <w:bookmarkEnd w:id="32"/>
      <w:bookmarkEnd w:id="33"/>
      <w:bookmarkEnd w:id="34"/>
    </w:p>
    <w:p w:rsidR="007B060E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5" w:name="_Toc250373390"/>
      <w:bookmarkStart w:id="36" w:name="_Toc263244846"/>
      <w:bookmarkStart w:id="37" w:name="_Toc310349921"/>
      <w:r w:rsidRPr="00D702C4">
        <w:t xml:space="preserve">El usuario deberá ubicarse en la pantalla </w:t>
      </w:r>
      <w:bookmarkEnd w:id="35"/>
      <w:bookmarkEnd w:id="36"/>
      <w:r w:rsidR="00F02E0E">
        <w:t>indicada.</w:t>
      </w:r>
      <w:bookmarkEnd w:id="37"/>
    </w:p>
    <w:p w:rsidR="00D375A6" w:rsidRDefault="00D375A6" w:rsidP="00B654BD">
      <w:pPr>
        <w:rPr>
          <w:rFonts w:cs="Arial"/>
        </w:rPr>
      </w:pPr>
    </w:p>
    <w:p w:rsidR="00B654BD" w:rsidRDefault="00D375A6" w:rsidP="00B654BD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="005D592A">
        <w:rPr>
          <w:rFonts w:cs="Arial"/>
        </w:rPr>
        <w:t>”</w:t>
      </w:r>
      <w:r w:rsidRPr="00D702C4">
        <w:rPr>
          <w:rFonts w:cs="Arial"/>
        </w:rPr>
        <w:t>,</w:t>
      </w:r>
      <w:r w:rsidRPr="00BB3A2E">
        <w:rPr>
          <w:rFonts w:cs="Arial"/>
        </w:rPr>
        <w:t xml:space="preserve"> </w:t>
      </w:r>
      <w:r>
        <w:rPr>
          <w:rFonts w:cs="Arial"/>
        </w:rPr>
        <w:t>posteriormente e</w:t>
      </w:r>
      <w:r w:rsidR="00B654BD" w:rsidRPr="00D702C4">
        <w:rPr>
          <w:rFonts w:cs="Arial"/>
        </w:rPr>
        <w:t xml:space="preserve">l usuario deberá ubicarse en la pantalla </w:t>
      </w:r>
      <w:r w:rsidR="00BA7FF3">
        <w:rPr>
          <w:rFonts w:cs="Arial"/>
        </w:rPr>
        <w:t xml:space="preserve">correspondiente </w:t>
      </w:r>
      <w:r w:rsidR="006F1E97">
        <w:rPr>
          <w:rFonts w:cs="Arial"/>
        </w:rPr>
        <w:t>al trámite en la que se va a realizar la impresión.</w:t>
      </w:r>
    </w:p>
    <w:p w:rsidR="00B654BD" w:rsidRPr="00D702C4" w:rsidRDefault="00B654BD" w:rsidP="00F747FA">
      <w:pPr>
        <w:pStyle w:val="Ttulo2"/>
      </w:pPr>
      <w:bookmarkStart w:id="38" w:name="_Toc250373391"/>
      <w:bookmarkStart w:id="39" w:name="_Toc263244848"/>
      <w:bookmarkStart w:id="40" w:name="_Toc310349922"/>
      <w:r w:rsidRPr="00D702C4">
        <w:t>Flujo de Eventos</w:t>
      </w:r>
      <w:bookmarkEnd w:id="38"/>
      <w:bookmarkEnd w:id="39"/>
      <w:bookmarkEnd w:id="40"/>
    </w:p>
    <w:p w:rsidR="00B654BD" w:rsidRPr="00D702C4" w:rsidRDefault="00B654BD" w:rsidP="00F747FA">
      <w:pPr>
        <w:pStyle w:val="Ttulo3"/>
      </w:pPr>
      <w:bookmarkStart w:id="41" w:name="_Toc250373392"/>
      <w:bookmarkStart w:id="42" w:name="_Toc263244849"/>
      <w:bookmarkStart w:id="43" w:name="_Toc310349923"/>
      <w:r w:rsidRPr="00D702C4">
        <w:t>Flujo Básico</w:t>
      </w:r>
      <w:bookmarkEnd w:id="41"/>
      <w:bookmarkEnd w:id="42"/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C614D4" w:rsidRPr="00D702C4" w:rsidTr="00CF2026">
        <w:tc>
          <w:tcPr>
            <w:tcW w:w="382" w:type="pct"/>
            <w:vAlign w:val="center"/>
          </w:tcPr>
          <w:p w:rsidR="00C614D4" w:rsidRPr="00D702C4" w:rsidRDefault="00C614D4" w:rsidP="00CF202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C614D4" w:rsidRPr="00D702C4" w:rsidRDefault="00C614D4" w:rsidP="00CF2026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C614D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17" w:type="pct"/>
            <w:vAlign w:val="center"/>
          </w:tcPr>
          <w:p w:rsidR="00C614D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Muestra pantalla de impresión</w:t>
            </w:r>
          </w:p>
        </w:tc>
      </w:tr>
      <w:tr w:rsidR="00C614D4" w:rsidRPr="00D702C4" w:rsidTr="00CF2026">
        <w:tc>
          <w:tcPr>
            <w:tcW w:w="382" w:type="pct"/>
            <w:vAlign w:val="center"/>
          </w:tcPr>
          <w:p w:rsidR="00C614D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98" w:type="pct"/>
            <w:vAlign w:val="center"/>
          </w:tcPr>
          <w:p w:rsidR="00C614D4" w:rsidRPr="00D702C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Elige tipo y número de impresiones</w:t>
            </w:r>
          </w:p>
        </w:tc>
        <w:tc>
          <w:tcPr>
            <w:tcW w:w="303" w:type="pct"/>
            <w:vAlign w:val="center"/>
          </w:tcPr>
          <w:p w:rsidR="00C614D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C614D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Realiza la impresión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C614D4" w:rsidP="002C58AD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B654BD" w:rsidRPr="00D702C4" w:rsidRDefault="003B0A99" w:rsidP="005A1684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B654BD" w:rsidRPr="00D702C4" w:rsidRDefault="00B654B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54BD" w:rsidRPr="00D702C4" w:rsidRDefault="00F12D54" w:rsidP="00D00A56">
            <w:pPr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</w:tbl>
    <w:p w:rsidR="007625B0" w:rsidRDefault="007625B0"/>
    <w:p w:rsidR="00B654BD" w:rsidRDefault="00AB2AB8" w:rsidP="00F747FA">
      <w:pPr>
        <w:pStyle w:val="Ttulo2"/>
      </w:pPr>
      <w:bookmarkStart w:id="44" w:name="_Toc310349924"/>
      <w:r>
        <w:lastRenderedPageBreak/>
        <w:t>Flujos alternos</w:t>
      </w:r>
      <w:bookmarkEnd w:id="44"/>
    </w:p>
    <w:p w:rsidR="00AB2AB8" w:rsidRPr="00C614D4" w:rsidRDefault="00C614D4" w:rsidP="00B654BD">
      <w:r>
        <w:t>No aplica.</w:t>
      </w:r>
    </w:p>
    <w:p w:rsidR="00AB2AB8" w:rsidRPr="00D702C4" w:rsidRDefault="00AB2AB8" w:rsidP="00AB2AB8">
      <w:pPr>
        <w:pStyle w:val="Ttulo2"/>
      </w:pPr>
      <w:bookmarkStart w:id="45" w:name="_Toc310349925"/>
      <w:r w:rsidRPr="00D702C4">
        <w:t>Condiciones Posteriores</w:t>
      </w:r>
      <w:bookmarkEnd w:id="45"/>
    </w:p>
    <w:p w:rsidR="00AB2AB8" w:rsidRPr="00D702C4" w:rsidRDefault="00AB2AB8" w:rsidP="00AB2AB8">
      <w:pPr>
        <w:rPr>
          <w:rFonts w:cs="Arial"/>
        </w:rPr>
      </w:pPr>
      <w:r w:rsidRPr="00D702C4">
        <w:rPr>
          <w:rFonts w:cs="Arial"/>
        </w:rPr>
        <w:t>No aplica.</w:t>
      </w:r>
    </w:p>
    <w:p w:rsidR="00AB2AB8" w:rsidRPr="00D702C4" w:rsidRDefault="00AB2AB8" w:rsidP="00B654BD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6" w:name="_Toc250373395"/>
      <w:bookmarkStart w:id="47" w:name="_Toc263244851"/>
      <w:bookmarkStart w:id="48" w:name="_Toc310349926"/>
      <w:r w:rsidRPr="00D702C4">
        <w:t>Diagrama</w:t>
      </w:r>
      <w:bookmarkEnd w:id="46"/>
      <w:bookmarkEnd w:id="47"/>
      <w:bookmarkEnd w:id="48"/>
    </w:p>
    <w:p w:rsidR="00B654BD" w:rsidRPr="00D702C4" w:rsidRDefault="00B654BD" w:rsidP="00F747FA">
      <w:pPr>
        <w:pStyle w:val="Ttulo2"/>
      </w:pPr>
      <w:bookmarkStart w:id="49" w:name="_Toc250373396"/>
      <w:bookmarkStart w:id="50" w:name="_Toc263244852"/>
      <w:bookmarkStart w:id="51" w:name="_Toc310349927"/>
      <w:r w:rsidRPr="00D702C4">
        <w:t>Observaciones</w:t>
      </w:r>
      <w:bookmarkEnd w:id="49"/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1"/>
    </w:tbl>
    <w:p w:rsidR="00E14583" w:rsidRDefault="00E14583" w:rsidP="00E14583">
      <w:pPr>
        <w:rPr>
          <w:rFonts w:cs="Arial"/>
        </w:rPr>
      </w:pPr>
    </w:p>
    <w:p w:rsidR="00611194" w:rsidRPr="0004119B" w:rsidRDefault="00611194" w:rsidP="00611194">
      <w:pPr>
        <w:pStyle w:val="Ttulo1"/>
      </w:pPr>
      <w:bookmarkStart w:id="52" w:name="_Toc288154824"/>
      <w:bookmarkStart w:id="53" w:name="_Toc288210691"/>
      <w:bookmarkStart w:id="54" w:name="_Toc288661805"/>
      <w:bookmarkStart w:id="55" w:name="_Toc306206237"/>
      <w:bookmarkStart w:id="56" w:name="_Toc310346767"/>
      <w:bookmarkStart w:id="57" w:name="_Toc310348736"/>
      <w:bookmarkStart w:id="58" w:name="_Toc310349327"/>
      <w:bookmarkStart w:id="59" w:name="_Toc310349723"/>
      <w:bookmarkStart w:id="60" w:name="_Toc310349928"/>
      <w:r w:rsidRPr="0004119B">
        <w:t>Firmas de elaboración, revisión y aprobación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611194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611194" w:rsidRPr="0004119B" w:rsidRDefault="0061119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611194" w:rsidRPr="0004119B" w:rsidRDefault="0061119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611194" w:rsidRPr="0004119B" w:rsidRDefault="0061119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611194" w:rsidRPr="0004119B" w:rsidTr="00FE0260">
        <w:trPr>
          <w:trHeight w:val="851"/>
        </w:trPr>
        <w:tc>
          <w:tcPr>
            <w:tcW w:w="1666" w:type="pct"/>
            <w:vAlign w:val="center"/>
          </w:tcPr>
          <w:p w:rsidR="00611194" w:rsidRPr="0004119B" w:rsidRDefault="0061119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611194" w:rsidRPr="0004119B" w:rsidRDefault="0061119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611194" w:rsidRPr="0004119B" w:rsidRDefault="0061119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611194" w:rsidRPr="0004119B" w:rsidTr="00FE0260">
        <w:trPr>
          <w:trHeight w:val="23"/>
        </w:trPr>
        <w:tc>
          <w:tcPr>
            <w:tcW w:w="1666" w:type="pct"/>
            <w:vAlign w:val="center"/>
          </w:tcPr>
          <w:p w:rsidR="00611194" w:rsidRPr="0004119B" w:rsidRDefault="00611194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611194" w:rsidRPr="0004119B" w:rsidRDefault="00611194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611194" w:rsidRDefault="00611194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611194" w:rsidRPr="0004119B" w:rsidRDefault="00611194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611194" w:rsidRPr="00AE47D2" w:rsidRDefault="00611194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611194" w:rsidRPr="0004119B" w:rsidRDefault="00611194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611194" w:rsidRPr="008B14EA" w:rsidRDefault="00611194" w:rsidP="00E14583">
      <w:pPr>
        <w:rPr>
          <w:rFonts w:cs="Arial"/>
        </w:rPr>
      </w:pPr>
    </w:p>
    <w:sectPr w:rsidR="00611194" w:rsidRPr="008B14EA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092" w:rsidRDefault="00943092">
      <w:r>
        <w:separator/>
      </w:r>
    </w:p>
  </w:endnote>
  <w:endnote w:type="continuationSeparator" w:id="0">
    <w:p w:rsidR="00943092" w:rsidRDefault="00943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C5970" w:rsidRDefault="00DC597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DC5970" w:rsidRPr="00522A53" w:rsidTr="00522A53">
      <w:tc>
        <w:tcPr>
          <w:tcW w:w="1667" w:type="pct"/>
          <w:vAlign w:val="center"/>
        </w:tcPr>
        <w:p w:rsidR="00DC5970" w:rsidRPr="00522A53" w:rsidRDefault="00DC5970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DC5970" w:rsidRPr="00522A53" w:rsidRDefault="00DC5970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DC5970" w:rsidRPr="00522A53" w:rsidRDefault="00DC5970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DC5970" w:rsidRDefault="00DC597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092" w:rsidRDefault="00943092">
      <w:r>
        <w:separator/>
      </w:r>
    </w:p>
  </w:footnote>
  <w:footnote w:type="continuationSeparator" w:id="0">
    <w:p w:rsidR="00943092" w:rsidRDefault="00943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7AC25E1A" wp14:editId="0DA0FFD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DC5970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5277825D" wp14:editId="4DD11DD9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C5970" w:rsidRPr="00EE517E" w:rsidRDefault="00DC5970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C5970" w:rsidRPr="00EE517E" w:rsidRDefault="00DC5970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C5970" w:rsidRPr="00EE517E" w:rsidRDefault="00DC5970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DC5970" w:rsidRPr="00EE517E" w:rsidRDefault="00DC597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DC5970" w:rsidRPr="00EE517E" w:rsidRDefault="00DC5970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AC1506">
            <w:rPr>
              <w:rFonts w:cs="Arial"/>
              <w:noProof/>
              <w:snapToGrid w:val="0"/>
              <w:sz w:val="18"/>
              <w:szCs w:val="18"/>
            </w:rPr>
            <w:t>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AC1506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C5970" w:rsidRPr="00EE517E" w:rsidRDefault="00611194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DC5970" w:rsidRPr="00EE517E" w:rsidRDefault="00611194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C5970" w:rsidRPr="00EE517E" w:rsidRDefault="00DC597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DC5970" w:rsidRPr="00EE517E" w:rsidRDefault="00611194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DC5970" w:rsidRPr="00EE517E">
            <w:rPr>
              <w:rFonts w:cs="Arial"/>
              <w:sz w:val="18"/>
              <w:szCs w:val="18"/>
            </w:rPr>
            <w:t>.0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C5970" w:rsidRPr="00EE517E" w:rsidRDefault="00DC597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DC5970" w:rsidRPr="00EE517E" w:rsidRDefault="00611194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DC5970" w:rsidRPr="00EE517E">
            <w:rPr>
              <w:rFonts w:cs="Arial"/>
              <w:sz w:val="18"/>
              <w:szCs w:val="18"/>
            </w:rPr>
            <w:t>-201</w:t>
          </w:r>
          <w:r w:rsidR="00DC5970">
            <w:rPr>
              <w:rFonts w:cs="Arial"/>
              <w:sz w:val="18"/>
              <w:szCs w:val="18"/>
            </w:rPr>
            <w:t>1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C5970" w:rsidRPr="00EE517E" w:rsidRDefault="00611194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C5970" w:rsidRPr="00EE517E" w:rsidRDefault="00DC5970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C5970" w:rsidRPr="00EE517E" w:rsidRDefault="006F1E97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Imprimir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C5970" w:rsidRPr="00EE517E" w:rsidRDefault="00DC5970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DC5970" w:rsidRDefault="00DC5970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64852"/>
    <w:multiLevelType w:val="hybridMultilevel"/>
    <w:tmpl w:val="85F0D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F144C"/>
    <w:multiLevelType w:val="hybridMultilevel"/>
    <w:tmpl w:val="AA38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2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0"/>
  </w:num>
  <w:num w:numId="29">
    <w:abstractNumId w:val="3"/>
  </w:num>
  <w:num w:numId="30">
    <w:abstractNumId w:val="24"/>
  </w:num>
  <w:num w:numId="31">
    <w:abstractNumId w:val="18"/>
  </w:num>
  <w:num w:numId="32">
    <w:abstractNumId w:val="13"/>
  </w:num>
  <w:num w:numId="33">
    <w:abstractNumId w:val="20"/>
  </w:num>
  <w:num w:numId="34">
    <w:abstractNumId w:val="23"/>
  </w:num>
  <w:num w:numId="35">
    <w:abstractNumId w:val="19"/>
  </w:num>
  <w:num w:numId="36">
    <w:abstractNumId w:val="9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2"/>
  </w:num>
  <w:num w:numId="46">
    <w:abstractNumId w:val="26"/>
  </w:num>
  <w:num w:numId="47">
    <w:abstractNumId w:val="8"/>
  </w:num>
  <w:num w:numId="48">
    <w:abstractNumId w:val="21"/>
  </w:num>
  <w:num w:numId="4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0F7EF3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17799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652C"/>
    <w:rsid w:val="00177DE5"/>
    <w:rsid w:val="00180976"/>
    <w:rsid w:val="001811E3"/>
    <w:rsid w:val="00183AD9"/>
    <w:rsid w:val="00184B73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4ADB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0A99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571E3"/>
    <w:rsid w:val="004577C4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C6114"/>
    <w:rsid w:val="005D1049"/>
    <w:rsid w:val="005D4902"/>
    <w:rsid w:val="005D592A"/>
    <w:rsid w:val="005D6478"/>
    <w:rsid w:val="005E3993"/>
    <w:rsid w:val="005E5656"/>
    <w:rsid w:val="005E567A"/>
    <w:rsid w:val="005F5BAD"/>
    <w:rsid w:val="005F66A1"/>
    <w:rsid w:val="005F6A48"/>
    <w:rsid w:val="00602115"/>
    <w:rsid w:val="006067AB"/>
    <w:rsid w:val="00611194"/>
    <w:rsid w:val="00614836"/>
    <w:rsid w:val="00620C60"/>
    <w:rsid w:val="0062310A"/>
    <w:rsid w:val="00627C74"/>
    <w:rsid w:val="00635A02"/>
    <w:rsid w:val="00635D12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21EE"/>
    <w:rsid w:val="006C7149"/>
    <w:rsid w:val="006D0A7C"/>
    <w:rsid w:val="006D6A84"/>
    <w:rsid w:val="006E23BB"/>
    <w:rsid w:val="006E30C6"/>
    <w:rsid w:val="006F058E"/>
    <w:rsid w:val="006F1E97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A770C"/>
    <w:rsid w:val="007B01B4"/>
    <w:rsid w:val="007B060E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2A8"/>
    <w:rsid w:val="008B14EA"/>
    <w:rsid w:val="008B1CC5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43092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33330"/>
    <w:rsid w:val="00A40300"/>
    <w:rsid w:val="00A41D30"/>
    <w:rsid w:val="00A466AF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002D"/>
    <w:rsid w:val="00A80F56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1506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A7FF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1E5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14D4"/>
    <w:rsid w:val="00C6429C"/>
    <w:rsid w:val="00C65E93"/>
    <w:rsid w:val="00C703F6"/>
    <w:rsid w:val="00C74770"/>
    <w:rsid w:val="00C761F4"/>
    <w:rsid w:val="00C804D7"/>
    <w:rsid w:val="00C8072F"/>
    <w:rsid w:val="00C80B07"/>
    <w:rsid w:val="00C81713"/>
    <w:rsid w:val="00C837CA"/>
    <w:rsid w:val="00C87314"/>
    <w:rsid w:val="00C9027A"/>
    <w:rsid w:val="00C91310"/>
    <w:rsid w:val="00CA76E5"/>
    <w:rsid w:val="00CB3C0E"/>
    <w:rsid w:val="00CB7CD8"/>
    <w:rsid w:val="00CC3DFC"/>
    <w:rsid w:val="00CC4F72"/>
    <w:rsid w:val="00CD00F4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375A6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77165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C5970"/>
    <w:rsid w:val="00DD6528"/>
    <w:rsid w:val="00DD68C3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47845"/>
    <w:rsid w:val="00E503D7"/>
    <w:rsid w:val="00E569E9"/>
    <w:rsid w:val="00E62A2F"/>
    <w:rsid w:val="00E7022A"/>
    <w:rsid w:val="00E73C95"/>
    <w:rsid w:val="00E86A1A"/>
    <w:rsid w:val="00E960DE"/>
    <w:rsid w:val="00EA0B6E"/>
    <w:rsid w:val="00EA0F5F"/>
    <w:rsid w:val="00EA4868"/>
    <w:rsid w:val="00EA664A"/>
    <w:rsid w:val="00EB0590"/>
    <w:rsid w:val="00EC380B"/>
    <w:rsid w:val="00ED2EB2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2E0E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35C9"/>
    <w:rsid w:val="00F54C91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1F3D1B"/>
    <w:rsid w:val="003137C8"/>
    <w:rsid w:val="006E3FF0"/>
    <w:rsid w:val="009F44F8"/>
    <w:rsid w:val="00A33F38"/>
    <w:rsid w:val="00AC092B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E453A-6BC3-4AC4-B229-9CAE6A29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14</TotalTime>
  <Pages>5</Pages>
  <Words>578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Registrar Tramite y Requisitos</vt:lpstr>
      <vt:lpstr>&lt;Nombre del Proyecto&gt;</vt:lpstr>
    </vt:vector>
  </TitlesOfParts>
  <Manager>OFICIALÍA MAYOR</Manager>
  <Company>SECRETARÍA DE COMUNICACIONES Y TRANSPORTES</Company>
  <LinksUpToDate>false</LinksUpToDate>
  <CharactersWithSpaces>3754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Imprimir</dc:title>
  <dc:subject>UNIDAD DE TECNOLOGÍAS DE INFORMACIÓN Y COMUNICACIONES</dc:subject>
  <dc:creator>admin</dc:creator>
  <cp:keywords>Sistema Integral de Aeronáutica Civil</cp:keywords>
  <cp:lastModifiedBy>admin</cp:lastModifiedBy>
  <cp:revision>12</cp:revision>
  <cp:lastPrinted>2010-10-19T18:40:00Z</cp:lastPrinted>
  <dcterms:created xsi:type="dcterms:W3CDTF">2011-11-24T21:14:00Z</dcterms:created>
  <dcterms:modified xsi:type="dcterms:W3CDTF">2011-11-29T23:09:00Z</dcterms:modified>
</cp:coreProperties>
</file>