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8B14EA" w:rsidRDefault="00071CFD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7863A7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071CFD">
            <w:rPr>
              <w:rFonts w:cs="Arial"/>
            </w:rPr>
            <w:t xml:space="preserve"> de Caso de Uso de Sistema: </w:t>
          </w:r>
          <w:proofErr w:type="spellStart"/>
          <w:r w:rsidR="00071CFD">
            <w:rPr>
              <w:rFonts w:cs="Arial"/>
            </w:rPr>
            <w:t>CertificarDocumentos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F77FBC" w:rsidRDefault="008B14EA" w:rsidP="00F77FBC">
      <w:pPr>
        <w:pStyle w:val="InfoBlue"/>
        <w:rPr>
          <w:rFonts w:ascii="Arial" w:hAnsi="Arial" w:cs="Arial"/>
        </w:rPr>
        <w:sectPr w:rsidR="008B14EA" w:rsidRPr="00F77FBC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99152E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52975" w:history="1">
        <w:r w:rsidR="0099152E" w:rsidRPr="00D12C2F">
          <w:rPr>
            <w:rStyle w:val="Hipervnculo"/>
            <w:noProof/>
          </w:rPr>
          <w:t>1</w:t>
        </w:r>
        <w:r w:rsidR="0099152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9152E" w:rsidRPr="00D12C2F">
          <w:rPr>
            <w:rStyle w:val="Hipervnculo"/>
            <w:noProof/>
          </w:rPr>
          <w:t>Introducción</w:t>
        </w:r>
        <w:r w:rsidR="0099152E">
          <w:rPr>
            <w:noProof/>
            <w:webHidden/>
          </w:rPr>
          <w:tab/>
        </w:r>
        <w:r w:rsidR="0099152E">
          <w:rPr>
            <w:noProof/>
            <w:webHidden/>
          </w:rPr>
          <w:fldChar w:fldCharType="begin"/>
        </w:r>
        <w:r w:rsidR="0099152E">
          <w:rPr>
            <w:noProof/>
            <w:webHidden/>
          </w:rPr>
          <w:instrText xml:space="preserve"> PAGEREF _Toc310352975 \h </w:instrText>
        </w:r>
        <w:r w:rsidR="0099152E">
          <w:rPr>
            <w:noProof/>
            <w:webHidden/>
          </w:rPr>
        </w:r>
        <w:r w:rsidR="0099152E">
          <w:rPr>
            <w:noProof/>
            <w:webHidden/>
          </w:rPr>
          <w:fldChar w:fldCharType="separate"/>
        </w:r>
        <w:r w:rsidR="0099152E">
          <w:rPr>
            <w:noProof/>
            <w:webHidden/>
          </w:rPr>
          <w:t>4</w:t>
        </w:r>
        <w:r w:rsidR="0099152E"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76" w:history="1">
        <w:r w:rsidRPr="00D12C2F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77" w:history="1">
        <w:r w:rsidRPr="00D12C2F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78" w:history="1">
        <w:r w:rsidRPr="00D12C2F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79" w:history="1">
        <w:r w:rsidRPr="00D12C2F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  <w:lang w:val="es-ES"/>
          </w:rPr>
          <w:t>Certificación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80" w:history="1">
        <w:r w:rsidRPr="00D12C2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81" w:history="1">
        <w:r w:rsidRPr="00D12C2F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82" w:history="1">
        <w:r w:rsidRPr="00D12C2F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2983" w:history="1">
        <w:r w:rsidRPr="00D12C2F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12C2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_Toc310352983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152E" w:rsidRDefault="0099152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2984" w:history="1">
        <w:r w:rsidRPr="00D12C2F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12C2F">
          <w:rPr>
            <w:rStyle w:val="Hipervnculo"/>
          </w:rPr>
          <w:t>El usuario deberá ubicarse en la pantalla indicad.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_Toc310352984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85" w:history="1">
        <w:r w:rsidRPr="00D12C2F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2986" w:history="1">
        <w:r w:rsidRPr="00D12C2F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12C2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_Toc310352986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87" w:history="1">
        <w:r w:rsidRPr="00D12C2F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52988" w:history="1">
        <w:r w:rsidRPr="00D12C2F">
          <w:rPr>
            <w:rStyle w:val="Hipervnculo"/>
          </w:rPr>
          <w:t>2.5.1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12C2F">
          <w:rPr>
            <w:rStyle w:val="Hipervnculo"/>
          </w:rPr>
          <w:t>FA01 Verificación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_Toc310352988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89" w:history="1">
        <w:r w:rsidRPr="00D12C2F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90" w:history="1">
        <w:r w:rsidRPr="00D12C2F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91" w:history="1">
        <w:r w:rsidRPr="00D12C2F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152E" w:rsidRDefault="0099152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52992" w:history="1">
        <w:r w:rsidRPr="00D12C2F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12C2F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_Toc310352992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071CFD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CertificarDocumentos</w:t>
          </w:r>
          <w:proofErr w:type="spellEnd"/>
        </w:p>
      </w:sdtContent>
    </w:sdt>
    <w:p w:rsidR="00071CFD" w:rsidRPr="0004119B" w:rsidRDefault="00071CFD" w:rsidP="00071CFD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306206219"/>
      <w:bookmarkStart w:id="2" w:name="_Toc310346538"/>
      <w:bookmarkStart w:id="3" w:name="_Toc310347323"/>
      <w:bookmarkStart w:id="4" w:name="_Toc250373386"/>
      <w:bookmarkStart w:id="5" w:name="_Toc263244842"/>
      <w:bookmarkStart w:id="6" w:name="_Toc250373391"/>
      <w:bookmarkStart w:id="7" w:name="_Toc263244848"/>
      <w:bookmarkStart w:id="8" w:name="_Toc288663442"/>
      <w:bookmarkStart w:id="9" w:name="_Toc310352975"/>
      <w:r w:rsidRPr="0004119B">
        <w:t>Introducción</w:t>
      </w:r>
      <w:bookmarkEnd w:id="1"/>
      <w:bookmarkEnd w:id="2"/>
      <w:bookmarkEnd w:id="3"/>
      <w:bookmarkEnd w:id="9"/>
    </w:p>
    <w:p w:rsidR="00071CFD" w:rsidRPr="0004119B" w:rsidRDefault="00071CFD" w:rsidP="00071CFD">
      <w:pPr>
        <w:pStyle w:val="Ttulo2"/>
        <w:widowControl w:val="0"/>
        <w:spacing w:before="120" w:after="0"/>
        <w:ind w:left="0" w:firstLine="0"/>
        <w:jc w:val="both"/>
      </w:pPr>
      <w:bookmarkStart w:id="10" w:name="_Toc288661800"/>
      <w:bookmarkStart w:id="11" w:name="_Toc306206220"/>
      <w:bookmarkStart w:id="12" w:name="_Toc310346539"/>
      <w:bookmarkStart w:id="13" w:name="_Toc310347324"/>
      <w:bookmarkStart w:id="14" w:name="_Toc94609180"/>
      <w:bookmarkStart w:id="15" w:name="_Toc310352976"/>
      <w:r w:rsidRPr="0004119B">
        <w:t>Objetivo</w:t>
      </w:r>
      <w:bookmarkEnd w:id="10"/>
      <w:bookmarkEnd w:id="11"/>
      <w:bookmarkEnd w:id="12"/>
      <w:bookmarkEnd w:id="13"/>
      <w:bookmarkEnd w:id="15"/>
    </w:p>
    <w:p w:rsidR="00071CFD" w:rsidRPr="0004119B" w:rsidRDefault="00071CFD" w:rsidP="00071CFD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>para la certificación de documentos de los trámites realizados en ventanilla única.</w:t>
      </w:r>
    </w:p>
    <w:p w:rsidR="00071CFD" w:rsidRDefault="00071CFD" w:rsidP="00071CFD">
      <w:pPr>
        <w:pStyle w:val="Ttulo2"/>
        <w:widowControl w:val="0"/>
        <w:spacing w:before="120" w:after="0"/>
        <w:ind w:left="0" w:firstLine="0"/>
        <w:jc w:val="both"/>
      </w:pPr>
      <w:bookmarkStart w:id="16" w:name="_Toc288661801"/>
      <w:bookmarkStart w:id="17" w:name="_Toc306206221"/>
      <w:bookmarkStart w:id="18" w:name="_Toc310346540"/>
      <w:bookmarkStart w:id="19" w:name="_Toc310347325"/>
      <w:bookmarkStart w:id="20" w:name="_Toc310352977"/>
      <w:r w:rsidRPr="0004119B">
        <w:t>Definiciones, acrónimos y abreviaturas</w:t>
      </w:r>
      <w:bookmarkEnd w:id="16"/>
      <w:bookmarkEnd w:id="17"/>
      <w:bookmarkEnd w:id="18"/>
      <w:bookmarkEnd w:id="19"/>
      <w:bookmarkEnd w:id="20"/>
    </w:p>
    <w:p w:rsidR="00071CFD" w:rsidRPr="004F3352" w:rsidRDefault="00071CFD" w:rsidP="00071CFD">
      <w:pPr>
        <w:rPr>
          <w:lang w:val="es-ES"/>
        </w:rPr>
      </w:pPr>
      <w:r>
        <w:rPr>
          <w:lang w:val="es-ES"/>
        </w:rPr>
        <w:t>N/A</w:t>
      </w:r>
    </w:p>
    <w:p w:rsidR="00071CFD" w:rsidRPr="0004119B" w:rsidRDefault="00071CFD" w:rsidP="00071CFD">
      <w:pPr>
        <w:pStyle w:val="Ttulo2"/>
        <w:widowControl w:val="0"/>
        <w:spacing w:before="120" w:after="0"/>
        <w:ind w:left="0" w:firstLine="0"/>
        <w:jc w:val="both"/>
      </w:pPr>
      <w:bookmarkStart w:id="21" w:name="_Toc288661802"/>
      <w:bookmarkStart w:id="22" w:name="_Toc306206222"/>
      <w:bookmarkStart w:id="23" w:name="_Toc310346541"/>
      <w:bookmarkStart w:id="24" w:name="_Toc310347326"/>
      <w:bookmarkStart w:id="25" w:name="_Toc310352978"/>
      <w:r w:rsidRPr="0004119B">
        <w:t>Referencias</w:t>
      </w:r>
      <w:bookmarkEnd w:id="21"/>
      <w:bookmarkEnd w:id="22"/>
      <w:bookmarkEnd w:id="23"/>
      <w:bookmarkEnd w:id="24"/>
      <w:bookmarkEnd w:id="25"/>
    </w:p>
    <w:p w:rsidR="00071CFD" w:rsidRDefault="00071CFD" w:rsidP="00071CFD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071CFD" w:rsidRPr="004F3352" w:rsidRDefault="00071CFD" w:rsidP="00071CFD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071CFD" w:rsidRPr="0004119B" w:rsidRDefault="00071CFD" w:rsidP="00071CFD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6" w:name="_Toc310352979"/>
      <w:r>
        <w:rPr>
          <w:lang w:val="es-ES"/>
        </w:rPr>
        <w:t>Certificación de Documentos</w:t>
      </w:r>
      <w:bookmarkEnd w:id="26"/>
    </w:p>
    <w:p w:rsidR="00071CFD" w:rsidRPr="00D702C4" w:rsidRDefault="00071CFD" w:rsidP="00071CFD">
      <w:pPr>
        <w:pStyle w:val="Ttulo2"/>
      </w:pPr>
      <w:bookmarkStart w:id="27" w:name="_Toc310346543"/>
      <w:bookmarkStart w:id="28" w:name="_Toc310347328"/>
      <w:bookmarkStart w:id="29" w:name="_Toc310352980"/>
      <w:bookmarkEnd w:id="14"/>
      <w:r w:rsidRPr="00D702C4">
        <w:t>Descripción Breve</w:t>
      </w:r>
      <w:bookmarkEnd w:id="27"/>
      <w:bookmarkEnd w:id="28"/>
      <w:bookmarkEnd w:id="29"/>
    </w:p>
    <w:p w:rsidR="00071CFD" w:rsidRPr="00D702C4" w:rsidRDefault="00071CFD" w:rsidP="00071CFD">
      <w:pPr>
        <w:rPr>
          <w:rFonts w:cs="Arial"/>
        </w:rPr>
      </w:pPr>
      <w:bookmarkStart w:id="30" w:name="_Toc310346544"/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se encarga de </w:t>
      </w:r>
      <w:r w:rsidR="00AC5F74">
        <w:rPr>
          <w:rFonts w:cs="Arial"/>
        </w:rPr>
        <w:t>validar</w:t>
      </w:r>
      <w:r>
        <w:rPr>
          <w:rFonts w:cs="Arial"/>
        </w:rPr>
        <w:t xml:space="preserve"> solicitudes de un área en específico dependiendo de la Oficina y Departamento al que pertenezca</w:t>
      </w:r>
      <w:r w:rsidR="00AC5F74">
        <w:rPr>
          <w:rFonts w:cs="Arial"/>
        </w:rPr>
        <w:t>, en caso de que existan requisitos no válidos se informará a CIS</w:t>
      </w:r>
      <w:r>
        <w:rPr>
          <w:rFonts w:cs="Arial"/>
        </w:rPr>
        <w:t xml:space="preserve"> en el sistema.</w:t>
      </w:r>
    </w:p>
    <w:p w:rsidR="00071CFD" w:rsidRPr="00D702C4" w:rsidRDefault="00071CFD" w:rsidP="00071CFD">
      <w:pPr>
        <w:pStyle w:val="Ttulo2"/>
      </w:pPr>
      <w:bookmarkStart w:id="31" w:name="_Toc310347329"/>
      <w:bookmarkStart w:id="32" w:name="_Toc310352981"/>
      <w:r w:rsidRPr="00D702C4">
        <w:t>Actores</w:t>
      </w:r>
      <w:bookmarkEnd w:id="30"/>
      <w:bookmarkEnd w:id="31"/>
      <w:bookmarkEnd w:id="32"/>
    </w:p>
    <w:p w:rsidR="00071CFD" w:rsidRDefault="00071CFD" w:rsidP="00071CF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071CFD" w:rsidRDefault="00071CFD" w:rsidP="00071CF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los trámites.</w:t>
      </w:r>
    </w:p>
    <w:p w:rsidR="00071CFD" w:rsidRDefault="00071CFD" w:rsidP="00071CFD">
      <w:pPr>
        <w:spacing w:line="276" w:lineRule="auto"/>
        <w:rPr>
          <w:rFonts w:cs="Arial"/>
        </w:rPr>
      </w:pPr>
    </w:p>
    <w:p w:rsidR="00071CFD" w:rsidRPr="002029C4" w:rsidRDefault="00071CFD" w:rsidP="00071CF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071CFD" w:rsidRPr="00D702C4" w:rsidRDefault="00071CFD" w:rsidP="00071CFD">
      <w:pPr>
        <w:pStyle w:val="Ttulo2"/>
      </w:pPr>
      <w:bookmarkStart w:id="33" w:name="_Toc310346545"/>
      <w:bookmarkStart w:id="34" w:name="_Toc310347330"/>
      <w:bookmarkStart w:id="35" w:name="_Toc310352982"/>
      <w:r w:rsidRPr="00D702C4">
        <w:t>Condiciones Previas</w:t>
      </w:r>
      <w:bookmarkEnd w:id="33"/>
      <w:bookmarkEnd w:id="34"/>
      <w:bookmarkEnd w:id="35"/>
    </w:p>
    <w:p w:rsidR="00071CFD" w:rsidRPr="00D702C4" w:rsidRDefault="00071CFD" w:rsidP="00071CFD">
      <w:pPr>
        <w:pStyle w:val="Ttulo3"/>
      </w:pPr>
      <w:bookmarkStart w:id="36" w:name="_Toc310346546"/>
      <w:bookmarkStart w:id="37" w:name="_Toc310347331"/>
      <w:bookmarkStart w:id="38" w:name="_Toc310352983"/>
      <w:r w:rsidRPr="00D702C4">
        <w:t>El usuario deberá iniciar sesión en el sistema.</w:t>
      </w:r>
      <w:bookmarkEnd w:id="36"/>
      <w:bookmarkEnd w:id="37"/>
      <w:bookmarkEnd w:id="38"/>
    </w:p>
    <w:p w:rsidR="00071CFD" w:rsidRPr="00D702C4" w:rsidRDefault="00071CFD" w:rsidP="00071CF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071CFD" w:rsidRPr="00D702C4" w:rsidRDefault="00071CFD" w:rsidP="00071CFD">
      <w:pPr>
        <w:pStyle w:val="Ttulo3"/>
      </w:pPr>
      <w:bookmarkStart w:id="39" w:name="_Toc310346547"/>
      <w:bookmarkStart w:id="40" w:name="_Toc310347332"/>
      <w:bookmarkStart w:id="41" w:name="_Toc310352984"/>
      <w:r w:rsidRPr="00D702C4">
        <w:t xml:space="preserve">El usuario deberá ubicarse en la pantalla </w:t>
      </w:r>
      <w:r>
        <w:t>indicad.</w:t>
      </w:r>
      <w:bookmarkEnd w:id="39"/>
      <w:bookmarkEnd w:id="40"/>
      <w:bookmarkEnd w:id="41"/>
    </w:p>
    <w:p w:rsidR="00071CFD" w:rsidRPr="00D702C4" w:rsidRDefault="00071CFD" w:rsidP="00071CFD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 w:rsidR="00AC5F74">
        <w:rPr>
          <w:rFonts w:cs="Arial"/>
        </w:rPr>
        <w:t>Certificación de Documentos</w:t>
      </w:r>
      <w:r w:rsidRPr="00D702C4">
        <w:rPr>
          <w:rFonts w:cs="Arial"/>
        </w:rPr>
        <w:t>”, al realizar esto, el sistema prese</w:t>
      </w:r>
      <w:r>
        <w:rPr>
          <w:rFonts w:cs="Arial"/>
        </w:rPr>
        <w:t xml:space="preserve">ntará al usuario la </w:t>
      </w:r>
      <w:r w:rsidRPr="00D702C4">
        <w:rPr>
          <w:rFonts w:cs="Arial"/>
        </w:rPr>
        <w:t xml:space="preserve">pantalla </w:t>
      </w:r>
      <w:r w:rsidR="00AC5F74">
        <w:rPr>
          <w:rFonts w:cs="Arial"/>
        </w:rPr>
        <w:t>CERTIFICACIÓN DE DOCUMENTOS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42" w:name="_Toc310352985"/>
      <w:bookmarkEnd w:id="4"/>
      <w:bookmarkEnd w:id="5"/>
      <w:r w:rsidRPr="00D702C4">
        <w:t>Flujo de Eventos</w:t>
      </w:r>
      <w:bookmarkEnd w:id="6"/>
      <w:bookmarkEnd w:id="7"/>
      <w:bookmarkEnd w:id="42"/>
    </w:p>
    <w:p w:rsidR="00B654BD" w:rsidRPr="00D702C4" w:rsidRDefault="00B654BD" w:rsidP="00F747FA">
      <w:pPr>
        <w:pStyle w:val="Ttulo3"/>
      </w:pPr>
      <w:bookmarkStart w:id="43" w:name="_Toc250373392"/>
      <w:bookmarkStart w:id="44" w:name="_Toc263244849"/>
      <w:bookmarkStart w:id="45" w:name="_Toc310352986"/>
      <w:r w:rsidRPr="00D702C4">
        <w:t>Flujo Básico</w:t>
      </w:r>
      <w:bookmarkEnd w:id="43"/>
      <w:bookmarkEnd w:id="44"/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D05DD3" w:rsidP="0054060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99523E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  <w:r w:rsidR="00D01ABC">
              <w:rPr>
                <w:rFonts w:cs="Arial"/>
              </w:rPr>
              <w:t>:</w:t>
            </w:r>
          </w:p>
          <w:p w:rsidR="00D01ABC" w:rsidRPr="00D01ABC" w:rsidRDefault="00D01ABC" w:rsidP="00D01ABC">
            <w:pPr>
              <w:pStyle w:val="Prrafodelista"/>
              <w:numPr>
                <w:ilvl w:val="0"/>
                <w:numId w:val="48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lastRenderedPageBreak/>
              <w:t>Datos del trámite</w:t>
            </w:r>
          </w:p>
          <w:p w:rsidR="00D01ABC" w:rsidRPr="00D01ABC" w:rsidRDefault="00D01ABC" w:rsidP="00D01ABC">
            <w:pPr>
              <w:pStyle w:val="Prrafodelista"/>
              <w:numPr>
                <w:ilvl w:val="0"/>
                <w:numId w:val="48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t>Datos del solicitante</w:t>
            </w:r>
          </w:p>
          <w:p w:rsidR="00D01ABC" w:rsidRPr="00D01ABC" w:rsidRDefault="00D01ABC" w:rsidP="00D01ABC">
            <w:pPr>
              <w:pStyle w:val="Prrafodelista"/>
              <w:numPr>
                <w:ilvl w:val="0"/>
                <w:numId w:val="48"/>
              </w:numPr>
              <w:spacing w:before="240"/>
              <w:rPr>
                <w:rFonts w:cs="Arial"/>
              </w:rPr>
            </w:pPr>
            <w:r w:rsidRPr="00D01ABC">
              <w:rPr>
                <w:rFonts w:cs="Arial"/>
              </w:rPr>
              <w:t>Datos del representante legal</w:t>
            </w:r>
          </w:p>
          <w:p w:rsidR="0099523E" w:rsidRDefault="0099523E" w:rsidP="0099523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99523E" w:rsidRPr="006368D1" w:rsidRDefault="0099523E" w:rsidP="0099523E">
            <w:pPr>
              <w:pStyle w:val="Prrafodelista"/>
              <w:numPr>
                <w:ilvl w:val="0"/>
                <w:numId w:val="47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46" w:name="OLE_LINK1"/>
            <w:bookmarkStart w:id="47" w:name="OLE_LINK2"/>
            <w:r w:rsidRPr="006368D1">
              <w:rPr>
                <w:rFonts w:cs="Arial"/>
              </w:rPr>
              <w:t xml:space="preserve">documento DSTMSG Mensajes del Sistema </w:t>
            </w:r>
            <w:r w:rsidR="00D01ABC">
              <w:rPr>
                <w:rFonts w:cs="Arial"/>
                <w:b/>
              </w:rPr>
              <w:t>(MSG18</w:t>
            </w:r>
            <w:r w:rsidRPr="00D01ABC">
              <w:rPr>
                <w:rFonts w:cs="Arial"/>
                <w:b/>
              </w:rPr>
              <w:t>).</w:t>
            </w:r>
            <w:bookmarkEnd w:id="46"/>
            <w:bookmarkEnd w:id="47"/>
          </w:p>
          <w:p w:rsidR="00D05DD3" w:rsidRPr="00D702C4" w:rsidRDefault="00D05DD3" w:rsidP="0099523E">
            <w:pPr>
              <w:rPr>
                <w:rFonts w:cs="Arial"/>
              </w:rPr>
            </w:pP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D01ABC" w:rsidP="002C58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D01ABC" w:rsidP="00D01ABC">
            <w:pPr>
              <w:rPr>
                <w:rFonts w:cs="Arial"/>
              </w:rPr>
            </w:pPr>
            <w:r>
              <w:rPr>
                <w:rFonts w:cs="Arial"/>
              </w:rPr>
              <w:t>Selecciona la opción “Evaluación técnica”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B654B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01ABC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B654BD" w:rsidRPr="00D702C4" w:rsidRDefault="00D01ABC" w:rsidP="00D00A56">
            <w:pPr>
              <w:rPr>
                <w:rFonts w:cs="Arial"/>
              </w:rPr>
            </w:pPr>
            <w:r>
              <w:rPr>
                <w:rFonts w:cs="Arial"/>
              </w:rPr>
              <w:t xml:space="preserve">Ejecuta </w:t>
            </w:r>
            <w:r w:rsidRPr="00D01ABC">
              <w:rPr>
                <w:rFonts w:cs="Arial"/>
                <w:b/>
              </w:rPr>
              <w:t>FA01 Verificación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D702C4" w:rsidRDefault="002C58AD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58AD" w:rsidRDefault="005552E8" w:rsidP="00D00A56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la opción </w:t>
            </w:r>
            <w:r>
              <w:rPr>
                <w:rFonts w:cs="Arial"/>
              </w:rPr>
              <w:t>“</w:t>
            </w:r>
            <w:r>
              <w:rPr>
                <w:rFonts w:cs="Arial"/>
              </w:rPr>
              <w:t xml:space="preserve">Cumple con la </w:t>
            </w:r>
            <w:r>
              <w:rPr>
                <w:rFonts w:cs="Arial"/>
              </w:rPr>
              <w:t>Evaluación técnica”</w:t>
            </w:r>
            <w:r w:rsidRPr="00D702C4">
              <w:rPr>
                <w:rFonts w:cs="Arial"/>
              </w:rPr>
              <w:t>.</w:t>
            </w:r>
          </w:p>
        </w:tc>
      </w:tr>
      <w:tr w:rsidR="003B1FBE" w:rsidRPr="00D702C4" w:rsidTr="007100DE">
        <w:tc>
          <w:tcPr>
            <w:tcW w:w="382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3B1FBE" w:rsidRPr="00D702C4" w:rsidRDefault="003B1FBE" w:rsidP="007100DE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1FBE" w:rsidRDefault="003B1FBE" w:rsidP="007100DE">
            <w:pPr>
              <w:rPr>
                <w:rFonts w:cs="Arial"/>
              </w:rPr>
            </w:pPr>
          </w:p>
        </w:tc>
      </w:tr>
    </w:tbl>
    <w:p w:rsidR="007625B0" w:rsidRDefault="007625B0"/>
    <w:p w:rsidR="00B654BD" w:rsidRDefault="00AB2AB8" w:rsidP="00F747FA">
      <w:pPr>
        <w:pStyle w:val="Ttulo2"/>
      </w:pPr>
      <w:bookmarkStart w:id="48" w:name="_Toc310352987"/>
      <w:r>
        <w:t>Flujos alternos</w:t>
      </w:r>
      <w:bookmarkEnd w:id="48"/>
    </w:p>
    <w:p w:rsidR="00BF3598" w:rsidRDefault="00AB2AB8" w:rsidP="00BF3598">
      <w:pPr>
        <w:pStyle w:val="Ttulo3"/>
        <w:widowControl w:val="0"/>
        <w:spacing w:before="120" w:after="0" w:line="240" w:lineRule="atLeast"/>
        <w:ind w:left="0" w:firstLine="0"/>
        <w:jc w:val="both"/>
      </w:pPr>
      <w:bookmarkStart w:id="49" w:name="_Toc303262655"/>
      <w:bookmarkStart w:id="50" w:name="_Toc310352988"/>
      <w:r>
        <w:t xml:space="preserve">FA01 </w:t>
      </w:r>
      <w:bookmarkEnd w:id="49"/>
      <w:r w:rsidR="00D01ABC">
        <w:t>Verificación</w:t>
      </w:r>
      <w:bookmarkEnd w:id="50"/>
    </w:p>
    <w:p w:rsidR="00BF3598" w:rsidRDefault="00BF3598" w:rsidP="00BF359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BF3598" w:rsidRPr="00934325" w:rsidTr="007100D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F3598" w:rsidRPr="00934325" w:rsidRDefault="00BF3598" w:rsidP="00BF3598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 xml:space="preserve">Flujo </w:t>
            </w:r>
            <w:r>
              <w:rPr>
                <w:rFonts w:cs="Arial"/>
                <w:b/>
                <w:color w:val="FFFFFF" w:themeColor="background1"/>
              </w:rPr>
              <w:t>Alterno</w:t>
            </w:r>
          </w:p>
        </w:tc>
      </w:tr>
      <w:tr w:rsidR="00BF3598" w:rsidRPr="00D00A56" w:rsidTr="007100D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F3598" w:rsidRPr="00D00A56" w:rsidRDefault="00BF3598" w:rsidP="007100D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F3598" w:rsidRPr="00D00A56" w:rsidRDefault="00BF3598" w:rsidP="007100D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F3598" w:rsidRPr="00D702C4" w:rsidRDefault="00D01ABC" w:rsidP="007100DE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17" w:type="pct"/>
            <w:vAlign w:val="center"/>
          </w:tcPr>
          <w:p w:rsidR="00BF3598" w:rsidRPr="00D702C4" w:rsidRDefault="00D01ABC" w:rsidP="007100DE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093B2D" w:rsidP="007100DE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98" w:type="pct"/>
            <w:vAlign w:val="center"/>
          </w:tcPr>
          <w:p w:rsidR="00BF3598" w:rsidRPr="00D702C4" w:rsidRDefault="005552E8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requisitos a validar</w:t>
            </w:r>
          </w:p>
        </w:tc>
        <w:tc>
          <w:tcPr>
            <w:tcW w:w="303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Pr="00D702C4" w:rsidRDefault="00BF3598" w:rsidP="007100DE">
            <w:pPr>
              <w:spacing w:before="240"/>
              <w:rPr>
                <w:rFonts w:cs="Arial"/>
              </w:rPr>
            </w:pPr>
          </w:p>
        </w:tc>
      </w:tr>
      <w:tr w:rsidR="005552E8" w:rsidRPr="00D702C4" w:rsidTr="007100DE">
        <w:tc>
          <w:tcPr>
            <w:tcW w:w="382" w:type="pct"/>
            <w:vAlign w:val="center"/>
          </w:tcPr>
          <w:p w:rsidR="005552E8" w:rsidRDefault="005552E8" w:rsidP="007100DE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5552E8" w:rsidRDefault="005552E8" w:rsidP="007100DE">
            <w:pPr>
              <w:rPr>
                <w:rFonts w:cs="Arial"/>
              </w:rPr>
            </w:pPr>
            <w:r>
              <w:rPr>
                <w:rFonts w:cs="Arial"/>
              </w:rPr>
              <w:t>Selecciona opción “válido”</w:t>
            </w:r>
          </w:p>
        </w:tc>
        <w:tc>
          <w:tcPr>
            <w:tcW w:w="303" w:type="pct"/>
            <w:vAlign w:val="center"/>
          </w:tcPr>
          <w:p w:rsidR="005552E8" w:rsidRPr="00D702C4" w:rsidRDefault="005552E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552E8" w:rsidRPr="00D702C4" w:rsidRDefault="005552E8" w:rsidP="007100DE">
            <w:pPr>
              <w:spacing w:before="240"/>
              <w:rPr>
                <w:rFonts w:cs="Arial"/>
              </w:rPr>
            </w:pP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Pr="00D702C4" w:rsidRDefault="00093B2D" w:rsidP="007100DE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BF3598" w:rsidRPr="00D702C4" w:rsidRDefault="00093B2D" w:rsidP="005552E8">
            <w:pPr>
              <w:rPr>
                <w:rFonts w:cs="Arial"/>
              </w:rPr>
            </w:pPr>
            <w:r>
              <w:rPr>
                <w:rFonts w:cs="Arial"/>
              </w:rPr>
              <w:t>Selecciona opción “</w:t>
            </w:r>
            <w:r w:rsidR="005552E8">
              <w:rPr>
                <w:rFonts w:cs="Arial"/>
              </w:rPr>
              <w:t>Guardar</w:t>
            </w:r>
            <w:r w:rsidR="005552E8">
              <w:rPr>
                <w:rFonts w:cs="Arial"/>
              </w:rPr>
              <w:t>”</w:t>
            </w:r>
          </w:p>
        </w:tc>
        <w:tc>
          <w:tcPr>
            <w:tcW w:w="303" w:type="pct"/>
            <w:vAlign w:val="center"/>
          </w:tcPr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93B2D">
              <w:rPr>
                <w:rFonts w:cs="Arial"/>
              </w:rPr>
              <w:t>5</w:t>
            </w:r>
          </w:p>
        </w:tc>
        <w:tc>
          <w:tcPr>
            <w:tcW w:w="2117" w:type="pct"/>
            <w:vAlign w:val="center"/>
          </w:tcPr>
          <w:p w:rsidR="00BF3598" w:rsidRPr="00D702C4" w:rsidRDefault="005552E8" w:rsidP="007100DE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  <w:p w:rsidR="00BF3598" w:rsidRPr="00D702C4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93B2D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5552E8" w:rsidRDefault="00093B2D" w:rsidP="005552E8">
            <w:pPr>
              <w:rPr>
                <w:rFonts w:cs="Arial"/>
              </w:rPr>
            </w:pPr>
            <w:r>
              <w:rPr>
                <w:rFonts w:cs="Arial"/>
              </w:rPr>
              <w:t>Selecciona opción “</w:t>
            </w:r>
            <w:r w:rsidR="005552E8">
              <w:rPr>
                <w:rFonts w:cs="Arial"/>
              </w:rPr>
              <w:t>Aceptar</w:t>
            </w:r>
            <w:r>
              <w:rPr>
                <w:rFonts w:cs="Arial"/>
              </w:rPr>
              <w:t>”</w:t>
            </w:r>
          </w:p>
          <w:p w:rsidR="005552E8" w:rsidRPr="00BB5814" w:rsidRDefault="005552E8" w:rsidP="005552E8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5552E8" w:rsidRPr="00D702C4" w:rsidRDefault="005552E8" w:rsidP="005552E8">
            <w:pPr>
              <w:rPr>
                <w:rFonts w:cs="Arial"/>
              </w:rPr>
            </w:pPr>
            <w:r>
              <w:rPr>
                <w:rFonts w:cs="Arial"/>
              </w:rPr>
              <w:t>Excepción3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</w:tr>
      <w:tr w:rsidR="00BF3598" w:rsidRPr="00D702C4" w:rsidTr="007100DE">
        <w:tc>
          <w:tcPr>
            <w:tcW w:w="382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81713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BF3598" w:rsidRPr="00D702C4" w:rsidRDefault="00F020F2" w:rsidP="00F020F2">
            <w:pPr>
              <w:rPr>
                <w:rFonts w:cs="Arial"/>
              </w:rPr>
            </w:pPr>
            <w:r>
              <w:rPr>
                <w:rFonts w:cs="Arial"/>
              </w:rPr>
              <w:t>Fin del flujo</w:t>
            </w:r>
          </w:p>
        </w:tc>
        <w:tc>
          <w:tcPr>
            <w:tcW w:w="303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F3598" w:rsidRDefault="00BF3598" w:rsidP="007100DE">
            <w:pPr>
              <w:rPr>
                <w:rFonts w:cs="Arial"/>
              </w:rPr>
            </w:pPr>
          </w:p>
        </w:tc>
      </w:tr>
    </w:tbl>
    <w:p w:rsidR="00BF3598" w:rsidRDefault="00BF3598" w:rsidP="00BF3598"/>
    <w:p w:rsidR="00AB2AB8" w:rsidRDefault="00AB2AB8" w:rsidP="00B654BD">
      <w:pPr>
        <w:rPr>
          <w:rFonts w:cs="Arial"/>
        </w:rPr>
      </w:pPr>
    </w:p>
    <w:p w:rsidR="00AB2AB8" w:rsidRPr="00D702C4" w:rsidRDefault="00AB2AB8" w:rsidP="00AB2AB8">
      <w:pPr>
        <w:pStyle w:val="Ttulo2"/>
      </w:pPr>
      <w:bookmarkStart w:id="51" w:name="_Toc310352989"/>
      <w:r w:rsidRPr="00D702C4">
        <w:t>Condiciones Posteriores</w:t>
      </w:r>
      <w:bookmarkEnd w:id="51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Default="00B654BD" w:rsidP="00A66FCA">
      <w:pPr>
        <w:pStyle w:val="Ttulo2"/>
      </w:pPr>
      <w:bookmarkStart w:id="52" w:name="_Toc250373395"/>
      <w:bookmarkStart w:id="53" w:name="_Toc263244851"/>
      <w:bookmarkStart w:id="54" w:name="_Toc310352990"/>
      <w:r w:rsidRPr="00D702C4">
        <w:lastRenderedPageBreak/>
        <w:t>Diagrama</w:t>
      </w:r>
      <w:bookmarkEnd w:id="52"/>
      <w:bookmarkEnd w:id="53"/>
      <w:bookmarkEnd w:id="54"/>
    </w:p>
    <w:p w:rsidR="00A66FCA" w:rsidRDefault="00A66FCA" w:rsidP="00A66FCA">
      <w:pPr>
        <w:rPr>
          <w:lang w:val="es-ES"/>
        </w:rPr>
      </w:pPr>
    </w:p>
    <w:p w:rsidR="00A66FCA" w:rsidRPr="00A66FCA" w:rsidRDefault="00A66FCA" w:rsidP="00A66FCA">
      <w:pPr>
        <w:rPr>
          <w:lang w:val="es-ES"/>
        </w:rPr>
      </w:pPr>
    </w:p>
    <w:p w:rsidR="00B654BD" w:rsidRPr="00D702C4" w:rsidRDefault="00B654BD" w:rsidP="00F747FA">
      <w:pPr>
        <w:pStyle w:val="Ttulo2"/>
      </w:pPr>
      <w:bookmarkStart w:id="55" w:name="_Toc250373396"/>
      <w:bookmarkStart w:id="56" w:name="_Toc263244852"/>
      <w:bookmarkStart w:id="57" w:name="_Toc310352991"/>
      <w:r w:rsidRPr="00D702C4">
        <w:t>Observaciones</w:t>
      </w:r>
      <w:bookmarkEnd w:id="55"/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8"/>
    </w:tbl>
    <w:p w:rsidR="00A66FCA" w:rsidRDefault="00A66FCA" w:rsidP="00A66FCA"/>
    <w:p w:rsidR="00A66FCA" w:rsidRPr="0004119B" w:rsidRDefault="00A66FCA" w:rsidP="00A66FCA">
      <w:pPr>
        <w:pStyle w:val="Ttulo1"/>
      </w:pPr>
      <w:bookmarkStart w:id="58" w:name="_Toc288154824"/>
      <w:bookmarkStart w:id="59" w:name="_Toc288210691"/>
      <w:bookmarkStart w:id="60" w:name="_Toc288661805"/>
      <w:bookmarkStart w:id="61" w:name="_Toc306206237"/>
      <w:bookmarkStart w:id="62" w:name="_Toc310346767"/>
      <w:bookmarkStart w:id="63" w:name="_Toc310352992"/>
      <w:r w:rsidRPr="0004119B">
        <w:t>Firmas de elaboración, revisión y aprobación</w:t>
      </w:r>
      <w:bookmarkEnd w:id="58"/>
      <w:bookmarkEnd w:id="59"/>
      <w:bookmarkEnd w:id="60"/>
      <w:bookmarkEnd w:id="61"/>
      <w:bookmarkEnd w:id="62"/>
      <w:bookmarkEnd w:id="6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A66FCA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A66FCA" w:rsidRPr="0004119B" w:rsidRDefault="00A66FCA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A66FCA" w:rsidRPr="0004119B" w:rsidRDefault="00A66FCA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A66FCA" w:rsidRPr="0004119B" w:rsidRDefault="00A66FCA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A66FCA" w:rsidRPr="0004119B" w:rsidTr="00FE0260">
        <w:trPr>
          <w:trHeight w:val="851"/>
        </w:trPr>
        <w:tc>
          <w:tcPr>
            <w:tcW w:w="1666" w:type="pct"/>
            <w:vAlign w:val="center"/>
          </w:tcPr>
          <w:p w:rsidR="00A66FCA" w:rsidRPr="0004119B" w:rsidRDefault="00A66FCA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A66FCA" w:rsidRPr="0004119B" w:rsidRDefault="00A66FCA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A66FCA" w:rsidRPr="0004119B" w:rsidRDefault="00A66FCA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A66FCA" w:rsidRPr="0004119B" w:rsidTr="00FE0260">
        <w:trPr>
          <w:trHeight w:val="23"/>
        </w:trPr>
        <w:tc>
          <w:tcPr>
            <w:tcW w:w="1666" w:type="pct"/>
            <w:vAlign w:val="center"/>
          </w:tcPr>
          <w:p w:rsidR="00A66FCA" w:rsidRPr="0004119B" w:rsidRDefault="00A66FCA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A66FCA" w:rsidRPr="0004119B" w:rsidRDefault="00A66FCA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A66FCA" w:rsidRDefault="00A66FCA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A66FCA" w:rsidRPr="0004119B" w:rsidRDefault="00A66FCA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A66FCA" w:rsidRPr="00AE47D2" w:rsidRDefault="00A66FCA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A66FCA" w:rsidRPr="0004119B" w:rsidRDefault="00A66FCA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A66FCA" w:rsidRPr="00C231AF" w:rsidRDefault="00A66FCA" w:rsidP="00A66FCA"/>
    <w:p w:rsidR="00A66FCA" w:rsidRPr="00A66FCA" w:rsidRDefault="00A66FCA" w:rsidP="00A66FCA"/>
    <w:sectPr w:rsidR="00A66FCA" w:rsidRPr="00A66FCA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80" w:rsidRDefault="00202880">
      <w:r>
        <w:separator/>
      </w:r>
    </w:p>
  </w:endnote>
  <w:endnote w:type="continuationSeparator" w:id="0">
    <w:p w:rsidR="00202880" w:rsidRDefault="0020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F" w:rsidRDefault="00FA27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A276F" w:rsidRDefault="00FA27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FA276F" w:rsidRPr="00522A53" w:rsidTr="00522A53">
      <w:tc>
        <w:tcPr>
          <w:tcW w:w="1667" w:type="pct"/>
          <w:vAlign w:val="center"/>
        </w:tcPr>
        <w:p w:rsidR="00FA276F" w:rsidRPr="00522A53" w:rsidRDefault="00FA276F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FA276F" w:rsidRPr="00522A53" w:rsidRDefault="00FA276F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FA276F" w:rsidRPr="00522A53" w:rsidRDefault="00FA276F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FA276F" w:rsidRDefault="00FA27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F" w:rsidRDefault="00FA27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80" w:rsidRDefault="00202880">
      <w:r>
        <w:separator/>
      </w:r>
    </w:p>
  </w:footnote>
  <w:footnote w:type="continuationSeparator" w:id="0">
    <w:p w:rsidR="00202880" w:rsidRDefault="00202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F" w:rsidRDefault="00FA276F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6289E0DC" wp14:editId="5E8437D4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FA276F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79ECC141" wp14:editId="0ABEDD84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A276F" w:rsidRPr="00EE517E" w:rsidRDefault="00FA276F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FA276F" w:rsidRPr="00EE517E" w:rsidRDefault="00FA276F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A276F" w:rsidRPr="00EE517E" w:rsidRDefault="00FA276F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FA276F" w:rsidRPr="00EE517E" w:rsidRDefault="00FA276F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FA276F" w:rsidRPr="00EE517E" w:rsidRDefault="00FA276F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77FBC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77FBC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FA276F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A276F" w:rsidRPr="00EE517E" w:rsidRDefault="00071CFD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FA276F" w:rsidRPr="00EE517E" w:rsidRDefault="00071CFD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FA276F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A276F" w:rsidRPr="00EE517E" w:rsidRDefault="00FA276F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FA276F" w:rsidRPr="00EE517E" w:rsidRDefault="00071CFD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="00FA276F" w:rsidRPr="00EE517E">
            <w:rPr>
              <w:rFonts w:cs="Arial"/>
              <w:sz w:val="18"/>
              <w:szCs w:val="18"/>
            </w:rPr>
            <w:t>.0</w:t>
          </w:r>
        </w:p>
      </w:tc>
    </w:tr>
    <w:tr w:rsidR="00FA276F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FA276F" w:rsidRPr="00EE517E" w:rsidRDefault="00FA276F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FA276F" w:rsidRPr="00EE517E" w:rsidRDefault="00071CFD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FA276F" w:rsidRPr="00EE517E">
            <w:rPr>
              <w:rFonts w:cs="Arial"/>
              <w:sz w:val="18"/>
              <w:szCs w:val="18"/>
            </w:rPr>
            <w:t>-201</w:t>
          </w:r>
          <w:r w:rsidR="00FA276F">
            <w:rPr>
              <w:rFonts w:cs="Arial"/>
              <w:sz w:val="18"/>
              <w:szCs w:val="18"/>
            </w:rPr>
            <w:t>1</w:t>
          </w:r>
        </w:p>
      </w:tc>
    </w:tr>
    <w:tr w:rsidR="00FA276F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FA276F" w:rsidRPr="00EE517E" w:rsidRDefault="00071CFD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FA276F" w:rsidRPr="00EE517E" w:rsidRDefault="00FA276F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FA276F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FA276F" w:rsidRPr="00EE517E" w:rsidRDefault="00FA276F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FA276F" w:rsidRPr="00EE517E" w:rsidRDefault="00071CFD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CertificarDocumentos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FA276F" w:rsidRPr="00EE517E" w:rsidRDefault="00FA276F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FA276F" w:rsidRDefault="00FA276F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F" w:rsidRDefault="00FA27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5DFA9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3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23"/>
  </w:num>
  <w:num w:numId="48">
    <w:abstractNumId w:val="11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1CFD"/>
    <w:rsid w:val="00083CD7"/>
    <w:rsid w:val="00083FA3"/>
    <w:rsid w:val="000862C9"/>
    <w:rsid w:val="00093B2D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02880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039E"/>
    <w:rsid w:val="00350C3D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4E0F"/>
    <w:rsid w:val="004473E5"/>
    <w:rsid w:val="00451C35"/>
    <w:rsid w:val="00462728"/>
    <w:rsid w:val="00465AE4"/>
    <w:rsid w:val="0046709B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059B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2E8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1C4C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4902"/>
    <w:rsid w:val="005D6478"/>
    <w:rsid w:val="005E3993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5A02"/>
    <w:rsid w:val="00635D12"/>
    <w:rsid w:val="006368D1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0A79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517B"/>
    <w:rsid w:val="007100DE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9152E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66FCA"/>
    <w:rsid w:val="00A70863"/>
    <w:rsid w:val="00A7332E"/>
    <w:rsid w:val="00A74847"/>
    <w:rsid w:val="00A74EEA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C5F74"/>
    <w:rsid w:val="00AD1648"/>
    <w:rsid w:val="00AD4814"/>
    <w:rsid w:val="00AD58A7"/>
    <w:rsid w:val="00AD6CFC"/>
    <w:rsid w:val="00AD6FC8"/>
    <w:rsid w:val="00AE045D"/>
    <w:rsid w:val="00AE1FC9"/>
    <w:rsid w:val="00AE37D5"/>
    <w:rsid w:val="00AE3B0F"/>
    <w:rsid w:val="00AE55BB"/>
    <w:rsid w:val="00AE6B76"/>
    <w:rsid w:val="00AF0EFB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5A1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D00A56"/>
    <w:rsid w:val="00D01ABC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D6528"/>
    <w:rsid w:val="00DD68C3"/>
    <w:rsid w:val="00DE1A02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4186"/>
    <w:rsid w:val="00E46C20"/>
    <w:rsid w:val="00E503D7"/>
    <w:rsid w:val="00E569E9"/>
    <w:rsid w:val="00E62A2F"/>
    <w:rsid w:val="00E7022A"/>
    <w:rsid w:val="00E73C95"/>
    <w:rsid w:val="00E86A1A"/>
    <w:rsid w:val="00E960DE"/>
    <w:rsid w:val="00EA0B6E"/>
    <w:rsid w:val="00EA0F5F"/>
    <w:rsid w:val="00EA4868"/>
    <w:rsid w:val="00EA664A"/>
    <w:rsid w:val="00EB0590"/>
    <w:rsid w:val="00EC380B"/>
    <w:rsid w:val="00ED2EB2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00B9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77FBC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276F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ar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link w:val="Ttulo3Car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071CFD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071CFD"/>
    <w:rPr>
      <w:rFonts w:ascii="Arial" w:hAnsi="Arial" w:cs="Arial"/>
      <w:b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ar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link w:val="Ttulo3Car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071CFD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071CFD"/>
    <w:rPr>
      <w:rFonts w:ascii="Arial" w:hAnsi="Arial" w:cs="Arial"/>
      <w:b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93030"/>
    <w:rsid w:val="000C3B21"/>
    <w:rsid w:val="001215E4"/>
    <w:rsid w:val="00145868"/>
    <w:rsid w:val="003137C8"/>
    <w:rsid w:val="009F44F8"/>
    <w:rsid w:val="00A33F38"/>
    <w:rsid w:val="00AC092B"/>
    <w:rsid w:val="00E654E9"/>
    <w:rsid w:val="00F3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5D157-6039-455E-B198-5EF4876C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66</TotalTime>
  <Pages>6</Pages>
  <Words>760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Registrar Persona</vt:lpstr>
      <vt:lpstr>&lt;Nombre del Proyecto&gt;</vt:lpstr>
    </vt:vector>
  </TitlesOfParts>
  <Manager>OFICIALÍA MAYOR</Manager>
  <Company>SECRETARÍA DE COMUNICACIONES Y TRANSPORTES</Company>
  <LinksUpToDate>false</LinksUpToDate>
  <CharactersWithSpaces>4934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CertificarDocumentos</dc:title>
  <dc:subject>UNIDAD DE TECNOLOGÍAS DE INFORMACIÓN Y COMUNICACIONES</dc:subject>
  <dc:creator>admin</dc:creator>
  <cp:keywords>Sistema Integral de Aeronáutica Civil</cp:keywords>
  <cp:lastModifiedBy>admin</cp:lastModifiedBy>
  <cp:revision>13</cp:revision>
  <cp:lastPrinted>2010-10-19T18:40:00Z</cp:lastPrinted>
  <dcterms:created xsi:type="dcterms:W3CDTF">2011-11-29T20:48:00Z</dcterms:created>
  <dcterms:modified xsi:type="dcterms:W3CDTF">2011-11-30T00:01:00Z</dcterms:modified>
</cp:coreProperties>
</file>