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BE728C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Pr="00876488">
            <w:rPr>
              <w:rFonts w:cs="Arial"/>
              <w:lang w:val="es-ES"/>
            </w:rPr>
            <w:t>Sistema Integral de Aeronáutica Civil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9717D">
            <w:rPr>
              <w:rFonts w:cs="Arial"/>
            </w:rPr>
            <w:t>Especificación</w:t>
          </w:r>
          <w:r>
            <w:rPr>
              <w:rFonts w:cs="Arial"/>
            </w:rPr>
            <w:t xml:space="preserve"> de Caso de Uso de Sistema: </w:t>
          </w:r>
          <w:proofErr w:type="spellStart"/>
          <w:r>
            <w:rPr>
              <w:rFonts w:cs="Arial"/>
            </w:rPr>
            <w:t>Registrar</w:t>
          </w:r>
          <w:r w:rsidR="002117BC">
            <w:rPr>
              <w:rFonts w:cs="Arial"/>
            </w:rPr>
            <w:t>Persona</w:t>
          </w:r>
          <w:proofErr w:type="spellEnd"/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BE728C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48171" w:history="1">
        <w:r w:rsidR="00BE728C" w:rsidRPr="002E2B79">
          <w:rPr>
            <w:rStyle w:val="Hipervnculo"/>
            <w:noProof/>
          </w:rPr>
          <w:t>1</w:t>
        </w:r>
        <w:r w:rsidR="00BE72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E728C" w:rsidRPr="002E2B79">
          <w:rPr>
            <w:rStyle w:val="Hipervnculo"/>
            <w:noProof/>
          </w:rPr>
          <w:t>Introducción</w:t>
        </w:r>
        <w:r w:rsidR="00BE728C">
          <w:rPr>
            <w:noProof/>
            <w:webHidden/>
          </w:rPr>
          <w:tab/>
        </w:r>
        <w:r w:rsidR="00BE728C">
          <w:rPr>
            <w:noProof/>
            <w:webHidden/>
          </w:rPr>
          <w:fldChar w:fldCharType="begin"/>
        </w:r>
        <w:r w:rsidR="00BE728C">
          <w:rPr>
            <w:noProof/>
            <w:webHidden/>
          </w:rPr>
          <w:instrText xml:space="preserve"> PAGEREF _Toc310348171 \h </w:instrText>
        </w:r>
        <w:r w:rsidR="00BE728C">
          <w:rPr>
            <w:noProof/>
            <w:webHidden/>
          </w:rPr>
        </w:r>
        <w:r w:rsidR="00BE728C">
          <w:rPr>
            <w:noProof/>
            <w:webHidden/>
          </w:rPr>
          <w:fldChar w:fldCharType="separate"/>
        </w:r>
        <w:r w:rsidR="00BE728C">
          <w:rPr>
            <w:noProof/>
            <w:webHidden/>
          </w:rPr>
          <w:t>4</w:t>
        </w:r>
        <w:r w:rsidR="00BE728C">
          <w:rPr>
            <w:noProof/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72" w:history="1">
        <w:r w:rsidRPr="002E2B79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73" w:history="1">
        <w:r w:rsidRPr="002E2B79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74" w:history="1">
        <w:r w:rsidRPr="002E2B79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75" w:history="1">
        <w:r w:rsidRPr="002E2B79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  <w:lang w:val="es-ES"/>
          </w:rPr>
          <w:t>Registrar 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76" w:history="1">
        <w:r w:rsidRPr="002E2B7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77" w:history="1">
        <w:r w:rsidRPr="002E2B79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78" w:history="1">
        <w:r w:rsidRPr="002E2B79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8179" w:history="1">
        <w:r w:rsidRPr="002E2B79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2E2B79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_Toc310348179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728C" w:rsidRDefault="00BE728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8180" w:history="1">
        <w:r w:rsidRPr="002E2B79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2E2B79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_Toc310348180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81" w:history="1">
        <w:r w:rsidRPr="002E2B79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8182" w:history="1">
        <w:r w:rsidRPr="002E2B79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2E2B79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_Toc310348182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83" w:history="1">
        <w:r w:rsidRPr="002E2B79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8184" w:history="1">
        <w:r w:rsidRPr="002E2B79">
          <w:rPr>
            <w:rStyle w:val="Hipervnculo"/>
          </w:rPr>
          <w:t>2.5.1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2E2B79">
          <w:rPr>
            <w:rStyle w:val="Hipervnculo"/>
          </w:rPr>
          <w:t>FA01 Representante Legal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_Toc310348184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E728C" w:rsidRDefault="00BE728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8185" w:history="1">
        <w:r w:rsidRPr="002E2B79">
          <w:rPr>
            <w:rStyle w:val="Hipervnculo"/>
          </w:rPr>
          <w:t>2.5.2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2E2B79">
          <w:rPr>
            <w:rStyle w:val="Hipervnculo"/>
          </w:rPr>
          <w:t>FA02 Seleccionar Persona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_Toc310348185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86" w:history="1">
        <w:r w:rsidRPr="002E2B79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87" w:history="1">
        <w:r w:rsidRPr="002E2B79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88" w:history="1">
        <w:r w:rsidRPr="002E2B79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728C" w:rsidRDefault="00BE728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189" w:history="1">
        <w:r w:rsidRPr="002E2B79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E2B79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BE728C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RegistrarPersona</w:t>
          </w:r>
          <w:proofErr w:type="spellEnd"/>
        </w:p>
      </w:sdtContent>
    </w:sdt>
    <w:p w:rsidR="00BE728C" w:rsidRPr="0004119B" w:rsidRDefault="00BE728C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288663442"/>
      <w:bookmarkStart w:id="2" w:name="_Toc250373386"/>
      <w:bookmarkStart w:id="3" w:name="_Toc263244842"/>
      <w:bookmarkStart w:id="4" w:name="_Toc306206219"/>
      <w:bookmarkStart w:id="5" w:name="_Toc310346751"/>
      <w:bookmarkStart w:id="6" w:name="_Toc310348171"/>
      <w:r w:rsidRPr="0004119B">
        <w:t>Introducción</w:t>
      </w:r>
      <w:bookmarkEnd w:id="4"/>
      <w:bookmarkEnd w:id="5"/>
      <w:bookmarkEnd w:id="6"/>
    </w:p>
    <w:p w:rsidR="00BE728C" w:rsidRPr="0004119B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7" w:name="_Toc288661800"/>
      <w:bookmarkStart w:id="8" w:name="_Toc306206220"/>
      <w:bookmarkStart w:id="9" w:name="_Toc94609180"/>
      <w:bookmarkStart w:id="10" w:name="_Toc310346752"/>
      <w:bookmarkStart w:id="11" w:name="_Toc310348172"/>
      <w:r w:rsidRPr="0004119B">
        <w:t>Objetivo</w:t>
      </w:r>
      <w:bookmarkEnd w:id="7"/>
      <w:bookmarkEnd w:id="8"/>
      <w:bookmarkEnd w:id="10"/>
      <w:bookmarkEnd w:id="11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registrar a aquellas personas que soliciten  </w:t>
      </w:r>
      <w:r w:rsidRPr="0004119B">
        <w:rPr>
          <w:rFonts w:cs="Arial"/>
        </w:rPr>
        <w:t>trámites en ventanilla única.</w:t>
      </w:r>
    </w:p>
    <w:p w:rsidR="00BE728C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5" w:name="_Toc310348173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BE728C">
      <w:pPr>
        <w:rPr>
          <w:lang w:val="es-ES"/>
        </w:rPr>
      </w:pPr>
      <w:r>
        <w:rPr>
          <w:lang w:val="es-ES"/>
        </w:rPr>
        <w:t>N/A</w:t>
      </w:r>
    </w:p>
    <w:p w:rsidR="00BE728C" w:rsidRPr="0004119B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6" w:name="_Toc288661802"/>
      <w:bookmarkStart w:id="17" w:name="_Toc306206222"/>
      <w:bookmarkStart w:id="18" w:name="_Toc310346754"/>
      <w:bookmarkStart w:id="19" w:name="_Toc310348174"/>
      <w:r w:rsidRPr="0004119B">
        <w:t>Referencias</w:t>
      </w:r>
      <w:bookmarkEnd w:id="16"/>
      <w:bookmarkEnd w:id="17"/>
      <w:bookmarkEnd w:id="18"/>
      <w:bookmarkEnd w:id="19"/>
    </w:p>
    <w:p w:rsidR="00BE728C" w:rsidRDefault="00BE728C" w:rsidP="00BE728C">
      <w:pPr>
        <w:pStyle w:val="Prrafodelista"/>
        <w:numPr>
          <w:ilvl w:val="0"/>
          <w:numId w:val="48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BE728C" w:rsidRPr="004F3352" w:rsidRDefault="00BE728C" w:rsidP="00BE728C">
      <w:pPr>
        <w:pStyle w:val="Prrafodelista"/>
        <w:numPr>
          <w:ilvl w:val="0"/>
          <w:numId w:val="48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BE728C" w:rsidRPr="0004119B" w:rsidRDefault="00BE728C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0" w:name="_Toc310348175"/>
      <w:r>
        <w:rPr>
          <w:lang w:val="es-ES"/>
        </w:rPr>
        <w:t>Registrar Personas</w:t>
      </w:r>
      <w:bookmarkEnd w:id="20"/>
      <w:r>
        <w:rPr>
          <w:lang w:val="es-ES"/>
        </w:rPr>
        <w:t xml:space="preserve"> </w:t>
      </w:r>
      <w:r>
        <w:rPr>
          <w:lang w:val="es-ES"/>
        </w:rPr>
        <w:tab/>
      </w:r>
    </w:p>
    <w:p w:rsidR="00B654BD" w:rsidRPr="00D702C4" w:rsidRDefault="00B654BD" w:rsidP="00F747FA">
      <w:pPr>
        <w:pStyle w:val="Ttulo2"/>
      </w:pPr>
      <w:bookmarkStart w:id="21" w:name="_Toc310348176"/>
      <w:bookmarkEnd w:id="9"/>
      <w:r w:rsidRPr="00D702C4">
        <w:t>Descripción Breve</w:t>
      </w:r>
      <w:bookmarkEnd w:id="2"/>
      <w:bookmarkEnd w:id="3"/>
      <w:bookmarkEnd w:id="21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genera una solicitud de </w:t>
      </w:r>
      <w:r w:rsidR="00F7633E">
        <w:rPr>
          <w:rFonts w:cs="Arial"/>
        </w:rPr>
        <w:t>trámite</w:t>
      </w:r>
      <w:r w:rsidRPr="00D702C4">
        <w:rPr>
          <w:rFonts w:cs="Arial"/>
        </w:rPr>
        <w:t xml:space="preserve"> ingresando los datos personales </w:t>
      </w:r>
      <w:r w:rsidR="00F7633E">
        <w:rPr>
          <w:rFonts w:cs="Arial"/>
        </w:rPr>
        <w:t>de un solicitante en el sistema.</w:t>
      </w:r>
    </w:p>
    <w:p w:rsidR="00B654BD" w:rsidRPr="00D702C4" w:rsidRDefault="00B654BD" w:rsidP="00F747FA">
      <w:pPr>
        <w:pStyle w:val="Ttulo2"/>
      </w:pPr>
      <w:bookmarkStart w:id="22" w:name="_Toc250373387"/>
      <w:bookmarkStart w:id="23" w:name="_Toc263244843"/>
      <w:bookmarkStart w:id="24" w:name="_Toc310348177"/>
      <w:r w:rsidRPr="00D702C4">
        <w:t>Actores</w:t>
      </w:r>
      <w:bookmarkEnd w:id="22"/>
      <w:bookmarkEnd w:id="23"/>
      <w:bookmarkEnd w:id="24"/>
    </w:p>
    <w:p w:rsidR="002E5A01" w:rsidRDefault="00B654BD" w:rsidP="00B654BD">
      <w:pPr>
        <w:spacing w:line="276" w:lineRule="auto"/>
        <w:rPr>
          <w:rFonts w:cs="Arial"/>
        </w:rPr>
      </w:pPr>
      <w:bookmarkStart w:id="25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35039E" w:rsidRDefault="0035039E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6" w:name="_Toc263244844"/>
      <w:bookmarkStart w:id="27" w:name="_Toc310348178"/>
      <w:r w:rsidRPr="00D702C4">
        <w:t>Condiciones Previas</w:t>
      </w:r>
      <w:bookmarkEnd w:id="25"/>
      <w:bookmarkEnd w:id="26"/>
      <w:bookmarkEnd w:id="27"/>
    </w:p>
    <w:p w:rsidR="00B654BD" w:rsidRPr="00D702C4" w:rsidRDefault="00B654BD" w:rsidP="00F747FA">
      <w:pPr>
        <w:pStyle w:val="Ttulo3"/>
      </w:pPr>
      <w:bookmarkStart w:id="28" w:name="_Toc250373389"/>
      <w:bookmarkStart w:id="29" w:name="_Toc263244845"/>
      <w:bookmarkStart w:id="30" w:name="_Toc310348179"/>
      <w:r w:rsidRPr="00D702C4">
        <w:t>El usuario deberá iniciar sesión en el sistema.</w:t>
      </w:r>
      <w:bookmarkEnd w:id="28"/>
      <w:bookmarkEnd w:id="29"/>
      <w:bookmarkEnd w:id="30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1" w:name="_Toc250373390"/>
      <w:bookmarkStart w:id="32" w:name="_Toc263244846"/>
      <w:bookmarkStart w:id="33" w:name="_Toc310348180"/>
      <w:r w:rsidRPr="00D702C4">
        <w:t xml:space="preserve">El usuario deberá ubicarse en la pantalla </w:t>
      </w:r>
      <w:bookmarkEnd w:id="31"/>
      <w:bookmarkEnd w:id="32"/>
      <w:r w:rsidR="007F16D9">
        <w:t>indicada.</w:t>
      </w:r>
      <w:bookmarkEnd w:id="33"/>
    </w:p>
    <w:p w:rsidR="00B654BD" w:rsidRPr="00D702C4" w:rsidRDefault="00BB3A2E" w:rsidP="00B654BD">
      <w:pPr>
        <w:rPr>
          <w:rFonts w:cs="Arial"/>
        </w:rPr>
      </w:pPr>
      <w:r>
        <w:rPr>
          <w:rFonts w:cs="Arial"/>
        </w:rPr>
        <w:t>E</w:t>
      </w:r>
      <w:r w:rsidR="00B654BD"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="00B654BD"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="00B654BD" w:rsidRPr="00D702C4">
        <w:rPr>
          <w:rFonts w:cs="Arial"/>
        </w:rPr>
        <w:t xml:space="preserve">”, </w:t>
      </w:r>
      <w:r w:rsidRPr="00D702C4">
        <w:rPr>
          <w:rFonts w:cs="Arial"/>
        </w:rPr>
        <w:t>seleccionar la opción “</w:t>
      </w:r>
      <w:r w:rsidR="00AD6FC8">
        <w:rPr>
          <w:rFonts w:cs="Arial"/>
        </w:rPr>
        <w:t>Recepción de trámit</w:t>
      </w:r>
      <w:r w:rsidR="0001181F">
        <w:rPr>
          <w:rFonts w:cs="Arial"/>
        </w:rPr>
        <w:t>e</w:t>
      </w:r>
      <w:r w:rsidR="00AD6FC8">
        <w:rPr>
          <w:rFonts w:cs="Arial"/>
        </w:rPr>
        <w:t>s</w:t>
      </w:r>
      <w:r w:rsidRPr="00D702C4">
        <w:rPr>
          <w:rFonts w:cs="Arial"/>
        </w:rPr>
        <w:t xml:space="preserve">”, </w:t>
      </w:r>
      <w:r w:rsidR="00B654BD" w:rsidRPr="00D702C4">
        <w:rPr>
          <w:rFonts w:cs="Arial"/>
        </w:rPr>
        <w:t xml:space="preserve">al realizar esto, el sistema presentará al usuario la pantalla </w:t>
      </w:r>
      <w:r>
        <w:rPr>
          <w:rFonts w:cs="Arial"/>
        </w:rPr>
        <w:t>PERSONAS</w:t>
      </w:r>
      <w:r w:rsidR="007C4937">
        <w:rPr>
          <w:rFonts w:cs="Arial"/>
        </w:rPr>
        <w:t xml:space="preserve"> pestaña </w:t>
      </w:r>
      <w:r w:rsidR="00B654BD" w:rsidRPr="00D702C4">
        <w:rPr>
          <w:rFonts w:cs="Arial"/>
        </w:rPr>
        <w:t xml:space="preserve">1. </w:t>
      </w:r>
      <w:r w:rsidR="007C4937">
        <w:rPr>
          <w:rFonts w:cs="Arial"/>
        </w:rPr>
        <w:t>“</w:t>
      </w:r>
      <w:r w:rsidR="002117BC">
        <w:rPr>
          <w:rFonts w:cs="Arial"/>
        </w:rPr>
        <w:t>Solicitud y Representante Legal</w:t>
      </w:r>
      <w:r w:rsidR="00B654BD" w:rsidRPr="00D702C4">
        <w:rPr>
          <w:rFonts w:cs="Arial"/>
        </w:rPr>
        <w:t>”.</w:t>
      </w:r>
    </w:p>
    <w:p w:rsidR="00B654BD" w:rsidRPr="00D702C4" w:rsidRDefault="00B654BD" w:rsidP="00F747FA">
      <w:pPr>
        <w:pStyle w:val="Ttulo2"/>
      </w:pPr>
      <w:bookmarkStart w:id="34" w:name="_Toc250373391"/>
      <w:bookmarkStart w:id="35" w:name="_Toc263244848"/>
      <w:bookmarkStart w:id="36" w:name="_Toc310348181"/>
      <w:r w:rsidRPr="00D702C4">
        <w:t>Flujo de Eventos</w:t>
      </w:r>
      <w:bookmarkEnd w:id="34"/>
      <w:bookmarkEnd w:id="35"/>
      <w:bookmarkEnd w:id="36"/>
    </w:p>
    <w:p w:rsidR="00B654BD" w:rsidRPr="00D702C4" w:rsidRDefault="00B654BD" w:rsidP="00F747FA">
      <w:pPr>
        <w:pStyle w:val="Ttulo3"/>
      </w:pPr>
      <w:bookmarkStart w:id="37" w:name="_Toc250373392"/>
      <w:bookmarkStart w:id="38" w:name="_Toc263244849"/>
      <w:bookmarkStart w:id="39" w:name="_Toc310348182"/>
      <w:r w:rsidRPr="00D702C4">
        <w:t>Flujo Básico</w:t>
      </w:r>
      <w:bookmarkEnd w:id="37"/>
      <w:bookmarkEnd w:id="38"/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D05DD3" w:rsidP="0054060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99523E" w:rsidP="00D00A5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99523E" w:rsidRDefault="0099523E" w:rsidP="0099523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Muestra los datos del filtro: Ejecutar </w:t>
            </w:r>
            <w:r w:rsidRPr="00C508C1">
              <w:rPr>
                <w:rFonts w:cs="Arial"/>
                <w:b/>
              </w:rPr>
              <w:t>FA02</w:t>
            </w:r>
            <w:r>
              <w:rPr>
                <w:rFonts w:cs="Arial"/>
              </w:rPr>
              <w:t>.</w:t>
            </w:r>
          </w:p>
          <w:p w:rsidR="0099523E" w:rsidRDefault="0099523E" w:rsidP="0099523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informado algún criterio de búsqueda </w:t>
            </w:r>
            <w:r w:rsidRPr="00D702C4">
              <w:rPr>
                <w:rFonts w:cs="Arial"/>
              </w:rPr>
              <w:lastRenderedPageBreak/>
              <w:t xml:space="preserve">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99523E" w:rsidRPr="006368D1" w:rsidRDefault="0099523E" w:rsidP="0099523E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</w:t>
            </w:r>
            <w:bookmarkStart w:id="40" w:name="OLE_LINK1"/>
            <w:bookmarkStart w:id="41" w:name="OLE_LINK2"/>
            <w:r w:rsidRPr="006368D1">
              <w:rPr>
                <w:rFonts w:cs="Arial"/>
              </w:rPr>
              <w:t>documento DSTMSG Mensajes del Sistema (MSG01).</w:t>
            </w:r>
            <w:bookmarkEnd w:id="40"/>
            <w:bookmarkEnd w:id="41"/>
          </w:p>
          <w:p w:rsidR="0099523E" w:rsidRDefault="0099523E" w:rsidP="0099523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correctamente el </w:t>
            </w:r>
            <w:r w:rsidRPr="00D702C4">
              <w:rPr>
                <w:rFonts w:cs="Arial"/>
              </w:rPr>
              <w:t xml:space="preserve">criterio de búsqueda </w:t>
            </w:r>
            <w:r>
              <w:rPr>
                <w:rFonts w:cs="Arial"/>
              </w:rPr>
              <w:t xml:space="preserve">para persona física </w:t>
            </w:r>
            <w:r w:rsidRPr="00D702C4">
              <w:rPr>
                <w:rFonts w:cs="Arial"/>
              </w:rPr>
              <w:t xml:space="preserve">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99523E" w:rsidRDefault="0099523E" w:rsidP="0099523E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>
              <w:rPr>
                <w:rFonts w:cs="Arial"/>
              </w:rPr>
              <w:t xml:space="preserve">DSTMSG Mensajes del Sistema </w:t>
            </w:r>
            <w:r w:rsidRPr="00D702C4">
              <w:rPr>
                <w:rFonts w:cs="Arial"/>
              </w:rPr>
              <w:t>(</w:t>
            </w:r>
            <w:r>
              <w:rPr>
                <w:rFonts w:cs="Arial"/>
              </w:rPr>
              <w:t>MSG02</w:t>
            </w:r>
            <w:r w:rsidRPr="00D702C4">
              <w:rPr>
                <w:rFonts w:cs="Arial"/>
              </w:rPr>
              <w:t>).</w:t>
            </w:r>
          </w:p>
          <w:p w:rsidR="0099523E" w:rsidRDefault="0099523E" w:rsidP="0099523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Excepción3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correctamente el </w:t>
            </w:r>
            <w:r w:rsidRPr="00D702C4">
              <w:rPr>
                <w:rFonts w:cs="Arial"/>
              </w:rPr>
              <w:t xml:space="preserve">criterio de búsqueda </w:t>
            </w:r>
            <w:r>
              <w:rPr>
                <w:rFonts w:cs="Arial"/>
              </w:rPr>
              <w:t xml:space="preserve">para persona moral </w:t>
            </w:r>
            <w:r w:rsidRPr="00D702C4">
              <w:rPr>
                <w:rFonts w:cs="Arial"/>
              </w:rPr>
              <w:t xml:space="preserve">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99523E" w:rsidRPr="006368D1" w:rsidRDefault="0099523E" w:rsidP="0099523E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>Ver  documento DSTMSG Mensajes del Sistema (MSG03).</w:t>
            </w:r>
          </w:p>
          <w:p w:rsidR="0099523E" w:rsidRDefault="0099523E" w:rsidP="0099523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Excepción4</w:t>
            </w:r>
            <w:r w:rsidRPr="00D702C4">
              <w:rPr>
                <w:rFonts w:cs="Arial"/>
              </w:rPr>
              <w:t xml:space="preserve">: En caso de que el </w:t>
            </w:r>
            <w:r>
              <w:rPr>
                <w:rFonts w:cs="Arial"/>
              </w:rPr>
              <w:t xml:space="preserve">sistema no encuentre datos del filtro  </w:t>
            </w:r>
            <w:r w:rsidRPr="00BB5814">
              <w:rPr>
                <w:rFonts w:cs="Arial"/>
                <w:b/>
              </w:rPr>
              <w:t>Ir al punto 3</w:t>
            </w:r>
            <w:r>
              <w:rPr>
                <w:rFonts w:cs="Arial"/>
              </w:rPr>
              <w:t>.</w:t>
            </w:r>
          </w:p>
          <w:p w:rsidR="00D05DD3" w:rsidRPr="00D702C4" w:rsidRDefault="0099523E" w:rsidP="0099523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 w:rsidRPr="006368D1">
              <w:rPr>
                <w:rFonts w:cs="Arial"/>
                <w:b/>
              </w:rPr>
              <w:t>(RES01, RES02 y RES03).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B654BD" w:rsidP="002C58AD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B654BD" w:rsidRPr="00D702C4" w:rsidRDefault="00B654BD" w:rsidP="005A168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B654B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B654BD" w:rsidRPr="00D702C4" w:rsidRDefault="007625B0" w:rsidP="00D00A56">
            <w:pPr>
              <w:rPr>
                <w:rFonts w:cs="Arial"/>
              </w:rPr>
            </w:pPr>
            <w:r>
              <w:rPr>
                <w:rFonts w:cs="Arial"/>
              </w:rPr>
              <w:t>El sistema activa la opción “Nuevo” para permitir el registro de personas.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  <w:p w:rsidR="002C58A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2C58AD" w:rsidRPr="00D702C4" w:rsidRDefault="002C58AD" w:rsidP="005A1684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C58AD" w:rsidRDefault="00F274FA" w:rsidP="00D00A56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2C58AD" w:rsidRDefault="00F274FA" w:rsidP="00D00A56">
            <w:pPr>
              <w:rPr>
                <w:rFonts w:cs="Arial"/>
              </w:rPr>
            </w:pPr>
            <w:r>
              <w:rPr>
                <w:rFonts w:cs="Arial"/>
              </w:rPr>
              <w:t>Habilita pantalla “Datos Generales de la Persona”.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F274FA" w:rsidP="00D00A56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2C58AD" w:rsidRPr="00D702C4" w:rsidRDefault="00F274FA" w:rsidP="005A1684">
            <w:pPr>
              <w:rPr>
                <w:rFonts w:cs="Arial"/>
              </w:rPr>
            </w:pPr>
            <w:r>
              <w:rPr>
                <w:rFonts w:cs="Arial"/>
              </w:rPr>
              <w:t>Introduce  información en pantalla de “Datos Generales de la Persona”</w:t>
            </w:r>
          </w:p>
        </w:tc>
        <w:tc>
          <w:tcPr>
            <w:tcW w:w="303" w:type="pct"/>
            <w:vAlign w:val="center"/>
          </w:tcPr>
          <w:p w:rsidR="002C58AD" w:rsidRDefault="002C58AD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C4F72" w:rsidRDefault="00CC4F72" w:rsidP="003D53E7">
            <w:pPr>
              <w:rPr>
                <w:rFonts w:cs="Arial"/>
              </w:rPr>
            </w:pP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F02D4">
              <w:rPr>
                <w:rFonts w:cs="Arial"/>
              </w:rPr>
              <w:t>07</w:t>
            </w:r>
          </w:p>
        </w:tc>
        <w:tc>
          <w:tcPr>
            <w:tcW w:w="2198" w:type="pct"/>
            <w:vAlign w:val="center"/>
          </w:tcPr>
          <w:p w:rsidR="002C58AD" w:rsidRPr="00D702C4" w:rsidRDefault="003F02D4" w:rsidP="003F02D4">
            <w:pPr>
              <w:rPr>
                <w:rFonts w:cs="Arial"/>
              </w:rPr>
            </w:pPr>
            <w:r>
              <w:rPr>
                <w:rFonts w:cs="Arial"/>
              </w:rPr>
              <w:t>Selecciona la opción “Guardar”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C58AD" w:rsidRDefault="003F02D4" w:rsidP="00D00A56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3F02D4" w:rsidRDefault="003F02D4" w:rsidP="003F02D4">
            <w:pPr>
              <w:rPr>
                <w:rFonts w:cs="Arial"/>
              </w:rPr>
            </w:pPr>
            <w:r>
              <w:rPr>
                <w:rFonts w:cs="Arial"/>
              </w:rPr>
              <w:t>Valida datos obligatorios de la pantalla “Datos Generales de la Persona”</w:t>
            </w:r>
          </w:p>
          <w:p w:rsidR="003F02D4" w:rsidRDefault="003F02D4" w:rsidP="003F02D4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“RFC” 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3F02D4" w:rsidRPr="006368D1" w:rsidRDefault="003F02D4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(MSG04).</w:t>
            </w:r>
          </w:p>
          <w:p w:rsidR="003F02D4" w:rsidRDefault="003F02D4" w:rsidP="003F02D4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“Nombre o Razón Social” 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3F02D4" w:rsidRPr="006368D1" w:rsidRDefault="003F02D4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(MSG05).</w:t>
            </w:r>
          </w:p>
          <w:p w:rsidR="003F02D4" w:rsidRDefault="003F02D4" w:rsidP="003F02D4">
            <w:pPr>
              <w:rPr>
                <w:rFonts w:cs="Arial"/>
              </w:rPr>
            </w:pPr>
          </w:p>
          <w:p w:rsidR="003B7FC5" w:rsidRDefault="003B7FC5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 w:rsidRPr="00DE1A02">
              <w:rPr>
                <w:rFonts w:cs="Arial"/>
                <w:b/>
              </w:rPr>
              <w:t>(RES04).</w:t>
            </w:r>
          </w:p>
        </w:tc>
      </w:tr>
      <w:tr w:rsidR="005A2F36" w:rsidRPr="00D702C4" w:rsidTr="00D00A56">
        <w:tc>
          <w:tcPr>
            <w:tcW w:w="382" w:type="pct"/>
            <w:vAlign w:val="center"/>
          </w:tcPr>
          <w:p w:rsidR="005A2F36" w:rsidRDefault="005A2F36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5A2F36" w:rsidRDefault="005A2F36" w:rsidP="003F02D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5A2F36" w:rsidRDefault="005A2F36" w:rsidP="00D00A56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5A2F36" w:rsidRDefault="005A2F36" w:rsidP="003F02D4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C58AD" w:rsidRPr="00D702C4" w:rsidRDefault="002C58AD" w:rsidP="005A168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C58AD" w:rsidRDefault="005A2F36" w:rsidP="00D00A56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2C58AD" w:rsidRDefault="00753296" w:rsidP="00D00A56">
            <w:pPr>
              <w:rPr>
                <w:rFonts w:cs="Arial"/>
              </w:rPr>
            </w:pPr>
            <w:r>
              <w:rPr>
                <w:rFonts w:cs="Arial"/>
              </w:rPr>
              <w:t>Habilita pantalla “Domicilio de la Persona”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753296" w:rsidP="00D00A5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A2F36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2C58AD" w:rsidRPr="00D702C4" w:rsidRDefault="00727014" w:rsidP="005A1684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583EC0" w:rsidP="00D00A5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A2F36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2C58AD" w:rsidRPr="00D702C4" w:rsidRDefault="00930C2E" w:rsidP="00930C2E">
            <w:pPr>
              <w:rPr>
                <w:rFonts w:cs="Arial"/>
              </w:rPr>
            </w:pPr>
            <w:r>
              <w:rPr>
                <w:rFonts w:cs="Arial"/>
              </w:rPr>
              <w:t>Introduce  información en pantalla de “Domicilio de la Persona”</w:t>
            </w:r>
          </w:p>
        </w:tc>
        <w:tc>
          <w:tcPr>
            <w:tcW w:w="303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58AD" w:rsidRDefault="002C58AD" w:rsidP="0036464E">
            <w:pPr>
              <w:rPr>
                <w:rFonts w:cs="Arial"/>
              </w:rPr>
            </w:pPr>
          </w:p>
        </w:tc>
      </w:tr>
      <w:tr w:rsidR="00C81713" w:rsidRPr="00D702C4" w:rsidTr="00D00A56">
        <w:tc>
          <w:tcPr>
            <w:tcW w:w="382" w:type="pct"/>
            <w:vAlign w:val="center"/>
          </w:tcPr>
          <w:p w:rsidR="00C81713" w:rsidRDefault="0036464E" w:rsidP="00D00A56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2198" w:type="pct"/>
            <w:vAlign w:val="center"/>
          </w:tcPr>
          <w:p w:rsidR="00C81713" w:rsidRDefault="0036464E" w:rsidP="00930C2E">
            <w:pPr>
              <w:rPr>
                <w:rFonts w:cs="Arial"/>
              </w:rPr>
            </w:pPr>
            <w:r>
              <w:rPr>
                <w:rFonts w:cs="Arial"/>
              </w:rPr>
              <w:t>Selecciona la opción “Guardar”</w:t>
            </w:r>
          </w:p>
        </w:tc>
        <w:tc>
          <w:tcPr>
            <w:tcW w:w="303" w:type="pct"/>
            <w:vAlign w:val="center"/>
          </w:tcPr>
          <w:p w:rsidR="00C81713" w:rsidRDefault="0036464E" w:rsidP="00D00A56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2117" w:type="pct"/>
            <w:vAlign w:val="center"/>
          </w:tcPr>
          <w:p w:rsidR="0036464E" w:rsidRDefault="0036464E" w:rsidP="0036464E">
            <w:pPr>
              <w:rPr>
                <w:rFonts w:cs="Arial"/>
              </w:rPr>
            </w:pPr>
            <w:r>
              <w:rPr>
                <w:rFonts w:cs="Arial"/>
              </w:rPr>
              <w:t>Valida datos obligatorios de la pantalla “Domicilio de la Persona”</w:t>
            </w:r>
          </w:p>
          <w:p w:rsidR="0036464E" w:rsidRDefault="0036464E" w:rsidP="0036464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>introducido información en datos obligatorios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36464E" w:rsidRPr="006368D1" w:rsidRDefault="0036464E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(MSG06).</w:t>
            </w:r>
          </w:p>
          <w:p w:rsidR="0036464E" w:rsidRDefault="0036464E" w:rsidP="0036464E">
            <w:pPr>
              <w:rPr>
                <w:rFonts w:cs="Arial"/>
              </w:rPr>
            </w:pPr>
          </w:p>
          <w:p w:rsidR="00C81713" w:rsidRDefault="0036464E" w:rsidP="00930C2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 w:rsidRPr="00DE1A02">
              <w:rPr>
                <w:rFonts w:cs="Arial"/>
                <w:b/>
              </w:rPr>
              <w:t>(RES04).</w:t>
            </w:r>
          </w:p>
        </w:tc>
      </w:tr>
      <w:tr w:rsidR="0036464E" w:rsidRPr="00D702C4" w:rsidTr="00D00A56">
        <w:tc>
          <w:tcPr>
            <w:tcW w:w="382" w:type="pct"/>
            <w:vAlign w:val="center"/>
          </w:tcPr>
          <w:p w:rsidR="0036464E" w:rsidRDefault="0036464E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36464E" w:rsidRDefault="0036464E" w:rsidP="00930C2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36464E" w:rsidRDefault="0036464E" w:rsidP="00D00A56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2117" w:type="pct"/>
            <w:vAlign w:val="center"/>
          </w:tcPr>
          <w:p w:rsidR="0036464E" w:rsidRDefault="0036464E" w:rsidP="0036464E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C58AD" w:rsidRPr="00D702C4" w:rsidRDefault="002C58AD" w:rsidP="005A168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C58AD" w:rsidRDefault="00583EC0" w:rsidP="009F0D8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9F0D87">
              <w:rPr>
                <w:rFonts w:cs="Arial"/>
              </w:rPr>
              <w:t>6</w:t>
            </w:r>
          </w:p>
        </w:tc>
        <w:tc>
          <w:tcPr>
            <w:tcW w:w="2117" w:type="pct"/>
            <w:vAlign w:val="center"/>
          </w:tcPr>
          <w:p w:rsidR="002C58AD" w:rsidRDefault="00B6006E" w:rsidP="00B6006E">
            <w:pPr>
              <w:rPr>
                <w:rFonts w:cs="Arial"/>
              </w:rPr>
            </w:pPr>
            <w:r>
              <w:rPr>
                <w:rFonts w:cs="Arial"/>
              </w:rPr>
              <w:t>Habilita pantalla “Representante Legal”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583EC0" w:rsidP="00D00A5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9F0D87">
              <w:rPr>
                <w:rFonts w:cs="Arial"/>
              </w:rPr>
              <w:t>7</w:t>
            </w:r>
          </w:p>
        </w:tc>
        <w:tc>
          <w:tcPr>
            <w:tcW w:w="2198" w:type="pct"/>
            <w:vAlign w:val="center"/>
          </w:tcPr>
          <w:p w:rsidR="00527153" w:rsidRDefault="00B6006E" w:rsidP="005A1684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  <w:r w:rsidRPr="00D702C4">
              <w:rPr>
                <w:rFonts w:cs="Arial"/>
              </w:rPr>
              <w:t>.</w:t>
            </w:r>
          </w:p>
          <w:p w:rsidR="00B761F7" w:rsidRDefault="00B761F7" w:rsidP="005A1684">
            <w:pPr>
              <w:rPr>
                <w:rFonts w:cs="Arial"/>
              </w:rPr>
            </w:pPr>
          </w:p>
          <w:p w:rsidR="00527153" w:rsidRDefault="00583EC0" w:rsidP="005A1684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Ejecutar </w:t>
            </w:r>
            <w:r w:rsidRPr="00583EC0">
              <w:rPr>
                <w:rFonts w:cs="Arial"/>
                <w:b/>
              </w:rPr>
              <w:t>FA01</w:t>
            </w:r>
          </w:p>
          <w:p w:rsidR="00527153" w:rsidRDefault="00527153" w:rsidP="00527153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</w:t>
            </w:r>
            <w:r>
              <w:rPr>
                <w:rFonts w:cs="Arial"/>
              </w:rPr>
              <w:t xml:space="preserve">el criterio de búsqueda sea por “Persona Moral”: Ejecutar Regla de Negocio de Sistema  </w:t>
            </w:r>
            <w:r>
              <w:rPr>
                <w:rFonts w:cs="Arial"/>
                <w:b/>
              </w:rPr>
              <w:t>RNS06</w:t>
            </w:r>
            <w:r>
              <w:rPr>
                <w:rFonts w:cs="Arial"/>
              </w:rPr>
              <w:t>.</w:t>
            </w:r>
          </w:p>
          <w:p w:rsidR="00527153" w:rsidRPr="00D702C4" w:rsidRDefault="00527153" w:rsidP="006368D1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</w:t>
            </w:r>
            <w:r>
              <w:rPr>
                <w:rFonts w:cs="Arial"/>
              </w:rPr>
              <w:t xml:space="preserve">el criterio de búsqueda sea por “Persona Física”: Ejecutar Regla de Negocio de Sistema  </w:t>
            </w:r>
            <w:r>
              <w:rPr>
                <w:rFonts w:cs="Arial"/>
                <w:b/>
              </w:rPr>
              <w:t>RNS07</w:t>
            </w:r>
          </w:p>
        </w:tc>
        <w:tc>
          <w:tcPr>
            <w:tcW w:w="303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</w:tr>
      <w:tr w:rsidR="00C13082" w:rsidRPr="00D702C4" w:rsidTr="00D00A56">
        <w:tc>
          <w:tcPr>
            <w:tcW w:w="382" w:type="pct"/>
            <w:vAlign w:val="center"/>
          </w:tcPr>
          <w:p w:rsidR="00C13082" w:rsidRDefault="00C13082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C13082" w:rsidRDefault="00C13082" w:rsidP="005A168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C13082" w:rsidRDefault="00BB5814" w:rsidP="00D00A5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9F0D87">
              <w:rPr>
                <w:rFonts w:cs="Arial"/>
              </w:rPr>
              <w:t>8</w:t>
            </w:r>
          </w:p>
        </w:tc>
        <w:tc>
          <w:tcPr>
            <w:tcW w:w="2117" w:type="pct"/>
            <w:vAlign w:val="center"/>
          </w:tcPr>
          <w:p w:rsidR="00DC0C88" w:rsidRPr="00BB5814" w:rsidRDefault="00BB5814" w:rsidP="00DC0C88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 </w:t>
            </w:r>
            <w:r w:rsidR="00DC0C88" w:rsidRPr="00435B60">
              <w:rPr>
                <w:rFonts w:cs="Arial"/>
              </w:rPr>
              <w:t>Se incluye la funcionalidad del caso de uso</w:t>
            </w:r>
            <w:r w:rsidR="00DC0C88">
              <w:rPr>
                <w:rFonts w:cs="Arial"/>
              </w:rPr>
              <w:t xml:space="preserve"> de sistema </w:t>
            </w:r>
            <w:r w:rsidR="00DC0C88">
              <w:rPr>
                <w:rFonts w:cs="Arial"/>
                <w:b/>
              </w:rPr>
              <w:t>&lt;&lt;DSTCUS Imprimir</w:t>
            </w:r>
            <w:r w:rsidR="00DC0C88" w:rsidRPr="00007B5F">
              <w:rPr>
                <w:rFonts w:cs="Arial"/>
                <w:b/>
              </w:rPr>
              <w:t>&gt;&gt;.</w:t>
            </w:r>
          </w:p>
          <w:p w:rsidR="00BB5814" w:rsidRDefault="00BB5814" w:rsidP="00BB5814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“Reporte”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 w:rsidRPr="00007B5F">
              <w:rPr>
                <w:rFonts w:cs="Arial"/>
                <w:b/>
              </w:rPr>
              <w:t>GenerarReporte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  <w:p w:rsidR="00DC0C88" w:rsidRDefault="00DC0C88" w:rsidP="00BB5814">
            <w:pPr>
              <w:rPr>
                <w:rFonts w:cs="Arial"/>
              </w:rPr>
            </w:pPr>
          </w:p>
          <w:p w:rsidR="00C13082" w:rsidRDefault="00BB5814" w:rsidP="00BB5814">
            <w:pPr>
              <w:rPr>
                <w:rFonts w:cs="Arial"/>
              </w:rPr>
            </w:pPr>
            <w:r>
              <w:rPr>
                <w:rFonts w:cs="Arial"/>
              </w:rPr>
              <w:t>Excepción3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“Borrar” </w:t>
            </w:r>
            <w:r w:rsidR="00815315">
              <w:rPr>
                <w:rFonts w:cs="Arial"/>
                <w:b/>
              </w:rPr>
              <w:t xml:space="preserve">Ir al punto </w:t>
            </w:r>
            <w:r w:rsidR="00DC0C88">
              <w:rPr>
                <w:rFonts w:cs="Arial"/>
                <w:b/>
              </w:rPr>
              <w:t>19</w:t>
            </w:r>
            <w:r w:rsidRPr="00815315">
              <w:rPr>
                <w:rFonts w:cs="Arial"/>
                <w:b/>
              </w:rPr>
              <w:t>.</w:t>
            </w:r>
          </w:p>
        </w:tc>
      </w:tr>
      <w:tr w:rsidR="00BB5814" w:rsidRPr="00D702C4" w:rsidTr="00D00A56">
        <w:tc>
          <w:tcPr>
            <w:tcW w:w="382" w:type="pct"/>
            <w:vAlign w:val="center"/>
          </w:tcPr>
          <w:p w:rsidR="00BB5814" w:rsidRDefault="00DC0C88" w:rsidP="00DC0C88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2198" w:type="pct"/>
            <w:vAlign w:val="center"/>
          </w:tcPr>
          <w:p w:rsidR="00BB5814" w:rsidRPr="00D702C4" w:rsidRDefault="00BB5814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la opción “Borrar”</w:t>
            </w:r>
          </w:p>
        </w:tc>
        <w:tc>
          <w:tcPr>
            <w:tcW w:w="303" w:type="pct"/>
            <w:vAlign w:val="center"/>
          </w:tcPr>
          <w:p w:rsidR="00BB5814" w:rsidRDefault="00DC0C88" w:rsidP="007100DE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2117" w:type="pct"/>
            <w:vAlign w:val="center"/>
          </w:tcPr>
          <w:p w:rsidR="00BB5814" w:rsidRDefault="00BB5814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El sistema mue</w:t>
            </w:r>
            <w:r w:rsidRPr="00D702C4">
              <w:rPr>
                <w:rFonts w:cs="Arial"/>
              </w:rPr>
              <w:t>str</w:t>
            </w:r>
            <w:r>
              <w:rPr>
                <w:rFonts w:cs="Arial"/>
              </w:rPr>
              <w:t>a</w:t>
            </w:r>
            <w:r w:rsidRPr="00D702C4">
              <w:rPr>
                <w:rFonts w:cs="Arial"/>
              </w:rPr>
              <w:t xml:space="preserve">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BB5814" w:rsidRPr="006368D1" w:rsidRDefault="00BB5814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(MSG07).</w:t>
            </w:r>
          </w:p>
        </w:tc>
      </w:tr>
      <w:tr w:rsidR="00BB5814" w:rsidRPr="00D702C4" w:rsidTr="00D00A56">
        <w:tc>
          <w:tcPr>
            <w:tcW w:w="382" w:type="pct"/>
            <w:vAlign w:val="center"/>
          </w:tcPr>
          <w:p w:rsidR="00BB5814" w:rsidRDefault="00DC0C88" w:rsidP="007100DE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21</w:t>
            </w:r>
          </w:p>
        </w:tc>
        <w:tc>
          <w:tcPr>
            <w:tcW w:w="2198" w:type="pct"/>
            <w:vAlign w:val="center"/>
          </w:tcPr>
          <w:p w:rsidR="00BB5814" w:rsidRPr="00D702C4" w:rsidRDefault="00BB5814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la opción “Aceptar”</w:t>
            </w:r>
          </w:p>
        </w:tc>
        <w:tc>
          <w:tcPr>
            <w:tcW w:w="303" w:type="pct"/>
            <w:vAlign w:val="center"/>
          </w:tcPr>
          <w:p w:rsidR="00BB5814" w:rsidRDefault="00DC0C88" w:rsidP="007100DE">
            <w:pPr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117" w:type="pct"/>
            <w:vAlign w:val="center"/>
          </w:tcPr>
          <w:p w:rsidR="003B1FBE" w:rsidRDefault="003B1FBE" w:rsidP="003B1FB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la pestaña de “Solicitante y Representante Legal” con la información del Solicitante.</w:t>
            </w:r>
          </w:p>
          <w:p w:rsidR="00BB5814" w:rsidRPr="00DC0C88" w:rsidRDefault="003B1FBE" w:rsidP="003B1FBE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 </w:t>
            </w:r>
            <w:r w:rsidR="00DC0C88" w:rsidRPr="00435B60">
              <w:rPr>
                <w:rFonts w:cs="Arial"/>
              </w:rPr>
              <w:t>Se incluye la funcionalidad del caso de uso</w:t>
            </w:r>
            <w:r w:rsidR="00DC0C88">
              <w:rPr>
                <w:rFonts w:cs="Arial"/>
              </w:rPr>
              <w:t xml:space="preserve"> de sistema </w:t>
            </w:r>
            <w:r w:rsidR="00DC0C88">
              <w:rPr>
                <w:rFonts w:cs="Arial"/>
                <w:b/>
              </w:rPr>
              <w:t>&lt;&lt;DSTCUS Imprimir</w:t>
            </w:r>
            <w:r w:rsidR="00DC0C88" w:rsidRPr="00007B5F">
              <w:rPr>
                <w:rFonts w:cs="Arial"/>
                <w:b/>
              </w:rPr>
              <w:t>&gt;&gt;.</w:t>
            </w:r>
          </w:p>
        </w:tc>
      </w:tr>
      <w:tr w:rsidR="003B1FBE" w:rsidRPr="00D702C4" w:rsidTr="00D00A56">
        <w:tc>
          <w:tcPr>
            <w:tcW w:w="382" w:type="pct"/>
            <w:vAlign w:val="center"/>
          </w:tcPr>
          <w:p w:rsidR="003B1FBE" w:rsidRDefault="00DC0C88" w:rsidP="007100DE">
            <w:pPr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198" w:type="pct"/>
            <w:vAlign w:val="center"/>
          </w:tcPr>
          <w:p w:rsidR="003B1FBE" w:rsidRDefault="003B1FBE" w:rsidP="003B1FBE">
            <w:pPr>
              <w:rPr>
                <w:rFonts w:cs="Arial"/>
              </w:rPr>
            </w:pPr>
            <w:r>
              <w:rPr>
                <w:rFonts w:cs="Arial"/>
              </w:rPr>
              <w:t>Selecciona la opción “Registrar Trámite”</w:t>
            </w:r>
          </w:p>
        </w:tc>
        <w:tc>
          <w:tcPr>
            <w:tcW w:w="303" w:type="pct"/>
            <w:vAlign w:val="center"/>
          </w:tcPr>
          <w:p w:rsidR="003B1FBE" w:rsidRDefault="00DC0C88" w:rsidP="007100DE">
            <w:pPr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117" w:type="pct"/>
            <w:vAlign w:val="center"/>
          </w:tcPr>
          <w:p w:rsidR="003B1FBE" w:rsidRPr="00435B60" w:rsidRDefault="003B1FBE" w:rsidP="007100DE">
            <w:pPr>
              <w:spacing w:before="240"/>
              <w:rPr>
                <w:rFonts w:cs="Arial"/>
              </w:rPr>
            </w:pP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>
              <w:rPr>
                <w:rFonts w:cs="Arial"/>
                <w:b/>
              </w:rPr>
              <w:t>RegistrarTramitesyRequisitos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</w:tr>
      <w:tr w:rsidR="003B1FBE" w:rsidRPr="00D702C4" w:rsidTr="007100DE">
        <w:tc>
          <w:tcPr>
            <w:tcW w:w="382" w:type="pct"/>
            <w:vAlign w:val="center"/>
          </w:tcPr>
          <w:p w:rsidR="003B1FBE" w:rsidRDefault="00DC0C88" w:rsidP="007100DE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198" w:type="pct"/>
            <w:vAlign w:val="center"/>
          </w:tcPr>
          <w:p w:rsidR="003B1FBE" w:rsidRPr="00D702C4" w:rsidRDefault="003B1FBE" w:rsidP="007100DE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3B1FBE" w:rsidRDefault="003B1FBE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B1FBE" w:rsidRDefault="003B1FBE" w:rsidP="007100DE">
            <w:pPr>
              <w:rPr>
                <w:rFonts w:cs="Arial"/>
              </w:rPr>
            </w:pPr>
          </w:p>
        </w:tc>
      </w:tr>
    </w:tbl>
    <w:p w:rsidR="007625B0" w:rsidRDefault="007625B0"/>
    <w:p w:rsidR="00B654BD" w:rsidRDefault="00AB2AB8" w:rsidP="00F747FA">
      <w:pPr>
        <w:pStyle w:val="Ttulo2"/>
      </w:pPr>
      <w:bookmarkStart w:id="42" w:name="_Toc310348183"/>
      <w:r>
        <w:t>Flujos alternos</w:t>
      </w:r>
      <w:bookmarkEnd w:id="42"/>
    </w:p>
    <w:p w:rsidR="00BF3598" w:rsidRDefault="00AB2AB8" w:rsidP="00BF3598">
      <w:pPr>
        <w:pStyle w:val="Ttulo3"/>
        <w:widowControl w:val="0"/>
        <w:spacing w:before="120" w:after="0" w:line="240" w:lineRule="atLeast"/>
        <w:ind w:left="0" w:firstLine="0"/>
        <w:jc w:val="both"/>
      </w:pPr>
      <w:bookmarkStart w:id="43" w:name="_Toc303262655"/>
      <w:bookmarkStart w:id="44" w:name="_Toc310348184"/>
      <w:r>
        <w:t xml:space="preserve">FA01 </w:t>
      </w:r>
      <w:bookmarkEnd w:id="43"/>
      <w:r w:rsidR="00671BA4">
        <w:t>Representante Legal</w:t>
      </w:r>
      <w:bookmarkEnd w:id="44"/>
    </w:p>
    <w:p w:rsidR="00BF3598" w:rsidRDefault="00BF3598" w:rsidP="00BF359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BF3598" w:rsidRPr="00934325" w:rsidTr="007100D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F3598" w:rsidRPr="00934325" w:rsidRDefault="00BF3598" w:rsidP="00BF3598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 xml:space="preserve">Flujo </w:t>
            </w:r>
            <w:r>
              <w:rPr>
                <w:rFonts w:cs="Arial"/>
                <w:b/>
                <w:color w:val="FFFFFF" w:themeColor="background1"/>
              </w:rPr>
              <w:t>Alterno</w:t>
            </w:r>
          </w:p>
        </w:tc>
      </w:tr>
      <w:tr w:rsidR="00BF3598" w:rsidRPr="00D00A56" w:rsidTr="007100D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F3598" w:rsidRPr="00D00A56" w:rsidRDefault="00BF3598" w:rsidP="007100D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F3598" w:rsidRPr="00D00A56" w:rsidRDefault="00BF3598" w:rsidP="007100D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 w:rsidRPr="00D702C4"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473E5" w:rsidRDefault="004473E5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Muestra los datos del filtro: Ejecutar </w:t>
            </w:r>
            <w:r w:rsidRPr="00C508C1">
              <w:rPr>
                <w:rFonts w:cs="Arial"/>
                <w:b/>
              </w:rPr>
              <w:t>FA02</w:t>
            </w:r>
            <w:r>
              <w:rPr>
                <w:rFonts w:cs="Arial"/>
              </w:rPr>
              <w:t>.</w:t>
            </w:r>
          </w:p>
          <w:p w:rsidR="00BF3598" w:rsidRDefault="00BF3598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informado algún criterio de búsqueda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BF3598" w:rsidRPr="006368D1" w:rsidRDefault="00BF3598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(MSG01).</w:t>
            </w:r>
          </w:p>
          <w:p w:rsidR="00BF3598" w:rsidRDefault="00BF3598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correctamente el </w:t>
            </w:r>
            <w:r w:rsidRPr="00D702C4">
              <w:rPr>
                <w:rFonts w:cs="Arial"/>
              </w:rPr>
              <w:t xml:space="preserve">criterio de búsqueda </w:t>
            </w:r>
            <w:r>
              <w:rPr>
                <w:rFonts w:cs="Arial"/>
              </w:rPr>
              <w:t xml:space="preserve">para persona física </w:t>
            </w:r>
            <w:r w:rsidRPr="00D702C4">
              <w:rPr>
                <w:rFonts w:cs="Arial"/>
              </w:rPr>
              <w:t xml:space="preserve">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BF3598" w:rsidRPr="006368D1" w:rsidRDefault="00BF3598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(MSG02).</w:t>
            </w:r>
          </w:p>
          <w:p w:rsidR="00BF3598" w:rsidRDefault="00BF3598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Excepción3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correctamente el </w:t>
            </w:r>
            <w:r w:rsidRPr="00D702C4">
              <w:rPr>
                <w:rFonts w:cs="Arial"/>
              </w:rPr>
              <w:t xml:space="preserve">criterio de búsqueda </w:t>
            </w:r>
            <w:r>
              <w:rPr>
                <w:rFonts w:cs="Arial"/>
              </w:rPr>
              <w:t xml:space="preserve">para persona moral </w:t>
            </w:r>
            <w:r w:rsidRPr="00D702C4">
              <w:rPr>
                <w:rFonts w:cs="Arial"/>
              </w:rPr>
              <w:t xml:space="preserve">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BF3598" w:rsidRPr="006368D1" w:rsidRDefault="00BF3598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(MSG03).</w:t>
            </w:r>
          </w:p>
          <w:p w:rsidR="00BF3598" w:rsidRDefault="00BF3598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lastRenderedPageBreak/>
              <w:t>Excepción4</w:t>
            </w:r>
            <w:r w:rsidRPr="00D702C4">
              <w:rPr>
                <w:rFonts w:cs="Arial"/>
              </w:rPr>
              <w:t xml:space="preserve">: En caso de que el </w:t>
            </w:r>
            <w:r>
              <w:rPr>
                <w:rFonts w:cs="Arial"/>
              </w:rPr>
              <w:t>sistema no encuentre datos del filtro  Ir al punto 3.</w:t>
            </w:r>
          </w:p>
          <w:p w:rsidR="00BF3598" w:rsidRPr="00D702C4" w:rsidRDefault="00BF3598" w:rsidP="007100DE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 w:rsidRPr="006368D1">
              <w:rPr>
                <w:rFonts w:cs="Arial"/>
                <w:b/>
              </w:rPr>
              <w:t>(RES01, RES02 y RES03).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El sistema activa la opción “Nuevo” para permitir el registro de personas.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Habilita pantalla “Datos Generales de la Persona”.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Introduce  información en pantalla de “Datos Generales de la Persona”</w:t>
            </w:r>
          </w:p>
        </w:tc>
        <w:tc>
          <w:tcPr>
            <w:tcW w:w="303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 xml:space="preserve"> 07</w:t>
            </w: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la opción “Guardar”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Valida datos obligatorios de la pantalla “Datos Generales de la Persona”</w:t>
            </w:r>
          </w:p>
          <w:p w:rsidR="00BF3598" w:rsidRDefault="00BF3598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“RFC” 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BF3598" w:rsidRPr="006368D1" w:rsidRDefault="00BF3598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(MSG04).</w:t>
            </w:r>
          </w:p>
          <w:p w:rsidR="00BF3598" w:rsidRDefault="00BF3598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introducido “Nombre o Razón Social” 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BF3598" w:rsidRPr="006368D1" w:rsidRDefault="00BF3598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(MSG05).</w:t>
            </w:r>
          </w:p>
          <w:p w:rsidR="00BF3598" w:rsidRDefault="00BF3598" w:rsidP="007100DE">
            <w:pPr>
              <w:rPr>
                <w:rFonts w:cs="Arial"/>
              </w:rPr>
            </w:pPr>
          </w:p>
          <w:p w:rsidR="00BF3598" w:rsidRDefault="00BF3598" w:rsidP="007100D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 w:rsidRPr="006368D1">
              <w:rPr>
                <w:rFonts w:cs="Arial"/>
                <w:b/>
              </w:rPr>
              <w:t>(RES04).</w:t>
            </w:r>
          </w:p>
          <w:p w:rsidR="00BF3598" w:rsidRDefault="00BF3598" w:rsidP="007100DE">
            <w:pPr>
              <w:rPr>
                <w:rFonts w:cs="Arial"/>
              </w:rPr>
            </w:pPr>
          </w:p>
        </w:tc>
      </w:tr>
      <w:tr w:rsidR="00C81713" w:rsidRPr="00D702C4" w:rsidTr="007100DE">
        <w:tc>
          <w:tcPr>
            <w:tcW w:w="382" w:type="pct"/>
            <w:vAlign w:val="center"/>
          </w:tcPr>
          <w:p w:rsidR="00C81713" w:rsidRDefault="00C81713" w:rsidP="007100DE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C81713" w:rsidRDefault="00C81713" w:rsidP="007100D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C81713" w:rsidRDefault="00C81713" w:rsidP="007100DE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C81713" w:rsidRDefault="00C81713" w:rsidP="007100DE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BF3598" w:rsidRDefault="00C81713" w:rsidP="007100D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Habilita pantalla “Domicilio de la Persona”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81713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81713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Introduce  información en pantalla de “Domicilio de la Persona”</w:t>
            </w:r>
          </w:p>
        </w:tc>
        <w:tc>
          <w:tcPr>
            <w:tcW w:w="303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81713">
              <w:rPr>
                <w:rFonts w:cs="Arial"/>
              </w:rPr>
              <w:t>3</w:t>
            </w:r>
          </w:p>
        </w:tc>
        <w:tc>
          <w:tcPr>
            <w:tcW w:w="2117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Valida datos obligatorios de la pantalla “Domicilio de la Persona”</w:t>
            </w:r>
          </w:p>
          <w:p w:rsidR="00BF3598" w:rsidRDefault="00BF3598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>introducido información en datos obligatorios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BF3598" w:rsidRPr="006368D1" w:rsidRDefault="00BF3598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(MSG06).</w:t>
            </w:r>
          </w:p>
          <w:p w:rsidR="00BF3598" w:rsidRDefault="00BF3598" w:rsidP="007100DE">
            <w:pPr>
              <w:rPr>
                <w:rFonts w:cs="Arial"/>
              </w:rPr>
            </w:pPr>
          </w:p>
          <w:p w:rsidR="00BF3598" w:rsidRDefault="00BF3598" w:rsidP="007100D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 w:rsidRPr="006368D1">
              <w:rPr>
                <w:rFonts w:cs="Arial"/>
                <w:b/>
              </w:rPr>
              <w:t>(RES04).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Default="00F020F2" w:rsidP="007100D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81713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BF3598" w:rsidRPr="00D702C4" w:rsidRDefault="00F020F2" w:rsidP="002C3B1A">
            <w:pPr>
              <w:rPr>
                <w:rFonts w:cs="Arial"/>
              </w:rPr>
            </w:pPr>
            <w:r>
              <w:rPr>
                <w:rFonts w:cs="Arial"/>
              </w:rPr>
              <w:t>Selecciona la opción “</w:t>
            </w:r>
            <w:r w:rsidR="002C3B1A">
              <w:rPr>
                <w:rFonts w:cs="Arial"/>
              </w:rPr>
              <w:t>Guardar</w:t>
            </w:r>
            <w:r>
              <w:rPr>
                <w:rFonts w:cs="Arial"/>
              </w:rPr>
              <w:t>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BF3598" w:rsidRDefault="00C81713" w:rsidP="007100DE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2117" w:type="pct"/>
            <w:vAlign w:val="center"/>
          </w:tcPr>
          <w:p w:rsidR="00BF3598" w:rsidRDefault="002C3B1A" w:rsidP="007100DE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  <w:r w:rsidR="00C81713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BF3598" w:rsidRPr="00D702C4" w:rsidRDefault="00F020F2" w:rsidP="00F020F2">
            <w:pPr>
              <w:rPr>
                <w:rFonts w:cs="Arial"/>
              </w:rPr>
            </w:pPr>
            <w:r>
              <w:rPr>
                <w:rFonts w:cs="Arial"/>
              </w:rPr>
              <w:t>Fin del flujo</w:t>
            </w:r>
          </w:p>
        </w:tc>
        <w:tc>
          <w:tcPr>
            <w:tcW w:w="303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</w:tr>
    </w:tbl>
    <w:p w:rsidR="00BF3598" w:rsidRDefault="00BF3598" w:rsidP="00BF3598"/>
    <w:p w:rsidR="00C508C1" w:rsidRDefault="00C508C1" w:rsidP="00C508C1">
      <w:pPr>
        <w:pStyle w:val="Ttulo3"/>
        <w:widowControl w:val="0"/>
        <w:spacing w:before="120" w:after="0" w:line="240" w:lineRule="atLeast"/>
        <w:ind w:left="0" w:firstLine="0"/>
        <w:jc w:val="both"/>
      </w:pPr>
      <w:bookmarkStart w:id="45" w:name="_Toc310348185"/>
      <w:r>
        <w:t>FA02 Seleccionar Persona</w:t>
      </w:r>
      <w:bookmarkEnd w:id="45"/>
    </w:p>
    <w:p w:rsidR="00C508C1" w:rsidRDefault="00C508C1" w:rsidP="00C508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C508C1" w:rsidRPr="00934325" w:rsidTr="007100D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C508C1" w:rsidRPr="00934325" w:rsidRDefault="00C508C1" w:rsidP="007100D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 xml:space="preserve">Flujo </w:t>
            </w:r>
            <w:r>
              <w:rPr>
                <w:rFonts w:cs="Arial"/>
                <w:b/>
                <w:color w:val="FFFFFF" w:themeColor="background1"/>
              </w:rPr>
              <w:t>Alterno</w:t>
            </w:r>
          </w:p>
        </w:tc>
      </w:tr>
      <w:tr w:rsidR="00C508C1" w:rsidRPr="00D00A56" w:rsidTr="007100D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C508C1" w:rsidRPr="00D00A56" w:rsidRDefault="00C508C1" w:rsidP="007100D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C508C1" w:rsidRPr="00D00A56" w:rsidRDefault="00C508C1" w:rsidP="007100D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C508C1" w:rsidRPr="00D702C4" w:rsidTr="007100DE">
        <w:tc>
          <w:tcPr>
            <w:tcW w:w="382" w:type="pct"/>
            <w:vAlign w:val="center"/>
          </w:tcPr>
          <w:p w:rsidR="00C508C1" w:rsidRPr="00D702C4" w:rsidRDefault="00C508C1" w:rsidP="007100DE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C508C1" w:rsidRPr="00D702C4" w:rsidRDefault="00C508C1" w:rsidP="007100D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C508C1" w:rsidRPr="00D702C4" w:rsidRDefault="003841E7" w:rsidP="007100DE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17" w:type="pct"/>
            <w:vAlign w:val="center"/>
          </w:tcPr>
          <w:p w:rsidR="00C508C1" w:rsidRPr="00D702C4" w:rsidRDefault="007757A7" w:rsidP="007757A7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lista de personas que contengan el criterio de búsqueda</w:t>
            </w:r>
          </w:p>
        </w:tc>
      </w:tr>
      <w:tr w:rsidR="00C508C1" w:rsidRPr="00D702C4" w:rsidTr="007100DE">
        <w:tc>
          <w:tcPr>
            <w:tcW w:w="382" w:type="pct"/>
            <w:vAlign w:val="center"/>
          </w:tcPr>
          <w:p w:rsidR="00C508C1" w:rsidRPr="00D702C4" w:rsidRDefault="0087372C" w:rsidP="007100D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841E7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C508C1" w:rsidRPr="00D702C4" w:rsidRDefault="007757A7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la opción deseada</w:t>
            </w:r>
          </w:p>
        </w:tc>
        <w:tc>
          <w:tcPr>
            <w:tcW w:w="303" w:type="pct"/>
            <w:vAlign w:val="center"/>
          </w:tcPr>
          <w:p w:rsidR="00C508C1" w:rsidRPr="00D702C4" w:rsidRDefault="0087372C" w:rsidP="007100D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841E7">
              <w:rPr>
                <w:rFonts w:cs="Arial"/>
              </w:rPr>
              <w:t>3</w:t>
            </w:r>
          </w:p>
        </w:tc>
        <w:tc>
          <w:tcPr>
            <w:tcW w:w="2117" w:type="pct"/>
            <w:vAlign w:val="center"/>
          </w:tcPr>
          <w:p w:rsidR="00C508C1" w:rsidRPr="00D702C4" w:rsidRDefault="007757A7" w:rsidP="007100DE">
            <w:pPr>
              <w:rPr>
                <w:rFonts w:cs="Arial"/>
              </w:rPr>
            </w:pPr>
            <w:r>
              <w:rPr>
                <w:rFonts w:cs="Arial"/>
              </w:rPr>
              <w:t>Muestra los datos del criterio de búsqueda</w:t>
            </w:r>
          </w:p>
        </w:tc>
      </w:tr>
      <w:tr w:rsidR="007757A7" w:rsidRPr="00D702C4" w:rsidTr="007100DE">
        <w:tc>
          <w:tcPr>
            <w:tcW w:w="382" w:type="pct"/>
            <w:vAlign w:val="center"/>
          </w:tcPr>
          <w:p w:rsidR="007757A7" w:rsidRPr="00D702C4" w:rsidRDefault="007757A7" w:rsidP="007100DE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7757A7" w:rsidRPr="00D702C4" w:rsidRDefault="007757A7" w:rsidP="007100D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7757A7" w:rsidRDefault="007757A7" w:rsidP="007100D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841E7">
              <w:rPr>
                <w:rFonts w:cs="Arial"/>
              </w:rPr>
              <w:t>4</w:t>
            </w:r>
          </w:p>
        </w:tc>
        <w:tc>
          <w:tcPr>
            <w:tcW w:w="2117" w:type="pct"/>
            <w:vAlign w:val="center"/>
          </w:tcPr>
          <w:p w:rsidR="007757A7" w:rsidRDefault="007757A7" w:rsidP="007100DE">
            <w:pPr>
              <w:rPr>
                <w:rFonts w:cs="Arial"/>
              </w:rPr>
            </w:pPr>
            <w:r>
              <w:rPr>
                <w:rFonts w:cs="Arial"/>
              </w:rPr>
              <w:t>Habilita opción “Modificar”</w:t>
            </w:r>
          </w:p>
          <w:p w:rsidR="001B78DB" w:rsidRPr="00DC0C88" w:rsidRDefault="001B78DB" w:rsidP="001B78DB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>desee modificar la informaci</w:t>
            </w:r>
            <w:r w:rsidR="0087372C">
              <w:rPr>
                <w:rFonts w:cs="Arial"/>
              </w:rPr>
              <w:t xml:space="preserve">ón </w:t>
            </w:r>
            <w:r w:rsidR="00DC0C88">
              <w:rPr>
                <w:rFonts w:cs="Arial"/>
                <w:b/>
              </w:rPr>
              <w:t>ir al punto 05</w:t>
            </w:r>
            <w:r w:rsidRPr="00DC0C88">
              <w:rPr>
                <w:rFonts w:cs="Arial"/>
                <w:b/>
              </w:rPr>
              <w:t>.</w:t>
            </w:r>
          </w:p>
          <w:p w:rsidR="007757A7" w:rsidRPr="00DC0C88" w:rsidRDefault="001B78DB" w:rsidP="00DC0C88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Excepción2</w:t>
            </w:r>
            <w:r w:rsidR="007757A7" w:rsidRPr="00D702C4">
              <w:rPr>
                <w:rFonts w:cs="Arial"/>
              </w:rPr>
              <w:t xml:space="preserve">: En caso de que el usuario no </w:t>
            </w:r>
            <w:r w:rsidR="007757A7">
              <w:rPr>
                <w:rFonts w:cs="Arial"/>
              </w:rPr>
              <w:t>desee modificar la informaci</w:t>
            </w:r>
            <w:r w:rsidR="0087372C">
              <w:rPr>
                <w:rFonts w:cs="Arial"/>
              </w:rPr>
              <w:t xml:space="preserve">ón </w:t>
            </w:r>
            <w:r w:rsidR="00B838E8">
              <w:rPr>
                <w:rFonts w:cs="Arial"/>
                <w:b/>
              </w:rPr>
              <w:t>ir al punto 08</w:t>
            </w:r>
            <w:r w:rsidR="007757A7" w:rsidRPr="00DC0C88">
              <w:rPr>
                <w:rFonts w:cs="Arial"/>
                <w:b/>
              </w:rPr>
              <w:t>.</w:t>
            </w:r>
          </w:p>
        </w:tc>
      </w:tr>
      <w:tr w:rsidR="007757A7" w:rsidRPr="00D702C4" w:rsidTr="007100DE">
        <w:tc>
          <w:tcPr>
            <w:tcW w:w="382" w:type="pct"/>
            <w:vAlign w:val="center"/>
          </w:tcPr>
          <w:p w:rsidR="007757A7" w:rsidRPr="00D702C4" w:rsidRDefault="0087372C" w:rsidP="007100D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841E7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1B78DB" w:rsidRPr="00D702C4" w:rsidRDefault="001B78DB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la opción “Modificar”</w:t>
            </w:r>
          </w:p>
        </w:tc>
        <w:tc>
          <w:tcPr>
            <w:tcW w:w="303" w:type="pct"/>
            <w:vAlign w:val="center"/>
          </w:tcPr>
          <w:p w:rsidR="007757A7" w:rsidRDefault="001B78DB" w:rsidP="007100D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841E7">
              <w:rPr>
                <w:rFonts w:cs="Arial"/>
              </w:rPr>
              <w:t>6</w:t>
            </w:r>
          </w:p>
        </w:tc>
        <w:tc>
          <w:tcPr>
            <w:tcW w:w="2117" w:type="pct"/>
            <w:vAlign w:val="center"/>
          </w:tcPr>
          <w:p w:rsidR="007757A7" w:rsidRDefault="001B78DB" w:rsidP="007100DE">
            <w:pPr>
              <w:rPr>
                <w:rFonts w:cs="Arial"/>
              </w:rPr>
            </w:pPr>
            <w:r>
              <w:rPr>
                <w:rFonts w:cs="Arial"/>
              </w:rPr>
              <w:t>Habilita campos para su modificación</w:t>
            </w:r>
          </w:p>
        </w:tc>
      </w:tr>
      <w:tr w:rsidR="007757A7" w:rsidRPr="00D702C4" w:rsidTr="007100DE">
        <w:tc>
          <w:tcPr>
            <w:tcW w:w="382" w:type="pct"/>
            <w:vAlign w:val="center"/>
          </w:tcPr>
          <w:p w:rsidR="007757A7" w:rsidRPr="00D702C4" w:rsidRDefault="001B78DB" w:rsidP="007100D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841E7">
              <w:rPr>
                <w:rFonts w:cs="Arial"/>
              </w:rPr>
              <w:t>7</w:t>
            </w:r>
          </w:p>
        </w:tc>
        <w:tc>
          <w:tcPr>
            <w:tcW w:w="2198" w:type="pct"/>
            <w:vAlign w:val="center"/>
          </w:tcPr>
          <w:p w:rsidR="007757A7" w:rsidRPr="00D702C4" w:rsidRDefault="001B78DB" w:rsidP="007100DE">
            <w:pPr>
              <w:rPr>
                <w:rFonts w:cs="Arial"/>
              </w:rPr>
            </w:pPr>
            <w:r>
              <w:rPr>
                <w:rFonts w:cs="Arial"/>
              </w:rPr>
              <w:t>Modifica datos</w:t>
            </w:r>
          </w:p>
        </w:tc>
        <w:tc>
          <w:tcPr>
            <w:tcW w:w="303" w:type="pct"/>
            <w:vAlign w:val="center"/>
          </w:tcPr>
          <w:p w:rsidR="007757A7" w:rsidRDefault="007757A7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741E5" w:rsidRDefault="005741E5" w:rsidP="007100DE">
            <w:pPr>
              <w:rPr>
                <w:rFonts w:cs="Arial"/>
              </w:rPr>
            </w:pPr>
          </w:p>
          <w:p w:rsidR="005741E5" w:rsidRDefault="005741E5" w:rsidP="007100DE">
            <w:pPr>
              <w:rPr>
                <w:rFonts w:cs="Arial"/>
              </w:rPr>
            </w:pPr>
          </w:p>
        </w:tc>
      </w:tr>
      <w:tr w:rsidR="007757A7" w:rsidRPr="00D702C4" w:rsidTr="007100DE">
        <w:tc>
          <w:tcPr>
            <w:tcW w:w="382" w:type="pct"/>
            <w:vAlign w:val="center"/>
          </w:tcPr>
          <w:p w:rsidR="007757A7" w:rsidRPr="00D702C4" w:rsidRDefault="003841E7" w:rsidP="007100D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B838E8">
              <w:rPr>
                <w:rFonts w:cs="Arial"/>
              </w:rPr>
              <w:t>8</w:t>
            </w:r>
          </w:p>
        </w:tc>
        <w:tc>
          <w:tcPr>
            <w:tcW w:w="2198" w:type="pct"/>
            <w:vAlign w:val="center"/>
          </w:tcPr>
          <w:p w:rsidR="00435B60" w:rsidRDefault="001B78DB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opción “Guardar”</w:t>
            </w:r>
          </w:p>
          <w:p w:rsidR="00435B60" w:rsidRPr="00D702C4" w:rsidRDefault="00435B60" w:rsidP="00007B5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7757A7" w:rsidRDefault="00B838E8" w:rsidP="007100DE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7100DE" w:rsidRDefault="007100DE" w:rsidP="007100DE">
            <w:pPr>
              <w:rPr>
                <w:rFonts w:cs="Arial"/>
              </w:rPr>
            </w:pPr>
            <w:r>
              <w:rPr>
                <w:rFonts w:cs="Arial"/>
              </w:rPr>
              <w:t xml:space="preserve">Valida datos obligatorios </w:t>
            </w:r>
          </w:p>
          <w:p w:rsidR="007100DE" w:rsidRDefault="007100DE" w:rsidP="007100D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>introducido información en datos obligatorios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7100DE" w:rsidRPr="00DE1A02" w:rsidRDefault="007100DE" w:rsidP="006368D1">
            <w:pPr>
              <w:pStyle w:val="Prrafodelista"/>
              <w:numPr>
                <w:ilvl w:val="0"/>
                <w:numId w:val="47"/>
              </w:numPr>
              <w:rPr>
                <w:rFonts w:cs="Arial"/>
                <w:b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Pr="00DE1A02">
              <w:rPr>
                <w:rFonts w:cs="Arial"/>
                <w:b/>
              </w:rPr>
              <w:t>(MSG04, MSG05 y MSG06).</w:t>
            </w:r>
          </w:p>
          <w:p w:rsidR="007100DE" w:rsidRDefault="007100DE" w:rsidP="007100DE">
            <w:pPr>
              <w:rPr>
                <w:rFonts w:cs="Arial"/>
              </w:rPr>
            </w:pPr>
          </w:p>
          <w:p w:rsidR="00007B5F" w:rsidRPr="006368D1" w:rsidRDefault="007100DE" w:rsidP="006368D1">
            <w:pPr>
              <w:pStyle w:val="Prrafodelista"/>
              <w:numPr>
                <w:ilvl w:val="0"/>
                <w:numId w:val="47"/>
              </w:numPr>
              <w:spacing w:before="240"/>
              <w:rPr>
                <w:rFonts w:cs="Arial"/>
              </w:rPr>
            </w:pPr>
            <w:r w:rsidRPr="006368D1">
              <w:rPr>
                <w:rFonts w:cs="Arial"/>
              </w:rPr>
              <w:t xml:space="preserve">Ver documento DSTRNS.docx Reglas de Negocio del Sistema </w:t>
            </w:r>
            <w:r w:rsidRPr="00DE1A02">
              <w:rPr>
                <w:rFonts w:cs="Arial"/>
                <w:b/>
              </w:rPr>
              <w:t>(RES04).</w:t>
            </w:r>
          </w:p>
        </w:tc>
      </w:tr>
      <w:tr w:rsidR="0046709B" w:rsidRPr="00D702C4" w:rsidTr="007100DE">
        <w:tc>
          <w:tcPr>
            <w:tcW w:w="382" w:type="pct"/>
            <w:vAlign w:val="center"/>
          </w:tcPr>
          <w:p w:rsidR="0046709B" w:rsidRDefault="0046709B" w:rsidP="007100DE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46709B" w:rsidRDefault="0046709B" w:rsidP="007100D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46709B" w:rsidRDefault="00B838E8" w:rsidP="007100D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46709B" w:rsidRDefault="0046709B" w:rsidP="007100DE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</w:p>
        </w:tc>
      </w:tr>
      <w:tr w:rsidR="007100DE" w:rsidRPr="00D702C4" w:rsidTr="007100DE">
        <w:tc>
          <w:tcPr>
            <w:tcW w:w="382" w:type="pct"/>
            <w:vAlign w:val="center"/>
          </w:tcPr>
          <w:p w:rsidR="007100DE" w:rsidRDefault="0046709B" w:rsidP="007100D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838E8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7100DE" w:rsidRPr="00BB5814" w:rsidRDefault="007100DE" w:rsidP="007100DE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Imprimir</w:t>
            </w:r>
            <w:r w:rsidRPr="00007B5F">
              <w:rPr>
                <w:rFonts w:cs="Arial"/>
                <w:b/>
              </w:rPr>
              <w:t>&gt;&gt;.</w:t>
            </w:r>
          </w:p>
          <w:p w:rsidR="007100DE" w:rsidRDefault="007100DE" w:rsidP="0046709B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“Reporte”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 w:rsidRPr="00007B5F">
              <w:rPr>
                <w:rFonts w:cs="Arial"/>
                <w:b/>
              </w:rPr>
              <w:t>GenerarReporte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  <w:tc>
          <w:tcPr>
            <w:tcW w:w="303" w:type="pct"/>
            <w:vAlign w:val="center"/>
          </w:tcPr>
          <w:p w:rsidR="007100DE" w:rsidRDefault="007100DE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100DE" w:rsidRDefault="007100DE" w:rsidP="007100DE">
            <w:pPr>
              <w:rPr>
                <w:rFonts w:cs="Arial"/>
              </w:rPr>
            </w:pPr>
          </w:p>
        </w:tc>
      </w:tr>
      <w:tr w:rsidR="007757A7" w:rsidRPr="00D702C4" w:rsidTr="007100DE">
        <w:tc>
          <w:tcPr>
            <w:tcW w:w="382" w:type="pct"/>
            <w:vAlign w:val="center"/>
          </w:tcPr>
          <w:p w:rsidR="007757A7" w:rsidRPr="00D702C4" w:rsidRDefault="00392B5E" w:rsidP="007100DE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  <w:r w:rsidR="00B838E8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7757A7" w:rsidRPr="00D702C4" w:rsidRDefault="00392B5E" w:rsidP="00860106">
            <w:pPr>
              <w:rPr>
                <w:rFonts w:cs="Arial"/>
              </w:rPr>
            </w:pPr>
            <w:r>
              <w:rPr>
                <w:rFonts w:cs="Arial"/>
              </w:rPr>
              <w:t>Fin del flujo</w:t>
            </w:r>
          </w:p>
        </w:tc>
        <w:tc>
          <w:tcPr>
            <w:tcW w:w="303" w:type="pct"/>
            <w:vAlign w:val="center"/>
          </w:tcPr>
          <w:p w:rsidR="007757A7" w:rsidRDefault="007757A7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757A7" w:rsidRDefault="007757A7" w:rsidP="007100DE">
            <w:pPr>
              <w:rPr>
                <w:rFonts w:cs="Arial"/>
              </w:rPr>
            </w:pPr>
          </w:p>
        </w:tc>
      </w:tr>
    </w:tbl>
    <w:p w:rsidR="00AB2AB8" w:rsidRDefault="00AB2AB8" w:rsidP="00B654BD">
      <w:pPr>
        <w:rPr>
          <w:rFonts w:cs="Arial"/>
        </w:rPr>
      </w:pPr>
    </w:p>
    <w:p w:rsidR="00AB2AB8" w:rsidRPr="00D702C4" w:rsidRDefault="00AB2AB8" w:rsidP="00AB2AB8">
      <w:pPr>
        <w:pStyle w:val="Ttulo2"/>
      </w:pPr>
      <w:bookmarkStart w:id="46" w:name="_Toc310348186"/>
      <w:r w:rsidRPr="00D702C4">
        <w:t>Condiciones Posteriores</w:t>
      </w:r>
      <w:bookmarkEnd w:id="46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7" w:name="_Toc250373395"/>
      <w:bookmarkStart w:id="48" w:name="_Toc263244851"/>
      <w:bookmarkStart w:id="49" w:name="_Toc310348187"/>
      <w:r w:rsidRPr="00D702C4">
        <w:t>Diagrama</w:t>
      </w:r>
      <w:bookmarkEnd w:id="47"/>
      <w:bookmarkEnd w:id="48"/>
      <w:bookmarkEnd w:id="49"/>
    </w:p>
    <w:p w:rsidR="006368D1" w:rsidRPr="00D702C4" w:rsidRDefault="006368D1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50" w:name="_Toc250373396"/>
      <w:bookmarkStart w:id="51" w:name="_Toc263244852"/>
      <w:bookmarkStart w:id="52" w:name="_Toc310348188"/>
      <w:r w:rsidRPr="00D702C4">
        <w:t>Observaciones</w:t>
      </w:r>
      <w:bookmarkEnd w:id="50"/>
      <w:bookmarkEnd w:id="51"/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1"/>
    </w:tbl>
    <w:p w:rsidR="00BE728C" w:rsidRDefault="00BE728C" w:rsidP="00BE728C"/>
    <w:p w:rsidR="00BE728C" w:rsidRPr="0004119B" w:rsidRDefault="00BE728C" w:rsidP="00BE728C">
      <w:pPr>
        <w:pStyle w:val="Ttulo1"/>
      </w:pPr>
      <w:bookmarkStart w:id="53" w:name="_Toc288154824"/>
      <w:bookmarkStart w:id="54" w:name="_Toc288210691"/>
      <w:bookmarkStart w:id="55" w:name="_Toc288661805"/>
      <w:bookmarkStart w:id="56" w:name="_Toc306206237"/>
      <w:bookmarkStart w:id="57" w:name="_Toc310346767"/>
      <w:bookmarkStart w:id="58" w:name="_Toc310348189"/>
      <w:r w:rsidRPr="0004119B">
        <w:t>Firmas de elaboración, revisión y aprobación</w:t>
      </w:r>
      <w:bookmarkEnd w:id="53"/>
      <w:bookmarkEnd w:id="54"/>
      <w:bookmarkEnd w:id="55"/>
      <w:bookmarkEnd w:id="56"/>
      <w:bookmarkEnd w:id="57"/>
      <w:bookmarkEnd w:id="5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FE0260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FE0260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Pr="00AE47D2" w:rsidRDefault="00BE728C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E728C" w:rsidRPr="0004119B" w:rsidRDefault="00BE728C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E728C" w:rsidRPr="00C231AF" w:rsidRDefault="00BE728C" w:rsidP="00BE728C"/>
    <w:p w:rsidR="00BE728C" w:rsidRPr="00BE728C" w:rsidRDefault="00BE728C" w:rsidP="00BE728C"/>
    <w:sectPr w:rsidR="00BE728C" w:rsidRPr="00BE728C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143" w:rsidRDefault="00977143">
      <w:r>
        <w:separator/>
      </w:r>
    </w:p>
  </w:endnote>
  <w:endnote w:type="continuationSeparator" w:id="0">
    <w:p w:rsidR="00977143" w:rsidRDefault="00977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100DE" w:rsidRDefault="007100D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7100DE" w:rsidRPr="00522A53" w:rsidTr="00522A53">
      <w:tc>
        <w:tcPr>
          <w:tcW w:w="1667" w:type="pct"/>
          <w:vAlign w:val="center"/>
        </w:tcPr>
        <w:p w:rsidR="007100DE" w:rsidRPr="00522A53" w:rsidRDefault="007100D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7100DE" w:rsidRDefault="007100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143" w:rsidRDefault="00977143">
      <w:r>
        <w:separator/>
      </w:r>
    </w:p>
  </w:footnote>
  <w:footnote w:type="continuationSeparator" w:id="0">
    <w:p w:rsidR="00977143" w:rsidRDefault="00977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13CF0498" wp14:editId="07EFEE4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7100D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4EA9CD31" wp14:editId="6331A5D8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100DE" w:rsidRPr="00EE517E" w:rsidRDefault="007100D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7100DE" w:rsidRPr="00EE517E" w:rsidRDefault="007100D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F7B5A">
            <w:rPr>
              <w:rFonts w:cs="Arial"/>
              <w:noProof/>
              <w:snapToGrid w:val="0"/>
              <w:sz w:val="18"/>
              <w:szCs w:val="18"/>
            </w:rPr>
            <w:t>2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F7B5A">
            <w:rPr>
              <w:rFonts w:cs="Arial"/>
              <w:noProof/>
              <w:snapToGrid w:val="0"/>
              <w:sz w:val="18"/>
              <w:szCs w:val="18"/>
            </w:rPr>
            <w:t>10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BE728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7100DE" w:rsidRPr="00EE517E" w:rsidRDefault="00BE728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7100DE" w:rsidRPr="00EE517E" w:rsidRDefault="00BE728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7100DE" w:rsidRPr="00EE517E">
            <w:rPr>
              <w:rFonts w:cs="Arial"/>
              <w:sz w:val="18"/>
              <w:szCs w:val="18"/>
            </w:rPr>
            <w:t>.0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7100DE" w:rsidRPr="00EE517E" w:rsidRDefault="00BE728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7100DE" w:rsidRPr="00EE517E">
            <w:rPr>
              <w:rFonts w:cs="Arial"/>
              <w:sz w:val="18"/>
              <w:szCs w:val="18"/>
            </w:rPr>
            <w:t>-201</w:t>
          </w:r>
          <w:r w:rsidR="007100DE">
            <w:rPr>
              <w:rFonts w:cs="Arial"/>
              <w:sz w:val="18"/>
              <w:szCs w:val="18"/>
            </w:rPr>
            <w:t>1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BE728C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BE728C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RegistrarPersona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7100DE" w:rsidRDefault="007100D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7"/>
  </w:num>
  <w:num w:numId="32">
    <w:abstractNumId w:val="12"/>
  </w:num>
  <w:num w:numId="33">
    <w:abstractNumId w:val="19"/>
  </w:num>
  <w:num w:numId="34">
    <w:abstractNumId w:val="21"/>
  </w:num>
  <w:num w:numId="35">
    <w:abstractNumId w:val="18"/>
  </w:num>
  <w:num w:numId="36">
    <w:abstractNumId w:val="8"/>
  </w:num>
  <w:num w:numId="37">
    <w:abstractNumId w:val="15"/>
  </w:num>
  <w:num w:numId="38">
    <w:abstractNumId w:val="13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6"/>
  </w:num>
  <w:num w:numId="44">
    <w:abstractNumId w:val="5"/>
  </w:num>
  <w:num w:numId="45">
    <w:abstractNumId w:val="20"/>
  </w:num>
  <w:num w:numId="46">
    <w:abstractNumId w:val="25"/>
  </w:num>
  <w:num w:numId="47">
    <w:abstractNumId w:val="22"/>
  </w:num>
  <w:num w:numId="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181F"/>
    <w:rsid w:val="00013C51"/>
    <w:rsid w:val="000140E9"/>
    <w:rsid w:val="00014A53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039E"/>
    <w:rsid w:val="00350C3D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6709B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059B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4902"/>
    <w:rsid w:val="005D6478"/>
    <w:rsid w:val="005E3993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7C74"/>
    <w:rsid w:val="00635A02"/>
    <w:rsid w:val="00635D12"/>
    <w:rsid w:val="006368D1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0A79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100DE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16D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40ED"/>
    <w:rsid w:val="008509EB"/>
    <w:rsid w:val="008510D8"/>
    <w:rsid w:val="008511CF"/>
    <w:rsid w:val="00853BCE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D6528"/>
    <w:rsid w:val="00DD68C3"/>
    <w:rsid w:val="00DE1A02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3C95"/>
    <w:rsid w:val="00E86A1A"/>
    <w:rsid w:val="00E960DE"/>
    <w:rsid w:val="00EA0B6E"/>
    <w:rsid w:val="00EA0F5F"/>
    <w:rsid w:val="00EA4868"/>
    <w:rsid w:val="00EA664A"/>
    <w:rsid w:val="00EB0590"/>
    <w:rsid w:val="00EC380B"/>
    <w:rsid w:val="00ED2EB2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EF7B5A"/>
    <w:rsid w:val="00F020F2"/>
    <w:rsid w:val="00F0757A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000000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215E4"/>
    <w:rsid w:val="00145868"/>
    <w:rsid w:val="001D1723"/>
    <w:rsid w:val="003137C8"/>
    <w:rsid w:val="009F44F8"/>
    <w:rsid w:val="00A33F38"/>
    <w:rsid w:val="00AC092B"/>
    <w:rsid w:val="00BA265C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793C5-A6DF-45AA-BE71-840779BC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1447</TotalTime>
  <Pages>10</Pages>
  <Words>1676</Words>
  <Characters>9220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Registrar Persona</vt:lpstr>
      <vt:lpstr>&lt;Nombre del Proyecto&gt;</vt:lpstr>
    </vt:vector>
  </TitlesOfParts>
  <Manager>OFICIALÍA MAYOR</Manager>
  <Company>SECRETARÍA DE COMUNICACIONES Y TRANSPORTES</Company>
  <LinksUpToDate>false</LinksUpToDate>
  <CharactersWithSpaces>10875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RegistrarPersona</dc:title>
  <dc:subject>UNIDAD DE TECNOLOGÍAS DE INFORMACIÓN Y COMUNICACIONES</dc:subject>
  <dc:creator>admin</dc:creator>
  <cp:keywords>Sistema Integral de Aeronáutica Civil</cp:keywords>
  <cp:lastModifiedBy>admin</cp:lastModifiedBy>
  <cp:revision>67</cp:revision>
  <cp:lastPrinted>2010-10-19T18:40:00Z</cp:lastPrinted>
  <dcterms:created xsi:type="dcterms:W3CDTF">2011-11-22T19:27:00Z</dcterms:created>
  <dcterms:modified xsi:type="dcterms:W3CDTF">2011-11-29T22:42:00Z</dcterms:modified>
</cp:coreProperties>
</file>