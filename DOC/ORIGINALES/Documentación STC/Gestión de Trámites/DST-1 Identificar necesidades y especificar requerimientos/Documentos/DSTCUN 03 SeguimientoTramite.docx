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s-ES"/>
        </w:rPr>
        <w:alias w:val="Palabras clave"/>
        <w:tag w:val=""/>
        <w:id w:val="1797871157"/>
        <w:placeholder>
          <w:docPart w:val="30CF9D51A6E44336807FDC4780A3664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DE664D" w:rsidRPr="0004119B" w:rsidRDefault="00965213" w:rsidP="00765C6D">
          <w:pPr>
            <w:pStyle w:val="Subttulo"/>
            <w:jc w:val="right"/>
            <w:rPr>
              <w:lang w:val="es-ES"/>
            </w:rPr>
          </w:pPr>
          <w:r>
            <w:rPr>
              <w:lang w:val="es-ES"/>
            </w:rPr>
            <w:t>Gestión de Trámites</w:t>
          </w:r>
        </w:p>
      </w:sdtContent>
    </w:sdt>
    <w:sdt>
      <w:sdtPr>
        <w:rPr>
          <w:rFonts w:cs="Arial"/>
        </w:rPr>
        <w:alias w:val="Título"/>
        <w:tag w:val=""/>
        <w:id w:val="-1430656894"/>
        <w:placeholder>
          <w:docPart w:val="A39D4BE3EAB64B1FB98EAF09A3C7719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DE664D" w:rsidRPr="0004119B" w:rsidRDefault="003C1C18" w:rsidP="00765C6D">
          <w:pPr>
            <w:pStyle w:val="Ttulo"/>
            <w:rPr>
              <w:rFonts w:cs="Arial"/>
            </w:rPr>
          </w:pPr>
          <w:r>
            <w:rPr>
              <w:rFonts w:cs="Arial"/>
            </w:rPr>
            <w:t xml:space="preserve">Especificación de Caso de Uso de Negocio: </w:t>
          </w:r>
          <w:r w:rsidR="00DD7380">
            <w:rPr>
              <w:rFonts w:cs="Arial"/>
            </w:rPr>
            <w:t xml:space="preserve">DSTCUN-03 </w:t>
          </w:r>
          <w:r w:rsidR="008C0787">
            <w:rPr>
              <w:rFonts w:cs="Arial"/>
            </w:rPr>
            <w:t>Seguimiento Trámite</w:t>
          </w:r>
        </w:p>
      </w:sdtContent>
    </w:sdt>
    <w:p w:rsidR="00DE664D" w:rsidRPr="0004119B" w:rsidRDefault="00DE664D" w:rsidP="00765C6D">
      <w:pPr>
        <w:pStyle w:val="Ttulo"/>
        <w:rPr>
          <w:rFonts w:cs="Arial"/>
        </w:rPr>
      </w:pPr>
      <w:r w:rsidRPr="0004119B">
        <w:rPr>
          <w:rFonts w:cs="Arial"/>
        </w:rPr>
        <w:t xml:space="preserve">Versión </w:t>
      </w:r>
      <w:r w:rsidR="00965213">
        <w:rPr>
          <w:rFonts w:cs="Arial"/>
        </w:rPr>
        <w:t>1.</w:t>
      </w:r>
      <w:r w:rsidR="00365B17">
        <w:rPr>
          <w:rFonts w:cs="Arial"/>
        </w:rPr>
        <w:t>5</w:t>
      </w:r>
    </w:p>
    <w:p w:rsidR="00DE664D" w:rsidRPr="0004119B" w:rsidRDefault="00365B17" w:rsidP="00765C6D">
      <w:pPr>
        <w:pStyle w:val="Ttulo"/>
        <w:rPr>
          <w:rFonts w:cs="Arial"/>
        </w:rPr>
      </w:pPr>
      <w:r>
        <w:rPr>
          <w:rFonts w:cs="Arial"/>
        </w:rPr>
        <w:t>16/07/2013</w:t>
      </w:r>
      <w:bookmarkStart w:id="0" w:name="_GoBack"/>
      <w:bookmarkEnd w:id="0"/>
    </w:p>
    <w:p w:rsidR="00DE664D" w:rsidRPr="0004119B" w:rsidRDefault="00DE664D">
      <w:pPr>
        <w:pStyle w:val="Paragraph1"/>
        <w:spacing w:before="0"/>
        <w:rPr>
          <w:rFonts w:cs="Arial"/>
        </w:rPr>
      </w:pPr>
    </w:p>
    <w:p w:rsidR="00DE664D" w:rsidRPr="0004119B" w:rsidRDefault="00DE664D" w:rsidP="0004119B">
      <w:pPr>
        <w:pStyle w:val="InfoBlue"/>
        <w:sectPr w:rsidR="00DE664D" w:rsidRPr="0004119B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04119B" w:rsidRDefault="009A6EC1" w:rsidP="009A1A4B">
      <w:pPr>
        <w:pStyle w:val="Subttulo"/>
        <w:spacing w:after="240"/>
        <w:jc w:val="center"/>
        <w:rPr>
          <w:rFonts w:ascii="Arial" w:hAnsi="Arial" w:cs="Arial"/>
          <w:szCs w:val="36"/>
        </w:rPr>
      </w:pPr>
      <w:r w:rsidRPr="0004119B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8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99"/>
        <w:gridCol w:w="1594"/>
        <w:gridCol w:w="3723"/>
        <w:gridCol w:w="2830"/>
      </w:tblGrid>
      <w:tr w:rsidR="0083028A" w:rsidRPr="0004119B" w:rsidTr="00FC16DC">
        <w:trPr>
          <w:trHeight w:val="23"/>
          <w:tblHeader/>
        </w:trPr>
        <w:tc>
          <w:tcPr>
            <w:tcW w:w="820" w:type="pct"/>
            <w:shd w:val="solid" w:color="76923C" w:themeColor="accent3" w:themeShade="BF" w:fill="92D050"/>
            <w:vAlign w:val="center"/>
          </w:tcPr>
          <w:p w:rsidR="009A6EC1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818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10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452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965213" w:rsidRPr="0004119B" w:rsidTr="00965213">
        <w:trPr>
          <w:trHeight w:val="23"/>
        </w:trPr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213" w:rsidRPr="0004119B" w:rsidRDefault="00965213" w:rsidP="0077597F">
            <w:pPr>
              <w:jc w:val="center"/>
              <w:rPr>
                <w:rFonts w:cs="Arial"/>
              </w:rPr>
            </w:pPr>
            <w:r w:rsidRPr="00234225">
              <w:rPr>
                <w:rFonts w:cs="Arial"/>
              </w:rPr>
              <w:t>03/</w:t>
            </w:r>
            <w:r w:rsidR="0077597F">
              <w:rPr>
                <w:rFonts w:cs="Arial"/>
              </w:rPr>
              <w:t>07</w:t>
            </w:r>
            <w:r w:rsidRPr="00234225">
              <w:rPr>
                <w:rFonts w:cs="Arial"/>
              </w:rPr>
              <w:t>/2011</w:t>
            </w:r>
          </w:p>
        </w:tc>
        <w:tc>
          <w:tcPr>
            <w:tcW w:w="8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213" w:rsidRPr="0004119B" w:rsidRDefault="00965213" w:rsidP="00322F5C">
            <w:pPr>
              <w:jc w:val="center"/>
              <w:rPr>
                <w:rFonts w:cs="Arial"/>
              </w:rPr>
            </w:pPr>
            <w:r w:rsidRPr="00234225">
              <w:rPr>
                <w:rFonts w:cs="Arial"/>
              </w:rPr>
              <w:t>1.0</w:t>
            </w:r>
          </w:p>
        </w:tc>
        <w:tc>
          <w:tcPr>
            <w:tcW w:w="19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213" w:rsidRPr="0004119B" w:rsidRDefault="00965213" w:rsidP="00322F5C">
            <w:pPr>
              <w:jc w:val="left"/>
              <w:rPr>
                <w:rFonts w:cs="Arial"/>
              </w:rPr>
            </w:pPr>
            <w:r w:rsidRPr="0004119B">
              <w:rPr>
                <w:rFonts w:cs="Arial"/>
              </w:rPr>
              <w:t xml:space="preserve">Generación de </w:t>
            </w:r>
            <w:r>
              <w:rPr>
                <w:rFonts w:cs="Arial"/>
              </w:rPr>
              <w:t>documento</w:t>
            </w:r>
          </w:p>
        </w:tc>
        <w:tc>
          <w:tcPr>
            <w:tcW w:w="14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213" w:rsidRPr="0004119B" w:rsidRDefault="00965213" w:rsidP="00322F5C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Patricia Vázquez </w:t>
            </w:r>
            <w:proofErr w:type="spellStart"/>
            <w:r>
              <w:rPr>
                <w:rFonts w:cs="Arial"/>
              </w:rPr>
              <w:t>Montellano</w:t>
            </w:r>
            <w:proofErr w:type="spellEnd"/>
          </w:p>
        </w:tc>
      </w:tr>
      <w:tr w:rsidR="00965213" w:rsidRPr="0004119B" w:rsidTr="00965213">
        <w:trPr>
          <w:trHeight w:val="23"/>
        </w:trPr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213" w:rsidRPr="00234225" w:rsidRDefault="0077597F" w:rsidP="0077597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07</w:t>
            </w:r>
            <w:r w:rsidR="00F657AA">
              <w:rPr>
                <w:rFonts w:cs="Arial"/>
              </w:rPr>
              <w:t>/</w:t>
            </w:r>
            <w:r>
              <w:rPr>
                <w:rFonts w:cs="Arial"/>
              </w:rPr>
              <w:t>07</w:t>
            </w:r>
            <w:r w:rsidR="00965213" w:rsidRPr="00234225">
              <w:rPr>
                <w:rFonts w:cs="Arial"/>
              </w:rPr>
              <w:t>/201</w:t>
            </w:r>
            <w:r w:rsidR="00F657AA">
              <w:rPr>
                <w:rFonts w:cs="Arial"/>
              </w:rPr>
              <w:t>1</w:t>
            </w:r>
          </w:p>
        </w:tc>
        <w:tc>
          <w:tcPr>
            <w:tcW w:w="8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213" w:rsidRPr="00234225" w:rsidRDefault="00965213" w:rsidP="00322F5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9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213" w:rsidRPr="0004119B" w:rsidRDefault="00965213" w:rsidP="00322F5C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Modificación al flujo del proceso.</w:t>
            </w:r>
          </w:p>
        </w:tc>
        <w:tc>
          <w:tcPr>
            <w:tcW w:w="14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5213" w:rsidRDefault="00965213" w:rsidP="00322F5C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F657AA" w:rsidRPr="0004119B" w:rsidTr="00965213">
        <w:trPr>
          <w:trHeight w:val="23"/>
        </w:trPr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57AA" w:rsidRDefault="0077597F" w:rsidP="0077597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</w:t>
            </w:r>
            <w:r w:rsidR="00F657AA">
              <w:rPr>
                <w:rFonts w:cs="Arial"/>
              </w:rPr>
              <w:t>/</w:t>
            </w:r>
            <w:r>
              <w:rPr>
                <w:rFonts w:cs="Arial"/>
              </w:rPr>
              <w:t>07</w:t>
            </w:r>
            <w:r w:rsidR="00F657AA">
              <w:rPr>
                <w:rFonts w:cs="Arial"/>
              </w:rPr>
              <w:t>/2011</w:t>
            </w:r>
          </w:p>
        </w:tc>
        <w:tc>
          <w:tcPr>
            <w:tcW w:w="8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57AA" w:rsidRDefault="00F657AA" w:rsidP="00322F5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19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57AA" w:rsidRPr="0004119B" w:rsidRDefault="00F657AA" w:rsidP="00322F5C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Modificación al flujo del proceso.</w:t>
            </w:r>
          </w:p>
        </w:tc>
        <w:tc>
          <w:tcPr>
            <w:tcW w:w="14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57AA" w:rsidRPr="0004119B" w:rsidRDefault="00F657AA" w:rsidP="00322F5C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Patricia Vázquez </w:t>
            </w:r>
            <w:proofErr w:type="spellStart"/>
            <w:r>
              <w:rPr>
                <w:rFonts w:cs="Arial"/>
              </w:rPr>
              <w:t>Montellano</w:t>
            </w:r>
            <w:proofErr w:type="spellEnd"/>
          </w:p>
        </w:tc>
      </w:tr>
      <w:tr w:rsidR="0085779E" w:rsidRPr="0004119B" w:rsidTr="0085779E">
        <w:trPr>
          <w:trHeight w:val="23"/>
        </w:trPr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79E" w:rsidRDefault="0077597F" w:rsidP="0077597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19</w:t>
            </w:r>
            <w:r w:rsidR="0085779E">
              <w:rPr>
                <w:rFonts w:cs="Arial"/>
              </w:rPr>
              <w:t>/</w:t>
            </w:r>
            <w:r>
              <w:rPr>
                <w:rFonts w:cs="Arial"/>
              </w:rPr>
              <w:t>07</w:t>
            </w:r>
            <w:r w:rsidR="0085779E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8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79E" w:rsidRDefault="0085779E" w:rsidP="001F100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1.3</w:t>
            </w:r>
          </w:p>
        </w:tc>
        <w:tc>
          <w:tcPr>
            <w:tcW w:w="19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79E" w:rsidRPr="0004119B" w:rsidRDefault="0085779E" w:rsidP="001F100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Modificación al flujo del proceso.</w:t>
            </w:r>
          </w:p>
        </w:tc>
        <w:tc>
          <w:tcPr>
            <w:tcW w:w="14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779E" w:rsidRPr="0004119B" w:rsidRDefault="0085779E" w:rsidP="001F100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FD61DF" w:rsidRPr="0004119B" w:rsidTr="0085779E">
        <w:trPr>
          <w:trHeight w:val="23"/>
        </w:trPr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61DF" w:rsidRDefault="0077597F" w:rsidP="0077597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  <w:r w:rsidR="00FD61DF">
              <w:rPr>
                <w:rFonts w:cs="Arial"/>
              </w:rPr>
              <w:t>/</w:t>
            </w:r>
            <w:r>
              <w:rPr>
                <w:rFonts w:cs="Arial"/>
              </w:rPr>
              <w:t>07</w:t>
            </w:r>
            <w:r w:rsidR="00FD61DF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8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61DF" w:rsidRDefault="00FD61DF" w:rsidP="001F100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1.4</w:t>
            </w:r>
          </w:p>
        </w:tc>
        <w:tc>
          <w:tcPr>
            <w:tcW w:w="19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61DF" w:rsidRDefault="00FD61DF" w:rsidP="001F100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Modificación al flujo del proceso</w:t>
            </w:r>
          </w:p>
        </w:tc>
        <w:tc>
          <w:tcPr>
            <w:tcW w:w="14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61DF" w:rsidRDefault="00FD61DF" w:rsidP="001F100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Patricia Vázquez </w:t>
            </w:r>
            <w:proofErr w:type="spellStart"/>
            <w:r>
              <w:rPr>
                <w:rFonts w:cs="Arial"/>
              </w:rPr>
              <w:t>Montellano</w:t>
            </w:r>
            <w:proofErr w:type="spellEnd"/>
          </w:p>
        </w:tc>
      </w:tr>
      <w:tr w:rsidR="005759A8" w:rsidRPr="0004119B" w:rsidTr="005759A8">
        <w:trPr>
          <w:trHeight w:val="23"/>
        </w:trPr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9A8" w:rsidRDefault="005759A8" w:rsidP="00C6246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16/07/2013</w:t>
            </w:r>
          </w:p>
        </w:tc>
        <w:tc>
          <w:tcPr>
            <w:tcW w:w="8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9A8" w:rsidRDefault="005759A8" w:rsidP="00C6246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  <w:r w:rsidR="00E74267">
              <w:rPr>
                <w:rFonts w:cs="Arial"/>
              </w:rPr>
              <w:t>5</w:t>
            </w:r>
          </w:p>
        </w:tc>
        <w:tc>
          <w:tcPr>
            <w:tcW w:w="19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9A8" w:rsidRDefault="005759A8" w:rsidP="00C6246A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Actualización del proceso</w:t>
            </w:r>
          </w:p>
        </w:tc>
        <w:tc>
          <w:tcPr>
            <w:tcW w:w="14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9A8" w:rsidRDefault="005759A8" w:rsidP="00C6246A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</w:tbl>
    <w:p w:rsidR="000310C1" w:rsidRPr="0004119B" w:rsidRDefault="000310C1">
      <w:pPr>
        <w:rPr>
          <w:rFonts w:cs="Arial"/>
          <w:b/>
          <w:sz w:val="16"/>
          <w:szCs w:val="16"/>
        </w:rPr>
      </w:pPr>
      <w:r w:rsidRPr="0004119B">
        <w:rPr>
          <w:rFonts w:cs="Arial"/>
        </w:rPr>
        <w:br w:type="page"/>
      </w:r>
    </w:p>
    <w:p w:rsidR="00DE664D" w:rsidRPr="0004119B" w:rsidRDefault="00DE664D" w:rsidP="009A1A4B">
      <w:pPr>
        <w:pStyle w:val="Subttulo"/>
        <w:jc w:val="center"/>
        <w:rPr>
          <w:rFonts w:ascii="Arial" w:hAnsi="Arial" w:cs="Arial"/>
        </w:rPr>
      </w:pPr>
      <w:r w:rsidRPr="0004119B">
        <w:rPr>
          <w:rFonts w:ascii="Arial" w:hAnsi="Arial" w:cs="Arial"/>
        </w:rPr>
        <w:lastRenderedPageBreak/>
        <w:t>Tabla de Contenido</w:t>
      </w:r>
    </w:p>
    <w:p w:rsidR="005759A8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04119B">
        <w:rPr>
          <w:rFonts w:cs="Arial"/>
          <w:iCs/>
          <w:sz w:val="22"/>
        </w:rPr>
        <w:fldChar w:fldCharType="begin"/>
      </w:r>
      <w:r w:rsidR="00567BF4" w:rsidRPr="0004119B">
        <w:rPr>
          <w:rFonts w:cs="Arial"/>
          <w:iCs/>
          <w:sz w:val="22"/>
        </w:rPr>
        <w:instrText xml:space="preserve"> TOC \o "1-3" \h \z \u </w:instrText>
      </w:r>
      <w:r w:rsidRPr="0004119B">
        <w:rPr>
          <w:rFonts w:cs="Arial"/>
          <w:iCs/>
          <w:sz w:val="22"/>
        </w:rPr>
        <w:fldChar w:fldCharType="separate"/>
      </w:r>
      <w:hyperlink w:anchor="_Toc361764488" w:history="1">
        <w:r w:rsidR="005759A8" w:rsidRPr="00EF56E6">
          <w:rPr>
            <w:rStyle w:val="Hipervnculo"/>
            <w:noProof/>
          </w:rPr>
          <w:t>1.</w:t>
        </w:r>
        <w:r w:rsidR="005759A8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759A8" w:rsidRPr="00EF56E6">
          <w:rPr>
            <w:rStyle w:val="Hipervnculo"/>
            <w:noProof/>
          </w:rPr>
          <w:t>Introducción</w:t>
        </w:r>
        <w:r w:rsidR="005759A8">
          <w:rPr>
            <w:noProof/>
            <w:webHidden/>
          </w:rPr>
          <w:tab/>
        </w:r>
        <w:r w:rsidR="005759A8">
          <w:rPr>
            <w:noProof/>
            <w:webHidden/>
          </w:rPr>
          <w:fldChar w:fldCharType="begin"/>
        </w:r>
        <w:r w:rsidR="005759A8">
          <w:rPr>
            <w:noProof/>
            <w:webHidden/>
          </w:rPr>
          <w:instrText xml:space="preserve"> PAGEREF _Toc361764488 \h </w:instrText>
        </w:r>
        <w:r w:rsidR="005759A8">
          <w:rPr>
            <w:noProof/>
            <w:webHidden/>
          </w:rPr>
        </w:r>
        <w:r w:rsidR="005759A8">
          <w:rPr>
            <w:noProof/>
            <w:webHidden/>
          </w:rPr>
          <w:fldChar w:fldCharType="separate"/>
        </w:r>
        <w:r w:rsidR="005759A8">
          <w:rPr>
            <w:noProof/>
            <w:webHidden/>
          </w:rPr>
          <w:t>4</w:t>
        </w:r>
        <w:r w:rsidR="005759A8">
          <w:rPr>
            <w:noProof/>
            <w:webHidden/>
          </w:rPr>
          <w:fldChar w:fldCharType="end"/>
        </w:r>
      </w:hyperlink>
    </w:p>
    <w:p w:rsidR="005759A8" w:rsidRDefault="000D7CA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1764489" w:history="1">
        <w:r w:rsidR="005759A8" w:rsidRPr="00EF56E6">
          <w:rPr>
            <w:rStyle w:val="Hipervnculo"/>
            <w:bCs/>
            <w:noProof/>
          </w:rPr>
          <w:t>1.1</w:t>
        </w:r>
        <w:r w:rsidR="005759A8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759A8" w:rsidRPr="00EF56E6">
          <w:rPr>
            <w:rStyle w:val="Hipervnculo"/>
            <w:noProof/>
          </w:rPr>
          <w:t>Objetivo</w:t>
        </w:r>
        <w:r w:rsidR="005759A8">
          <w:rPr>
            <w:noProof/>
            <w:webHidden/>
          </w:rPr>
          <w:tab/>
        </w:r>
        <w:r w:rsidR="005759A8">
          <w:rPr>
            <w:noProof/>
            <w:webHidden/>
          </w:rPr>
          <w:fldChar w:fldCharType="begin"/>
        </w:r>
        <w:r w:rsidR="005759A8">
          <w:rPr>
            <w:noProof/>
            <w:webHidden/>
          </w:rPr>
          <w:instrText xml:space="preserve"> PAGEREF _Toc361764489 \h </w:instrText>
        </w:r>
        <w:r w:rsidR="005759A8">
          <w:rPr>
            <w:noProof/>
            <w:webHidden/>
          </w:rPr>
        </w:r>
        <w:r w:rsidR="005759A8">
          <w:rPr>
            <w:noProof/>
            <w:webHidden/>
          </w:rPr>
          <w:fldChar w:fldCharType="separate"/>
        </w:r>
        <w:r w:rsidR="005759A8">
          <w:rPr>
            <w:noProof/>
            <w:webHidden/>
          </w:rPr>
          <w:t>4</w:t>
        </w:r>
        <w:r w:rsidR="005759A8">
          <w:rPr>
            <w:noProof/>
            <w:webHidden/>
          </w:rPr>
          <w:fldChar w:fldCharType="end"/>
        </w:r>
      </w:hyperlink>
    </w:p>
    <w:p w:rsidR="005759A8" w:rsidRDefault="000D7CA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1764490" w:history="1">
        <w:r w:rsidR="005759A8" w:rsidRPr="00EF56E6">
          <w:rPr>
            <w:rStyle w:val="Hipervnculo"/>
            <w:bCs/>
            <w:noProof/>
          </w:rPr>
          <w:t>1.2</w:t>
        </w:r>
        <w:r w:rsidR="005759A8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759A8" w:rsidRPr="00EF56E6">
          <w:rPr>
            <w:rStyle w:val="Hipervnculo"/>
            <w:noProof/>
          </w:rPr>
          <w:t>Definiciones, acrónimos y abreviaturas</w:t>
        </w:r>
        <w:r w:rsidR="005759A8">
          <w:rPr>
            <w:noProof/>
            <w:webHidden/>
          </w:rPr>
          <w:tab/>
        </w:r>
        <w:r w:rsidR="005759A8">
          <w:rPr>
            <w:noProof/>
            <w:webHidden/>
          </w:rPr>
          <w:fldChar w:fldCharType="begin"/>
        </w:r>
        <w:r w:rsidR="005759A8">
          <w:rPr>
            <w:noProof/>
            <w:webHidden/>
          </w:rPr>
          <w:instrText xml:space="preserve"> PAGEREF _Toc361764490 \h </w:instrText>
        </w:r>
        <w:r w:rsidR="005759A8">
          <w:rPr>
            <w:noProof/>
            <w:webHidden/>
          </w:rPr>
        </w:r>
        <w:r w:rsidR="005759A8">
          <w:rPr>
            <w:noProof/>
            <w:webHidden/>
          </w:rPr>
          <w:fldChar w:fldCharType="separate"/>
        </w:r>
        <w:r w:rsidR="005759A8">
          <w:rPr>
            <w:noProof/>
            <w:webHidden/>
          </w:rPr>
          <w:t>4</w:t>
        </w:r>
        <w:r w:rsidR="005759A8">
          <w:rPr>
            <w:noProof/>
            <w:webHidden/>
          </w:rPr>
          <w:fldChar w:fldCharType="end"/>
        </w:r>
      </w:hyperlink>
    </w:p>
    <w:p w:rsidR="005759A8" w:rsidRDefault="000D7CA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1764491" w:history="1">
        <w:r w:rsidR="005759A8" w:rsidRPr="00EF56E6">
          <w:rPr>
            <w:rStyle w:val="Hipervnculo"/>
            <w:bCs/>
            <w:noProof/>
          </w:rPr>
          <w:t>1.3</w:t>
        </w:r>
        <w:r w:rsidR="005759A8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759A8" w:rsidRPr="00EF56E6">
          <w:rPr>
            <w:rStyle w:val="Hipervnculo"/>
            <w:noProof/>
          </w:rPr>
          <w:t>Referencias</w:t>
        </w:r>
        <w:r w:rsidR="005759A8">
          <w:rPr>
            <w:noProof/>
            <w:webHidden/>
          </w:rPr>
          <w:tab/>
        </w:r>
        <w:r w:rsidR="005759A8">
          <w:rPr>
            <w:noProof/>
            <w:webHidden/>
          </w:rPr>
          <w:fldChar w:fldCharType="begin"/>
        </w:r>
        <w:r w:rsidR="005759A8">
          <w:rPr>
            <w:noProof/>
            <w:webHidden/>
          </w:rPr>
          <w:instrText xml:space="preserve"> PAGEREF _Toc361764491 \h </w:instrText>
        </w:r>
        <w:r w:rsidR="005759A8">
          <w:rPr>
            <w:noProof/>
            <w:webHidden/>
          </w:rPr>
        </w:r>
        <w:r w:rsidR="005759A8">
          <w:rPr>
            <w:noProof/>
            <w:webHidden/>
          </w:rPr>
          <w:fldChar w:fldCharType="separate"/>
        </w:r>
        <w:r w:rsidR="005759A8">
          <w:rPr>
            <w:noProof/>
            <w:webHidden/>
          </w:rPr>
          <w:t>4</w:t>
        </w:r>
        <w:r w:rsidR="005759A8">
          <w:rPr>
            <w:noProof/>
            <w:webHidden/>
          </w:rPr>
          <w:fldChar w:fldCharType="end"/>
        </w:r>
      </w:hyperlink>
    </w:p>
    <w:p w:rsidR="005759A8" w:rsidRDefault="000D7CA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1764492" w:history="1">
        <w:r w:rsidR="005759A8" w:rsidRPr="00EF56E6">
          <w:rPr>
            <w:rStyle w:val="Hipervnculo"/>
            <w:noProof/>
          </w:rPr>
          <w:t>2.</w:t>
        </w:r>
        <w:r w:rsidR="005759A8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759A8" w:rsidRPr="00EF56E6">
          <w:rPr>
            <w:rStyle w:val="Hipervnculo"/>
            <w:noProof/>
            <w:lang w:val="es-ES"/>
          </w:rPr>
          <w:t>Registrar datos de la solicitud del trámite para su seguimiento</w:t>
        </w:r>
        <w:r w:rsidR="005759A8">
          <w:rPr>
            <w:noProof/>
            <w:webHidden/>
          </w:rPr>
          <w:tab/>
        </w:r>
        <w:r w:rsidR="005759A8">
          <w:rPr>
            <w:noProof/>
            <w:webHidden/>
          </w:rPr>
          <w:fldChar w:fldCharType="begin"/>
        </w:r>
        <w:r w:rsidR="005759A8">
          <w:rPr>
            <w:noProof/>
            <w:webHidden/>
          </w:rPr>
          <w:instrText xml:space="preserve"> PAGEREF _Toc361764492 \h </w:instrText>
        </w:r>
        <w:r w:rsidR="005759A8">
          <w:rPr>
            <w:noProof/>
            <w:webHidden/>
          </w:rPr>
        </w:r>
        <w:r w:rsidR="005759A8">
          <w:rPr>
            <w:noProof/>
            <w:webHidden/>
          </w:rPr>
          <w:fldChar w:fldCharType="separate"/>
        </w:r>
        <w:r w:rsidR="005759A8">
          <w:rPr>
            <w:noProof/>
            <w:webHidden/>
          </w:rPr>
          <w:t>4</w:t>
        </w:r>
        <w:r w:rsidR="005759A8">
          <w:rPr>
            <w:noProof/>
            <w:webHidden/>
          </w:rPr>
          <w:fldChar w:fldCharType="end"/>
        </w:r>
      </w:hyperlink>
    </w:p>
    <w:p w:rsidR="005759A8" w:rsidRDefault="000D7CA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1764493" w:history="1">
        <w:r w:rsidR="005759A8" w:rsidRPr="00EF56E6">
          <w:rPr>
            <w:rStyle w:val="Hipervnculo"/>
            <w:bCs/>
            <w:noProof/>
          </w:rPr>
          <w:t>2.1</w:t>
        </w:r>
        <w:r w:rsidR="005759A8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759A8" w:rsidRPr="00EF56E6">
          <w:rPr>
            <w:rStyle w:val="Hipervnculo"/>
            <w:noProof/>
          </w:rPr>
          <w:t>Breve descripción</w:t>
        </w:r>
        <w:r w:rsidR="005759A8">
          <w:rPr>
            <w:noProof/>
            <w:webHidden/>
          </w:rPr>
          <w:tab/>
        </w:r>
        <w:r w:rsidR="005759A8">
          <w:rPr>
            <w:noProof/>
            <w:webHidden/>
          </w:rPr>
          <w:fldChar w:fldCharType="begin"/>
        </w:r>
        <w:r w:rsidR="005759A8">
          <w:rPr>
            <w:noProof/>
            <w:webHidden/>
          </w:rPr>
          <w:instrText xml:space="preserve"> PAGEREF _Toc361764493 \h </w:instrText>
        </w:r>
        <w:r w:rsidR="005759A8">
          <w:rPr>
            <w:noProof/>
            <w:webHidden/>
          </w:rPr>
        </w:r>
        <w:r w:rsidR="005759A8">
          <w:rPr>
            <w:noProof/>
            <w:webHidden/>
          </w:rPr>
          <w:fldChar w:fldCharType="separate"/>
        </w:r>
        <w:r w:rsidR="005759A8">
          <w:rPr>
            <w:noProof/>
            <w:webHidden/>
          </w:rPr>
          <w:t>4</w:t>
        </w:r>
        <w:r w:rsidR="005759A8">
          <w:rPr>
            <w:noProof/>
            <w:webHidden/>
          </w:rPr>
          <w:fldChar w:fldCharType="end"/>
        </w:r>
      </w:hyperlink>
    </w:p>
    <w:p w:rsidR="005759A8" w:rsidRDefault="000D7CA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1764494" w:history="1">
        <w:r w:rsidR="005759A8" w:rsidRPr="00EF56E6">
          <w:rPr>
            <w:rStyle w:val="Hipervnculo"/>
            <w:noProof/>
          </w:rPr>
          <w:t>3.</w:t>
        </w:r>
        <w:r w:rsidR="005759A8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759A8" w:rsidRPr="00EF56E6">
          <w:rPr>
            <w:rStyle w:val="Hipervnculo"/>
            <w:noProof/>
          </w:rPr>
          <w:t>Flujo de trabajo o eventos</w:t>
        </w:r>
        <w:r w:rsidR="005759A8">
          <w:rPr>
            <w:noProof/>
            <w:webHidden/>
          </w:rPr>
          <w:tab/>
        </w:r>
        <w:r w:rsidR="005759A8">
          <w:rPr>
            <w:noProof/>
            <w:webHidden/>
          </w:rPr>
          <w:fldChar w:fldCharType="begin"/>
        </w:r>
        <w:r w:rsidR="005759A8">
          <w:rPr>
            <w:noProof/>
            <w:webHidden/>
          </w:rPr>
          <w:instrText xml:space="preserve"> PAGEREF _Toc361764494 \h </w:instrText>
        </w:r>
        <w:r w:rsidR="005759A8">
          <w:rPr>
            <w:noProof/>
            <w:webHidden/>
          </w:rPr>
        </w:r>
        <w:r w:rsidR="005759A8">
          <w:rPr>
            <w:noProof/>
            <w:webHidden/>
          </w:rPr>
          <w:fldChar w:fldCharType="separate"/>
        </w:r>
        <w:r w:rsidR="005759A8">
          <w:rPr>
            <w:noProof/>
            <w:webHidden/>
          </w:rPr>
          <w:t>5</w:t>
        </w:r>
        <w:r w:rsidR="005759A8">
          <w:rPr>
            <w:noProof/>
            <w:webHidden/>
          </w:rPr>
          <w:fldChar w:fldCharType="end"/>
        </w:r>
      </w:hyperlink>
    </w:p>
    <w:p w:rsidR="005759A8" w:rsidRDefault="000D7CA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1764495" w:history="1">
        <w:r w:rsidR="005759A8" w:rsidRPr="00EF56E6">
          <w:rPr>
            <w:rStyle w:val="Hipervnculo"/>
            <w:bCs/>
            <w:noProof/>
          </w:rPr>
          <w:t>3.1</w:t>
        </w:r>
        <w:r w:rsidR="005759A8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759A8" w:rsidRPr="00EF56E6">
          <w:rPr>
            <w:rStyle w:val="Hipervnculo"/>
            <w:noProof/>
          </w:rPr>
          <w:t>Flujo básico</w:t>
        </w:r>
        <w:r w:rsidR="005759A8">
          <w:rPr>
            <w:noProof/>
            <w:webHidden/>
          </w:rPr>
          <w:tab/>
        </w:r>
        <w:r w:rsidR="005759A8">
          <w:rPr>
            <w:noProof/>
            <w:webHidden/>
          </w:rPr>
          <w:fldChar w:fldCharType="begin"/>
        </w:r>
        <w:r w:rsidR="005759A8">
          <w:rPr>
            <w:noProof/>
            <w:webHidden/>
          </w:rPr>
          <w:instrText xml:space="preserve"> PAGEREF _Toc361764495 \h </w:instrText>
        </w:r>
        <w:r w:rsidR="005759A8">
          <w:rPr>
            <w:noProof/>
            <w:webHidden/>
          </w:rPr>
        </w:r>
        <w:r w:rsidR="005759A8">
          <w:rPr>
            <w:noProof/>
            <w:webHidden/>
          </w:rPr>
          <w:fldChar w:fldCharType="separate"/>
        </w:r>
        <w:r w:rsidR="005759A8">
          <w:rPr>
            <w:noProof/>
            <w:webHidden/>
          </w:rPr>
          <w:t>5</w:t>
        </w:r>
        <w:r w:rsidR="005759A8">
          <w:rPr>
            <w:noProof/>
            <w:webHidden/>
          </w:rPr>
          <w:fldChar w:fldCharType="end"/>
        </w:r>
      </w:hyperlink>
    </w:p>
    <w:p w:rsidR="005759A8" w:rsidRDefault="000D7CA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1764496" w:history="1">
        <w:r w:rsidR="005759A8" w:rsidRPr="00EF56E6">
          <w:rPr>
            <w:rStyle w:val="Hipervnculo"/>
            <w:noProof/>
          </w:rPr>
          <w:t>3.1.1</w:t>
        </w:r>
        <w:r w:rsidR="005759A8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759A8" w:rsidRPr="00EF56E6">
          <w:rPr>
            <w:rStyle w:val="Hipervnculo"/>
            <w:noProof/>
          </w:rPr>
          <w:t>Seguimiento y Control de Trámites</w:t>
        </w:r>
        <w:r w:rsidR="005759A8">
          <w:rPr>
            <w:noProof/>
            <w:webHidden/>
          </w:rPr>
          <w:tab/>
        </w:r>
        <w:r w:rsidR="005759A8">
          <w:rPr>
            <w:noProof/>
            <w:webHidden/>
          </w:rPr>
          <w:fldChar w:fldCharType="begin"/>
        </w:r>
        <w:r w:rsidR="005759A8">
          <w:rPr>
            <w:noProof/>
            <w:webHidden/>
          </w:rPr>
          <w:instrText xml:space="preserve"> PAGEREF _Toc361764496 \h </w:instrText>
        </w:r>
        <w:r w:rsidR="005759A8">
          <w:rPr>
            <w:noProof/>
            <w:webHidden/>
          </w:rPr>
        </w:r>
        <w:r w:rsidR="005759A8">
          <w:rPr>
            <w:noProof/>
            <w:webHidden/>
          </w:rPr>
          <w:fldChar w:fldCharType="separate"/>
        </w:r>
        <w:r w:rsidR="005759A8">
          <w:rPr>
            <w:noProof/>
            <w:webHidden/>
          </w:rPr>
          <w:t>5</w:t>
        </w:r>
        <w:r w:rsidR="005759A8">
          <w:rPr>
            <w:noProof/>
            <w:webHidden/>
          </w:rPr>
          <w:fldChar w:fldCharType="end"/>
        </w:r>
      </w:hyperlink>
    </w:p>
    <w:p w:rsidR="005759A8" w:rsidRDefault="000D7CA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1764497" w:history="1">
        <w:r w:rsidR="005759A8" w:rsidRPr="00EF56E6">
          <w:rPr>
            <w:rStyle w:val="Hipervnculo"/>
            <w:noProof/>
          </w:rPr>
          <w:t>4.</w:t>
        </w:r>
        <w:r w:rsidR="005759A8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759A8" w:rsidRPr="00EF56E6">
          <w:rPr>
            <w:rStyle w:val="Hipervnculo"/>
            <w:noProof/>
          </w:rPr>
          <w:t>Flujos alternos</w:t>
        </w:r>
        <w:r w:rsidR="005759A8">
          <w:rPr>
            <w:noProof/>
            <w:webHidden/>
          </w:rPr>
          <w:tab/>
        </w:r>
        <w:r w:rsidR="005759A8">
          <w:rPr>
            <w:noProof/>
            <w:webHidden/>
          </w:rPr>
          <w:fldChar w:fldCharType="begin"/>
        </w:r>
        <w:r w:rsidR="005759A8">
          <w:rPr>
            <w:noProof/>
            <w:webHidden/>
          </w:rPr>
          <w:instrText xml:space="preserve"> PAGEREF _Toc361764497 \h </w:instrText>
        </w:r>
        <w:r w:rsidR="005759A8">
          <w:rPr>
            <w:noProof/>
            <w:webHidden/>
          </w:rPr>
        </w:r>
        <w:r w:rsidR="005759A8">
          <w:rPr>
            <w:noProof/>
            <w:webHidden/>
          </w:rPr>
          <w:fldChar w:fldCharType="separate"/>
        </w:r>
        <w:r w:rsidR="005759A8">
          <w:rPr>
            <w:noProof/>
            <w:webHidden/>
          </w:rPr>
          <w:t>6</w:t>
        </w:r>
        <w:r w:rsidR="005759A8">
          <w:rPr>
            <w:noProof/>
            <w:webHidden/>
          </w:rPr>
          <w:fldChar w:fldCharType="end"/>
        </w:r>
      </w:hyperlink>
    </w:p>
    <w:p w:rsidR="005759A8" w:rsidRDefault="000D7CA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1764498" w:history="1">
        <w:r w:rsidR="005759A8" w:rsidRPr="00EF56E6">
          <w:rPr>
            <w:rStyle w:val="Hipervnculo"/>
            <w:noProof/>
          </w:rPr>
          <w:t>5.</w:t>
        </w:r>
        <w:r w:rsidR="005759A8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759A8" w:rsidRPr="00EF56E6">
          <w:rPr>
            <w:rStyle w:val="Hipervnculo"/>
            <w:noProof/>
          </w:rPr>
          <w:t>Categoría</w:t>
        </w:r>
        <w:r w:rsidR="005759A8">
          <w:rPr>
            <w:noProof/>
            <w:webHidden/>
          </w:rPr>
          <w:tab/>
        </w:r>
        <w:r w:rsidR="005759A8">
          <w:rPr>
            <w:noProof/>
            <w:webHidden/>
          </w:rPr>
          <w:fldChar w:fldCharType="begin"/>
        </w:r>
        <w:r w:rsidR="005759A8">
          <w:rPr>
            <w:noProof/>
            <w:webHidden/>
          </w:rPr>
          <w:instrText xml:space="preserve"> PAGEREF _Toc361764498 \h </w:instrText>
        </w:r>
        <w:r w:rsidR="005759A8">
          <w:rPr>
            <w:noProof/>
            <w:webHidden/>
          </w:rPr>
        </w:r>
        <w:r w:rsidR="005759A8">
          <w:rPr>
            <w:noProof/>
            <w:webHidden/>
          </w:rPr>
          <w:fldChar w:fldCharType="separate"/>
        </w:r>
        <w:r w:rsidR="005759A8">
          <w:rPr>
            <w:noProof/>
            <w:webHidden/>
          </w:rPr>
          <w:t>6</w:t>
        </w:r>
        <w:r w:rsidR="005759A8">
          <w:rPr>
            <w:noProof/>
            <w:webHidden/>
          </w:rPr>
          <w:fldChar w:fldCharType="end"/>
        </w:r>
      </w:hyperlink>
    </w:p>
    <w:p w:rsidR="005759A8" w:rsidRDefault="000D7CA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1764499" w:history="1">
        <w:r w:rsidR="005759A8" w:rsidRPr="00EF56E6">
          <w:rPr>
            <w:rStyle w:val="Hipervnculo"/>
            <w:noProof/>
          </w:rPr>
          <w:t>6.</w:t>
        </w:r>
        <w:r w:rsidR="005759A8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759A8" w:rsidRPr="00EF56E6">
          <w:rPr>
            <w:rStyle w:val="Hipervnculo"/>
            <w:noProof/>
          </w:rPr>
          <w:t>Riesgo</w:t>
        </w:r>
        <w:r w:rsidR="005759A8">
          <w:rPr>
            <w:noProof/>
            <w:webHidden/>
          </w:rPr>
          <w:tab/>
        </w:r>
        <w:r w:rsidR="005759A8">
          <w:rPr>
            <w:noProof/>
            <w:webHidden/>
          </w:rPr>
          <w:fldChar w:fldCharType="begin"/>
        </w:r>
        <w:r w:rsidR="005759A8">
          <w:rPr>
            <w:noProof/>
            <w:webHidden/>
          </w:rPr>
          <w:instrText xml:space="preserve"> PAGEREF _Toc361764499 \h </w:instrText>
        </w:r>
        <w:r w:rsidR="005759A8">
          <w:rPr>
            <w:noProof/>
            <w:webHidden/>
          </w:rPr>
        </w:r>
        <w:r w:rsidR="005759A8">
          <w:rPr>
            <w:noProof/>
            <w:webHidden/>
          </w:rPr>
          <w:fldChar w:fldCharType="separate"/>
        </w:r>
        <w:r w:rsidR="005759A8">
          <w:rPr>
            <w:noProof/>
            <w:webHidden/>
          </w:rPr>
          <w:t>6</w:t>
        </w:r>
        <w:r w:rsidR="005759A8">
          <w:rPr>
            <w:noProof/>
            <w:webHidden/>
          </w:rPr>
          <w:fldChar w:fldCharType="end"/>
        </w:r>
      </w:hyperlink>
    </w:p>
    <w:p w:rsidR="005759A8" w:rsidRDefault="000D7CA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1764500" w:history="1">
        <w:r w:rsidR="005759A8" w:rsidRPr="00EF56E6">
          <w:rPr>
            <w:rStyle w:val="Hipervnculo"/>
            <w:noProof/>
          </w:rPr>
          <w:t>7.</w:t>
        </w:r>
        <w:r w:rsidR="005759A8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759A8" w:rsidRPr="00EF56E6">
          <w:rPr>
            <w:rStyle w:val="Hipervnculo"/>
            <w:noProof/>
          </w:rPr>
          <w:t>Requerimientos especiales</w:t>
        </w:r>
        <w:r w:rsidR="005759A8">
          <w:rPr>
            <w:noProof/>
            <w:webHidden/>
          </w:rPr>
          <w:tab/>
        </w:r>
        <w:r w:rsidR="005759A8">
          <w:rPr>
            <w:noProof/>
            <w:webHidden/>
          </w:rPr>
          <w:fldChar w:fldCharType="begin"/>
        </w:r>
        <w:r w:rsidR="005759A8">
          <w:rPr>
            <w:noProof/>
            <w:webHidden/>
          </w:rPr>
          <w:instrText xml:space="preserve"> PAGEREF _Toc361764500 \h </w:instrText>
        </w:r>
        <w:r w:rsidR="005759A8">
          <w:rPr>
            <w:noProof/>
            <w:webHidden/>
          </w:rPr>
        </w:r>
        <w:r w:rsidR="005759A8">
          <w:rPr>
            <w:noProof/>
            <w:webHidden/>
          </w:rPr>
          <w:fldChar w:fldCharType="separate"/>
        </w:r>
        <w:r w:rsidR="005759A8">
          <w:rPr>
            <w:noProof/>
            <w:webHidden/>
          </w:rPr>
          <w:t>6</w:t>
        </w:r>
        <w:r w:rsidR="005759A8">
          <w:rPr>
            <w:noProof/>
            <w:webHidden/>
          </w:rPr>
          <w:fldChar w:fldCharType="end"/>
        </w:r>
      </w:hyperlink>
    </w:p>
    <w:p w:rsidR="005759A8" w:rsidRDefault="000D7CA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1764501" w:history="1">
        <w:r w:rsidR="005759A8" w:rsidRPr="00EF56E6">
          <w:rPr>
            <w:rStyle w:val="Hipervnculo"/>
            <w:bCs/>
            <w:noProof/>
          </w:rPr>
          <w:t>7.1</w:t>
        </w:r>
        <w:r w:rsidR="005759A8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759A8" w:rsidRPr="00EF56E6">
          <w:rPr>
            <w:rStyle w:val="Hipervnculo"/>
            <w:noProof/>
          </w:rPr>
          <w:t>Integrado con el sistema de ingresos institucional</w:t>
        </w:r>
        <w:r w:rsidR="005759A8">
          <w:rPr>
            <w:noProof/>
            <w:webHidden/>
          </w:rPr>
          <w:tab/>
        </w:r>
        <w:r w:rsidR="005759A8">
          <w:rPr>
            <w:noProof/>
            <w:webHidden/>
          </w:rPr>
          <w:fldChar w:fldCharType="begin"/>
        </w:r>
        <w:r w:rsidR="005759A8">
          <w:rPr>
            <w:noProof/>
            <w:webHidden/>
          </w:rPr>
          <w:instrText xml:space="preserve"> PAGEREF _Toc361764501 \h </w:instrText>
        </w:r>
        <w:r w:rsidR="005759A8">
          <w:rPr>
            <w:noProof/>
            <w:webHidden/>
          </w:rPr>
        </w:r>
        <w:r w:rsidR="005759A8">
          <w:rPr>
            <w:noProof/>
            <w:webHidden/>
          </w:rPr>
          <w:fldChar w:fldCharType="separate"/>
        </w:r>
        <w:r w:rsidR="005759A8">
          <w:rPr>
            <w:noProof/>
            <w:webHidden/>
          </w:rPr>
          <w:t>6</w:t>
        </w:r>
        <w:r w:rsidR="005759A8">
          <w:rPr>
            <w:noProof/>
            <w:webHidden/>
          </w:rPr>
          <w:fldChar w:fldCharType="end"/>
        </w:r>
      </w:hyperlink>
    </w:p>
    <w:p w:rsidR="005759A8" w:rsidRDefault="000D7CA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1764502" w:history="1">
        <w:r w:rsidR="005759A8" w:rsidRPr="00EF56E6">
          <w:rPr>
            <w:rStyle w:val="Hipervnculo"/>
            <w:bCs/>
            <w:noProof/>
          </w:rPr>
          <w:t>7.2</w:t>
        </w:r>
        <w:r w:rsidR="005759A8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759A8" w:rsidRPr="00EF56E6">
          <w:rPr>
            <w:rStyle w:val="Hipervnculo"/>
            <w:noProof/>
          </w:rPr>
          <w:t>Consulta del Registro de Producto No Conforme</w:t>
        </w:r>
        <w:r w:rsidR="005759A8">
          <w:rPr>
            <w:noProof/>
            <w:webHidden/>
          </w:rPr>
          <w:tab/>
        </w:r>
        <w:r w:rsidR="005759A8">
          <w:rPr>
            <w:noProof/>
            <w:webHidden/>
          </w:rPr>
          <w:fldChar w:fldCharType="begin"/>
        </w:r>
        <w:r w:rsidR="005759A8">
          <w:rPr>
            <w:noProof/>
            <w:webHidden/>
          </w:rPr>
          <w:instrText xml:space="preserve"> PAGEREF _Toc361764502 \h </w:instrText>
        </w:r>
        <w:r w:rsidR="005759A8">
          <w:rPr>
            <w:noProof/>
            <w:webHidden/>
          </w:rPr>
        </w:r>
        <w:r w:rsidR="005759A8">
          <w:rPr>
            <w:noProof/>
            <w:webHidden/>
          </w:rPr>
          <w:fldChar w:fldCharType="separate"/>
        </w:r>
        <w:r w:rsidR="005759A8">
          <w:rPr>
            <w:noProof/>
            <w:webHidden/>
          </w:rPr>
          <w:t>6</w:t>
        </w:r>
        <w:r w:rsidR="005759A8">
          <w:rPr>
            <w:noProof/>
            <w:webHidden/>
          </w:rPr>
          <w:fldChar w:fldCharType="end"/>
        </w:r>
      </w:hyperlink>
    </w:p>
    <w:p w:rsidR="005759A8" w:rsidRDefault="000D7CA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1764503" w:history="1">
        <w:r w:rsidR="005759A8" w:rsidRPr="00EF56E6">
          <w:rPr>
            <w:rStyle w:val="Hipervnculo"/>
            <w:bCs/>
            <w:noProof/>
          </w:rPr>
          <w:t>7.3</w:t>
        </w:r>
        <w:r w:rsidR="005759A8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759A8" w:rsidRPr="00EF56E6">
          <w:rPr>
            <w:rStyle w:val="Hipervnculo"/>
            <w:noProof/>
          </w:rPr>
          <w:t>Consulta de trámites</w:t>
        </w:r>
        <w:r w:rsidR="005759A8">
          <w:rPr>
            <w:noProof/>
            <w:webHidden/>
          </w:rPr>
          <w:tab/>
        </w:r>
        <w:r w:rsidR="005759A8">
          <w:rPr>
            <w:noProof/>
            <w:webHidden/>
          </w:rPr>
          <w:fldChar w:fldCharType="begin"/>
        </w:r>
        <w:r w:rsidR="005759A8">
          <w:rPr>
            <w:noProof/>
            <w:webHidden/>
          </w:rPr>
          <w:instrText xml:space="preserve"> PAGEREF _Toc361764503 \h </w:instrText>
        </w:r>
        <w:r w:rsidR="005759A8">
          <w:rPr>
            <w:noProof/>
            <w:webHidden/>
          </w:rPr>
        </w:r>
        <w:r w:rsidR="005759A8">
          <w:rPr>
            <w:noProof/>
            <w:webHidden/>
          </w:rPr>
          <w:fldChar w:fldCharType="separate"/>
        </w:r>
        <w:r w:rsidR="005759A8">
          <w:rPr>
            <w:noProof/>
            <w:webHidden/>
          </w:rPr>
          <w:t>6</w:t>
        </w:r>
        <w:r w:rsidR="005759A8">
          <w:rPr>
            <w:noProof/>
            <w:webHidden/>
          </w:rPr>
          <w:fldChar w:fldCharType="end"/>
        </w:r>
      </w:hyperlink>
    </w:p>
    <w:p w:rsidR="005759A8" w:rsidRDefault="000D7CA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1764504" w:history="1">
        <w:r w:rsidR="005759A8" w:rsidRPr="00EF56E6">
          <w:rPr>
            <w:rStyle w:val="Hipervnculo"/>
            <w:noProof/>
          </w:rPr>
          <w:t>8.</w:t>
        </w:r>
        <w:r w:rsidR="005759A8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759A8" w:rsidRPr="00EF56E6">
          <w:rPr>
            <w:rStyle w:val="Hipervnculo"/>
            <w:noProof/>
          </w:rPr>
          <w:t>Puntos de extensión</w:t>
        </w:r>
        <w:r w:rsidR="005759A8">
          <w:rPr>
            <w:noProof/>
            <w:webHidden/>
          </w:rPr>
          <w:tab/>
        </w:r>
        <w:r w:rsidR="005759A8">
          <w:rPr>
            <w:noProof/>
            <w:webHidden/>
          </w:rPr>
          <w:fldChar w:fldCharType="begin"/>
        </w:r>
        <w:r w:rsidR="005759A8">
          <w:rPr>
            <w:noProof/>
            <w:webHidden/>
          </w:rPr>
          <w:instrText xml:space="preserve"> PAGEREF _Toc361764504 \h </w:instrText>
        </w:r>
        <w:r w:rsidR="005759A8">
          <w:rPr>
            <w:noProof/>
            <w:webHidden/>
          </w:rPr>
        </w:r>
        <w:r w:rsidR="005759A8">
          <w:rPr>
            <w:noProof/>
            <w:webHidden/>
          </w:rPr>
          <w:fldChar w:fldCharType="separate"/>
        </w:r>
        <w:r w:rsidR="005759A8">
          <w:rPr>
            <w:noProof/>
            <w:webHidden/>
          </w:rPr>
          <w:t>6</w:t>
        </w:r>
        <w:r w:rsidR="005759A8">
          <w:rPr>
            <w:noProof/>
            <w:webHidden/>
          </w:rPr>
          <w:fldChar w:fldCharType="end"/>
        </w:r>
      </w:hyperlink>
    </w:p>
    <w:p w:rsidR="005759A8" w:rsidRDefault="000D7CA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61764505" w:history="1">
        <w:r w:rsidR="005759A8" w:rsidRPr="00EF56E6">
          <w:rPr>
            <w:rStyle w:val="Hipervnculo"/>
            <w:noProof/>
          </w:rPr>
          <w:t>9.</w:t>
        </w:r>
        <w:r w:rsidR="005759A8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759A8" w:rsidRPr="00EF56E6">
          <w:rPr>
            <w:rStyle w:val="Hipervnculo"/>
            <w:noProof/>
          </w:rPr>
          <w:t>Firmas de elaboración, revisión y aprobación</w:t>
        </w:r>
        <w:r w:rsidR="005759A8">
          <w:rPr>
            <w:noProof/>
            <w:webHidden/>
          </w:rPr>
          <w:tab/>
        </w:r>
        <w:r w:rsidR="005759A8">
          <w:rPr>
            <w:noProof/>
            <w:webHidden/>
          </w:rPr>
          <w:fldChar w:fldCharType="begin"/>
        </w:r>
        <w:r w:rsidR="005759A8">
          <w:rPr>
            <w:noProof/>
            <w:webHidden/>
          </w:rPr>
          <w:instrText xml:space="preserve"> PAGEREF _Toc361764505 \h </w:instrText>
        </w:r>
        <w:r w:rsidR="005759A8">
          <w:rPr>
            <w:noProof/>
            <w:webHidden/>
          </w:rPr>
        </w:r>
        <w:r w:rsidR="005759A8">
          <w:rPr>
            <w:noProof/>
            <w:webHidden/>
          </w:rPr>
          <w:fldChar w:fldCharType="separate"/>
        </w:r>
        <w:r w:rsidR="005759A8">
          <w:rPr>
            <w:noProof/>
            <w:webHidden/>
          </w:rPr>
          <w:t>6</w:t>
        </w:r>
        <w:r w:rsidR="005759A8">
          <w:rPr>
            <w:noProof/>
            <w:webHidden/>
          </w:rPr>
          <w:fldChar w:fldCharType="end"/>
        </w:r>
      </w:hyperlink>
    </w:p>
    <w:p w:rsidR="00DE664D" w:rsidRPr="0004119B" w:rsidRDefault="006F4C45" w:rsidP="009A1A4B">
      <w:pPr>
        <w:pStyle w:val="Subttulo"/>
        <w:jc w:val="center"/>
        <w:rPr>
          <w:rFonts w:ascii="Arial" w:hAnsi="Arial" w:cs="Arial"/>
          <w:sz w:val="22"/>
        </w:rPr>
      </w:pPr>
      <w:r w:rsidRPr="0004119B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04119B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933427186"/>
        <w:placeholder>
          <w:docPart w:val="8D5DC016A17D43898C528669DCF018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A2D01" w:rsidRPr="0004119B" w:rsidRDefault="00DD7380" w:rsidP="001A2D01">
          <w:pPr>
            <w:jc w:val="center"/>
            <w:rPr>
              <w:rFonts w:cs="Arial"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Especificación de Caso de Uso de Negocio: DSTCUN-03 Seguimiento Trámite</w:t>
          </w:r>
        </w:p>
      </w:sdtContent>
    </w:sdt>
    <w:p w:rsidR="006F058E" w:rsidRPr="0004119B" w:rsidRDefault="00DE664D" w:rsidP="00B57438">
      <w:pPr>
        <w:pStyle w:val="Ttulo1"/>
      </w:pPr>
      <w:bookmarkStart w:id="1" w:name="_Toc361764488"/>
      <w:r w:rsidRPr="0004119B">
        <w:t>Introduc</w:t>
      </w:r>
      <w:r w:rsidR="006F058E" w:rsidRPr="0004119B">
        <w:t>ción</w:t>
      </w:r>
      <w:bookmarkEnd w:id="1"/>
    </w:p>
    <w:p w:rsidR="009F08C1" w:rsidRPr="000E6D86" w:rsidRDefault="005E68B4" w:rsidP="00FC16DC">
      <w:pPr>
        <w:pStyle w:val="Ttulo2"/>
        <w:spacing w:line="240" w:lineRule="auto"/>
      </w:pPr>
      <w:bookmarkStart w:id="2" w:name="_Toc288661800"/>
      <w:bookmarkStart w:id="3" w:name="_Toc361764489"/>
      <w:bookmarkStart w:id="4" w:name="_Toc94609180"/>
      <w:r w:rsidRPr="0004119B">
        <w:t>Objetivo</w:t>
      </w:r>
      <w:bookmarkEnd w:id="2"/>
      <w:bookmarkEnd w:id="3"/>
    </w:p>
    <w:p w:rsidR="009F08C1" w:rsidRDefault="009F08C1" w:rsidP="009F08C1">
      <w:pPr>
        <w:spacing w:after="240"/>
        <w:rPr>
          <w:rFonts w:cs="Arial"/>
        </w:rPr>
      </w:pPr>
      <w:r w:rsidRPr="0004119B">
        <w:rPr>
          <w:rFonts w:cs="Arial"/>
        </w:rPr>
        <w:t>El presente producto tiene como o</w:t>
      </w:r>
      <w:r>
        <w:rPr>
          <w:rFonts w:cs="Arial"/>
        </w:rPr>
        <w:t>bjetivo definir el proceso para emitir seguimiento a los trámites pertenecientes a un área en específico que presentaron inconsiste</w:t>
      </w:r>
      <w:r w:rsidR="000E6D86">
        <w:rPr>
          <w:rFonts w:cs="Arial"/>
        </w:rPr>
        <w:t>ncias en el registro del mismo.</w:t>
      </w:r>
    </w:p>
    <w:p w:rsidR="009F08C1" w:rsidRPr="009F08C1" w:rsidRDefault="009F08C1" w:rsidP="009F08C1">
      <w:pPr>
        <w:spacing w:after="240"/>
        <w:rPr>
          <w:rFonts w:cs="Arial"/>
          <w:szCs w:val="20"/>
        </w:rPr>
      </w:pPr>
      <w:r>
        <w:rPr>
          <w:rFonts w:cs="Arial"/>
        </w:rPr>
        <w:t>S</w:t>
      </w:r>
      <w:r>
        <w:t xml:space="preserve">e describen y modelan las actividades que los actores ejecutan para </w:t>
      </w:r>
      <w:r>
        <w:rPr>
          <w:rFonts w:cs="Arial"/>
          <w:color w:val="000000"/>
          <w:szCs w:val="20"/>
          <w:shd w:val="clear" w:color="auto" w:fill="FFFFFF"/>
        </w:rPr>
        <w:t>alcanzar la meta y la interacción entre ellos.</w:t>
      </w:r>
    </w:p>
    <w:p w:rsidR="005E68B4" w:rsidRPr="0004119B" w:rsidRDefault="005E68B4" w:rsidP="005E68B4">
      <w:pPr>
        <w:pStyle w:val="Ttulo2"/>
        <w:spacing w:line="240" w:lineRule="auto"/>
      </w:pPr>
      <w:bookmarkStart w:id="5" w:name="_Toc288661801"/>
      <w:bookmarkStart w:id="6" w:name="_Toc361764490"/>
      <w:r w:rsidRPr="0004119B">
        <w:t>Definiciones, acrónimos y abreviaturas</w:t>
      </w:r>
      <w:bookmarkEnd w:id="5"/>
      <w:bookmarkEnd w:id="6"/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299"/>
        <w:gridCol w:w="8277"/>
      </w:tblGrid>
      <w:tr w:rsidR="004A141B" w:rsidRPr="0004119B" w:rsidTr="008C0787">
        <w:trPr>
          <w:trHeight w:val="267"/>
        </w:trPr>
        <w:tc>
          <w:tcPr>
            <w:tcW w:w="678" w:type="pct"/>
            <w:shd w:val="clear" w:color="auto" w:fill="C2D69B" w:themeFill="accent3" w:themeFillTint="99"/>
          </w:tcPr>
          <w:p w:rsidR="004A141B" w:rsidRPr="0004119B" w:rsidRDefault="004A141B" w:rsidP="006C1530">
            <w:pPr>
              <w:jc w:val="center"/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Acrónimo</w:t>
            </w:r>
          </w:p>
        </w:tc>
        <w:tc>
          <w:tcPr>
            <w:tcW w:w="4322" w:type="pct"/>
            <w:shd w:val="clear" w:color="auto" w:fill="C2D69B" w:themeFill="accent3" w:themeFillTint="99"/>
          </w:tcPr>
          <w:p w:rsidR="004A141B" w:rsidRPr="0004119B" w:rsidRDefault="004A141B" w:rsidP="006C1530">
            <w:pPr>
              <w:jc w:val="center"/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Definición</w:t>
            </w:r>
          </w:p>
        </w:tc>
      </w:tr>
      <w:tr w:rsidR="004A141B" w:rsidRPr="0004119B" w:rsidTr="008C0787">
        <w:trPr>
          <w:trHeight w:val="267"/>
        </w:trPr>
        <w:tc>
          <w:tcPr>
            <w:tcW w:w="678" w:type="pct"/>
          </w:tcPr>
          <w:p w:rsidR="004A141B" w:rsidRPr="0004119B" w:rsidRDefault="004A141B" w:rsidP="006C1530">
            <w:pPr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PNC</w:t>
            </w:r>
          </w:p>
        </w:tc>
        <w:tc>
          <w:tcPr>
            <w:tcW w:w="4322" w:type="pct"/>
          </w:tcPr>
          <w:p w:rsidR="004A141B" w:rsidRPr="0004119B" w:rsidRDefault="004A141B" w:rsidP="006C1530">
            <w:pPr>
              <w:pStyle w:val="Encabezado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0004119B">
              <w:rPr>
                <w:rFonts w:cs="Arial"/>
              </w:rPr>
              <w:t>Producto No Conforme</w:t>
            </w:r>
            <w:r w:rsidR="00251AC5">
              <w:rPr>
                <w:rFonts w:cs="Arial"/>
              </w:rPr>
              <w:t>.</w:t>
            </w:r>
          </w:p>
        </w:tc>
      </w:tr>
    </w:tbl>
    <w:p w:rsidR="005E68B4" w:rsidRDefault="005E68B4" w:rsidP="00BC5261">
      <w:pPr>
        <w:pStyle w:val="Ttulo2"/>
        <w:spacing w:line="240" w:lineRule="auto"/>
      </w:pPr>
      <w:bookmarkStart w:id="7" w:name="_Toc288661802"/>
      <w:bookmarkStart w:id="8" w:name="_Toc361764491"/>
      <w:r w:rsidRPr="0004119B">
        <w:t>Referencias</w:t>
      </w:r>
      <w:bookmarkEnd w:id="7"/>
      <w:bookmarkEnd w:id="8"/>
    </w:p>
    <w:p w:rsidR="009F08C1" w:rsidRPr="009F08C1" w:rsidRDefault="009F08C1" w:rsidP="009F08C1">
      <w:pPr>
        <w:rPr>
          <w:rFonts w:cs="Arial"/>
          <w:lang w:val="es-ES"/>
        </w:rPr>
      </w:pPr>
      <w:r w:rsidRPr="00793AD9">
        <w:rPr>
          <w:rFonts w:cs="Arial"/>
          <w:lang w:val="es-ES"/>
        </w:rPr>
        <w:t>Para conocer el detalle de los flujos de los Casos de Uso que</w:t>
      </w:r>
      <w:r>
        <w:rPr>
          <w:rFonts w:cs="Arial"/>
          <w:lang w:val="es-ES"/>
        </w:rPr>
        <w:t xml:space="preserve"> tienen relación con</w:t>
      </w:r>
      <w:r w:rsidRPr="00793AD9">
        <w:rPr>
          <w:rFonts w:cs="Arial"/>
          <w:lang w:val="es-ES"/>
        </w:rPr>
        <w:t xml:space="preserve"> las actividades de este proceso:</w:t>
      </w:r>
    </w:p>
    <w:p w:rsidR="009F08C1" w:rsidRPr="009F08C1" w:rsidRDefault="00633736" w:rsidP="009F08C1">
      <w:pPr>
        <w:pStyle w:val="Prrafodelista"/>
        <w:numPr>
          <w:ilvl w:val="0"/>
          <w:numId w:val="42"/>
        </w:numPr>
        <w:ind w:left="709"/>
        <w:rPr>
          <w:rFonts w:cs="Arial"/>
          <w:lang w:val="es-ES"/>
        </w:rPr>
      </w:pPr>
      <w:r>
        <w:rPr>
          <w:rFonts w:cs="Arial"/>
          <w:lang w:val="es-ES"/>
        </w:rPr>
        <w:t>Refiérase al</w:t>
      </w:r>
      <w:r w:rsidR="009F08C1">
        <w:rPr>
          <w:rFonts w:cs="Arial"/>
          <w:lang w:val="es-ES"/>
        </w:rPr>
        <w:t xml:space="preserve"> Caso de Uso </w:t>
      </w:r>
      <w:r w:rsidR="009F08C1" w:rsidRPr="00972557">
        <w:rPr>
          <w:rFonts w:cs="Arial"/>
        </w:rPr>
        <w:t>&lt;&lt;</w:t>
      </w:r>
      <w:r w:rsidR="009F08C1">
        <w:rPr>
          <w:rFonts w:cs="Arial"/>
        </w:rPr>
        <w:t>DSTCUN-01</w:t>
      </w:r>
      <w:r w:rsidR="009F08C1" w:rsidRPr="00972557">
        <w:rPr>
          <w:rFonts w:cs="Arial"/>
        </w:rPr>
        <w:t xml:space="preserve"> Re</w:t>
      </w:r>
      <w:r w:rsidR="009F08C1">
        <w:rPr>
          <w:rFonts w:cs="Arial"/>
        </w:rPr>
        <w:t>gistrarTrámite.</w:t>
      </w:r>
      <w:r w:rsidR="009F08C1" w:rsidRPr="00972557">
        <w:rPr>
          <w:rFonts w:cs="Arial"/>
        </w:rPr>
        <w:t>docx&gt;&gt;.</w:t>
      </w:r>
    </w:p>
    <w:p w:rsidR="009F08C1" w:rsidRPr="00497618" w:rsidRDefault="009F08C1" w:rsidP="009F08C1">
      <w:pPr>
        <w:pStyle w:val="Prrafodelista"/>
        <w:numPr>
          <w:ilvl w:val="0"/>
          <w:numId w:val="42"/>
        </w:numPr>
        <w:ind w:left="709"/>
        <w:rPr>
          <w:rFonts w:cs="Arial"/>
          <w:lang w:val="es-ES"/>
        </w:rPr>
      </w:pPr>
      <w:r>
        <w:rPr>
          <w:rFonts w:cs="Arial"/>
          <w:lang w:val="es-ES"/>
        </w:rPr>
        <w:t xml:space="preserve">Refiérase al Caso de Uso </w:t>
      </w:r>
      <w:r w:rsidRPr="00972557">
        <w:rPr>
          <w:rFonts w:cs="Arial"/>
        </w:rPr>
        <w:t>&lt;&lt;DSTCUN-02 Re</w:t>
      </w:r>
      <w:r>
        <w:rPr>
          <w:rFonts w:cs="Arial"/>
        </w:rPr>
        <w:t>gistrarPago.</w:t>
      </w:r>
      <w:r w:rsidRPr="00972557">
        <w:rPr>
          <w:rFonts w:cs="Arial"/>
        </w:rPr>
        <w:t>docx&gt;&gt;.</w:t>
      </w:r>
    </w:p>
    <w:p w:rsidR="00497618" w:rsidRPr="00956E6F" w:rsidRDefault="00497618" w:rsidP="00497618">
      <w:pPr>
        <w:pStyle w:val="Prrafodelista"/>
        <w:numPr>
          <w:ilvl w:val="0"/>
          <w:numId w:val="42"/>
        </w:numPr>
        <w:ind w:left="709"/>
        <w:rPr>
          <w:rFonts w:cs="Arial"/>
          <w:lang w:val="es-ES"/>
        </w:rPr>
      </w:pPr>
      <w:r>
        <w:rPr>
          <w:rFonts w:cs="Arial"/>
          <w:lang w:val="es-ES"/>
        </w:rPr>
        <w:t xml:space="preserve">Refiérase al Caso de Uso </w:t>
      </w:r>
      <w:r w:rsidRPr="00972557">
        <w:rPr>
          <w:rFonts w:cs="Arial"/>
        </w:rPr>
        <w:t>&lt;&lt;</w:t>
      </w:r>
      <w:r>
        <w:rPr>
          <w:rFonts w:cs="Arial"/>
        </w:rPr>
        <w:t>DSTCUN-04</w:t>
      </w:r>
      <w:r w:rsidRPr="00972557">
        <w:rPr>
          <w:rFonts w:cs="Arial"/>
        </w:rPr>
        <w:t xml:space="preserve"> </w:t>
      </w:r>
      <w:r w:rsidR="001516D0">
        <w:rPr>
          <w:rFonts w:cs="Arial"/>
        </w:rPr>
        <w:t>Seguimiento</w:t>
      </w:r>
      <w:r>
        <w:rPr>
          <w:rFonts w:cs="Arial"/>
        </w:rPr>
        <w:t>PNC.docx&gt;&gt;.</w:t>
      </w:r>
    </w:p>
    <w:p w:rsidR="00FC7AAE" w:rsidRPr="009F08C1" w:rsidRDefault="009F08C1" w:rsidP="009F08C1">
      <w:pPr>
        <w:pStyle w:val="Prrafodelista"/>
        <w:numPr>
          <w:ilvl w:val="0"/>
          <w:numId w:val="3"/>
        </w:numPr>
        <w:rPr>
          <w:rFonts w:cs="Arial"/>
          <w:lang w:val="es-ES"/>
        </w:rPr>
      </w:pPr>
      <w:r>
        <w:rPr>
          <w:rFonts w:cs="Arial"/>
          <w:lang w:val="es-ES"/>
        </w:rPr>
        <w:t xml:space="preserve">Refiérase al </w:t>
      </w:r>
      <w:r w:rsidRPr="00C67A68">
        <w:rPr>
          <w:rFonts w:cs="Arial"/>
          <w:lang w:val="es-ES"/>
        </w:rPr>
        <w:t xml:space="preserve">Documento </w:t>
      </w:r>
      <w:r w:rsidRPr="00C67A68">
        <w:rPr>
          <w:rFonts w:cs="Arial"/>
        </w:rPr>
        <w:t>&lt;&lt;DSTRN-ReglasDeNegocio.docx&gt;&gt;</w:t>
      </w:r>
      <w:r w:rsidR="004A4804" w:rsidRPr="009F08C1">
        <w:rPr>
          <w:rFonts w:cs="Arial"/>
          <w:lang w:val="es-ES"/>
        </w:rPr>
        <w:t>.</w:t>
      </w:r>
    </w:p>
    <w:p w:rsidR="00960753" w:rsidRPr="0004119B" w:rsidRDefault="00BB3A47" w:rsidP="00B57438">
      <w:pPr>
        <w:pStyle w:val="Ttulo1"/>
      </w:pPr>
      <w:bookmarkStart w:id="9" w:name="_Toc361764492"/>
      <w:r w:rsidRPr="0004119B">
        <w:rPr>
          <w:lang w:val="es-ES"/>
        </w:rPr>
        <w:t xml:space="preserve">Registrar </w:t>
      </w:r>
      <w:r w:rsidR="00B2043C">
        <w:rPr>
          <w:lang w:val="es-ES"/>
        </w:rPr>
        <w:t xml:space="preserve">datos de la solicitud del </w:t>
      </w:r>
      <w:r w:rsidR="006D3D8D">
        <w:rPr>
          <w:lang w:val="es-ES"/>
        </w:rPr>
        <w:t>trámite</w:t>
      </w:r>
      <w:r w:rsidR="00B2043C">
        <w:rPr>
          <w:lang w:val="es-ES"/>
        </w:rPr>
        <w:t xml:space="preserve"> para su seguimiento</w:t>
      </w:r>
      <w:bookmarkEnd w:id="9"/>
    </w:p>
    <w:p w:rsidR="00960753" w:rsidRPr="0004119B" w:rsidRDefault="00195BDC" w:rsidP="00B57438">
      <w:pPr>
        <w:pStyle w:val="Ttulo2"/>
      </w:pPr>
      <w:bookmarkStart w:id="10" w:name="_Toc94609181"/>
      <w:bookmarkStart w:id="11" w:name="_Toc361764493"/>
      <w:r w:rsidRPr="0004119B">
        <w:t>Breve d</w:t>
      </w:r>
      <w:r w:rsidR="00960753" w:rsidRPr="0004119B">
        <w:t>escripción</w:t>
      </w:r>
      <w:bookmarkEnd w:id="4"/>
      <w:bookmarkEnd w:id="10"/>
      <w:bookmarkEnd w:id="11"/>
    </w:p>
    <w:p w:rsidR="004B51BE" w:rsidRPr="0004119B" w:rsidRDefault="004B51BE" w:rsidP="004B51BE">
      <w:pPr>
        <w:rPr>
          <w:rFonts w:cs="Arial"/>
        </w:rPr>
      </w:pPr>
      <w:r w:rsidRPr="0004119B">
        <w:rPr>
          <w:rFonts w:cs="Arial"/>
        </w:rPr>
        <w:t xml:space="preserve">Este caso de uso de negocio describe el proceso </w:t>
      </w:r>
      <w:r w:rsidR="00CA7226">
        <w:rPr>
          <w:rFonts w:cs="Arial"/>
        </w:rPr>
        <w:t xml:space="preserve">de seguimiento y </w:t>
      </w:r>
      <w:r w:rsidR="00515FA8">
        <w:rPr>
          <w:rFonts w:cs="Arial"/>
        </w:rPr>
        <w:t xml:space="preserve">control </w:t>
      </w:r>
      <w:r w:rsidR="00AC607E">
        <w:rPr>
          <w:rFonts w:cs="Arial"/>
        </w:rPr>
        <w:t>de</w:t>
      </w:r>
      <w:r w:rsidR="00CA7226">
        <w:rPr>
          <w:rFonts w:cs="Arial"/>
        </w:rPr>
        <w:t xml:space="preserve"> trámites</w:t>
      </w:r>
      <w:r w:rsidR="00AC607E">
        <w:rPr>
          <w:rFonts w:cs="Arial"/>
        </w:rPr>
        <w:t>.</w:t>
      </w:r>
    </w:p>
    <w:p w:rsidR="004A4804" w:rsidRDefault="00A51FA6" w:rsidP="00A51FA6">
      <w:pPr>
        <w:jc w:val="center"/>
        <w:rPr>
          <w:rFonts w:cs="Arial"/>
          <w:lang w:val="es-ES" w:eastAsia="es-ES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014068" cy="316628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238" cy="316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438" w:rsidRPr="0004119B" w:rsidRDefault="00195BDC" w:rsidP="007F2377">
      <w:pPr>
        <w:pStyle w:val="Ttulo1"/>
      </w:pPr>
      <w:bookmarkStart w:id="12" w:name="_Toc361764494"/>
      <w:r w:rsidRPr="0004119B">
        <w:lastRenderedPageBreak/>
        <w:t>Flujo de trabajo o e</w:t>
      </w:r>
      <w:r w:rsidR="00B57438" w:rsidRPr="0004119B">
        <w:t>ventos</w:t>
      </w:r>
      <w:bookmarkEnd w:id="12"/>
    </w:p>
    <w:p w:rsidR="002372F7" w:rsidRDefault="00195BDC" w:rsidP="005359B1">
      <w:pPr>
        <w:pStyle w:val="Ttulo2"/>
      </w:pPr>
      <w:bookmarkStart w:id="13" w:name="_Toc361764495"/>
      <w:r w:rsidRPr="0004119B">
        <w:t>Flujo b</w:t>
      </w:r>
      <w:r w:rsidR="00636BDF" w:rsidRPr="0004119B">
        <w:t>ásico</w:t>
      </w:r>
      <w:bookmarkEnd w:id="13"/>
    </w:p>
    <w:p w:rsidR="005359B1" w:rsidRPr="005C5B65" w:rsidRDefault="005E3A51" w:rsidP="007C7AE8">
      <w:pPr>
        <w:pStyle w:val="Ttulo2"/>
        <w:numPr>
          <w:ilvl w:val="2"/>
          <w:numId w:val="1"/>
        </w:numPr>
      </w:pPr>
      <w:bookmarkStart w:id="14" w:name="_Toc361764496"/>
      <w:r>
        <w:t xml:space="preserve">Seguimiento y Control de </w:t>
      </w:r>
      <w:r w:rsidR="00515FA8" w:rsidRPr="005C5B65">
        <w:t>Trámite</w:t>
      </w:r>
      <w:r>
        <w:t>s</w:t>
      </w:r>
      <w:bookmarkEnd w:id="14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97"/>
        <w:gridCol w:w="3193"/>
        <w:gridCol w:w="4786"/>
      </w:tblGrid>
      <w:tr w:rsidR="00F63C1E" w:rsidRPr="0004119B" w:rsidTr="003F7D73">
        <w:trPr>
          <w:trHeight w:val="23"/>
          <w:tblHeader/>
        </w:trPr>
        <w:tc>
          <w:tcPr>
            <w:tcW w:w="5000" w:type="pct"/>
            <w:gridSpan w:val="3"/>
            <w:shd w:val="clear" w:color="auto" w:fill="76923C" w:themeFill="accent3" w:themeFillShade="BF"/>
            <w:vAlign w:val="center"/>
          </w:tcPr>
          <w:p w:rsidR="00F63C1E" w:rsidRPr="0004119B" w:rsidRDefault="00F63C1E" w:rsidP="003F7D73">
            <w:pPr>
              <w:jc w:val="center"/>
              <w:rPr>
                <w:rFonts w:cs="Arial"/>
                <w:b/>
                <w:color w:val="FFFFFF" w:themeColor="background1"/>
                <w:szCs w:val="20"/>
                <w:lang w:val="es-ES"/>
              </w:rPr>
            </w:pPr>
            <w:r w:rsidRPr="0004119B">
              <w:rPr>
                <w:rFonts w:cs="Arial"/>
                <w:b/>
                <w:color w:val="FFFFFF" w:themeColor="background1"/>
                <w:szCs w:val="20"/>
                <w:lang w:val="es-ES"/>
              </w:rPr>
              <w:t>Descripción de las acciones del Flujos Alternos</w:t>
            </w:r>
          </w:p>
        </w:tc>
      </w:tr>
      <w:tr w:rsidR="00F63C1E" w:rsidRPr="0004119B" w:rsidTr="003F7D73">
        <w:trPr>
          <w:trHeight w:val="23"/>
          <w:tblHeader/>
        </w:trPr>
        <w:tc>
          <w:tcPr>
            <w:tcW w:w="834" w:type="pct"/>
            <w:shd w:val="clear" w:color="auto" w:fill="C2D69B" w:themeFill="accent3" w:themeFillTint="99"/>
            <w:vAlign w:val="center"/>
          </w:tcPr>
          <w:p w:rsidR="00F63C1E" w:rsidRPr="0004119B" w:rsidRDefault="00F63C1E" w:rsidP="003F7D73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No. Paso</w:t>
            </w:r>
          </w:p>
        </w:tc>
        <w:tc>
          <w:tcPr>
            <w:tcW w:w="1667" w:type="pct"/>
            <w:shd w:val="clear" w:color="auto" w:fill="C2D69B" w:themeFill="accent3" w:themeFillTint="99"/>
            <w:vAlign w:val="center"/>
          </w:tcPr>
          <w:p w:rsidR="00F63C1E" w:rsidRPr="0004119B" w:rsidRDefault="00F63C1E" w:rsidP="003F7D73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Actor</w:t>
            </w:r>
          </w:p>
        </w:tc>
        <w:tc>
          <w:tcPr>
            <w:tcW w:w="2499" w:type="pct"/>
            <w:shd w:val="clear" w:color="auto" w:fill="C2D69B" w:themeFill="accent3" w:themeFillTint="99"/>
            <w:vAlign w:val="center"/>
          </w:tcPr>
          <w:p w:rsidR="00F63C1E" w:rsidRPr="0004119B" w:rsidRDefault="00F63C1E" w:rsidP="003F7D73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Descripción de la acción</w:t>
            </w:r>
          </w:p>
        </w:tc>
      </w:tr>
      <w:tr w:rsidR="00F246C4" w:rsidRPr="0004119B" w:rsidTr="003F7D73">
        <w:trPr>
          <w:trHeight w:val="23"/>
        </w:trPr>
        <w:tc>
          <w:tcPr>
            <w:tcW w:w="834" w:type="pct"/>
            <w:vAlign w:val="center"/>
          </w:tcPr>
          <w:p w:rsidR="00F246C4" w:rsidRDefault="00F246C4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1667" w:type="pct"/>
            <w:vAlign w:val="center"/>
          </w:tcPr>
          <w:p w:rsidR="00F246C4" w:rsidRPr="00302610" w:rsidRDefault="00F246C4" w:rsidP="00654BF7">
            <w:pPr>
              <w:rPr>
                <w:lang w:val="es-ES"/>
              </w:rPr>
            </w:pPr>
            <w:r>
              <w:rPr>
                <w:lang w:val="es-ES"/>
              </w:rPr>
              <w:t>Responsable del área.</w:t>
            </w:r>
          </w:p>
        </w:tc>
        <w:tc>
          <w:tcPr>
            <w:tcW w:w="2499" w:type="pct"/>
            <w:vAlign w:val="center"/>
          </w:tcPr>
          <w:p w:rsidR="00F246C4" w:rsidRDefault="00F246C4" w:rsidP="00664332">
            <w:pPr>
              <w:rPr>
                <w:lang w:val="es-ES"/>
              </w:rPr>
            </w:pPr>
            <w:r>
              <w:rPr>
                <w:lang w:val="es-ES"/>
              </w:rPr>
              <w:t xml:space="preserve">Recibe </w:t>
            </w:r>
            <w:r w:rsidR="00664332">
              <w:rPr>
                <w:lang w:val="es-ES"/>
              </w:rPr>
              <w:t>documentos</w:t>
            </w:r>
            <w:r>
              <w:rPr>
                <w:lang w:val="es-ES"/>
              </w:rPr>
              <w:t xml:space="preserve"> y firma de recibido en el volante de seguimiento.</w:t>
            </w:r>
          </w:p>
        </w:tc>
      </w:tr>
      <w:tr w:rsidR="00F246C4" w:rsidRPr="001B7934" w:rsidTr="003F7D73">
        <w:trPr>
          <w:trHeight w:val="23"/>
        </w:trPr>
        <w:tc>
          <w:tcPr>
            <w:tcW w:w="834" w:type="pct"/>
            <w:vAlign w:val="center"/>
          </w:tcPr>
          <w:p w:rsidR="00F246C4" w:rsidRDefault="00F246C4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D6692C">
              <w:rPr>
                <w:rFonts w:cs="Arial"/>
              </w:rPr>
              <w:t>2</w:t>
            </w:r>
          </w:p>
        </w:tc>
        <w:tc>
          <w:tcPr>
            <w:tcW w:w="1667" w:type="pct"/>
            <w:vAlign w:val="center"/>
          </w:tcPr>
          <w:p w:rsidR="00F246C4" w:rsidRDefault="008121E6" w:rsidP="00302610">
            <w:pPr>
              <w:rPr>
                <w:lang w:val="es-ES"/>
              </w:rPr>
            </w:pPr>
            <w:r>
              <w:rPr>
                <w:lang w:val="es-ES"/>
              </w:rPr>
              <w:t>Responsable del área</w:t>
            </w:r>
          </w:p>
        </w:tc>
        <w:tc>
          <w:tcPr>
            <w:tcW w:w="2499" w:type="pct"/>
            <w:vAlign w:val="center"/>
          </w:tcPr>
          <w:p w:rsidR="00F246C4" w:rsidRDefault="00F246C4" w:rsidP="00F34BBF">
            <w:pPr>
              <w:rPr>
                <w:lang w:val="es-ES"/>
              </w:rPr>
            </w:pPr>
            <w:r>
              <w:rPr>
                <w:lang w:val="es-ES"/>
              </w:rPr>
              <w:t>Revisa</w:t>
            </w:r>
            <w:r w:rsidR="002946E9">
              <w:rPr>
                <w:lang w:val="es-ES"/>
              </w:rPr>
              <w:t xml:space="preserve"> </w:t>
            </w:r>
            <w:r w:rsidR="00664332">
              <w:rPr>
                <w:lang w:val="es-ES"/>
              </w:rPr>
              <w:t xml:space="preserve">los documentos </w:t>
            </w:r>
            <w:r w:rsidR="003142E7">
              <w:rPr>
                <w:lang w:val="es-ES"/>
              </w:rPr>
              <w:t>recibidos</w:t>
            </w:r>
            <w:r w:rsidR="00455E1F">
              <w:rPr>
                <w:lang w:val="es-ES"/>
              </w:rPr>
              <w:t xml:space="preserve"> y verifica requisitos</w:t>
            </w:r>
            <w:r w:rsidR="003142E7">
              <w:rPr>
                <w:lang w:val="es-ES"/>
              </w:rPr>
              <w:t>.</w:t>
            </w:r>
          </w:p>
          <w:p w:rsidR="00F246C4" w:rsidRDefault="00E26A19" w:rsidP="001B7934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Si no se cumple con los requisitos se detiene la resolución</w:t>
            </w:r>
            <w:r w:rsidR="001B7934">
              <w:rPr>
                <w:lang w:val="es-ES"/>
              </w:rPr>
              <w:t>, registra un P.N.C</w:t>
            </w:r>
            <w:r>
              <w:rPr>
                <w:lang w:val="es-ES"/>
              </w:rPr>
              <w:t xml:space="preserve"> y continua en </w:t>
            </w:r>
            <w:r w:rsidR="001B7934">
              <w:rPr>
                <w:lang w:val="es-ES"/>
              </w:rPr>
              <w:t>&lt;&lt;DSTCUN 04</w:t>
            </w:r>
            <w:r w:rsidR="001B7934" w:rsidRPr="001B7934">
              <w:rPr>
                <w:lang w:val="es-ES"/>
              </w:rPr>
              <w:t xml:space="preserve"> SeguimientoPNC</w:t>
            </w:r>
            <w:r w:rsidR="001B7934">
              <w:rPr>
                <w:lang w:val="es-ES"/>
              </w:rPr>
              <w:t>.docx&gt;&gt;</w:t>
            </w:r>
          </w:p>
          <w:p w:rsidR="00B2059D" w:rsidRPr="00E26A19" w:rsidRDefault="00B2059D" w:rsidP="006F0C5F">
            <w:pPr>
              <w:pStyle w:val="Prrafodelista"/>
              <w:rPr>
                <w:lang w:val="es-ES"/>
              </w:rPr>
            </w:pPr>
            <w:r w:rsidRPr="0046218C">
              <w:rPr>
                <w:rFonts w:cs="Arial"/>
              </w:rPr>
              <w:t>Ver documento DSTRN-ReglasDeNegocio.docx (</w:t>
            </w:r>
            <w:r w:rsidRPr="0046218C">
              <w:t>RNS_</w:t>
            </w:r>
            <w:r w:rsidR="006F0C5F">
              <w:t xml:space="preserve"> </w:t>
            </w:r>
            <w:r w:rsidR="006F0C5F">
              <w:t>PD01</w:t>
            </w:r>
            <w:r w:rsidR="006F0C5F">
              <w:t xml:space="preserve">, </w:t>
            </w:r>
            <w:r w:rsidR="006F0C5F">
              <w:t>PD</w:t>
            </w:r>
            <w:r w:rsidR="006F0C5F">
              <w:t xml:space="preserve">02, </w:t>
            </w:r>
            <w:r w:rsidR="006F0C5F">
              <w:t>PD</w:t>
            </w:r>
            <w:r w:rsidR="006F0C5F">
              <w:t xml:space="preserve">03, </w:t>
            </w:r>
            <w:r w:rsidR="006F0C5F">
              <w:t>PD</w:t>
            </w:r>
            <w:r w:rsidR="006F0C5F">
              <w:t>04</w:t>
            </w:r>
            <w:r w:rsidRPr="0046218C">
              <w:rPr>
                <w:rFonts w:cs="Arial"/>
              </w:rPr>
              <w:t>).</w:t>
            </w:r>
          </w:p>
        </w:tc>
      </w:tr>
      <w:tr w:rsidR="006A62D5" w:rsidRPr="0004119B" w:rsidTr="003F7D73">
        <w:trPr>
          <w:trHeight w:val="23"/>
        </w:trPr>
        <w:tc>
          <w:tcPr>
            <w:tcW w:w="834" w:type="pct"/>
            <w:vAlign w:val="center"/>
          </w:tcPr>
          <w:p w:rsidR="006A62D5" w:rsidRDefault="006A62D5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D6692C">
              <w:rPr>
                <w:rFonts w:cs="Arial"/>
              </w:rPr>
              <w:t>3</w:t>
            </w:r>
          </w:p>
        </w:tc>
        <w:tc>
          <w:tcPr>
            <w:tcW w:w="1667" w:type="pct"/>
            <w:vAlign w:val="center"/>
          </w:tcPr>
          <w:p w:rsidR="006A62D5" w:rsidRDefault="008121E6" w:rsidP="00322F5C">
            <w:pPr>
              <w:rPr>
                <w:lang w:val="es-ES"/>
              </w:rPr>
            </w:pPr>
            <w:r>
              <w:rPr>
                <w:lang w:val="es-ES"/>
              </w:rPr>
              <w:t>Responsable del área</w:t>
            </w:r>
          </w:p>
        </w:tc>
        <w:tc>
          <w:tcPr>
            <w:tcW w:w="2499" w:type="pct"/>
            <w:vAlign w:val="center"/>
          </w:tcPr>
          <w:p w:rsidR="006A62D5" w:rsidRDefault="006A62D5" w:rsidP="006A62D5">
            <w:pPr>
              <w:rPr>
                <w:rFonts w:cs="Arial"/>
              </w:rPr>
            </w:pPr>
            <w:r>
              <w:rPr>
                <w:rFonts w:cs="Arial"/>
              </w:rPr>
              <w:t xml:space="preserve">Autoriza </w:t>
            </w:r>
            <w:r w:rsidR="000A1C24">
              <w:rPr>
                <w:rFonts w:cs="Arial"/>
              </w:rPr>
              <w:t>la liberación o aceptación del trámite.</w:t>
            </w:r>
          </w:p>
        </w:tc>
      </w:tr>
      <w:tr w:rsidR="006A62D5" w:rsidRPr="0004119B" w:rsidTr="003F7D73">
        <w:trPr>
          <w:trHeight w:val="23"/>
        </w:trPr>
        <w:tc>
          <w:tcPr>
            <w:tcW w:w="834" w:type="pct"/>
            <w:vAlign w:val="center"/>
          </w:tcPr>
          <w:p w:rsidR="006A62D5" w:rsidRDefault="006A62D5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D6692C">
              <w:rPr>
                <w:rFonts w:cs="Arial"/>
              </w:rPr>
              <w:t>4</w:t>
            </w:r>
          </w:p>
        </w:tc>
        <w:tc>
          <w:tcPr>
            <w:tcW w:w="1667" w:type="pct"/>
            <w:vAlign w:val="center"/>
          </w:tcPr>
          <w:p w:rsidR="006A62D5" w:rsidRDefault="008121E6" w:rsidP="00654BF7">
            <w:pPr>
              <w:rPr>
                <w:lang w:val="es-ES"/>
              </w:rPr>
            </w:pPr>
            <w:r>
              <w:rPr>
                <w:lang w:val="es-ES"/>
              </w:rPr>
              <w:t>Responsable del área</w:t>
            </w:r>
          </w:p>
        </w:tc>
        <w:tc>
          <w:tcPr>
            <w:tcW w:w="2499" w:type="pct"/>
            <w:vAlign w:val="center"/>
          </w:tcPr>
          <w:p w:rsidR="006A62D5" w:rsidRPr="00B227E5" w:rsidRDefault="00052316" w:rsidP="007D1674">
            <w:r>
              <w:rPr>
                <w:rFonts w:cs="Arial"/>
                <w:lang w:val="es-ES"/>
              </w:rPr>
              <w:t>E</w:t>
            </w:r>
            <w:proofErr w:type="spellStart"/>
            <w:r w:rsidR="006A62D5">
              <w:rPr>
                <w:rFonts w:cs="Arial"/>
              </w:rPr>
              <w:t>ntrega</w:t>
            </w:r>
            <w:proofErr w:type="spellEnd"/>
            <w:r w:rsidR="006A62D5">
              <w:rPr>
                <w:rFonts w:cs="Arial"/>
              </w:rPr>
              <w:t xml:space="preserve"> a ventanilla única la resolución del trámite y solicita que se </w:t>
            </w:r>
            <w:r w:rsidR="007D1674">
              <w:rPr>
                <w:rFonts w:cs="Arial"/>
              </w:rPr>
              <w:t>firme el volante de seguimiento</w:t>
            </w:r>
            <w:r w:rsidR="006A62D5">
              <w:t>.</w:t>
            </w:r>
          </w:p>
        </w:tc>
      </w:tr>
      <w:tr w:rsidR="006A62D5" w:rsidRPr="0004119B" w:rsidTr="003F7D73">
        <w:trPr>
          <w:trHeight w:val="23"/>
        </w:trPr>
        <w:tc>
          <w:tcPr>
            <w:tcW w:w="834" w:type="pct"/>
            <w:vAlign w:val="center"/>
          </w:tcPr>
          <w:p w:rsidR="006A62D5" w:rsidRDefault="006A62D5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D6692C">
              <w:rPr>
                <w:rFonts w:cs="Arial"/>
              </w:rPr>
              <w:t>5</w:t>
            </w:r>
          </w:p>
        </w:tc>
        <w:tc>
          <w:tcPr>
            <w:tcW w:w="1667" w:type="pct"/>
            <w:vAlign w:val="center"/>
          </w:tcPr>
          <w:p w:rsidR="006A62D5" w:rsidRDefault="006A62D5" w:rsidP="00654BF7">
            <w:pPr>
              <w:rPr>
                <w:lang w:val="es-ES"/>
              </w:rPr>
            </w:pPr>
            <w:r>
              <w:rPr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6A62D5" w:rsidRPr="009954C7" w:rsidRDefault="006A62D5" w:rsidP="009954C7">
            <w:pPr>
              <w:rPr>
                <w:rFonts w:cs="Arial"/>
              </w:rPr>
            </w:pPr>
            <w:r w:rsidRPr="004D6586">
              <w:rPr>
                <w:rFonts w:cs="Arial"/>
              </w:rPr>
              <w:t>Verifica si el documento resolutivo corresponde al trámite y que</w:t>
            </w:r>
            <w:r>
              <w:rPr>
                <w:rFonts w:cs="Arial"/>
              </w:rPr>
              <w:t xml:space="preserve"> tenga las firmas de aprobación</w:t>
            </w:r>
            <w:r w:rsidRPr="004D6586">
              <w:rPr>
                <w:rFonts w:cs="Arial"/>
              </w:rPr>
              <w:t xml:space="preserve"> y/o autorización</w:t>
            </w:r>
            <w:r>
              <w:rPr>
                <w:rFonts w:cs="Arial"/>
              </w:rPr>
              <w:t xml:space="preserve"> por las áreas correspondientes.</w:t>
            </w:r>
          </w:p>
        </w:tc>
      </w:tr>
      <w:tr w:rsidR="006A62D5" w:rsidRPr="0004119B" w:rsidTr="003F7D73">
        <w:trPr>
          <w:trHeight w:val="23"/>
        </w:trPr>
        <w:tc>
          <w:tcPr>
            <w:tcW w:w="834" w:type="pct"/>
            <w:vAlign w:val="center"/>
          </w:tcPr>
          <w:p w:rsidR="006A62D5" w:rsidRDefault="00052316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D6692C">
              <w:rPr>
                <w:rFonts w:cs="Arial"/>
              </w:rPr>
              <w:t>6</w:t>
            </w:r>
          </w:p>
        </w:tc>
        <w:tc>
          <w:tcPr>
            <w:tcW w:w="1667" w:type="pct"/>
            <w:vAlign w:val="center"/>
          </w:tcPr>
          <w:p w:rsidR="006A62D5" w:rsidRDefault="006A62D5" w:rsidP="00654BF7">
            <w:pPr>
              <w:rPr>
                <w:lang w:val="es-ES"/>
              </w:rPr>
            </w:pPr>
            <w:r>
              <w:rPr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6A62D5" w:rsidRDefault="006A62D5" w:rsidP="00D910A8">
            <w:pPr>
              <w:rPr>
                <w:rFonts w:cs="Arial"/>
              </w:rPr>
            </w:pPr>
            <w:r w:rsidRPr="00704062">
              <w:rPr>
                <w:rFonts w:cs="Arial"/>
              </w:rPr>
              <w:t xml:space="preserve">Registra el desahogo del trámite en el sistema con la información de los volantes de seguimiento </w:t>
            </w:r>
            <w:r>
              <w:rPr>
                <w:rFonts w:cs="Arial"/>
              </w:rPr>
              <w:t>del trámite y área asociada.</w:t>
            </w:r>
          </w:p>
        </w:tc>
      </w:tr>
      <w:tr w:rsidR="006A62D5" w:rsidRPr="0004119B" w:rsidTr="003F7D73">
        <w:trPr>
          <w:trHeight w:val="23"/>
        </w:trPr>
        <w:tc>
          <w:tcPr>
            <w:tcW w:w="834" w:type="pct"/>
            <w:vAlign w:val="center"/>
          </w:tcPr>
          <w:p w:rsidR="006A62D5" w:rsidRDefault="00052316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D6692C">
              <w:rPr>
                <w:rFonts w:cs="Arial"/>
              </w:rPr>
              <w:t>7</w:t>
            </w:r>
          </w:p>
        </w:tc>
        <w:tc>
          <w:tcPr>
            <w:tcW w:w="1667" w:type="pct"/>
            <w:vAlign w:val="center"/>
          </w:tcPr>
          <w:p w:rsidR="006A62D5" w:rsidRDefault="006A62D5" w:rsidP="00654BF7">
            <w:pPr>
              <w:rPr>
                <w:lang w:val="es-ES"/>
              </w:rPr>
            </w:pPr>
            <w:r>
              <w:rPr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CF7E29" w:rsidRPr="003714A2" w:rsidRDefault="006A62D5" w:rsidP="00CF7E29">
            <w:pPr>
              <w:rPr>
                <w:rFonts w:cs="Arial"/>
              </w:rPr>
            </w:pPr>
            <w:r w:rsidRPr="00704062">
              <w:rPr>
                <w:rFonts w:cs="Arial"/>
              </w:rPr>
              <w:t>Notifica al usuario de la resolución del trámite</w:t>
            </w:r>
            <w:r w:rsidR="00CF7E29">
              <w:rPr>
                <w:rFonts w:cs="Arial"/>
              </w:rPr>
              <w:t>.</w:t>
            </w:r>
          </w:p>
        </w:tc>
      </w:tr>
      <w:tr w:rsidR="006A62D5" w:rsidRPr="0004119B" w:rsidTr="003F7D73">
        <w:trPr>
          <w:trHeight w:val="23"/>
        </w:trPr>
        <w:tc>
          <w:tcPr>
            <w:tcW w:w="834" w:type="pct"/>
            <w:vAlign w:val="center"/>
          </w:tcPr>
          <w:p w:rsidR="006A62D5" w:rsidRDefault="00D6692C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08</w:t>
            </w:r>
          </w:p>
        </w:tc>
        <w:tc>
          <w:tcPr>
            <w:tcW w:w="1667" w:type="pct"/>
            <w:vAlign w:val="center"/>
          </w:tcPr>
          <w:p w:rsidR="006A62D5" w:rsidRDefault="006A62D5" w:rsidP="00654BF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2499" w:type="pct"/>
            <w:vAlign w:val="center"/>
          </w:tcPr>
          <w:p w:rsidR="006A62D5" w:rsidRPr="00653E1A" w:rsidRDefault="006A62D5" w:rsidP="00653E1A">
            <w:pPr>
              <w:rPr>
                <w:rFonts w:cs="Arial"/>
              </w:rPr>
            </w:pPr>
            <w:r w:rsidRPr="00653E1A">
              <w:rPr>
                <w:rFonts w:cs="Arial"/>
              </w:rPr>
              <w:t>Se presenta en ventanilla única.</w:t>
            </w:r>
          </w:p>
        </w:tc>
      </w:tr>
      <w:tr w:rsidR="006A62D5" w:rsidRPr="0004119B" w:rsidTr="003F7D73">
        <w:trPr>
          <w:trHeight w:val="23"/>
        </w:trPr>
        <w:tc>
          <w:tcPr>
            <w:tcW w:w="834" w:type="pct"/>
            <w:vAlign w:val="center"/>
          </w:tcPr>
          <w:p w:rsidR="006A62D5" w:rsidRDefault="00D6692C" w:rsidP="00D416A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09</w:t>
            </w:r>
          </w:p>
        </w:tc>
        <w:tc>
          <w:tcPr>
            <w:tcW w:w="1667" w:type="pct"/>
            <w:vAlign w:val="center"/>
          </w:tcPr>
          <w:p w:rsidR="006A62D5" w:rsidRDefault="006A62D5" w:rsidP="00654BF7">
            <w:pPr>
              <w:rPr>
                <w:lang w:val="es-ES"/>
              </w:rPr>
            </w:pPr>
            <w:r>
              <w:rPr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FD13EE" w:rsidRPr="00653E1A" w:rsidRDefault="006A62D5" w:rsidP="00FD13EE">
            <w:pPr>
              <w:rPr>
                <w:rFonts w:cs="Arial"/>
              </w:rPr>
            </w:pPr>
            <w:r w:rsidRPr="004D2CD0">
              <w:rPr>
                <w:rFonts w:cs="Arial"/>
              </w:rPr>
              <w:t>Verifica la identificación del usuario.</w:t>
            </w:r>
          </w:p>
        </w:tc>
      </w:tr>
      <w:tr w:rsidR="006A62D5" w:rsidRPr="0004119B" w:rsidTr="003F7D73">
        <w:trPr>
          <w:trHeight w:val="23"/>
        </w:trPr>
        <w:tc>
          <w:tcPr>
            <w:tcW w:w="834" w:type="pct"/>
            <w:vAlign w:val="center"/>
          </w:tcPr>
          <w:p w:rsidR="006A62D5" w:rsidRDefault="00D6692C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667" w:type="pct"/>
            <w:vAlign w:val="center"/>
          </w:tcPr>
          <w:p w:rsidR="006A62D5" w:rsidRDefault="006A62D5" w:rsidP="00654BF7">
            <w:pPr>
              <w:rPr>
                <w:lang w:val="es-ES"/>
              </w:rPr>
            </w:pPr>
            <w:r>
              <w:rPr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FD13EE" w:rsidRPr="00653E1A" w:rsidRDefault="006A62D5" w:rsidP="00286E3C">
            <w:pPr>
              <w:rPr>
                <w:rFonts w:cs="Arial"/>
              </w:rPr>
            </w:pPr>
            <w:r>
              <w:rPr>
                <w:rFonts w:cs="Arial"/>
              </w:rPr>
              <w:t>Consulta en el s</w:t>
            </w:r>
            <w:r w:rsidRPr="001E1DB7">
              <w:rPr>
                <w:rFonts w:cs="Arial"/>
              </w:rPr>
              <w:t xml:space="preserve">istema </w:t>
            </w:r>
            <w:r>
              <w:rPr>
                <w:rFonts w:cs="Arial"/>
              </w:rPr>
              <w:t>la resolución del trámite.</w:t>
            </w:r>
          </w:p>
        </w:tc>
      </w:tr>
      <w:tr w:rsidR="006A62D5" w:rsidRPr="0004119B" w:rsidTr="003F7D73">
        <w:trPr>
          <w:trHeight w:val="23"/>
        </w:trPr>
        <w:tc>
          <w:tcPr>
            <w:tcW w:w="834" w:type="pct"/>
            <w:vAlign w:val="center"/>
          </w:tcPr>
          <w:p w:rsidR="006A62D5" w:rsidRDefault="006A62D5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D6692C">
              <w:rPr>
                <w:rFonts w:cs="Arial"/>
              </w:rPr>
              <w:t>1</w:t>
            </w:r>
          </w:p>
        </w:tc>
        <w:tc>
          <w:tcPr>
            <w:tcW w:w="1667" w:type="pct"/>
            <w:vAlign w:val="center"/>
          </w:tcPr>
          <w:p w:rsidR="006A62D5" w:rsidRDefault="006A62D5" w:rsidP="00654BF7">
            <w:pPr>
              <w:rPr>
                <w:lang w:val="es-ES"/>
              </w:rPr>
            </w:pPr>
            <w:r>
              <w:rPr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51731C" w:rsidRDefault="0051731C" w:rsidP="0051731C">
            <w:pPr>
              <w:rPr>
                <w:rFonts w:cs="Arial"/>
              </w:rPr>
            </w:pPr>
            <w:r>
              <w:rPr>
                <w:rFonts w:cs="Arial"/>
              </w:rPr>
              <w:t>Verifica si el trámite requiere pago de derechos.</w:t>
            </w:r>
          </w:p>
          <w:p w:rsidR="0051731C" w:rsidRDefault="0051731C" w:rsidP="0051731C">
            <w:pPr>
              <w:rPr>
                <w:rFonts w:cs="Arial"/>
              </w:rPr>
            </w:pPr>
            <w:r>
              <w:rPr>
                <w:rFonts w:cs="Arial"/>
              </w:rPr>
              <w:t>Si requiere pago g</w:t>
            </w:r>
            <w:r w:rsidRPr="00D13B83">
              <w:rPr>
                <w:rFonts w:cs="Arial"/>
              </w:rPr>
              <w:t>ener</w:t>
            </w:r>
            <w:r>
              <w:rPr>
                <w:rFonts w:cs="Arial"/>
              </w:rPr>
              <w:t>a la ficha de concentración</w:t>
            </w:r>
            <w:r w:rsidRPr="00D13B83">
              <w:rPr>
                <w:rFonts w:cs="Arial"/>
              </w:rPr>
              <w:t>.</w:t>
            </w:r>
          </w:p>
          <w:p w:rsidR="0051731C" w:rsidRPr="008178B4" w:rsidRDefault="0051731C" w:rsidP="0051731C">
            <w:pPr>
              <w:pStyle w:val="Prrafodelista"/>
              <w:numPr>
                <w:ilvl w:val="0"/>
                <w:numId w:val="4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Refiérase al Caso de Uso </w:t>
            </w:r>
            <w:r w:rsidRPr="00972557">
              <w:rPr>
                <w:rFonts w:cs="Arial"/>
              </w:rPr>
              <w:t>&lt;&lt;DSTCUN-02 Re</w:t>
            </w:r>
            <w:r>
              <w:rPr>
                <w:rFonts w:cs="Arial"/>
              </w:rPr>
              <w:t>gistrarPago.</w:t>
            </w:r>
            <w:r w:rsidRPr="00972557">
              <w:rPr>
                <w:rFonts w:cs="Arial"/>
              </w:rPr>
              <w:t>docx&gt;&gt;.</w:t>
            </w:r>
          </w:p>
          <w:p w:rsidR="006A62D5" w:rsidRPr="0051731C" w:rsidRDefault="0051731C" w:rsidP="0051731C">
            <w:pPr>
              <w:pStyle w:val="Prrafodelista"/>
              <w:numPr>
                <w:ilvl w:val="0"/>
                <w:numId w:val="42"/>
              </w:numPr>
              <w:rPr>
                <w:rFonts w:cs="Arial"/>
              </w:rPr>
            </w:pPr>
            <w:r w:rsidRPr="0051731C">
              <w:rPr>
                <w:rFonts w:cs="Arial"/>
              </w:rPr>
              <w:t>Ver documento DSTRN-ReglasDeNegocio.docx (</w:t>
            </w:r>
            <w:r>
              <w:t>RNS_PB01</w:t>
            </w:r>
            <w:r w:rsidRPr="0051731C">
              <w:rPr>
                <w:rFonts w:cs="Arial"/>
              </w:rPr>
              <w:t>).</w:t>
            </w:r>
          </w:p>
        </w:tc>
      </w:tr>
      <w:tr w:rsidR="006A62D5" w:rsidRPr="0004119B" w:rsidTr="00654BF7">
        <w:trPr>
          <w:trHeight w:val="23"/>
        </w:trPr>
        <w:tc>
          <w:tcPr>
            <w:tcW w:w="834" w:type="pct"/>
            <w:vAlign w:val="center"/>
          </w:tcPr>
          <w:p w:rsidR="006A62D5" w:rsidRPr="00057E15" w:rsidRDefault="006A62D5" w:rsidP="00654BF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D6692C">
              <w:rPr>
                <w:rFonts w:cs="Arial"/>
                <w:szCs w:val="20"/>
              </w:rPr>
              <w:t>2</w:t>
            </w:r>
          </w:p>
        </w:tc>
        <w:tc>
          <w:tcPr>
            <w:tcW w:w="1667" w:type="pct"/>
            <w:vAlign w:val="center"/>
          </w:tcPr>
          <w:p w:rsidR="006A62D5" w:rsidRPr="00057E15" w:rsidRDefault="006A62D5" w:rsidP="00654BF7">
            <w:pPr>
              <w:rPr>
                <w:rFonts w:cs="Arial"/>
                <w:szCs w:val="20"/>
                <w:lang w:val="es-ES"/>
              </w:rPr>
            </w:pPr>
            <w:r w:rsidRPr="00057E15">
              <w:rPr>
                <w:rFonts w:cs="Arial"/>
                <w:szCs w:val="20"/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6A62D5" w:rsidRPr="00057E15" w:rsidRDefault="006A62D5" w:rsidP="00702515">
            <w:pPr>
              <w:rPr>
                <w:rFonts w:cs="Arial"/>
                <w:szCs w:val="20"/>
              </w:rPr>
            </w:pPr>
            <w:r w:rsidRPr="00057E15">
              <w:rPr>
                <w:rFonts w:cs="Arial"/>
                <w:szCs w:val="20"/>
              </w:rPr>
              <w:t>Integra comprobante de pago de derechos del trámite con la documentación recibida.</w:t>
            </w:r>
          </w:p>
        </w:tc>
      </w:tr>
      <w:tr w:rsidR="006A62D5" w:rsidRPr="0004119B" w:rsidTr="003F7D73">
        <w:trPr>
          <w:trHeight w:val="23"/>
        </w:trPr>
        <w:tc>
          <w:tcPr>
            <w:tcW w:w="834" w:type="pct"/>
            <w:vAlign w:val="center"/>
          </w:tcPr>
          <w:p w:rsidR="006A62D5" w:rsidRDefault="006A62D5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D6692C">
              <w:rPr>
                <w:rFonts w:cs="Arial"/>
              </w:rPr>
              <w:t>3</w:t>
            </w:r>
          </w:p>
        </w:tc>
        <w:tc>
          <w:tcPr>
            <w:tcW w:w="1667" w:type="pct"/>
            <w:vAlign w:val="center"/>
          </w:tcPr>
          <w:p w:rsidR="006A62D5" w:rsidRDefault="006A62D5" w:rsidP="00654BF7">
            <w:pPr>
              <w:rPr>
                <w:lang w:val="es-ES"/>
              </w:rPr>
            </w:pPr>
            <w:r>
              <w:rPr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6A62D5" w:rsidRDefault="006A62D5" w:rsidP="00681862">
            <w:pPr>
              <w:rPr>
                <w:rFonts w:cs="Arial"/>
              </w:rPr>
            </w:pPr>
            <w:r>
              <w:rPr>
                <w:rFonts w:cs="Arial"/>
              </w:rPr>
              <w:t>Entrega resolución del trámite</w:t>
            </w:r>
            <w:r w:rsidRPr="00E727EE">
              <w:rPr>
                <w:rFonts w:cs="Arial"/>
              </w:rPr>
              <w:t xml:space="preserve"> a usuario</w:t>
            </w:r>
            <w:r>
              <w:rPr>
                <w:rFonts w:cs="Arial"/>
              </w:rPr>
              <w:t>.</w:t>
            </w:r>
          </w:p>
        </w:tc>
      </w:tr>
      <w:tr w:rsidR="006A62D5" w:rsidRPr="0004119B" w:rsidTr="003F7D73">
        <w:trPr>
          <w:trHeight w:val="23"/>
        </w:trPr>
        <w:tc>
          <w:tcPr>
            <w:tcW w:w="834" w:type="pct"/>
            <w:vAlign w:val="center"/>
          </w:tcPr>
          <w:p w:rsidR="006A62D5" w:rsidRDefault="006A62D5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D6692C">
              <w:rPr>
                <w:rFonts w:cs="Arial"/>
              </w:rPr>
              <w:t>4</w:t>
            </w:r>
          </w:p>
        </w:tc>
        <w:tc>
          <w:tcPr>
            <w:tcW w:w="1667" w:type="pct"/>
            <w:vAlign w:val="center"/>
          </w:tcPr>
          <w:p w:rsidR="006A62D5" w:rsidRDefault="006A62D5" w:rsidP="00654BF7">
            <w:pPr>
              <w:rPr>
                <w:lang w:val="es-ES"/>
              </w:rPr>
            </w:pPr>
            <w:r>
              <w:rPr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6A62D5" w:rsidRPr="0053645C" w:rsidRDefault="006A62D5" w:rsidP="001508C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Recibe f</w:t>
            </w:r>
            <w:r w:rsidRPr="0053645C">
              <w:rPr>
                <w:rFonts w:cs="Arial"/>
                <w:lang w:val="es-ES"/>
              </w:rPr>
              <w:t xml:space="preserve">irma de recibido </w:t>
            </w:r>
            <w:r w:rsidR="001508CC">
              <w:rPr>
                <w:rFonts w:cs="Arial"/>
                <w:lang w:val="es-ES"/>
              </w:rPr>
              <w:t>por parte del usuario</w:t>
            </w:r>
            <w:r w:rsidR="001508CC" w:rsidRPr="0053645C">
              <w:rPr>
                <w:rFonts w:cs="Arial"/>
                <w:lang w:val="es-ES"/>
              </w:rPr>
              <w:t xml:space="preserve"> </w:t>
            </w:r>
            <w:r w:rsidRPr="0053645C">
              <w:rPr>
                <w:rFonts w:cs="Arial"/>
                <w:lang w:val="es-ES"/>
              </w:rPr>
              <w:t>en volante de seguimiento</w:t>
            </w:r>
            <w:r>
              <w:rPr>
                <w:rFonts w:cs="Arial"/>
                <w:lang w:val="es-ES"/>
              </w:rPr>
              <w:t xml:space="preserve"> del trámite.</w:t>
            </w:r>
          </w:p>
        </w:tc>
      </w:tr>
      <w:tr w:rsidR="006A62D5" w:rsidRPr="0004119B" w:rsidTr="003F7D73">
        <w:trPr>
          <w:trHeight w:val="23"/>
        </w:trPr>
        <w:tc>
          <w:tcPr>
            <w:tcW w:w="834" w:type="pct"/>
            <w:vAlign w:val="center"/>
          </w:tcPr>
          <w:p w:rsidR="006A62D5" w:rsidRPr="00653E1A" w:rsidRDefault="006A62D5" w:rsidP="003F7D73">
            <w:pPr>
              <w:jc w:val="center"/>
              <w:rPr>
                <w:rFonts w:cs="Arial"/>
              </w:rPr>
            </w:pPr>
            <w:r w:rsidRPr="00653E1A">
              <w:rPr>
                <w:rFonts w:cs="Arial"/>
              </w:rPr>
              <w:t>1</w:t>
            </w:r>
            <w:r w:rsidR="00D6692C">
              <w:rPr>
                <w:rFonts w:cs="Arial"/>
              </w:rPr>
              <w:t>5</w:t>
            </w:r>
          </w:p>
        </w:tc>
        <w:tc>
          <w:tcPr>
            <w:tcW w:w="1667" w:type="pct"/>
            <w:vAlign w:val="center"/>
          </w:tcPr>
          <w:p w:rsidR="006A62D5" w:rsidRPr="00653E1A" w:rsidRDefault="006A62D5" w:rsidP="00654BF7">
            <w:pPr>
              <w:rPr>
                <w:lang w:val="es-ES"/>
              </w:rPr>
            </w:pPr>
            <w:r w:rsidRPr="00653E1A">
              <w:rPr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6A62D5" w:rsidRPr="00653E1A" w:rsidRDefault="006A62D5" w:rsidP="00F34BBF">
            <w:pPr>
              <w:rPr>
                <w:rFonts w:cs="Arial"/>
              </w:rPr>
            </w:pPr>
            <w:r>
              <w:rPr>
                <w:rFonts w:cs="Arial"/>
              </w:rPr>
              <w:t>Entrega al usuario encuesta de medición de la s</w:t>
            </w:r>
            <w:r w:rsidRPr="00653E1A">
              <w:rPr>
                <w:rFonts w:cs="Arial"/>
              </w:rPr>
              <w:t>atisfacción.</w:t>
            </w:r>
          </w:p>
        </w:tc>
      </w:tr>
      <w:tr w:rsidR="006A62D5" w:rsidRPr="0004119B" w:rsidTr="003F7D73">
        <w:trPr>
          <w:trHeight w:val="23"/>
        </w:trPr>
        <w:tc>
          <w:tcPr>
            <w:tcW w:w="834" w:type="pct"/>
            <w:vAlign w:val="center"/>
          </w:tcPr>
          <w:p w:rsidR="006A62D5" w:rsidRDefault="00052316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D6692C">
              <w:rPr>
                <w:rFonts w:cs="Arial"/>
              </w:rPr>
              <w:t>6</w:t>
            </w:r>
          </w:p>
        </w:tc>
        <w:tc>
          <w:tcPr>
            <w:tcW w:w="1667" w:type="pct"/>
            <w:vAlign w:val="center"/>
          </w:tcPr>
          <w:p w:rsidR="006A62D5" w:rsidRDefault="006A62D5" w:rsidP="00654BF7">
            <w:pPr>
              <w:rPr>
                <w:lang w:val="es-ES"/>
              </w:rPr>
            </w:pPr>
            <w:r>
              <w:rPr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6A62D5" w:rsidRDefault="006A62D5" w:rsidP="00F34BBF">
            <w:pPr>
              <w:rPr>
                <w:rFonts w:cs="Arial"/>
              </w:rPr>
            </w:pPr>
            <w:r w:rsidRPr="008C71CC">
              <w:rPr>
                <w:rFonts w:cs="Arial"/>
              </w:rPr>
              <w:t>Integra la documentación</w:t>
            </w:r>
            <w:r>
              <w:rPr>
                <w:rFonts w:cs="Arial"/>
              </w:rPr>
              <w:t xml:space="preserve"> al expediente.</w:t>
            </w:r>
          </w:p>
        </w:tc>
      </w:tr>
      <w:tr w:rsidR="006A62D5" w:rsidRPr="0004119B" w:rsidTr="003F7D73">
        <w:trPr>
          <w:trHeight w:val="23"/>
        </w:trPr>
        <w:tc>
          <w:tcPr>
            <w:tcW w:w="834" w:type="pct"/>
            <w:vAlign w:val="center"/>
          </w:tcPr>
          <w:p w:rsidR="006A62D5" w:rsidRDefault="00052316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D6692C">
              <w:rPr>
                <w:rFonts w:cs="Arial"/>
              </w:rPr>
              <w:t>7</w:t>
            </w:r>
          </w:p>
        </w:tc>
        <w:tc>
          <w:tcPr>
            <w:tcW w:w="1667" w:type="pct"/>
            <w:vAlign w:val="center"/>
          </w:tcPr>
          <w:p w:rsidR="006A62D5" w:rsidRDefault="006A62D5" w:rsidP="00654BF7">
            <w:pPr>
              <w:rPr>
                <w:lang w:val="es-ES"/>
              </w:rPr>
            </w:pPr>
            <w:r>
              <w:rPr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6A62D5" w:rsidRDefault="006A62D5" w:rsidP="00857349">
            <w:pPr>
              <w:rPr>
                <w:rFonts w:cs="Arial"/>
              </w:rPr>
            </w:pPr>
            <w:r w:rsidRPr="008C71CC">
              <w:rPr>
                <w:rFonts w:cs="Arial"/>
              </w:rPr>
              <w:t xml:space="preserve">Entrega al mensajero documentos para área </w:t>
            </w:r>
            <w:r>
              <w:rPr>
                <w:rFonts w:cs="Arial"/>
              </w:rPr>
              <w:t>responsable.</w:t>
            </w:r>
          </w:p>
        </w:tc>
      </w:tr>
      <w:tr w:rsidR="006A62D5" w:rsidRPr="0004119B" w:rsidTr="003F7D73">
        <w:trPr>
          <w:trHeight w:val="23"/>
        </w:trPr>
        <w:tc>
          <w:tcPr>
            <w:tcW w:w="834" w:type="pct"/>
            <w:vAlign w:val="center"/>
          </w:tcPr>
          <w:p w:rsidR="006A62D5" w:rsidRDefault="00D6692C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18</w:t>
            </w:r>
          </w:p>
        </w:tc>
        <w:tc>
          <w:tcPr>
            <w:tcW w:w="1667" w:type="pct"/>
            <w:vAlign w:val="center"/>
          </w:tcPr>
          <w:p w:rsidR="006A62D5" w:rsidRDefault="006A62D5" w:rsidP="00857349">
            <w:pPr>
              <w:rPr>
                <w:lang w:val="es-ES"/>
              </w:rPr>
            </w:pPr>
            <w:r>
              <w:rPr>
                <w:lang w:val="es-ES"/>
              </w:rPr>
              <w:t xml:space="preserve">Responsable del Área </w:t>
            </w:r>
          </w:p>
        </w:tc>
        <w:tc>
          <w:tcPr>
            <w:tcW w:w="2499" w:type="pct"/>
            <w:vAlign w:val="center"/>
          </w:tcPr>
          <w:p w:rsidR="006A62D5" w:rsidRDefault="006A62D5" w:rsidP="00857349">
            <w:pPr>
              <w:rPr>
                <w:rFonts w:cs="Arial"/>
              </w:rPr>
            </w:pPr>
            <w:r>
              <w:rPr>
                <w:rFonts w:cs="Arial"/>
              </w:rPr>
              <w:t>Recibe y firma documentación,</w:t>
            </w:r>
            <w:r w:rsidRPr="000C3B0F">
              <w:rPr>
                <w:rFonts w:cs="Arial"/>
              </w:rPr>
              <w:t xml:space="preserve"> envía volante de seguimiento </w:t>
            </w:r>
            <w:r>
              <w:rPr>
                <w:rFonts w:cs="Arial"/>
              </w:rPr>
              <w:t xml:space="preserve">de trámite </w:t>
            </w:r>
            <w:r w:rsidRPr="000C3B0F">
              <w:rPr>
                <w:rFonts w:cs="Arial"/>
              </w:rPr>
              <w:t>a ventanilla única.</w:t>
            </w:r>
          </w:p>
        </w:tc>
      </w:tr>
      <w:tr w:rsidR="006A62D5" w:rsidRPr="0004119B" w:rsidTr="003F7D73">
        <w:trPr>
          <w:trHeight w:val="23"/>
        </w:trPr>
        <w:tc>
          <w:tcPr>
            <w:tcW w:w="834" w:type="pct"/>
            <w:vAlign w:val="center"/>
          </w:tcPr>
          <w:p w:rsidR="006A62D5" w:rsidRDefault="00D6692C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19</w:t>
            </w:r>
          </w:p>
        </w:tc>
        <w:tc>
          <w:tcPr>
            <w:tcW w:w="1667" w:type="pct"/>
            <w:vAlign w:val="center"/>
          </w:tcPr>
          <w:p w:rsidR="006A62D5" w:rsidRDefault="006A62D5" w:rsidP="00654BF7">
            <w:pPr>
              <w:rPr>
                <w:lang w:val="es-ES"/>
              </w:rPr>
            </w:pPr>
            <w:r>
              <w:rPr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6A62D5" w:rsidRDefault="006A62D5" w:rsidP="00857349">
            <w:pPr>
              <w:rPr>
                <w:rFonts w:cs="Arial"/>
              </w:rPr>
            </w:pPr>
            <w:r w:rsidRPr="009D318E">
              <w:rPr>
                <w:rFonts w:cs="Arial"/>
              </w:rPr>
              <w:t xml:space="preserve">Archiva </w:t>
            </w:r>
            <w:r>
              <w:rPr>
                <w:rFonts w:cs="Arial"/>
              </w:rPr>
              <w:t>volantes de seguimiento de trámite</w:t>
            </w:r>
            <w:r w:rsidRPr="009D318E">
              <w:rPr>
                <w:rFonts w:cs="Arial"/>
              </w:rPr>
              <w:t xml:space="preserve"> como </w:t>
            </w:r>
            <w:r w:rsidRPr="009D318E">
              <w:rPr>
                <w:rFonts w:cs="Arial"/>
              </w:rPr>
              <w:lastRenderedPageBreak/>
              <w:t>evidencia documental de conclusión del trámite</w:t>
            </w:r>
            <w:r>
              <w:rPr>
                <w:rFonts w:cs="Arial"/>
              </w:rPr>
              <w:t>.</w:t>
            </w:r>
          </w:p>
        </w:tc>
      </w:tr>
      <w:tr w:rsidR="006A62D5" w:rsidRPr="00653E1A" w:rsidTr="003F7D73">
        <w:trPr>
          <w:trHeight w:val="23"/>
        </w:trPr>
        <w:tc>
          <w:tcPr>
            <w:tcW w:w="834" w:type="pct"/>
            <w:vAlign w:val="center"/>
          </w:tcPr>
          <w:p w:rsidR="006A62D5" w:rsidRPr="00653E1A" w:rsidRDefault="006A62D5" w:rsidP="00DC1E40">
            <w:pPr>
              <w:jc w:val="center"/>
              <w:rPr>
                <w:rFonts w:cs="Arial"/>
              </w:rPr>
            </w:pPr>
            <w:r w:rsidRPr="00653E1A">
              <w:rPr>
                <w:rFonts w:cs="Arial"/>
              </w:rPr>
              <w:lastRenderedPageBreak/>
              <w:t>2</w:t>
            </w:r>
            <w:r w:rsidR="00D6692C">
              <w:rPr>
                <w:rFonts w:cs="Arial"/>
              </w:rPr>
              <w:t>0</w:t>
            </w:r>
          </w:p>
        </w:tc>
        <w:tc>
          <w:tcPr>
            <w:tcW w:w="1667" w:type="pct"/>
            <w:vAlign w:val="center"/>
          </w:tcPr>
          <w:p w:rsidR="006A62D5" w:rsidRPr="00653E1A" w:rsidRDefault="006A62D5" w:rsidP="00654BF7">
            <w:pPr>
              <w:rPr>
                <w:lang w:val="es-ES"/>
              </w:rPr>
            </w:pPr>
            <w:r w:rsidRPr="00653E1A">
              <w:rPr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6A62D5" w:rsidRPr="00653E1A" w:rsidRDefault="006A62D5" w:rsidP="00C72265">
            <w:pPr>
              <w:rPr>
                <w:rFonts w:cs="Arial"/>
              </w:rPr>
            </w:pPr>
            <w:r w:rsidRPr="00653E1A">
              <w:rPr>
                <w:rFonts w:cs="Arial"/>
              </w:rPr>
              <w:t xml:space="preserve">Entrega al mensajero facturas emitidas </w:t>
            </w:r>
            <w:r>
              <w:rPr>
                <w:rFonts w:cs="Arial"/>
              </w:rPr>
              <w:t>con un reporte para el d</w:t>
            </w:r>
            <w:r w:rsidRPr="00653E1A">
              <w:rPr>
                <w:rFonts w:cs="Arial"/>
              </w:rPr>
              <w:t>epartamento de Recursos Financieros</w:t>
            </w:r>
          </w:p>
        </w:tc>
      </w:tr>
      <w:tr w:rsidR="006A62D5" w:rsidRPr="0004119B" w:rsidTr="003F7D73">
        <w:trPr>
          <w:trHeight w:val="23"/>
        </w:trPr>
        <w:tc>
          <w:tcPr>
            <w:tcW w:w="834" w:type="pct"/>
            <w:vAlign w:val="center"/>
          </w:tcPr>
          <w:p w:rsidR="006A62D5" w:rsidRPr="00653E1A" w:rsidRDefault="006A62D5" w:rsidP="003F7D73">
            <w:pPr>
              <w:jc w:val="center"/>
              <w:rPr>
                <w:rFonts w:cs="Arial"/>
              </w:rPr>
            </w:pPr>
            <w:r w:rsidRPr="00653E1A">
              <w:rPr>
                <w:rFonts w:cs="Arial"/>
              </w:rPr>
              <w:t>2</w:t>
            </w:r>
            <w:r w:rsidR="00D6692C">
              <w:rPr>
                <w:rFonts w:cs="Arial"/>
              </w:rPr>
              <w:t>1</w:t>
            </w:r>
          </w:p>
        </w:tc>
        <w:tc>
          <w:tcPr>
            <w:tcW w:w="1667" w:type="pct"/>
            <w:vAlign w:val="center"/>
          </w:tcPr>
          <w:p w:rsidR="006A62D5" w:rsidRPr="00653E1A" w:rsidRDefault="006A62D5" w:rsidP="003F7D73">
            <w:pPr>
              <w:rPr>
                <w:lang w:val="es-ES"/>
              </w:rPr>
            </w:pPr>
            <w:r w:rsidRPr="00653E1A">
              <w:rPr>
                <w:lang w:val="es-ES"/>
              </w:rPr>
              <w:t>Departamento de Recursos Financieros</w:t>
            </w:r>
          </w:p>
        </w:tc>
        <w:tc>
          <w:tcPr>
            <w:tcW w:w="2499" w:type="pct"/>
            <w:vAlign w:val="center"/>
          </w:tcPr>
          <w:p w:rsidR="006A62D5" w:rsidRPr="00653E1A" w:rsidRDefault="006A62D5" w:rsidP="0005407E">
            <w:pPr>
              <w:rPr>
                <w:rFonts w:cs="Arial"/>
              </w:rPr>
            </w:pPr>
            <w:r w:rsidRPr="00653E1A">
              <w:rPr>
                <w:rFonts w:cs="Arial"/>
              </w:rPr>
              <w:t>Firma de recibido y envía reporte de facturas a  Ventanilla Única</w:t>
            </w:r>
          </w:p>
        </w:tc>
      </w:tr>
      <w:tr w:rsidR="006A62D5" w:rsidRPr="0004119B" w:rsidTr="003F7D73">
        <w:trPr>
          <w:trHeight w:val="23"/>
        </w:trPr>
        <w:tc>
          <w:tcPr>
            <w:tcW w:w="834" w:type="pct"/>
            <w:vAlign w:val="center"/>
          </w:tcPr>
          <w:p w:rsidR="006A62D5" w:rsidRDefault="006A62D5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D6692C">
              <w:rPr>
                <w:rFonts w:cs="Arial"/>
              </w:rPr>
              <w:t>2</w:t>
            </w:r>
          </w:p>
        </w:tc>
        <w:tc>
          <w:tcPr>
            <w:tcW w:w="1667" w:type="pct"/>
            <w:vAlign w:val="center"/>
          </w:tcPr>
          <w:p w:rsidR="006A62D5" w:rsidRDefault="006A62D5" w:rsidP="00654BF7">
            <w:pPr>
              <w:rPr>
                <w:lang w:val="es-ES"/>
              </w:rPr>
            </w:pPr>
            <w:r>
              <w:rPr>
                <w:lang w:val="es-ES"/>
              </w:rPr>
              <w:t>Ventanilla única</w:t>
            </w:r>
          </w:p>
        </w:tc>
        <w:tc>
          <w:tcPr>
            <w:tcW w:w="2499" w:type="pct"/>
            <w:vAlign w:val="center"/>
          </w:tcPr>
          <w:p w:rsidR="006A62D5" w:rsidRDefault="006A62D5" w:rsidP="00F34BBF">
            <w:pPr>
              <w:rPr>
                <w:rFonts w:cs="Arial"/>
              </w:rPr>
            </w:pPr>
            <w:r w:rsidRPr="0005407E">
              <w:rPr>
                <w:rFonts w:cs="Arial"/>
              </w:rPr>
              <w:t>Archiva los reportes de facturas</w:t>
            </w:r>
            <w:r>
              <w:rPr>
                <w:rFonts w:cs="Arial"/>
              </w:rPr>
              <w:t>.</w:t>
            </w:r>
          </w:p>
        </w:tc>
      </w:tr>
      <w:tr w:rsidR="006A62D5" w:rsidRPr="0004119B" w:rsidTr="003F7D73">
        <w:trPr>
          <w:trHeight w:val="23"/>
        </w:trPr>
        <w:tc>
          <w:tcPr>
            <w:tcW w:w="834" w:type="pct"/>
            <w:vAlign w:val="center"/>
          </w:tcPr>
          <w:p w:rsidR="006A62D5" w:rsidRPr="0004119B" w:rsidRDefault="006A62D5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D6692C">
              <w:rPr>
                <w:rFonts w:cs="Arial"/>
              </w:rPr>
              <w:t>3</w:t>
            </w:r>
          </w:p>
        </w:tc>
        <w:tc>
          <w:tcPr>
            <w:tcW w:w="1667" w:type="pct"/>
            <w:vAlign w:val="center"/>
          </w:tcPr>
          <w:p w:rsidR="006A62D5" w:rsidRDefault="006A62D5" w:rsidP="003F7D7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el flujo básico.</w:t>
            </w:r>
          </w:p>
        </w:tc>
        <w:tc>
          <w:tcPr>
            <w:tcW w:w="2499" w:type="pct"/>
            <w:vAlign w:val="center"/>
          </w:tcPr>
          <w:p w:rsidR="006A62D5" w:rsidRPr="00063979" w:rsidRDefault="006A62D5" w:rsidP="00063979">
            <w:pPr>
              <w:rPr>
                <w:lang w:val="es-ES"/>
              </w:rPr>
            </w:pPr>
          </w:p>
        </w:tc>
      </w:tr>
    </w:tbl>
    <w:p w:rsidR="00A5119E" w:rsidRDefault="00A5119E" w:rsidP="00B65D35">
      <w:pPr>
        <w:pStyle w:val="Ttulo1"/>
      </w:pPr>
      <w:bookmarkStart w:id="15" w:name="_Toc361764497"/>
      <w:r>
        <w:t>Flujos alternos</w:t>
      </w:r>
      <w:bookmarkStart w:id="16" w:name="_Registrar_P.N.C."/>
      <w:bookmarkEnd w:id="15"/>
      <w:bookmarkEnd w:id="16"/>
    </w:p>
    <w:p w:rsidR="00D17324" w:rsidRPr="0004119B" w:rsidRDefault="00D17324" w:rsidP="00A16F23">
      <w:pPr>
        <w:pStyle w:val="Ttulo1"/>
      </w:pPr>
      <w:bookmarkStart w:id="17" w:name="_Generar_requerimiento_de"/>
      <w:bookmarkStart w:id="18" w:name="_Solicitar_requisitos_faltantes"/>
      <w:bookmarkStart w:id="19" w:name="_Toc361764498"/>
      <w:bookmarkEnd w:id="17"/>
      <w:bookmarkEnd w:id="18"/>
      <w:r w:rsidRPr="0004119B">
        <w:t>Categoría</w:t>
      </w:r>
      <w:bookmarkEnd w:id="19"/>
    </w:p>
    <w:p w:rsidR="006C1530" w:rsidRPr="0004119B" w:rsidRDefault="006C1530" w:rsidP="0004119B">
      <w:pPr>
        <w:pStyle w:val="InfoBlue"/>
      </w:pPr>
      <w:r w:rsidRPr="0004119B">
        <w:t>Este caso de uso de negocio se clasifica como Administrativo.</w:t>
      </w:r>
    </w:p>
    <w:p w:rsidR="003C19C4" w:rsidRPr="0004119B" w:rsidRDefault="00030199" w:rsidP="003C19C4">
      <w:pPr>
        <w:pStyle w:val="Ttulo1"/>
      </w:pPr>
      <w:bookmarkStart w:id="20" w:name="_Toc361764499"/>
      <w:r w:rsidRPr="0004119B">
        <w:t>Riesgo</w:t>
      </w:r>
      <w:bookmarkEnd w:id="20"/>
    </w:p>
    <w:p w:rsidR="008307C6" w:rsidRPr="00D17C4E" w:rsidRDefault="00D17C4E" w:rsidP="008307C6">
      <w:pPr>
        <w:rPr>
          <w:rFonts w:cs="Arial"/>
          <w:szCs w:val="20"/>
          <w:lang w:val="es-ES" w:eastAsia="es-ES"/>
        </w:rPr>
      </w:pPr>
      <w:r w:rsidRPr="00266AC9">
        <w:rPr>
          <w:rFonts w:cs="Arial"/>
          <w:szCs w:val="20"/>
        </w:rPr>
        <w:t>Mantener consistencia entre múltiples vías de documentos generados y distribuidos</w:t>
      </w:r>
      <w:r>
        <w:rPr>
          <w:rFonts w:cs="Arial"/>
          <w:szCs w:val="20"/>
        </w:rPr>
        <w:t xml:space="preserve"> para evitar duplicidad en </w:t>
      </w:r>
      <w:r w:rsidRPr="0004119B">
        <w:rPr>
          <w:rFonts w:cs="Arial"/>
        </w:rPr>
        <w:t>el contenido de acuerdo a la norma</w:t>
      </w:r>
      <w:r w:rsidR="004E52D7" w:rsidRPr="0004119B">
        <w:rPr>
          <w:rFonts w:cs="Arial"/>
        </w:rPr>
        <w:t>.</w:t>
      </w:r>
    </w:p>
    <w:p w:rsidR="00982934" w:rsidRDefault="00030199" w:rsidP="00576828">
      <w:pPr>
        <w:pStyle w:val="Ttulo1"/>
      </w:pPr>
      <w:bookmarkStart w:id="21" w:name="_Toc361764500"/>
      <w:r w:rsidRPr="0004119B">
        <w:t>Requeri</w:t>
      </w:r>
      <w:r w:rsidR="00195BDC" w:rsidRPr="0004119B">
        <w:t>mientos e</w:t>
      </w:r>
      <w:r w:rsidR="00AB5CE9" w:rsidRPr="0004119B">
        <w:t>speciales</w:t>
      </w:r>
      <w:bookmarkEnd w:id="21"/>
    </w:p>
    <w:p w:rsidR="002C323D" w:rsidRPr="0004119B" w:rsidRDefault="002C323D" w:rsidP="002C323D">
      <w:pPr>
        <w:pStyle w:val="Ttulo2"/>
        <w:keepNext w:val="0"/>
        <w:tabs>
          <w:tab w:val="num" w:pos="360"/>
        </w:tabs>
        <w:spacing w:after="60"/>
        <w:jc w:val="left"/>
        <w:rPr>
          <w:lang w:val="es-MX"/>
        </w:rPr>
      </w:pPr>
      <w:bookmarkStart w:id="22" w:name="_Toc115671520"/>
      <w:bookmarkStart w:id="23" w:name="_Toc361764501"/>
      <w:r w:rsidRPr="0004119B">
        <w:rPr>
          <w:lang w:val="es-MX"/>
        </w:rPr>
        <w:t>Integrado con el sistema de ingresos institucional</w:t>
      </w:r>
      <w:bookmarkEnd w:id="22"/>
      <w:bookmarkEnd w:id="23"/>
    </w:p>
    <w:p w:rsidR="002C323D" w:rsidRDefault="002C323D" w:rsidP="0004119B">
      <w:pPr>
        <w:pStyle w:val="InfoBlue"/>
      </w:pPr>
      <w:r w:rsidRPr="0004119B">
        <w:t>Requerimiento para integ</w:t>
      </w:r>
      <w:r w:rsidR="00341594">
        <w:t>ración de la información del registro de pago en el sistema de ingresos correspondientes a los conceptos relacionados al trámite.</w:t>
      </w:r>
    </w:p>
    <w:p w:rsidR="006A64BC" w:rsidRPr="006A64BC" w:rsidRDefault="006A64BC" w:rsidP="006A64BC">
      <w:pPr>
        <w:pStyle w:val="Ttulo2"/>
        <w:keepNext w:val="0"/>
        <w:tabs>
          <w:tab w:val="num" w:pos="360"/>
        </w:tabs>
        <w:spacing w:after="60"/>
        <w:jc w:val="left"/>
        <w:rPr>
          <w:lang w:val="es-MX"/>
        </w:rPr>
      </w:pPr>
      <w:bookmarkStart w:id="24" w:name="_Toc361764502"/>
      <w:r w:rsidRPr="006A64BC">
        <w:rPr>
          <w:lang w:val="es-MX"/>
        </w:rPr>
        <w:t>Con</w:t>
      </w:r>
      <w:r w:rsidR="000501A2">
        <w:rPr>
          <w:lang w:val="es-MX"/>
        </w:rPr>
        <w:t>sulta del Registro de Producto N</w:t>
      </w:r>
      <w:r w:rsidRPr="006A64BC">
        <w:rPr>
          <w:lang w:val="es-MX"/>
        </w:rPr>
        <w:t>o Conforme</w:t>
      </w:r>
      <w:bookmarkEnd w:id="24"/>
    </w:p>
    <w:p w:rsidR="006A64BC" w:rsidRPr="006A64BC" w:rsidRDefault="006A64BC" w:rsidP="006A64BC">
      <w:pPr>
        <w:pStyle w:val="Textoindependiente"/>
        <w:ind w:left="0"/>
      </w:pPr>
      <w:r>
        <w:t>Requerimiento para consulta de la información registrada en el producto no conforme para el seguimiento de estos.</w:t>
      </w:r>
    </w:p>
    <w:p w:rsidR="002C323D" w:rsidRPr="0004119B" w:rsidRDefault="002C323D" w:rsidP="002C323D">
      <w:pPr>
        <w:pStyle w:val="Ttulo2"/>
        <w:keepNext w:val="0"/>
        <w:tabs>
          <w:tab w:val="num" w:pos="360"/>
        </w:tabs>
        <w:spacing w:after="60"/>
        <w:jc w:val="left"/>
        <w:rPr>
          <w:lang w:val="es-MX"/>
        </w:rPr>
      </w:pPr>
      <w:bookmarkStart w:id="25" w:name="_Toc115671522"/>
      <w:bookmarkStart w:id="26" w:name="_Toc361764503"/>
      <w:r w:rsidRPr="0004119B">
        <w:rPr>
          <w:lang w:val="es-MX"/>
        </w:rPr>
        <w:t>Consulta de trámites</w:t>
      </w:r>
      <w:bookmarkEnd w:id="25"/>
      <w:bookmarkEnd w:id="26"/>
      <w:r w:rsidRPr="0004119B">
        <w:rPr>
          <w:lang w:val="es-MX"/>
        </w:rPr>
        <w:t xml:space="preserve"> </w:t>
      </w:r>
    </w:p>
    <w:p w:rsidR="002C323D" w:rsidRPr="0004119B" w:rsidRDefault="002C323D" w:rsidP="00405044">
      <w:pPr>
        <w:rPr>
          <w:rFonts w:cs="Arial"/>
        </w:rPr>
      </w:pPr>
      <w:r w:rsidRPr="0004119B">
        <w:rPr>
          <w:rFonts w:cs="Arial"/>
        </w:rPr>
        <w:t>Requerimiento para consulta de la información registrada de los trámites que faci</w:t>
      </w:r>
      <w:r w:rsidR="002647C7">
        <w:rPr>
          <w:rFonts w:cs="Arial"/>
        </w:rPr>
        <w:t>lite el seguimiento en cuanto a</w:t>
      </w:r>
      <w:r w:rsidRPr="0004119B">
        <w:rPr>
          <w:rFonts w:cs="Arial"/>
        </w:rPr>
        <w:t xml:space="preserve"> cumplimiento de requisitos, cumplimiento en el contenido de acuerdo a la norma, fechas de recepción y salida de cada una de las áreas por las que requiera turnarse.</w:t>
      </w:r>
    </w:p>
    <w:p w:rsidR="00AB5CE9" w:rsidRPr="0004119B" w:rsidRDefault="00030199" w:rsidP="001623F1">
      <w:pPr>
        <w:pStyle w:val="Ttulo1"/>
      </w:pPr>
      <w:bookmarkStart w:id="27" w:name="_Toc361764504"/>
      <w:r w:rsidRPr="0004119B">
        <w:t>Puntos</w:t>
      </w:r>
      <w:r w:rsidR="00195BDC" w:rsidRPr="0004119B">
        <w:t xml:space="preserve"> de e</w:t>
      </w:r>
      <w:r w:rsidR="00AB5CE9" w:rsidRPr="0004119B">
        <w:t>xtensión</w:t>
      </w:r>
      <w:bookmarkEnd w:id="27"/>
    </w:p>
    <w:p w:rsidR="0004119B" w:rsidRDefault="007A51AE" w:rsidP="007A51AE">
      <w:pPr>
        <w:rPr>
          <w:rFonts w:cs="Arial"/>
        </w:rPr>
      </w:pPr>
      <w:r w:rsidRPr="0004119B">
        <w:rPr>
          <w:rFonts w:cs="Arial"/>
        </w:rPr>
        <w:t>N/A.</w:t>
      </w:r>
    </w:p>
    <w:p w:rsidR="00B751C1" w:rsidRPr="0004119B" w:rsidRDefault="00B751C1" w:rsidP="00B751C1">
      <w:pPr>
        <w:pStyle w:val="Ttulo1"/>
        <w:spacing w:line="240" w:lineRule="auto"/>
      </w:pPr>
      <w:bookmarkStart w:id="28" w:name="_Toc288154824"/>
      <w:bookmarkStart w:id="29" w:name="_Toc288210691"/>
      <w:bookmarkStart w:id="30" w:name="_Toc288661805"/>
      <w:bookmarkStart w:id="31" w:name="_Toc361764505"/>
      <w:r w:rsidRPr="0004119B">
        <w:t>Firmas de elaboración, revisión y aprobación</w:t>
      </w:r>
      <w:bookmarkEnd w:id="28"/>
      <w:bookmarkEnd w:id="29"/>
      <w:bookmarkEnd w:id="30"/>
      <w:bookmarkEnd w:id="31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751C1" w:rsidRPr="0004119B" w:rsidTr="00B751C1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B751C1" w:rsidRPr="0004119B" w:rsidTr="006C1530">
        <w:trPr>
          <w:trHeight w:val="851"/>
        </w:trPr>
        <w:tc>
          <w:tcPr>
            <w:tcW w:w="1666" w:type="pct"/>
            <w:vAlign w:val="center"/>
          </w:tcPr>
          <w:p w:rsidR="00B751C1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  <w:p w:rsidR="00571651" w:rsidRDefault="00571651" w:rsidP="006C1530">
            <w:pPr>
              <w:jc w:val="center"/>
              <w:rPr>
                <w:rFonts w:cs="Arial"/>
                <w:lang w:val="es-ES" w:eastAsia="es-ES"/>
              </w:rPr>
            </w:pPr>
          </w:p>
          <w:p w:rsidR="00571651" w:rsidRDefault="00571651" w:rsidP="006C1530">
            <w:pPr>
              <w:jc w:val="center"/>
              <w:rPr>
                <w:rFonts w:cs="Arial"/>
                <w:lang w:val="es-ES" w:eastAsia="es-ES"/>
              </w:rPr>
            </w:pPr>
          </w:p>
          <w:p w:rsidR="00571651" w:rsidRDefault="00571651" w:rsidP="006C1530">
            <w:pPr>
              <w:jc w:val="center"/>
              <w:rPr>
                <w:rFonts w:cs="Arial"/>
                <w:lang w:val="es-ES" w:eastAsia="es-ES"/>
              </w:rPr>
            </w:pPr>
          </w:p>
          <w:p w:rsidR="00571651" w:rsidRPr="0004119B" w:rsidRDefault="0057165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751C1" w:rsidRPr="0004119B" w:rsidTr="006C1530">
        <w:trPr>
          <w:trHeight w:val="23"/>
        </w:trPr>
        <w:tc>
          <w:tcPr>
            <w:tcW w:w="1666" w:type="pct"/>
            <w:vAlign w:val="center"/>
          </w:tcPr>
          <w:p w:rsidR="005D7D74" w:rsidRPr="0004119B" w:rsidRDefault="005D7D74" w:rsidP="005D7D74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 xml:space="preserve">Patricia Vázquez </w:t>
            </w:r>
            <w:proofErr w:type="spellStart"/>
            <w:r>
              <w:rPr>
                <w:rFonts w:cs="Arial"/>
                <w:lang w:val="es-ES" w:eastAsia="es-ES"/>
              </w:rPr>
              <w:t>Montellano</w:t>
            </w:r>
            <w:proofErr w:type="spellEnd"/>
          </w:p>
          <w:p w:rsidR="00313431" w:rsidRPr="0004119B" w:rsidRDefault="005D7D74" w:rsidP="005D7D74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751C1" w:rsidRDefault="00DC02AB" w:rsidP="00624A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Jaime </w:t>
            </w:r>
            <w:r w:rsidR="003C4BC9">
              <w:rPr>
                <w:lang w:val="es-ES" w:eastAsia="es-ES"/>
              </w:rPr>
              <w:t>Enrique Suárez Romero</w:t>
            </w:r>
          </w:p>
          <w:p w:rsidR="003C4BC9" w:rsidRPr="0004119B" w:rsidRDefault="003C4BC9" w:rsidP="00624A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341594" w:rsidRDefault="00341594" w:rsidP="0034159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B751C1" w:rsidRPr="0004119B" w:rsidRDefault="00341594" w:rsidP="00341594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B751C1" w:rsidRPr="0004119B" w:rsidRDefault="00B751C1" w:rsidP="00B751C1">
      <w:pPr>
        <w:pStyle w:val="Ttulo1"/>
        <w:numPr>
          <w:ilvl w:val="0"/>
          <w:numId w:val="0"/>
        </w:numPr>
        <w:rPr>
          <w:lang w:val="es-ES" w:eastAsia="es-ES"/>
        </w:rPr>
      </w:pPr>
    </w:p>
    <w:sectPr w:rsidR="00B751C1" w:rsidRPr="0004119B" w:rsidSect="005B7566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CAA" w:rsidRDefault="000D7CAA">
      <w:r>
        <w:separator/>
      </w:r>
    </w:p>
  </w:endnote>
  <w:endnote w:type="continuationSeparator" w:id="0">
    <w:p w:rsidR="000D7CAA" w:rsidRDefault="000D7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0FA" w:rsidRDefault="007E00F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E00FA" w:rsidRDefault="007E00F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 w:themeColor="text1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00FA" w:rsidTr="005E68B4">
      <w:tc>
        <w:tcPr>
          <w:tcW w:w="3162" w:type="dxa"/>
          <w:vAlign w:val="center"/>
        </w:tcPr>
        <w:p w:rsidR="007E00FA" w:rsidRDefault="007E00FA" w:rsidP="005E68B4">
          <w:pPr>
            <w:tabs>
              <w:tab w:val="left" w:pos="1845"/>
            </w:tabs>
            <w:ind w:right="360"/>
          </w:pPr>
        </w:p>
      </w:tc>
      <w:tc>
        <w:tcPr>
          <w:tcW w:w="3162" w:type="dxa"/>
          <w:vAlign w:val="center"/>
        </w:tcPr>
        <w:p w:rsidR="007E00FA" w:rsidRPr="005E68B4" w:rsidRDefault="007E00FA" w:rsidP="005E68B4">
          <w:pPr>
            <w:jc w:val="center"/>
            <w:rPr>
              <w:rFonts w:cs="Arial"/>
              <w:sz w:val="18"/>
              <w:szCs w:val="18"/>
            </w:rPr>
          </w:pPr>
          <w:r w:rsidRPr="005E68B4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3162" w:type="dxa"/>
          <w:vAlign w:val="center"/>
        </w:tcPr>
        <w:p w:rsidR="007E00FA" w:rsidRPr="00061A51" w:rsidRDefault="007E00FA" w:rsidP="00A64B36">
          <w:pPr>
            <w:jc w:val="center"/>
            <w:rPr>
              <w:rFonts w:ascii="Tahoma" w:hAnsi="Tahoma" w:cs="Tahoma"/>
              <w:sz w:val="18"/>
              <w:szCs w:val="18"/>
              <w:lang w:val="es-ES"/>
            </w:rPr>
          </w:pPr>
        </w:p>
      </w:tc>
    </w:tr>
  </w:tbl>
  <w:p w:rsidR="007E00FA" w:rsidRDefault="007E00F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0FA" w:rsidRDefault="007E00F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CAA" w:rsidRDefault="000D7CAA">
      <w:r>
        <w:separator/>
      </w:r>
    </w:p>
  </w:footnote>
  <w:footnote w:type="continuationSeparator" w:id="0">
    <w:p w:rsidR="000D7CAA" w:rsidRDefault="000D7C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0FA" w:rsidRDefault="007E00FA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61C97CD4" wp14:editId="09C6B19A">
          <wp:extent cx="1066800" cy="685800"/>
          <wp:effectExtent l="19050" t="0" r="0" b="0"/>
          <wp:docPr id="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10065" w:type="dxa"/>
      <w:tblInd w:w="-318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ayout w:type="fixed"/>
      <w:tblLook w:val="0000" w:firstRow="0" w:lastRow="0" w:firstColumn="0" w:lastColumn="0" w:noHBand="0" w:noVBand="0"/>
    </w:tblPr>
    <w:tblGrid>
      <w:gridCol w:w="1560"/>
      <w:gridCol w:w="6096"/>
      <w:gridCol w:w="1275"/>
      <w:gridCol w:w="1134"/>
    </w:tblGrid>
    <w:tr w:rsidR="007E00FA" w:rsidRPr="00304489" w:rsidTr="001A2D01">
      <w:trPr>
        <w:trHeight w:val="263"/>
      </w:trPr>
      <w:tc>
        <w:tcPr>
          <w:tcW w:w="1560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7E00FA" w:rsidRPr="00304489" w:rsidRDefault="007E00FA" w:rsidP="002977C5">
          <w:pPr>
            <w:jc w:val="center"/>
            <w:rPr>
              <w:rFonts w:asciiTheme="minorHAnsi" w:hAnsiTheme="minorHAnsi" w:cstheme="minorHAnsi"/>
              <w:noProof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noProof/>
              <w:sz w:val="18"/>
              <w:szCs w:val="18"/>
              <w:lang w:eastAsia="es-MX"/>
            </w:rPr>
            <w:drawing>
              <wp:inline distT="0" distB="0" distL="0" distR="0" wp14:anchorId="457D4993" wp14:editId="727C5D8C">
                <wp:extent cx="841118" cy="540000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sdt>
          <w:sdtPr>
            <w:rPr>
              <w:rFonts w:cs="Arial"/>
              <w:b/>
              <w:sz w:val="18"/>
              <w:szCs w:val="18"/>
              <w:lang w:eastAsia="es-MX"/>
            </w:rPr>
            <w:alias w:val="Compañía"/>
            <w:tag w:val=""/>
            <w:id w:val="1601217209"/>
            <w:placeholder>
              <w:docPart w:val="7848575876984D2798E24EE4CD06E1EF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7E00FA" w:rsidRDefault="007E00FA" w:rsidP="00695C45">
              <w:pPr>
                <w:spacing w:before="240"/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 w:rsidRPr="00695C45">
                <w:rPr>
                  <w:rFonts w:cs="Arial"/>
                  <w:b/>
                  <w:sz w:val="18"/>
                  <w:szCs w:val="18"/>
                  <w:lang w:eastAsia="es-MX"/>
                </w:rPr>
                <w:t>SECRETARÍA DE COMUNICACIONES Y TRANSPORTES</w:t>
              </w:r>
            </w:p>
          </w:sdtContent>
        </w:sdt>
        <w:sdt>
          <w:sdtPr>
            <w:rPr>
              <w:rFonts w:asciiTheme="minorHAnsi" w:hAnsiTheme="minorHAnsi" w:cstheme="minorHAnsi"/>
              <w:b/>
              <w:sz w:val="18"/>
              <w:szCs w:val="18"/>
            </w:rPr>
            <w:alias w:val="Administrador"/>
            <w:tag w:val=""/>
            <w:id w:val="-463888436"/>
            <w:placeholder>
              <w:docPart w:val="6CEFF4DB0AE149A9B340B19B5C7933B7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7E00FA" w:rsidRPr="00304489" w:rsidRDefault="007E00FA" w:rsidP="002977C5">
              <w:pPr>
                <w:spacing w:after="240"/>
                <w:rPr>
                  <w:rFonts w:asciiTheme="minorHAnsi" w:hAnsiTheme="minorHAnsi" w:cstheme="minorHAnsi"/>
                  <w:sz w:val="18"/>
                  <w:szCs w:val="18"/>
                </w:rPr>
              </w:pPr>
              <w:r w:rsidRPr="00695C45">
                <w:rPr>
                  <w:rFonts w:asciiTheme="minorHAnsi" w:hAnsiTheme="minorHAnsi" w:cstheme="minorHAnsi"/>
                  <w:b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asciiTheme="minorHAnsi" w:hAnsiTheme="minorHAnsi" w:cstheme="minorHAnsi"/>
              <w:sz w:val="18"/>
              <w:szCs w:val="18"/>
            </w:rPr>
            <w:alias w:val="Asunto"/>
            <w:tag w:val=""/>
            <w:id w:val="-1562164664"/>
            <w:placeholder>
              <w:docPart w:val="0DF629E46AB54884AA0CF8341CE091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E00FA" w:rsidRPr="00304489" w:rsidRDefault="007E00FA" w:rsidP="00695C45">
              <w:pPr>
                <w:rPr>
                  <w:rFonts w:asciiTheme="minorHAnsi" w:hAnsiTheme="minorHAnsi" w:cstheme="minorHAnsi"/>
                  <w:b/>
                  <w:sz w:val="18"/>
                  <w:szCs w:val="18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</w:rPr>
                <w:t>UNIDAD DE TECNOLOGIAS DE INFORMACIÓN Y COMUNICACIONES</w:t>
              </w:r>
            </w:p>
          </w:sdtContent>
        </w:sdt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7E00FA" w:rsidRPr="00304489" w:rsidRDefault="007E00FA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Hoja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7E00FA" w:rsidRPr="00304489" w:rsidRDefault="007E00FA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PAGE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365B17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2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t xml:space="preserve"> de 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NUMPAGES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365B17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6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</w:p>
      </w:tc>
    </w:tr>
    <w:tr w:rsidR="007E00FA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7E00FA" w:rsidRPr="00304489" w:rsidRDefault="007E00FA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7E00FA" w:rsidRPr="00304489" w:rsidRDefault="007E00FA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7E00FA" w:rsidRPr="00304489" w:rsidRDefault="007E00FA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Proceso-</w:t>
          </w:r>
          <w:proofErr w:type="spellStart"/>
          <w:r w:rsidRPr="00304489">
            <w:rPr>
              <w:rFonts w:asciiTheme="minorHAnsi" w:hAnsiTheme="minorHAnsi" w:cstheme="minorHAnsi"/>
              <w:sz w:val="18"/>
              <w:szCs w:val="18"/>
            </w:rPr>
            <w:t>Act</w:t>
          </w:r>
          <w:proofErr w:type="spellEnd"/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7E00FA" w:rsidRPr="00304489" w:rsidRDefault="007E00FA" w:rsidP="00B23B8E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DST-01</w:t>
          </w:r>
        </w:p>
      </w:tc>
    </w:tr>
    <w:tr w:rsidR="007E00FA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7E00FA" w:rsidRPr="00304489" w:rsidRDefault="007E00FA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7E00FA" w:rsidRPr="00304489" w:rsidRDefault="007E00FA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7E00FA" w:rsidRPr="00304489" w:rsidRDefault="007E00FA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Versión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7E00FA" w:rsidRPr="00304489" w:rsidRDefault="007E00FA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1.0</w:t>
          </w:r>
        </w:p>
      </w:tc>
    </w:tr>
    <w:tr w:rsidR="007E00FA" w:rsidRPr="00304489" w:rsidTr="001A2D01">
      <w:trPr>
        <w:trHeight w:val="263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7E00FA" w:rsidRPr="00304489" w:rsidRDefault="007E00FA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7E00FA" w:rsidRPr="00304489" w:rsidRDefault="007E00FA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7E00FA" w:rsidRPr="00304489" w:rsidRDefault="007E00FA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Fecha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7E00FA" w:rsidRPr="00304489" w:rsidRDefault="00637723" w:rsidP="00BC23A2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Jul</w:t>
          </w:r>
          <w:r w:rsidR="007E00FA" w:rsidRPr="00304489">
            <w:rPr>
              <w:rFonts w:asciiTheme="minorHAnsi" w:hAnsiTheme="minorHAnsi" w:cstheme="minorHAnsi"/>
              <w:sz w:val="18"/>
              <w:szCs w:val="18"/>
            </w:rPr>
            <w:t>-201</w:t>
          </w:r>
          <w:r w:rsidR="007E00FA">
            <w:rPr>
              <w:rFonts w:asciiTheme="minorHAnsi" w:hAnsiTheme="minorHAnsi" w:cstheme="minorHAnsi"/>
              <w:sz w:val="18"/>
              <w:szCs w:val="18"/>
            </w:rPr>
            <w:t>1</w:t>
          </w:r>
        </w:p>
      </w:tc>
    </w:tr>
    <w:tr w:rsidR="007E00FA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7E00FA" w:rsidRPr="00304489" w:rsidRDefault="007E00FA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sz w:val="18"/>
            <w:szCs w:val="18"/>
            <w:lang w:eastAsia="es-MX"/>
          </w:rPr>
          <w:alias w:val="Palabras clave"/>
          <w:tag w:val=""/>
          <w:id w:val="239295286"/>
          <w:placeholder>
            <w:docPart w:val="5416D4DC1FA9497AA414D9B8909D7A5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7E00FA" w:rsidRPr="00304489" w:rsidRDefault="007E00FA" w:rsidP="00695C4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  <w:t>Gestión de Trámites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7E00FA" w:rsidRPr="00304489" w:rsidRDefault="007E00FA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N/A</w:t>
          </w:r>
        </w:p>
      </w:tc>
    </w:tr>
    <w:tr w:rsidR="007E00FA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7E00FA" w:rsidRPr="00304489" w:rsidRDefault="007E00FA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b/>
            <w:sz w:val="18"/>
            <w:szCs w:val="18"/>
            <w:lang w:eastAsia="es-MX"/>
          </w:rPr>
          <w:alias w:val="Título"/>
          <w:tag w:val=""/>
          <w:id w:val="892459864"/>
          <w:placeholder>
            <w:docPart w:val="26BA8F3A01DC4DE3AA1E8D7737890A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7E00FA" w:rsidRDefault="007E00FA" w:rsidP="002977C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b/>
                  <w:sz w:val="18"/>
                  <w:szCs w:val="18"/>
                  <w:lang w:eastAsia="es-MX"/>
                </w:rPr>
                <w:t>Especificación de Caso de Uso de Negocio: DSTCUN-03 Seguimiento Trámite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7E00FA" w:rsidRPr="00304489" w:rsidRDefault="007E00FA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DSTCUN</w:t>
          </w:r>
        </w:p>
      </w:tc>
    </w:tr>
  </w:tbl>
  <w:p w:rsidR="007E00FA" w:rsidRDefault="007E00F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0FA" w:rsidRDefault="007E00F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CFE0546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F6DEA"/>
    <w:multiLevelType w:val="hybridMultilevel"/>
    <w:tmpl w:val="D054C3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135857"/>
    <w:multiLevelType w:val="hybridMultilevel"/>
    <w:tmpl w:val="706E89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A4E11"/>
    <w:multiLevelType w:val="hybridMultilevel"/>
    <w:tmpl w:val="1CF44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37872"/>
    <w:multiLevelType w:val="hybridMultilevel"/>
    <w:tmpl w:val="D952D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6B6871"/>
    <w:multiLevelType w:val="multilevel"/>
    <w:tmpl w:val="2B1298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083E6D01"/>
    <w:multiLevelType w:val="hybridMultilevel"/>
    <w:tmpl w:val="26B662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BD6BCE"/>
    <w:multiLevelType w:val="multilevel"/>
    <w:tmpl w:val="BEE05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044228D"/>
    <w:multiLevelType w:val="multilevel"/>
    <w:tmpl w:val="86ACE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12EF1F57"/>
    <w:multiLevelType w:val="hybridMultilevel"/>
    <w:tmpl w:val="E90AAEA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8D719A8"/>
    <w:multiLevelType w:val="multilevel"/>
    <w:tmpl w:val="8304C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60" w:hanging="60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1B931169"/>
    <w:multiLevelType w:val="multilevel"/>
    <w:tmpl w:val="BEE05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>
    <w:nsid w:val="1C657B72"/>
    <w:multiLevelType w:val="multilevel"/>
    <w:tmpl w:val="46127268"/>
    <w:lvl w:ilvl="0">
      <w:start w:val="1"/>
      <w:numFmt w:val="decimal"/>
      <w:lvlText w:val="%1"/>
      <w:lvlJc w:val="left"/>
      <w:pPr>
        <w:ind w:left="495" w:hanging="495"/>
      </w:pPr>
    </w:lvl>
    <w:lvl w:ilvl="1">
      <w:start w:val="1"/>
      <w:numFmt w:val="decimal"/>
      <w:lvlText w:val="%1.%2"/>
      <w:lvlJc w:val="left"/>
      <w:pPr>
        <w:ind w:left="1035" w:hanging="495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340" w:hanging="720"/>
      </w:pPr>
    </w:lvl>
    <w:lvl w:ilvl="4">
      <w:start w:val="1"/>
      <w:numFmt w:val="decimal"/>
      <w:lvlText w:val="%1.%2.%3.%4.%5"/>
      <w:lvlJc w:val="left"/>
      <w:pPr>
        <w:ind w:left="3240" w:hanging="1080"/>
      </w:pPr>
    </w:lvl>
    <w:lvl w:ilvl="5">
      <w:start w:val="1"/>
      <w:numFmt w:val="decimal"/>
      <w:lvlText w:val="%1.%2.%3.%4.%5.%6"/>
      <w:lvlJc w:val="left"/>
      <w:pPr>
        <w:ind w:left="3780" w:hanging="1080"/>
      </w:pPr>
    </w:lvl>
    <w:lvl w:ilvl="6">
      <w:start w:val="1"/>
      <w:numFmt w:val="decimal"/>
      <w:lvlText w:val="%1.%2.%3.%4.%5.%6.%7"/>
      <w:lvlJc w:val="left"/>
      <w:pPr>
        <w:ind w:left="4680" w:hanging="1440"/>
      </w:pPr>
    </w:lvl>
    <w:lvl w:ilvl="7">
      <w:start w:val="1"/>
      <w:numFmt w:val="decimal"/>
      <w:lvlText w:val="%1.%2.%3.%4.%5.%6.%7.%8"/>
      <w:lvlJc w:val="left"/>
      <w:pPr>
        <w:ind w:left="5220" w:hanging="1440"/>
      </w:pPr>
    </w:lvl>
    <w:lvl w:ilvl="8">
      <w:start w:val="1"/>
      <w:numFmt w:val="decimal"/>
      <w:lvlText w:val="%1.%2.%3.%4.%5.%6.%7.%8.%9"/>
      <w:lvlJc w:val="left"/>
      <w:pPr>
        <w:ind w:left="6120" w:hanging="1800"/>
      </w:pPr>
    </w:lvl>
  </w:abstractNum>
  <w:abstractNum w:abstractNumId="13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E2093D"/>
    <w:multiLevelType w:val="multilevel"/>
    <w:tmpl w:val="8304C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60" w:hanging="60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279A7C61"/>
    <w:multiLevelType w:val="hybridMultilevel"/>
    <w:tmpl w:val="7AE8A3E0"/>
    <w:lvl w:ilvl="0" w:tplc="0E7048E2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5D3DB4"/>
    <w:multiLevelType w:val="hybridMultilevel"/>
    <w:tmpl w:val="1D42D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264DC6"/>
    <w:multiLevelType w:val="hybridMultilevel"/>
    <w:tmpl w:val="BB8EAC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613B60"/>
    <w:multiLevelType w:val="hybridMultilevel"/>
    <w:tmpl w:val="75780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8163FE"/>
    <w:multiLevelType w:val="multilevel"/>
    <w:tmpl w:val="BEE05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>
    <w:nsid w:val="2C1A1C4C"/>
    <w:multiLevelType w:val="multilevel"/>
    <w:tmpl w:val="8304C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60" w:hanging="60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3317292E"/>
    <w:multiLevelType w:val="hybridMultilevel"/>
    <w:tmpl w:val="E414801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DB5784"/>
    <w:multiLevelType w:val="hybridMultilevel"/>
    <w:tmpl w:val="44AC10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804251"/>
    <w:multiLevelType w:val="multilevel"/>
    <w:tmpl w:val="2B1298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41342E78"/>
    <w:multiLevelType w:val="multilevel"/>
    <w:tmpl w:val="86ACE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41D6677B"/>
    <w:multiLevelType w:val="hybridMultilevel"/>
    <w:tmpl w:val="B9E40E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A23851"/>
    <w:multiLevelType w:val="multilevel"/>
    <w:tmpl w:val="2B1298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4B775085"/>
    <w:multiLevelType w:val="hybridMultilevel"/>
    <w:tmpl w:val="4EFA35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67347A"/>
    <w:multiLevelType w:val="hybridMultilevel"/>
    <w:tmpl w:val="E4D419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FB42A9"/>
    <w:multiLevelType w:val="multilevel"/>
    <w:tmpl w:val="BEE05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0">
    <w:nsid w:val="56A13891"/>
    <w:multiLevelType w:val="multilevel"/>
    <w:tmpl w:val="86ACE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>
    <w:nsid w:val="57407C60"/>
    <w:multiLevelType w:val="hybridMultilevel"/>
    <w:tmpl w:val="A768BFAE"/>
    <w:lvl w:ilvl="0" w:tplc="080A0001">
      <w:start w:val="1"/>
      <w:numFmt w:val="bullet"/>
      <w:lvlText w:val=""/>
      <w:lvlJc w:val="left"/>
      <w:pPr>
        <w:ind w:left="13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32">
    <w:nsid w:val="57D41862"/>
    <w:multiLevelType w:val="multilevel"/>
    <w:tmpl w:val="BEE05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>
    <w:nsid w:val="59F307FA"/>
    <w:multiLevelType w:val="hybridMultilevel"/>
    <w:tmpl w:val="408492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A06338"/>
    <w:multiLevelType w:val="multilevel"/>
    <w:tmpl w:val="3116A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5">
    <w:nsid w:val="5B9A7EAB"/>
    <w:multiLevelType w:val="multilevel"/>
    <w:tmpl w:val="8304C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60" w:hanging="60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>
    <w:nsid w:val="5CEE66A3"/>
    <w:multiLevelType w:val="hybridMultilevel"/>
    <w:tmpl w:val="129AF6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F623F1"/>
    <w:multiLevelType w:val="hybridMultilevel"/>
    <w:tmpl w:val="A7E22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E956E4"/>
    <w:multiLevelType w:val="hybridMultilevel"/>
    <w:tmpl w:val="4D400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8B21F9"/>
    <w:multiLevelType w:val="hybridMultilevel"/>
    <w:tmpl w:val="B0425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565F69"/>
    <w:multiLevelType w:val="multilevel"/>
    <w:tmpl w:val="86ACE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>
    <w:nsid w:val="692C782C"/>
    <w:multiLevelType w:val="multilevel"/>
    <w:tmpl w:val="BE94C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42">
    <w:nsid w:val="6EED3AFE"/>
    <w:multiLevelType w:val="hybridMultilevel"/>
    <w:tmpl w:val="1EB20B80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43">
    <w:nsid w:val="77357D8F"/>
    <w:multiLevelType w:val="multilevel"/>
    <w:tmpl w:val="8304C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60" w:hanging="60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>
    <w:nsid w:val="78A80E8D"/>
    <w:multiLevelType w:val="multilevel"/>
    <w:tmpl w:val="D2267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960" w:hanging="60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>
    <w:nsid w:val="7CAE0418"/>
    <w:multiLevelType w:val="multilevel"/>
    <w:tmpl w:val="7334201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40"/>
  </w:num>
  <w:num w:numId="8">
    <w:abstractNumId w:val="24"/>
  </w:num>
  <w:num w:numId="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0"/>
  </w:num>
  <w:num w:numId="13">
    <w:abstractNumId w:val="32"/>
  </w:num>
  <w:num w:numId="14">
    <w:abstractNumId w:val="7"/>
  </w:num>
  <w:num w:numId="15">
    <w:abstractNumId w:val="29"/>
  </w:num>
  <w:num w:numId="16">
    <w:abstractNumId w:val="2"/>
  </w:num>
  <w:num w:numId="17">
    <w:abstractNumId w:val="14"/>
  </w:num>
  <w:num w:numId="18">
    <w:abstractNumId w:val="9"/>
  </w:num>
  <w:num w:numId="19">
    <w:abstractNumId w:val="33"/>
  </w:num>
  <w:num w:numId="20">
    <w:abstractNumId w:val="21"/>
  </w:num>
  <w:num w:numId="21">
    <w:abstractNumId w:val="34"/>
  </w:num>
  <w:num w:numId="22">
    <w:abstractNumId w:val="37"/>
  </w:num>
  <w:num w:numId="23">
    <w:abstractNumId w:val="19"/>
  </w:num>
  <w:num w:numId="24">
    <w:abstractNumId w:val="11"/>
  </w:num>
  <w:num w:numId="25">
    <w:abstractNumId w:val="27"/>
  </w:num>
  <w:num w:numId="26">
    <w:abstractNumId w:val="43"/>
  </w:num>
  <w:num w:numId="27">
    <w:abstractNumId w:val="15"/>
  </w:num>
  <w:num w:numId="28">
    <w:abstractNumId w:val="35"/>
  </w:num>
  <w:num w:numId="29">
    <w:abstractNumId w:val="1"/>
  </w:num>
  <w:num w:numId="30">
    <w:abstractNumId w:val="28"/>
  </w:num>
  <w:num w:numId="31">
    <w:abstractNumId w:val="5"/>
  </w:num>
  <w:num w:numId="32">
    <w:abstractNumId w:val="26"/>
  </w:num>
  <w:num w:numId="33">
    <w:abstractNumId w:val="23"/>
  </w:num>
  <w:num w:numId="34">
    <w:abstractNumId w:val="20"/>
  </w:num>
  <w:num w:numId="35">
    <w:abstractNumId w:val="10"/>
  </w:num>
  <w:num w:numId="36">
    <w:abstractNumId w:val="44"/>
  </w:num>
  <w:num w:numId="37">
    <w:abstractNumId w:val="0"/>
  </w:num>
  <w:num w:numId="38">
    <w:abstractNumId w:val="22"/>
  </w:num>
  <w:num w:numId="39">
    <w:abstractNumId w:val="16"/>
  </w:num>
  <w:num w:numId="40">
    <w:abstractNumId w:val="36"/>
  </w:num>
  <w:num w:numId="41">
    <w:abstractNumId w:val="25"/>
  </w:num>
  <w:num w:numId="42">
    <w:abstractNumId w:val="42"/>
  </w:num>
  <w:num w:numId="43">
    <w:abstractNumId w:val="39"/>
  </w:num>
  <w:num w:numId="44">
    <w:abstractNumId w:val="31"/>
  </w:num>
  <w:num w:numId="45">
    <w:abstractNumId w:val="0"/>
  </w:num>
  <w:num w:numId="46">
    <w:abstractNumId w:val="38"/>
  </w:num>
  <w:num w:numId="47">
    <w:abstractNumId w:val="17"/>
  </w:num>
  <w:num w:numId="4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8A"/>
    <w:rsid w:val="00000AA0"/>
    <w:rsid w:val="00000E7A"/>
    <w:rsid w:val="00005385"/>
    <w:rsid w:val="000140E9"/>
    <w:rsid w:val="000157FB"/>
    <w:rsid w:val="00020AD7"/>
    <w:rsid w:val="000268DC"/>
    <w:rsid w:val="00027B5F"/>
    <w:rsid w:val="00030199"/>
    <w:rsid w:val="00030E16"/>
    <w:rsid w:val="000310C1"/>
    <w:rsid w:val="00033E06"/>
    <w:rsid w:val="00034BB7"/>
    <w:rsid w:val="00036925"/>
    <w:rsid w:val="0004119B"/>
    <w:rsid w:val="00042485"/>
    <w:rsid w:val="000446F8"/>
    <w:rsid w:val="00045A14"/>
    <w:rsid w:val="000501A2"/>
    <w:rsid w:val="00051056"/>
    <w:rsid w:val="0005145B"/>
    <w:rsid w:val="0005183B"/>
    <w:rsid w:val="00052316"/>
    <w:rsid w:val="00052FCC"/>
    <w:rsid w:val="0005407E"/>
    <w:rsid w:val="0005449C"/>
    <w:rsid w:val="00054696"/>
    <w:rsid w:val="00055F8D"/>
    <w:rsid w:val="000561A7"/>
    <w:rsid w:val="00057D8B"/>
    <w:rsid w:val="00057E15"/>
    <w:rsid w:val="0006005C"/>
    <w:rsid w:val="00061A51"/>
    <w:rsid w:val="00063979"/>
    <w:rsid w:val="00065DC4"/>
    <w:rsid w:val="00070522"/>
    <w:rsid w:val="00072831"/>
    <w:rsid w:val="00072FA1"/>
    <w:rsid w:val="00083CD7"/>
    <w:rsid w:val="000862C9"/>
    <w:rsid w:val="0009477A"/>
    <w:rsid w:val="00095411"/>
    <w:rsid w:val="00095EEA"/>
    <w:rsid w:val="000A1C24"/>
    <w:rsid w:val="000A2D1B"/>
    <w:rsid w:val="000A3AC6"/>
    <w:rsid w:val="000A3E5E"/>
    <w:rsid w:val="000A41A9"/>
    <w:rsid w:val="000A4BCA"/>
    <w:rsid w:val="000B1247"/>
    <w:rsid w:val="000B2FBF"/>
    <w:rsid w:val="000B3004"/>
    <w:rsid w:val="000B4D06"/>
    <w:rsid w:val="000B4E32"/>
    <w:rsid w:val="000B5223"/>
    <w:rsid w:val="000B7CFD"/>
    <w:rsid w:val="000C1A7E"/>
    <w:rsid w:val="000C3B0F"/>
    <w:rsid w:val="000C48C6"/>
    <w:rsid w:val="000C59BC"/>
    <w:rsid w:val="000C5E7F"/>
    <w:rsid w:val="000D2B8B"/>
    <w:rsid w:val="000D7CAA"/>
    <w:rsid w:val="000E0F8E"/>
    <w:rsid w:val="000E13AA"/>
    <w:rsid w:val="000E2EBE"/>
    <w:rsid w:val="000E508A"/>
    <w:rsid w:val="000E5C5F"/>
    <w:rsid w:val="000E6C5E"/>
    <w:rsid w:val="000E6D86"/>
    <w:rsid w:val="000F3623"/>
    <w:rsid w:val="00101080"/>
    <w:rsid w:val="00101DA8"/>
    <w:rsid w:val="0010308E"/>
    <w:rsid w:val="00103CFC"/>
    <w:rsid w:val="00105209"/>
    <w:rsid w:val="001068BC"/>
    <w:rsid w:val="0010793D"/>
    <w:rsid w:val="00111C63"/>
    <w:rsid w:val="00112293"/>
    <w:rsid w:val="0011364C"/>
    <w:rsid w:val="00120F5C"/>
    <w:rsid w:val="00121222"/>
    <w:rsid w:val="00124262"/>
    <w:rsid w:val="00125D81"/>
    <w:rsid w:val="001308E4"/>
    <w:rsid w:val="001312EE"/>
    <w:rsid w:val="0013670B"/>
    <w:rsid w:val="00137673"/>
    <w:rsid w:val="001406ED"/>
    <w:rsid w:val="001421F1"/>
    <w:rsid w:val="001441F7"/>
    <w:rsid w:val="00146324"/>
    <w:rsid w:val="001508CC"/>
    <w:rsid w:val="001516D0"/>
    <w:rsid w:val="0015338F"/>
    <w:rsid w:val="00156173"/>
    <w:rsid w:val="00160F5B"/>
    <w:rsid w:val="00161C2A"/>
    <w:rsid w:val="001623F1"/>
    <w:rsid w:val="00162426"/>
    <w:rsid w:val="001638D7"/>
    <w:rsid w:val="001648F6"/>
    <w:rsid w:val="00167AC3"/>
    <w:rsid w:val="001711C6"/>
    <w:rsid w:val="001731B3"/>
    <w:rsid w:val="00176116"/>
    <w:rsid w:val="001761AB"/>
    <w:rsid w:val="0017652C"/>
    <w:rsid w:val="0017752D"/>
    <w:rsid w:val="00177C0F"/>
    <w:rsid w:val="00177DE5"/>
    <w:rsid w:val="00180976"/>
    <w:rsid w:val="00182468"/>
    <w:rsid w:val="00183AD9"/>
    <w:rsid w:val="00184EF1"/>
    <w:rsid w:val="00184FFE"/>
    <w:rsid w:val="00195BDC"/>
    <w:rsid w:val="001976B4"/>
    <w:rsid w:val="001A2BD7"/>
    <w:rsid w:val="001A2D01"/>
    <w:rsid w:val="001A38FC"/>
    <w:rsid w:val="001A5BB9"/>
    <w:rsid w:val="001A61E5"/>
    <w:rsid w:val="001A681B"/>
    <w:rsid w:val="001A7F4D"/>
    <w:rsid w:val="001B3C61"/>
    <w:rsid w:val="001B469F"/>
    <w:rsid w:val="001B7934"/>
    <w:rsid w:val="001C2AF5"/>
    <w:rsid w:val="001C2E1D"/>
    <w:rsid w:val="001C3A95"/>
    <w:rsid w:val="001C4945"/>
    <w:rsid w:val="001C563F"/>
    <w:rsid w:val="001D0434"/>
    <w:rsid w:val="001D0DB4"/>
    <w:rsid w:val="001D585D"/>
    <w:rsid w:val="001E0DAB"/>
    <w:rsid w:val="001E1DB7"/>
    <w:rsid w:val="001E1E0F"/>
    <w:rsid w:val="001E20CA"/>
    <w:rsid w:val="001E21E6"/>
    <w:rsid w:val="001E2249"/>
    <w:rsid w:val="001E27A0"/>
    <w:rsid w:val="001E3FB4"/>
    <w:rsid w:val="001E7742"/>
    <w:rsid w:val="001F18D4"/>
    <w:rsid w:val="001F2E48"/>
    <w:rsid w:val="001F6724"/>
    <w:rsid w:val="001F67CE"/>
    <w:rsid w:val="00200CBD"/>
    <w:rsid w:val="002063FA"/>
    <w:rsid w:val="00213D19"/>
    <w:rsid w:val="002140AE"/>
    <w:rsid w:val="00214273"/>
    <w:rsid w:val="00221428"/>
    <w:rsid w:val="0023308E"/>
    <w:rsid w:val="002355A7"/>
    <w:rsid w:val="002372F7"/>
    <w:rsid w:val="00240D03"/>
    <w:rsid w:val="00242003"/>
    <w:rsid w:val="00242B29"/>
    <w:rsid w:val="00242E47"/>
    <w:rsid w:val="0024507A"/>
    <w:rsid w:val="0024611B"/>
    <w:rsid w:val="002504DF"/>
    <w:rsid w:val="00250B82"/>
    <w:rsid w:val="00251AC5"/>
    <w:rsid w:val="00251CE1"/>
    <w:rsid w:val="00251E9B"/>
    <w:rsid w:val="0025560C"/>
    <w:rsid w:val="00255693"/>
    <w:rsid w:val="00261100"/>
    <w:rsid w:val="002647C7"/>
    <w:rsid w:val="002656E6"/>
    <w:rsid w:val="00267E23"/>
    <w:rsid w:val="00271A81"/>
    <w:rsid w:val="00271C0C"/>
    <w:rsid w:val="00273DF7"/>
    <w:rsid w:val="00274F8D"/>
    <w:rsid w:val="00275198"/>
    <w:rsid w:val="002802BB"/>
    <w:rsid w:val="00282E79"/>
    <w:rsid w:val="002857CC"/>
    <w:rsid w:val="00286C2E"/>
    <w:rsid w:val="00286E3C"/>
    <w:rsid w:val="00291AA6"/>
    <w:rsid w:val="00291AF0"/>
    <w:rsid w:val="002946E9"/>
    <w:rsid w:val="002977C5"/>
    <w:rsid w:val="002A1C87"/>
    <w:rsid w:val="002A7215"/>
    <w:rsid w:val="002B007D"/>
    <w:rsid w:val="002B0427"/>
    <w:rsid w:val="002B407A"/>
    <w:rsid w:val="002B7149"/>
    <w:rsid w:val="002C3226"/>
    <w:rsid w:val="002C323D"/>
    <w:rsid w:val="002C44F1"/>
    <w:rsid w:val="002C68DB"/>
    <w:rsid w:val="002C73B9"/>
    <w:rsid w:val="002D0FD5"/>
    <w:rsid w:val="002D4032"/>
    <w:rsid w:val="002D72A5"/>
    <w:rsid w:val="002E13A4"/>
    <w:rsid w:val="002E2B13"/>
    <w:rsid w:val="002E487C"/>
    <w:rsid w:val="002E56BA"/>
    <w:rsid w:val="002E6C18"/>
    <w:rsid w:val="002F07BD"/>
    <w:rsid w:val="002F08D4"/>
    <w:rsid w:val="002F340B"/>
    <w:rsid w:val="002F5744"/>
    <w:rsid w:val="002F689C"/>
    <w:rsid w:val="003013FB"/>
    <w:rsid w:val="0030185A"/>
    <w:rsid w:val="00302610"/>
    <w:rsid w:val="00304489"/>
    <w:rsid w:val="00307DA6"/>
    <w:rsid w:val="00313431"/>
    <w:rsid w:val="00313CD2"/>
    <w:rsid w:val="003142E7"/>
    <w:rsid w:val="003158BE"/>
    <w:rsid w:val="003202FB"/>
    <w:rsid w:val="0032076C"/>
    <w:rsid w:val="00320937"/>
    <w:rsid w:val="00320E54"/>
    <w:rsid w:val="00321AA6"/>
    <w:rsid w:val="00322F5C"/>
    <w:rsid w:val="00330709"/>
    <w:rsid w:val="00333AAF"/>
    <w:rsid w:val="003346A9"/>
    <w:rsid w:val="003360C5"/>
    <w:rsid w:val="00337A29"/>
    <w:rsid w:val="00337EAB"/>
    <w:rsid w:val="00340077"/>
    <w:rsid w:val="00340700"/>
    <w:rsid w:val="00341594"/>
    <w:rsid w:val="00356C49"/>
    <w:rsid w:val="00356D42"/>
    <w:rsid w:val="00360208"/>
    <w:rsid w:val="003615F9"/>
    <w:rsid w:val="00364BCC"/>
    <w:rsid w:val="00365B17"/>
    <w:rsid w:val="00370D12"/>
    <w:rsid w:val="00371284"/>
    <w:rsid w:val="003714A2"/>
    <w:rsid w:val="003725C0"/>
    <w:rsid w:val="00373B41"/>
    <w:rsid w:val="00373BA6"/>
    <w:rsid w:val="00373D63"/>
    <w:rsid w:val="0037418B"/>
    <w:rsid w:val="00374967"/>
    <w:rsid w:val="003753A8"/>
    <w:rsid w:val="00375A92"/>
    <w:rsid w:val="00375AC9"/>
    <w:rsid w:val="0037649E"/>
    <w:rsid w:val="00376F6A"/>
    <w:rsid w:val="003804CB"/>
    <w:rsid w:val="0038229B"/>
    <w:rsid w:val="00384B3E"/>
    <w:rsid w:val="00386BFD"/>
    <w:rsid w:val="0038743A"/>
    <w:rsid w:val="00390595"/>
    <w:rsid w:val="00393AFE"/>
    <w:rsid w:val="00396D72"/>
    <w:rsid w:val="00396E1F"/>
    <w:rsid w:val="003A1856"/>
    <w:rsid w:val="003A42A8"/>
    <w:rsid w:val="003A7FE5"/>
    <w:rsid w:val="003B4F86"/>
    <w:rsid w:val="003B589B"/>
    <w:rsid w:val="003B69D4"/>
    <w:rsid w:val="003B6C9F"/>
    <w:rsid w:val="003B709E"/>
    <w:rsid w:val="003B70DB"/>
    <w:rsid w:val="003B7680"/>
    <w:rsid w:val="003C071E"/>
    <w:rsid w:val="003C19C4"/>
    <w:rsid w:val="003C1C18"/>
    <w:rsid w:val="003C25AE"/>
    <w:rsid w:val="003C4BC9"/>
    <w:rsid w:val="003C608C"/>
    <w:rsid w:val="003D08E2"/>
    <w:rsid w:val="003D0994"/>
    <w:rsid w:val="003D1B9E"/>
    <w:rsid w:val="003D20A1"/>
    <w:rsid w:val="003D2DDE"/>
    <w:rsid w:val="003D3D84"/>
    <w:rsid w:val="003D7FDB"/>
    <w:rsid w:val="003E38E1"/>
    <w:rsid w:val="003F0303"/>
    <w:rsid w:val="003F2D0A"/>
    <w:rsid w:val="003F7A01"/>
    <w:rsid w:val="003F7D73"/>
    <w:rsid w:val="00403B1A"/>
    <w:rsid w:val="004046FF"/>
    <w:rsid w:val="00405044"/>
    <w:rsid w:val="004052B8"/>
    <w:rsid w:val="00407A12"/>
    <w:rsid w:val="00412325"/>
    <w:rsid w:val="004154B8"/>
    <w:rsid w:val="004155FF"/>
    <w:rsid w:val="0041612A"/>
    <w:rsid w:val="00421E9E"/>
    <w:rsid w:val="00424A42"/>
    <w:rsid w:val="00427316"/>
    <w:rsid w:val="004321D6"/>
    <w:rsid w:val="00432B7B"/>
    <w:rsid w:val="00434103"/>
    <w:rsid w:val="004360C5"/>
    <w:rsid w:val="004377F5"/>
    <w:rsid w:val="0044349B"/>
    <w:rsid w:val="004468DB"/>
    <w:rsid w:val="00451C35"/>
    <w:rsid w:val="00452E28"/>
    <w:rsid w:val="00455BB0"/>
    <w:rsid w:val="00455E1F"/>
    <w:rsid w:val="00461791"/>
    <w:rsid w:val="0046218C"/>
    <w:rsid w:val="00462728"/>
    <w:rsid w:val="00463CDD"/>
    <w:rsid w:val="00465AE4"/>
    <w:rsid w:val="00471CA9"/>
    <w:rsid w:val="00474BAB"/>
    <w:rsid w:val="00475BA0"/>
    <w:rsid w:val="004764F4"/>
    <w:rsid w:val="004779C0"/>
    <w:rsid w:val="0048106A"/>
    <w:rsid w:val="0048491C"/>
    <w:rsid w:val="00486B68"/>
    <w:rsid w:val="0049107C"/>
    <w:rsid w:val="00494268"/>
    <w:rsid w:val="00495FC9"/>
    <w:rsid w:val="00497618"/>
    <w:rsid w:val="004A0F2A"/>
    <w:rsid w:val="004A141B"/>
    <w:rsid w:val="004A2370"/>
    <w:rsid w:val="004A3CC9"/>
    <w:rsid w:val="004A4804"/>
    <w:rsid w:val="004A765C"/>
    <w:rsid w:val="004B310E"/>
    <w:rsid w:val="004B51BE"/>
    <w:rsid w:val="004B57D0"/>
    <w:rsid w:val="004B5903"/>
    <w:rsid w:val="004B74C9"/>
    <w:rsid w:val="004B7FCC"/>
    <w:rsid w:val="004C0760"/>
    <w:rsid w:val="004C07FF"/>
    <w:rsid w:val="004C0D91"/>
    <w:rsid w:val="004C4D3A"/>
    <w:rsid w:val="004C5ADA"/>
    <w:rsid w:val="004C7B37"/>
    <w:rsid w:val="004D2CD0"/>
    <w:rsid w:val="004D3A6B"/>
    <w:rsid w:val="004D3F7F"/>
    <w:rsid w:val="004D5B44"/>
    <w:rsid w:val="004D615A"/>
    <w:rsid w:val="004D6586"/>
    <w:rsid w:val="004E1A3C"/>
    <w:rsid w:val="004E52D7"/>
    <w:rsid w:val="004E60A3"/>
    <w:rsid w:val="004E6A2B"/>
    <w:rsid w:val="004E72A0"/>
    <w:rsid w:val="004E7914"/>
    <w:rsid w:val="004F2E61"/>
    <w:rsid w:val="004F45EE"/>
    <w:rsid w:val="00503C47"/>
    <w:rsid w:val="00505AD5"/>
    <w:rsid w:val="005061C7"/>
    <w:rsid w:val="00510B80"/>
    <w:rsid w:val="00515FA8"/>
    <w:rsid w:val="005167A8"/>
    <w:rsid w:val="0051731C"/>
    <w:rsid w:val="005178C0"/>
    <w:rsid w:val="0052168A"/>
    <w:rsid w:val="00527D09"/>
    <w:rsid w:val="005308BC"/>
    <w:rsid w:val="0053548C"/>
    <w:rsid w:val="005359B1"/>
    <w:rsid w:val="00536430"/>
    <w:rsid w:val="0053645C"/>
    <w:rsid w:val="005409FB"/>
    <w:rsid w:val="005420AD"/>
    <w:rsid w:val="0054286C"/>
    <w:rsid w:val="005428BD"/>
    <w:rsid w:val="005503EC"/>
    <w:rsid w:val="00550734"/>
    <w:rsid w:val="00550A75"/>
    <w:rsid w:val="00552535"/>
    <w:rsid w:val="0055558E"/>
    <w:rsid w:val="00560338"/>
    <w:rsid w:val="00560CB2"/>
    <w:rsid w:val="0056204D"/>
    <w:rsid w:val="00564334"/>
    <w:rsid w:val="00567BF4"/>
    <w:rsid w:val="00570486"/>
    <w:rsid w:val="005706DE"/>
    <w:rsid w:val="00571651"/>
    <w:rsid w:val="00573FB8"/>
    <w:rsid w:val="00574306"/>
    <w:rsid w:val="00574A92"/>
    <w:rsid w:val="005759A8"/>
    <w:rsid w:val="00576828"/>
    <w:rsid w:val="005826CE"/>
    <w:rsid w:val="00583F69"/>
    <w:rsid w:val="00584629"/>
    <w:rsid w:val="00585498"/>
    <w:rsid w:val="00586990"/>
    <w:rsid w:val="0058748D"/>
    <w:rsid w:val="00590680"/>
    <w:rsid w:val="005910A1"/>
    <w:rsid w:val="00591ED7"/>
    <w:rsid w:val="0059290A"/>
    <w:rsid w:val="005958E3"/>
    <w:rsid w:val="00596698"/>
    <w:rsid w:val="005A0215"/>
    <w:rsid w:val="005A07B5"/>
    <w:rsid w:val="005A209A"/>
    <w:rsid w:val="005A49FF"/>
    <w:rsid w:val="005B0648"/>
    <w:rsid w:val="005B319D"/>
    <w:rsid w:val="005B7566"/>
    <w:rsid w:val="005C0B31"/>
    <w:rsid w:val="005C1677"/>
    <w:rsid w:val="005C5B65"/>
    <w:rsid w:val="005D0057"/>
    <w:rsid w:val="005D1049"/>
    <w:rsid w:val="005D4902"/>
    <w:rsid w:val="005D6478"/>
    <w:rsid w:val="005D7D74"/>
    <w:rsid w:val="005E18AE"/>
    <w:rsid w:val="005E3993"/>
    <w:rsid w:val="005E3A51"/>
    <w:rsid w:val="005E5656"/>
    <w:rsid w:val="005E68B4"/>
    <w:rsid w:val="005F188A"/>
    <w:rsid w:val="005F2711"/>
    <w:rsid w:val="005F3529"/>
    <w:rsid w:val="005F5BAD"/>
    <w:rsid w:val="005F66A1"/>
    <w:rsid w:val="005F6A48"/>
    <w:rsid w:val="00602115"/>
    <w:rsid w:val="006067AB"/>
    <w:rsid w:val="00606A2E"/>
    <w:rsid w:val="00614836"/>
    <w:rsid w:val="00620C60"/>
    <w:rsid w:val="00622518"/>
    <w:rsid w:val="00624154"/>
    <w:rsid w:val="00624A60"/>
    <w:rsid w:val="00624FE2"/>
    <w:rsid w:val="00627C74"/>
    <w:rsid w:val="00633736"/>
    <w:rsid w:val="00635491"/>
    <w:rsid w:val="00635D12"/>
    <w:rsid w:val="00636BDF"/>
    <w:rsid w:val="00637723"/>
    <w:rsid w:val="00641B29"/>
    <w:rsid w:val="0064372B"/>
    <w:rsid w:val="00644E56"/>
    <w:rsid w:val="0064635B"/>
    <w:rsid w:val="00651E77"/>
    <w:rsid w:val="00652869"/>
    <w:rsid w:val="00653E1A"/>
    <w:rsid w:val="00654BF7"/>
    <w:rsid w:val="00654E24"/>
    <w:rsid w:val="0065556F"/>
    <w:rsid w:val="00657854"/>
    <w:rsid w:val="00660174"/>
    <w:rsid w:val="006602FE"/>
    <w:rsid w:val="0066295F"/>
    <w:rsid w:val="0066422F"/>
    <w:rsid w:val="00664332"/>
    <w:rsid w:val="006657D7"/>
    <w:rsid w:val="0067149D"/>
    <w:rsid w:val="00672F38"/>
    <w:rsid w:val="00681862"/>
    <w:rsid w:val="006859F4"/>
    <w:rsid w:val="006875CF"/>
    <w:rsid w:val="00687B56"/>
    <w:rsid w:val="00695702"/>
    <w:rsid w:val="00695C45"/>
    <w:rsid w:val="00696DEA"/>
    <w:rsid w:val="00696F8A"/>
    <w:rsid w:val="006A1B6A"/>
    <w:rsid w:val="006A25EC"/>
    <w:rsid w:val="006A32BF"/>
    <w:rsid w:val="006A62D5"/>
    <w:rsid w:val="006A64BC"/>
    <w:rsid w:val="006A669A"/>
    <w:rsid w:val="006A79FE"/>
    <w:rsid w:val="006B078F"/>
    <w:rsid w:val="006B48F1"/>
    <w:rsid w:val="006B59A4"/>
    <w:rsid w:val="006C1530"/>
    <w:rsid w:val="006C34E7"/>
    <w:rsid w:val="006D3D8D"/>
    <w:rsid w:val="006D7BAA"/>
    <w:rsid w:val="006E30C6"/>
    <w:rsid w:val="006E5072"/>
    <w:rsid w:val="006F058E"/>
    <w:rsid w:val="006F0A0C"/>
    <w:rsid w:val="006F0C5F"/>
    <w:rsid w:val="006F0FCF"/>
    <w:rsid w:val="006F214E"/>
    <w:rsid w:val="006F4C45"/>
    <w:rsid w:val="006F5C29"/>
    <w:rsid w:val="006F605B"/>
    <w:rsid w:val="006F61A8"/>
    <w:rsid w:val="006F7043"/>
    <w:rsid w:val="00702515"/>
    <w:rsid w:val="00704062"/>
    <w:rsid w:val="00704D51"/>
    <w:rsid w:val="00712D88"/>
    <w:rsid w:val="00713087"/>
    <w:rsid w:val="00716742"/>
    <w:rsid w:val="0072012E"/>
    <w:rsid w:val="007231E5"/>
    <w:rsid w:val="007239D0"/>
    <w:rsid w:val="007262D1"/>
    <w:rsid w:val="007332D5"/>
    <w:rsid w:val="0073570A"/>
    <w:rsid w:val="00736075"/>
    <w:rsid w:val="007363A8"/>
    <w:rsid w:val="00736C04"/>
    <w:rsid w:val="00742C70"/>
    <w:rsid w:val="00743E23"/>
    <w:rsid w:val="00744DCD"/>
    <w:rsid w:val="00744FC4"/>
    <w:rsid w:val="00745471"/>
    <w:rsid w:val="00746204"/>
    <w:rsid w:val="00746573"/>
    <w:rsid w:val="00746D57"/>
    <w:rsid w:val="0075089B"/>
    <w:rsid w:val="0075211A"/>
    <w:rsid w:val="007534C9"/>
    <w:rsid w:val="00756722"/>
    <w:rsid w:val="00761E2C"/>
    <w:rsid w:val="00765C6D"/>
    <w:rsid w:val="00766542"/>
    <w:rsid w:val="00767325"/>
    <w:rsid w:val="00774794"/>
    <w:rsid w:val="0077597F"/>
    <w:rsid w:val="007764E1"/>
    <w:rsid w:val="00786F9B"/>
    <w:rsid w:val="00791F69"/>
    <w:rsid w:val="007933B3"/>
    <w:rsid w:val="007956CD"/>
    <w:rsid w:val="007A13FB"/>
    <w:rsid w:val="007A4CD2"/>
    <w:rsid w:val="007A51AE"/>
    <w:rsid w:val="007A6870"/>
    <w:rsid w:val="007B01B4"/>
    <w:rsid w:val="007B08BB"/>
    <w:rsid w:val="007B186D"/>
    <w:rsid w:val="007B5440"/>
    <w:rsid w:val="007B6CE2"/>
    <w:rsid w:val="007C1116"/>
    <w:rsid w:val="007C44D5"/>
    <w:rsid w:val="007C5EFD"/>
    <w:rsid w:val="007C7AE8"/>
    <w:rsid w:val="007D1674"/>
    <w:rsid w:val="007D26BD"/>
    <w:rsid w:val="007D46BC"/>
    <w:rsid w:val="007E00FA"/>
    <w:rsid w:val="007E1088"/>
    <w:rsid w:val="007E4BA1"/>
    <w:rsid w:val="007E7EF9"/>
    <w:rsid w:val="007F2377"/>
    <w:rsid w:val="0080130F"/>
    <w:rsid w:val="0080179B"/>
    <w:rsid w:val="00802E48"/>
    <w:rsid w:val="00803B76"/>
    <w:rsid w:val="00805C3F"/>
    <w:rsid w:val="008075E4"/>
    <w:rsid w:val="008121E6"/>
    <w:rsid w:val="008149F1"/>
    <w:rsid w:val="008160B9"/>
    <w:rsid w:val="00821DA6"/>
    <w:rsid w:val="008233E3"/>
    <w:rsid w:val="00823E53"/>
    <w:rsid w:val="00825576"/>
    <w:rsid w:val="0083028A"/>
    <w:rsid w:val="008307C6"/>
    <w:rsid w:val="0083089F"/>
    <w:rsid w:val="00830C7D"/>
    <w:rsid w:val="008312CF"/>
    <w:rsid w:val="00832221"/>
    <w:rsid w:val="00835E7A"/>
    <w:rsid w:val="00836786"/>
    <w:rsid w:val="008408AE"/>
    <w:rsid w:val="0084251C"/>
    <w:rsid w:val="00842819"/>
    <w:rsid w:val="00842AD4"/>
    <w:rsid w:val="00842D94"/>
    <w:rsid w:val="008509EB"/>
    <w:rsid w:val="008510C2"/>
    <w:rsid w:val="008510D8"/>
    <w:rsid w:val="008511CF"/>
    <w:rsid w:val="00853BCE"/>
    <w:rsid w:val="00857349"/>
    <w:rsid w:val="0085779E"/>
    <w:rsid w:val="00860740"/>
    <w:rsid w:val="00861416"/>
    <w:rsid w:val="00876EEE"/>
    <w:rsid w:val="00877845"/>
    <w:rsid w:val="008811C5"/>
    <w:rsid w:val="00884ADA"/>
    <w:rsid w:val="00884BB1"/>
    <w:rsid w:val="008858AA"/>
    <w:rsid w:val="008903A7"/>
    <w:rsid w:val="00890CE1"/>
    <w:rsid w:val="00894E4E"/>
    <w:rsid w:val="008951AB"/>
    <w:rsid w:val="00895349"/>
    <w:rsid w:val="008A3E3A"/>
    <w:rsid w:val="008B0996"/>
    <w:rsid w:val="008B0AA0"/>
    <w:rsid w:val="008B2FBF"/>
    <w:rsid w:val="008B4094"/>
    <w:rsid w:val="008B4978"/>
    <w:rsid w:val="008B533C"/>
    <w:rsid w:val="008B6335"/>
    <w:rsid w:val="008B6464"/>
    <w:rsid w:val="008C0787"/>
    <w:rsid w:val="008C540F"/>
    <w:rsid w:val="008C5A4B"/>
    <w:rsid w:val="008C71CC"/>
    <w:rsid w:val="008C751E"/>
    <w:rsid w:val="008C77EE"/>
    <w:rsid w:val="008C7F84"/>
    <w:rsid w:val="008D0A56"/>
    <w:rsid w:val="008D1576"/>
    <w:rsid w:val="008D2031"/>
    <w:rsid w:val="008D3226"/>
    <w:rsid w:val="008D431D"/>
    <w:rsid w:val="008D47BE"/>
    <w:rsid w:val="008D5128"/>
    <w:rsid w:val="008D5816"/>
    <w:rsid w:val="008D5E3B"/>
    <w:rsid w:val="008E12DE"/>
    <w:rsid w:val="008E4AA1"/>
    <w:rsid w:val="008F0231"/>
    <w:rsid w:val="008F2210"/>
    <w:rsid w:val="008F2B68"/>
    <w:rsid w:val="008F365A"/>
    <w:rsid w:val="008F455B"/>
    <w:rsid w:val="008F4FF3"/>
    <w:rsid w:val="008F5B59"/>
    <w:rsid w:val="008F624A"/>
    <w:rsid w:val="008F76FD"/>
    <w:rsid w:val="00901ACF"/>
    <w:rsid w:val="0090381F"/>
    <w:rsid w:val="0090569A"/>
    <w:rsid w:val="00906D49"/>
    <w:rsid w:val="009112C8"/>
    <w:rsid w:val="00913427"/>
    <w:rsid w:val="009147E3"/>
    <w:rsid w:val="00916167"/>
    <w:rsid w:val="00921050"/>
    <w:rsid w:val="00922B27"/>
    <w:rsid w:val="00924077"/>
    <w:rsid w:val="00924A1C"/>
    <w:rsid w:val="00927136"/>
    <w:rsid w:val="0093541B"/>
    <w:rsid w:val="00936466"/>
    <w:rsid w:val="00936E33"/>
    <w:rsid w:val="009412A9"/>
    <w:rsid w:val="009425C0"/>
    <w:rsid w:val="009441D0"/>
    <w:rsid w:val="00947157"/>
    <w:rsid w:val="00950468"/>
    <w:rsid w:val="00950C0C"/>
    <w:rsid w:val="00954A57"/>
    <w:rsid w:val="00955EC8"/>
    <w:rsid w:val="00956A07"/>
    <w:rsid w:val="00956C58"/>
    <w:rsid w:val="00956E6F"/>
    <w:rsid w:val="00960753"/>
    <w:rsid w:val="0096104F"/>
    <w:rsid w:val="00961163"/>
    <w:rsid w:val="0096382E"/>
    <w:rsid w:val="00964542"/>
    <w:rsid w:val="00965213"/>
    <w:rsid w:val="009660B4"/>
    <w:rsid w:val="00966813"/>
    <w:rsid w:val="00971133"/>
    <w:rsid w:val="00980FB0"/>
    <w:rsid w:val="00981693"/>
    <w:rsid w:val="00982085"/>
    <w:rsid w:val="00982934"/>
    <w:rsid w:val="00984112"/>
    <w:rsid w:val="00984951"/>
    <w:rsid w:val="0098651F"/>
    <w:rsid w:val="009867ED"/>
    <w:rsid w:val="00990164"/>
    <w:rsid w:val="009954C7"/>
    <w:rsid w:val="00995CA2"/>
    <w:rsid w:val="009968A5"/>
    <w:rsid w:val="009A0907"/>
    <w:rsid w:val="009A0CC8"/>
    <w:rsid w:val="009A1A4B"/>
    <w:rsid w:val="009A2BD8"/>
    <w:rsid w:val="009A39B5"/>
    <w:rsid w:val="009A6EC1"/>
    <w:rsid w:val="009B3F9C"/>
    <w:rsid w:val="009B45E2"/>
    <w:rsid w:val="009B7A4C"/>
    <w:rsid w:val="009C0A56"/>
    <w:rsid w:val="009C21F0"/>
    <w:rsid w:val="009C47C1"/>
    <w:rsid w:val="009C4E4D"/>
    <w:rsid w:val="009C5D36"/>
    <w:rsid w:val="009C7C64"/>
    <w:rsid w:val="009D318E"/>
    <w:rsid w:val="009D434B"/>
    <w:rsid w:val="009D58A1"/>
    <w:rsid w:val="009D6451"/>
    <w:rsid w:val="009E0A44"/>
    <w:rsid w:val="009E1857"/>
    <w:rsid w:val="009E27FF"/>
    <w:rsid w:val="009E3C95"/>
    <w:rsid w:val="009E5756"/>
    <w:rsid w:val="009E5DDD"/>
    <w:rsid w:val="009F08C1"/>
    <w:rsid w:val="009F0EA1"/>
    <w:rsid w:val="009F1C1D"/>
    <w:rsid w:val="009F2093"/>
    <w:rsid w:val="009F40C9"/>
    <w:rsid w:val="009F5FEA"/>
    <w:rsid w:val="009F6A17"/>
    <w:rsid w:val="00A00841"/>
    <w:rsid w:val="00A00A36"/>
    <w:rsid w:val="00A05A19"/>
    <w:rsid w:val="00A10E37"/>
    <w:rsid w:val="00A143D0"/>
    <w:rsid w:val="00A1518F"/>
    <w:rsid w:val="00A1602F"/>
    <w:rsid w:val="00A16F23"/>
    <w:rsid w:val="00A22736"/>
    <w:rsid w:val="00A2273A"/>
    <w:rsid w:val="00A23184"/>
    <w:rsid w:val="00A23BD7"/>
    <w:rsid w:val="00A27137"/>
    <w:rsid w:val="00A30E96"/>
    <w:rsid w:val="00A32E99"/>
    <w:rsid w:val="00A360AF"/>
    <w:rsid w:val="00A3729E"/>
    <w:rsid w:val="00A40300"/>
    <w:rsid w:val="00A42B3F"/>
    <w:rsid w:val="00A430CC"/>
    <w:rsid w:val="00A44065"/>
    <w:rsid w:val="00A47918"/>
    <w:rsid w:val="00A5119E"/>
    <w:rsid w:val="00A51FA6"/>
    <w:rsid w:val="00A5228A"/>
    <w:rsid w:val="00A57F4D"/>
    <w:rsid w:val="00A60AE5"/>
    <w:rsid w:val="00A64B36"/>
    <w:rsid w:val="00A66080"/>
    <w:rsid w:val="00A6689D"/>
    <w:rsid w:val="00A70863"/>
    <w:rsid w:val="00A74EEA"/>
    <w:rsid w:val="00A839DC"/>
    <w:rsid w:val="00A87AE6"/>
    <w:rsid w:val="00A97324"/>
    <w:rsid w:val="00AA1B47"/>
    <w:rsid w:val="00AA3DB3"/>
    <w:rsid w:val="00AA4315"/>
    <w:rsid w:val="00AA63A2"/>
    <w:rsid w:val="00AA6C16"/>
    <w:rsid w:val="00AB08ED"/>
    <w:rsid w:val="00AB27A8"/>
    <w:rsid w:val="00AB334D"/>
    <w:rsid w:val="00AB5CE9"/>
    <w:rsid w:val="00AB7AFC"/>
    <w:rsid w:val="00AC0A67"/>
    <w:rsid w:val="00AC0DF5"/>
    <w:rsid w:val="00AC31F8"/>
    <w:rsid w:val="00AC380E"/>
    <w:rsid w:val="00AC607E"/>
    <w:rsid w:val="00AD1648"/>
    <w:rsid w:val="00AD4814"/>
    <w:rsid w:val="00AD58A7"/>
    <w:rsid w:val="00AD6CFC"/>
    <w:rsid w:val="00AE045D"/>
    <w:rsid w:val="00AE1FC9"/>
    <w:rsid w:val="00AE3B0F"/>
    <w:rsid w:val="00AE47D2"/>
    <w:rsid w:val="00AE4F0C"/>
    <w:rsid w:val="00AE6B76"/>
    <w:rsid w:val="00AF1544"/>
    <w:rsid w:val="00AF1D05"/>
    <w:rsid w:val="00AF1EC5"/>
    <w:rsid w:val="00AF3966"/>
    <w:rsid w:val="00AF7FD1"/>
    <w:rsid w:val="00B00396"/>
    <w:rsid w:val="00B0087D"/>
    <w:rsid w:val="00B012EC"/>
    <w:rsid w:val="00B10B22"/>
    <w:rsid w:val="00B10EEA"/>
    <w:rsid w:val="00B10FA2"/>
    <w:rsid w:val="00B2043C"/>
    <w:rsid w:val="00B2059D"/>
    <w:rsid w:val="00B22321"/>
    <w:rsid w:val="00B227E5"/>
    <w:rsid w:val="00B23B8E"/>
    <w:rsid w:val="00B25D54"/>
    <w:rsid w:val="00B2611F"/>
    <w:rsid w:val="00B301F6"/>
    <w:rsid w:val="00B3573C"/>
    <w:rsid w:val="00B35D49"/>
    <w:rsid w:val="00B404EF"/>
    <w:rsid w:val="00B41C94"/>
    <w:rsid w:val="00B43BDA"/>
    <w:rsid w:val="00B4772D"/>
    <w:rsid w:val="00B51048"/>
    <w:rsid w:val="00B56BF2"/>
    <w:rsid w:val="00B57438"/>
    <w:rsid w:val="00B57E14"/>
    <w:rsid w:val="00B64C2F"/>
    <w:rsid w:val="00B65D35"/>
    <w:rsid w:val="00B662FF"/>
    <w:rsid w:val="00B678D9"/>
    <w:rsid w:val="00B711AC"/>
    <w:rsid w:val="00B71D7D"/>
    <w:rsid w:val="00B74B2E"/>
    <w:rsid w:val="00B751C1"/>
    <w:rsid w:val="00B76315"/>
    <w:rsid w:val="00B76551"/>
    <w:rsid w:val="00B80EDE"/>
    <w:rsid w:val="00B82DA4"/>
    <w:rsid w:val="00B90525"/>
    <w:rsid w:val="00B94B9F"/>
    <w:rsid w:val="00B97CB7"/>
    <w:rsid w:val="00BA19A7"/>
    <w:rsid w:val="00BA3B16"/>
    <w:rsid w:val="00BA4733"/>
    <w:rsid w:val="00BA6C07"/>
    <w:rsid w:val="00BB3A47"/>
    <w:rsid w:val="00BB4C8C"/>
    <w:rsid w:val="00BB57F4"/>
    <w:rsid w:val="00BB6113"/>
    <w:rsid w:val="00BB7078"/>
    <w:rsid w:val="00BC1662"/>
    <w:rsid w:val="00BC23A2"/>
    <w:rsid w:val="00BC5261"/>
    <w:rsid w:val="00BD2E2D"/>
    <w:rsid w:val="00BD39D7"/>
    <w:rsid w:val="00BD673E"/>
    <w:rsid w:val="00BD7ECB"/>
    <w:rsid w:val="00BE1917"/>
    <w:rsid w:val="00BE2571"/>
    <w:rsid w:val="00BE2AB6"/>
    <w:rsid w:val="00BE2FE6"/>
    <w:rsid w:val="00BE4673"/>
    <w:rsid w:val="00BE6B94"/>
    <w:rsid w:val="00BE6FBD"/>
    <w:rsid w:val="00BE7202"/>
    <w:rsid w:val="00BE777E"/>
    <w:rsid w:val="00BF62E8"/>
    <w:rsid w:val="00BF6C58"/>
    <w:rsid w:val="00C002FB"/>
    <w:rsid w:val="00C03AF9"/>
    <w:rsid w:val="00C06224"/>
    <w:rsid w:val="00C07BC6"/>
    <w:rsid w:val="00C1371A"/>
    <w:rsid w:val="00C13F85"/>
    <w:rsid w:val="00C16648"/>
    <w:rsid w:val="00C22B51"/>
    <w:rsid w:val="00C23DC5"/>
    <w:rsid w:val="00C3071C"/>
    <w:rsid w:val="00C30A90"/>
    <w:rsid w:val="00C32DCA"/>
    <w:rsid w:val="00C32EE8"/>
    <w:rsid w:val="00C41627"/>
    <w:rsid w:val="00C42ECB"/>
    <w:rsid w:val="00C462B1"/>
    <w:rsid w:val="00C46C8B"/>
    <w:rsid w:val="00C50BF4"/>
    <w:rsid w:val="00C5173D"/>
    <w:rsid w:val="00C53072"/>
    <w:rsid w:val="00C531F2"/>
    <w:rsid w:val="00C53B38"/>
    <w:rsid w:val="00C5752B"/>
    <w:rsid w:val="00C57997"/>
    <w:rsid w:val="00C62886"/>
    <w:rsid w:val="00C65E93"/>
    <w:rsid w:val="00C703F6"/>
    <w:rsid w:val="00C72265"/>
    <w:rsid w:val="00C72C57"/>
    <w:rsid w:val="00C74770"/>
    <w:rsid w:val="00C75543"/>
    <w:rsid w:val="00C761F4"/>
    <w:rsid w:val="00C76B53"/>
    <w:rsid w:val="00C77DD2"/>
    <w:rsid w:val="00C804D7"/>
    <w:rsid w:val="00C8072F"/>
    <w:rsid w:val="00C80B07"/>
    <w:rsid w:val="00C81BDF"/>
    <w:rsid w:val="00C81D43"/>
    <w:rsid w:val="00C83F1A"/>
    <w:rsid w:val="00C85AC7"/>
    <w:rsid w:val="00C87E10"/>
    <w:rsid w:val="00C9027A"/>
    <w:rsid w:val="00C91310"/>
    <w:rsid w:val="00C91BEA"/>
    <w:rsid w:val="00C92910"/>
    <w:rsid w:val="00CA33E0"/>
    <w:rsid w:val="00CA7226"/>
    <w:rsid w:val="00CB3C0E"/>
    <w:rsid w:val="00CC3DFC"/>
    <w:rsid w:val="00CC5C65"/>
    <w:rsid w:val="00CD01E8"/>
    <w:rsid w:val="00CD1E27"/>
    <w:rsid w:val="00CD5BBD"/>
    <w:rsid w:val="00CE2BC1"/>
    <w:rsid w:val="00CE35B0"/>
    <w:rsid w:val="00CE3A64"/>
    <w:rsid w:val="00CE5BAD"/>
    <w:rsid w:val="00CE7C31"/>
    <w:rsid w:val="00CF0C48"/>
    <w:rsid w:val="00CF2083"/>
    <w:rsid w:val="00CF2577"/>
    <w:rsid w:val="00CF2761"/>
    <w:rsid w:val="00CF3942"/>
    <w:rsid w:val="00CF406D"/>
    <w:rsid w:val="00CF75EC"/>
    <w:rsid w:val="00CF7E29"/>
    <w:rsid w:val="00D01AC9"/>
    <w:rsid w:val="00D01ACA"/>
    <w:rsid w:val="00D0339F"/>
    <w:rsid w:val="00D049B5"/>
    <w:rsid w:val="00D0622F"/>
    <w:rsid w:val="00D066BC"/>
    <w:rsid w:val="00D114EC"/>
    <w:rsid w:val="00D117BE"/>
    <w:rsid w:val="00D122AB"/>
    <w:rsid w:val="00D1385D"/>
    <w:rsid w:val="00D13A65"/>
    <w:rsid w:val="00D1610D"/>
    <w:rsid w:val="00D16C17"/>
    <w:rsid w:val="00D17324"/>
    <w:rsid w:val="00D17C4E"/>
    <w:rsid w:val="00D20751"/>
    <w:rsid w:val="00D22A23"/>
    <w:rsid w:val="00D24E09"/>
    <w:rsid w:val="00D24E39"/>
    <w:rsid w:val="00D25D5F"/>
    <w:rsid w:val="00D26819"/>
    <w:rsid w:val="00D27719"/>
    <w:rsid w:val="00D32755"/>
    <w:rsid w:val="00D349C0"/>
    <w:rsid w:val="00D3644C"/>
    <w:rsid w:val="00D416A6"/>
    <w:rsid w:val="00D42384"/>
    <w:rsid w:val="00D4333B"/>
    <w:rsid w:val="00D440C1"/>
    <w:rsid w:val="00D46B93"/>
    <w:rsid w:val="00D53E0F"/>
    <w:rsid w:val="00D54C9A"/>
    <w:rsid w:val="00D569D8"/>
    <w:rsid w:val="00D57AD7"/>
    <w:rsid w:val="00D616EC"/>
    <w:rsid w:val="00D625D9"/>
    <w:rsid w:val="00D6692C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80187"/>
    <w:rsid w:val="00D80DEF"/>
    <w:rsid w:val="00D813AA"/>
    <w:rsid w:val="00D81B7B"/>
    <w:rsid w:val="00D82339"/>
    <w:rsid w:val="00D826B0"/>
    <w:rsid w:val="00D84622"/>
    <w:rsid w:val="00D85019"/>
    <w:rsid w:val="00D8614B"/>
    <w:rsid w:val="00D902DA"/>
    <w:rsid w:val="00D9052F"/>
    <w:rsid w:val="00D90A81"/>
    <w:rsid w:val="00D910A8"/>
    <w:rsid w:val="00D93585"/>
    <w:rsid w:val="00D936C8"/>
    <w:rsid w:val="00D9608B"/>
    <w:rsid w:val="00DB006F"/>
    <w:rsid w:val="00DB225F"/>
    <w:rsid w:val="00DB4C60"/>
    <w:rsid w:val="00DB5526"/>
    <w:rsid w:val="00DC02AB"/>
    <w:rsid w:val="00DC1426"/>
    <w:rsid w:val="00DC1E40"/>
    <w:rsid w:val="00DC4494"/>
    <w:rsid w:val="00DD2C3E"/>
    <w:rsid w:val="00DD3499"/>
    <w:rsid w:val="00DD6528"/>
    <w:rsid w:val="00DD6DD0"/>
    <w:rsid w:val="00DD7380"/>
    <w:rsid w:val="00DE2822"/>
    <w:rsid w:val="00DE4E52"/>
    <w:rsid w:val="00DE664D"/>
    <w:rsid w:val="00DF2864"/>
    <w:rsid w:val="00DF2D04"/>
    <w:rsid w:val="00E0084C"/>
    <w:rsid w:val="00E02265"/>
    <w:rsid w:val="00E0339D"/>
    <w:rsid w:val="00E0346E"/>
    <w:rsid w:val="00E04F31"/>
    <w:rsid w:val="00E10972"/>
    <w:rsid w:val="00E12A98"/>
    <w:rsid w:val="00E2020E"/>
    <w:rsid w:val="00E20696"/>
    <w:rsid w:val="00E207CD"/>
    <w:rsid w:val="00E20C5F"/>
    <w:rsid w:val="00E20D31"/>
    <w:rsid w:val="00E2162B"/>
    <w:rsid w:val="00E23E5C"/>
    <w:rsid w:val="00E23E8B"/>
    <w:rsid w:val="00E25526"/>
    <w:rsid w:val="00E265DA"/>
    <w:rsid w:val="00E26A19"/>
    <w:rsid w:val="00E26D58"/>
    <w:rsid w:val="00E27443"/>
    <w:rsid w:val="00E30810"/>
    <w:rsid w:val="00E3088B"/>
    <w:rsid w:val="00E332ED"/>
    <w:rsid w:val="00E36166"/>
    <w:rsid w:val="00E4019A"/>
    <w:rsid w:val="00E431F3"/>
    <w:rsid w:val="00E503D7"/>
    <w:rsid w:val="00E5359F"/>
    <w:rsid w:val="00E54273"/>
    <w:rsid w:val="00E55D88"/>
    <w:rsid w:val="00E727EE"/>
    <w:rsid w:val="00E73C95"/>
    <w:rsid w:val="00E74267"/>
    <w:rsid w:val="00E83083"/>
    <w:rsid w:val="00E858D2"/>
    <w:rsid w:val="00E86105"/>
    <w:rsid w:val="00E86A1A"/>
    <w:rsid w:val="00E873D9"/>
    <w:rsid w:val="00E960DE"/>
    <w:rsid w:val="00E9793F"/>
    <w:rsid w:val="00EA0B6E"/>
    <w:rsid w:val="00EA0F5F"/>
    <w:rsid w:val="00EA4868"/>
    <w:rsid w:val="00EA664A"/>
    <w:rsid w:val="00EA74DD"/>
    <w:rsid w:val="00EB0590"/>
    <w:rsid w:val="00EB4CD5"/>
    <w:rsid w:val="00EB4F35"/>
    <w:rsid w:val="00EB68EE"/>
    <w:rsid w:val="00EB7E78"/>
    <w:rsid w:val="00EC21DC"/>
    <w:rsid w:val="00EC380B"/>
    <w:rsid w:val="00ED2EB2"/>
    <w:rsid w:val="00ED3E63"/>
    <w:rsid w:val="00EE13AA"/>
    <w:rsid w:val="00EE20BE"/>
    <w:rsid w:val="00EE2D3C"/>
    <w:rsid w:val="00EE30CF"/>
    <w:rsid w:val="00EE524B"/>
    <w:rsid w:val="00EE7316"/>
    <w:rsid w:val="00EE7994"/>
    <w:rsid w:val="00EF0235"/>
    <w:rsid w:val="00EF4F6A"/>
    <w:rsid w:val="00EF5895"/>
    <w:rsid w:val="00EF5F4B"/>
    <w:rsid w:val="00EF7371"/>
    <w:rsid w:val="00F01022"/>
    <w:rsid w:val="00F04EE1"/>
    <w:rsid w:val="00F0757A"/>
    <w:rsid w:val="00F10A9A"/>
    <w:rsid w:val="00F12B09"/>
    <w:rsid w:val="00F130D3"/>
    <w:rsid w:val="00F1651E"/>
    <w:rsid w:val="00F204E5"/>
    <w:rsid w:val="00F246C4"/>
    <w:rsid w:val="00F24D77"/>
    <w:rsid w:val="00F26D1B"/>
    <w:rsid w:val="00F307B6"/>
    <w:rsid w:val="00F34BBF"/>
    <w:rsid w:val="00F34DAE"/>
    <w:rsid w:val="00F360F4"/>
    <w:rsid w:val="00F4268A"/>
    <w:rsid w:val="00F51FC9"/>
    <w:rsid w:val="00F535C9"/>
    <w:rsid w:val="00F55AEA"/>
    <w:rsid w:val="00F55B3C"/>
    <w:rsid w:val="00F55CAB"/>
    <w:rsid w:val="00F60810"/>
    <w:rsid w:val="00F63C1E"/>
    <w:rsid w:val="00F645B9"/>
    <w:rsid w:val="00F657AA"/>
    <w:rsid w:val="00F6745C"/>
    <w:rsid w:val="00F73808"/>
    <w:rsid w:val="00F73ADE"/>
    <w:rsid w:val="00F75E39"/>
    <w:rsid w:val="00F7725F"/>
    <w:rsid w:val="00F77F62"/>
    <w:rsid w:val="00F800B5"/>
    <w:rsid w:val="00F81400"/>
    <w:rsid w:val="00F81707"/>
    <w:rsid w:val="00F81E4E"/>
    <w:rsid w:val="00F82F80"/>
    <w:rsid w:val="00F83619"/>
    <w:rsid w:val="00F836BF"/>
    <w:rsid w:val="00F85C40"/>
    <w:rsid w:val="00F85C7A"/>
    <w:rsid w:val="00F87208"/>
    <w:rsid w:val="00F903B3"/>
    <w:rsid w:val="00F916DE"/>
    <w:rsid w:val="00F91A84"/>
    <w:rsid w:val="00F95921"/>
    <w:rsid w:val="00FA03F8"/>
    <w:rsid w:val="00FA1DC5"/>
    <w:rsid w:val="00FA3B31"/>
    <w:rsid w:val="00FA784E"/>
    <w:rsid w:val="00FB1795"/>
    <w:rsid w:val="00FB390D"/>
    <w:rsid w:val="00FB3F94"/>
    <w:rsid w:val="00FB45CD"/>
    <w:rsid w:val="00FB5878"/>
    <w:rsid w:val="00FC1342"/>
    <w:rsid w:val="00FC16DC"/>
    <w:rsid w:val="00FC1D9B"/>
    <w:rsid w:val="00FC5955"/>
    <w:rsid w:val="00FC6C3F"/>
    <w:rsid w:val="00FC734A"/>
    <w:rsid w:val="00FC7AAE"/>
    <w:rsid w:val="00FD13EE"/>
    <w:rsid w:val="00FD4F4F"/>
    <w:rsid w:val="00FD61DF"/>
    <w:rsid w:val="00FE0E60"/>
    <w:rsid w:val="00FE14B7"/>
    <w:rsid w:val="00FE2601"/>
    <w:rsid w:val="00FE4072"/>
    <w:rsid w:val="00FE5D7B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B57438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</w:rPr>
  </w:style>
  <w:style w:type="paragraph" w:styleId="Ttulo2">
    <w:name w:val="heading 2"/>
    <w:basedOn w:val="Ttulo1"/>
    <w:next w:val="Normal"/>
    <w:autoRedefine/>
    <w:qFormat/>
    <w:rsid w:val="007C7AE8"/>
    <w:pPr>
      <w:numPr>
        <w:ilvl w:val="1"/>
      </w:numPr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EB68EE"/>
    <w:pPr>
      <w:numPr>
        <w:numId w:val="0"/>
      </w:numPr>
      <w:ind w:left="1022"/>
      <w:outlineLvl w:val="2"/>
    </w:pPr>
    <w:rPr>
      <w:b w:val="0"/>
      <w:lang w:val="es-ES"/>
    </w:r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EDSNombreActor">
    <w:name w:val="EDS_Nombre_Actor"/>
    <w:basedOn w:val="Fuentedeprrafopredeter"/>
    <w:rsid w:val="00BD673E"/>
    <w:rPr>
      <w:rFonts w:ascii="Arial" w:hAnsi="Arial"/>
      <w:sz w:val="16"/>
    </w:rPr>
  </w:style>
  <w:style w:type="paragraph" w:customStyle="1" w:styleId="EDSNumeroPaso4">
    <w:name w:val="EDS_Numero_Paso_4"/>
    <w:rsid w:val="00BD673E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styleId="Refdecomentario">
    <w:name w:val="annotation reference"/>
    <w:basedOn w:val="Fuentedeprrafopredeter"/>
    <w:rsid w:val="00D25D5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25D5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D25D5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25D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25D5F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B57438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</w:rPr>
  </w:style>
  <w:style w:type="paragraph" w:styleId="Ttulo2">
    <w:name w:val="heading 2"/>
    <w:basedOn w:val="Ttulo1"/>
    <w:next w:val="Normal"/>
    <w:autoRedefine/>
    <w:qFormat/>
    <w:rsid w:val="007C7AE8"/>
    <w:pPr>
      <w:numPr>
        <w:ilvl w:val="1"/>
      </w:numPr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EB68EE"/>
    <w:pPr>
      <w:numPr>
        <w:numId w:val="0"/>
      </w:numPr>
      <w:ind w:left="1022"/>
      <w:outlineLvl w:val="2"/>
    </w:pPr>
    <w:rPr>
      <w:b w:val="0"/>
      <w:lang w:val="es-ES"/>
    </w:r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EDSNombreActor">
    <w:name w:val="EDS_Nombre_Actor"/>
    <w:basedOn w:val="Fuentedeprrafopredeter"/>
    <w:rsid w:val="00BD673E"/>
    <w:rPr>
      <w:rFonts w:ascii="Arial" w:hAnsi="Arial"/>
      <w:sz w:val="16"/>
    </w:rPr>
  </w:style>
  <w:style w:type="paragraph" w:customStyle="1" w:styleId="EDSNumeroPaso4">
    <w:name w:val="EDS_Numero_Paso_4"/>
    <w:rsid w:val="00BD673E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styleId="Refdecomentario">
    <w:name w:val="annotation reference"/>
    <w:basedOn w:val="Fuentedeprrafopredeter"/>
    <w:rsid w:val="00D25D5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25D5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D25D5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25D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25D5F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MAAGTIC\Ejecuci&#243;n%20y%20Entrega\Administraci&#243;n%20del%20Desarrollo%20de%20Soluciones\Desarrollo%20de%20soluciones%20tecnol&#243;gicas\DST-1%20Identificar%20necesidades%20y%20especificar%20requerimientos\Plantillas\5_7_2_DSTCU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CF9D51A6E44336807FDC4780A36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31B2B-17E7-415C-B804-2AC34B14AA05}"/>
      </w:docPartPr>
      <w:docPartBody>
        <w:p w:rsidR="00C567B9" w:rsidRDefault="005F3E45">
          <w:pPr>
            <w:pStyle w:val="30CF9D51A6E44336807FDC4780A36640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A39D4BE3EAB64B1FB98EAF09A3C77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69E65-F25D-4053-8322-5AC700C48104}"/>
      </w:docPartPr>
      <w:docPartBody>
        <w:p w:rsidR="00C567B9" w:rsidRDefault="005F3E45">
          <w:pPr>
            <w:pStyle w:val="A39D4BE3EAB64B1FB98EAF09A3C7719D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8D5DC016A17D43898C528669DCF01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0E817-BB68-40CB-9112-E8F044F6FC21}"/>
      </w:docPartPr>
      <w:docPartBody>
        <w:p w:rsidR="00C567B9" w:rsidRDefault="005F3E45">
          <w:pPr>
            <w:pStyle w:val="8D5DC016A17D43898C528669DCF018A8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7848575876984D2798E24EE4CD06E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937E0-C903-4AE5-A3C9-1750E1D0D62F}"/>
      </w:docPartPr>
      <w:docPartBody>
        <w:p w:rsidR="00C567B9" w:rsidRDefault="005F3E45">
          <w:pPr>
            <w:pStyle w:val="7848575876984D2798E24EE4CD06E1EF"/>
          </w:pPr>
          <w:r w:rsidRPr="00CE7F50">
            <w:rPr>
              <w:rStyle w:val="Textodelmarcadordeposicin"/>
            </w:rPr>
            <w:t>[Compañía]</w:t>
          </w:r>
        </w:p>
      </w:docPartBody>
    </w:docPart>
    <w:docPart>
      <w:docPartPr>
        <w:name w:val="6CEFF4DB0AE149A9B340B19B5C793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183FA-F78F-4D91-BEBA-0AF552306F49}"/>
      </w:docPartPr>
      <w:docPartBody>
        <w:p w:rsidR="00C567B9" w:rsidRDefault="005F3E45">
          <w:pPr>
            <w:pStyle w:val="6CEFF4DB0AE149A9B340B19B5C7933B7"/>
          </w:pPr>
          <w:r w:rsidRPr="00CE7F50">
            <w:rPr>
              <w:rStyle w:val="Textodelmarcadordeposicin"/>
            </w:rPr>
            <w:t>[Administrador]</w:t>
          </w:r>
        </w:p>
      </w:docPartBody>
    </w:docPart>
    <w:docPart>
      <w:docPartPr>
        <w:name w:val="0DF629E46AB54884AA0CF8341CE09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0CE4D-3827-42CE-90BB-0AB0132F8038}"/>
      </w:docPartPr>
      <w:docPartBody>
        <w:p w:rsidR="00C567B9" w:rsidRDefault="005F3E45">
          <w:pPr>
            <w:pStyle w:val="0DF629E46AB54884AA0CF8341CE091D8"/>
          </w:pPr>
          <w:r w:rsidRPr="00CE7F50">
            <w:rPr>
              <w:rStyle w:val="Textodelmarcadordeposicin"/>
            </w:rPr>
            <w:t>[Asunto]</w:t>
          </w:r>
        </w:p>
      </w:docPartBody>
    </w:docPart>
    <w:docPart>
      <w:docPartPr>
        <w:name w:val="5416D4DC1FA9497AA414D9B8909D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7E277-9A41-4A73-B531-DDF512031DC3}"/>
      </w:docPartPr>
      <w:docPartBody>
        <w:p w:rsidR="00C567B9" w:rsidRDefault="005F3E45">
          <w:pPr>
            <w:pStyle w:val="5416D4DC1FA9497AA414D9B8909D7A58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26BA8F3A01DC4DE3AA1E8D7737890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EE83C-7FA1-416A-9562-C26785701E85}"/>
      </w:docPartPr>
      <w:docPartBody>
        <w:p w:rsidR="00C567B9" w:rsidRDefault="005F3E45">
          <w:pPr>
            <w:pStyle w:val="26BA8F3A01DC4DE3AA1E8D7737890A2B"/>
          </w:pPr>
          <w:r w:rsidRPr="00CE7F50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45"/>
    <w:rsid w:val="00091B6E"/>
    <w:rsid w:val="000A5837"/>
    <w:rsid w:val="000E45D4"/>
    <w:rsid w:val="001074A9"/>
    <w:rsid w:val="00123D8A"/>
    <w:rsid w:val="00155514"/>
    <w:rsid w:val="00163BCF"/>
    <w:rsid w:val="001A7E7E"/>
    <w:rsid w:val="001F7549"/>
    <w:rsid w:val="00231870"/>
    <w:rsid w:val="00271059"/>
    <w:rsid w:val="003353AE"/>
    <w:rsid w:val="003E0A78"/>
    <w:rsid w:val="0044771E"/>
    <w:rsid w:val="00575D25"/>
    <w:rsid w:val="00593D5B"/>
    <w:rsid w:val="005F3E45"/>
    <w:rsid w:val="00644220"/>
    <w:rsid w:val="006C7359"/>
    <w:rsid w:val="006D4414"/>
    <w:rsid w:val="00712013"/>
    <w:rsid w:val="007C2EBF"/>
    <w:rsid w:val="00811A46"/>
    <w:rsid w:val="00813B05"/>
    <w:rsid w:val="008C49CF"/>
    <w:rsid w:val="008F63D3"/>
    <w:rsid w:val="00A30210"/>
    <w:rsid w:val="00A62A25"/>
    <w:rsid w:val="00A7106C"/>
    <w:rsid w:val="00AE120D"/>
    <w:rsid w:val="00C01D9B"/>
    <w:rsid w:val="00C33366"/>
    <w:rsid w:val="00C567B9"/>
    <w:rsid w:val="00D011BE"/>
    <w:rsid w:val="00D2798A"/>
    <w:rsid w:val="00DA4F87"/>
    <w:rsid w:val="00E21A0F"/>
    <w:rsid w:val="00E3601D"/>
    <w:rsid w:val="00F201A7"/>
    <w:rsid w:val="00F2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C1B3A-BBA7-4D7C-974B-83E1B4735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5_7_2_DSTCUN</Template>
  <TotalTime>1438</TotalTime>
  <Pages>6</Pages>
  <Words>1102</Words>
  <Characters>6063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Negocio: DSTCUN-03 Seguimiento Trámite</vt:lpstr>
      <vt:lpstr>&lt;Nombre del Proyecto&gt;</vt:lpstr>
    </vt:vector>
  </TitlesOfParts>
  <Manager>OFICIALÍA MAYOR</Manager>
  <Company>SECRETARÍA DE COMUNICACIONES Y TRANSPORTES</Company>
  <LinksUpToDate>false</LinksUpToDate>
  <CharactersWithSpaces>7151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Negocio: DSTCUN-03 Seguimiento Trámite</dc:title>
  <dc:subject>UNIDAD DE TECNOLOGIAS DE INFORMACIÓN Y COMUNICACIONES</dc:subject>
  <dc:creator>admin</dc:creator>
  <cp:keywords>Gestión de Trámites</cp:keywords>
  <cp:lastModifiedBy>Alejandra Alba Lobera</cp:lastModifiedBy>
  <cp:revision>93</cp:revision>
  <cp:lastPrinted>2012-03-20T16:33:00Z</cp:lastPrinted>
  <dcterms:created xsi:type="dcterms:W3CDTF">2012-02-23T20:07:00Z</dcterms:created>
  <dcterms:modified xsi:type="dcterms:W3CDTF">2013-07-30T23:21:00Z</dcterms:modified>
</cp:coreProperties>
</file>