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25F76ED4C9194F279B4233B0B341A22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1C2302" w:rsidRPr="00266AC9" w:rsidRDefault="00855C2F" w:rsidP="007267E7">
          <w:pPr>
            <w:pStyle w:val="Ttulo"/>
            <w:jc w:val="right"/>
            <w:rPr>
              <w:lang w:val="es-ES"/>
            </w:rPr>
          </w:pPr>
          <w:r>
            <w:rPr>
              <w:rFonts w:cs="Arial"/>
              <w:lang w:val="es-ES"/>
            </w:rPr>
            <w:t>Gestión de Trámites</w:t>
          </w:r>
        </w:p>
      </w:sdtContent>
    </w:sdt>
    <w:sdt>
      <w:sdtPr>
        <w:alias w:val="Título"/>
        <w:tag w:val=""/>
        <w:id w:val="-1430656894"/>
        <w:placeholder>
          <w:docPart w:val="F560C843893E4CA0B140E2109E849A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C2302" w:rsidRPr="00266AC9" w:rsidRDefault="001C2302" w:rsidP="007267E7">
          <w:pPr>
            <w:pStyle w:val="Ttulo"/>
            <w:jc w:val="right"/>
          </w:pPr>
          <w:r w:rsidRPr="00266AC9">
            <w:t xml:space="preserve">Especificación de Caso de Uso de Negocio: </w:t>
          </w:r>
          <w:r w:rsidR="001D3320">
            <w:t xml:space="preserve">DSTCUN-02 </w:t>
          </w:r>
          <w:r w:rsidR="00144F16">
            <w:t>Re</w:t>
          </w:r>
          <w:r w:rsidR="001D3320">
            <w:t>gistrar</w:t>
          </w:r>
          <w:r w:rsidRPr="00266AC9">
            <w:t xml:space="preserve"> Pago</w:t>
          </w:r>
        </w:p>
      </w:sdtContent>
    </w:sdt>
    <w:p w:rsidR="001C2302" w:rsidRPr="00266AC9" w:rsidRDefault="00E70DBF" w:rsidP="007267E7">
      <w:pPr>
        <w:pStyle w:val="Ttulo"/>
        <w:jc w:val="right"/>
      </w:pPr>
      <w:r>
        <w:t>Versión 1.</w:t>
      </w:r>
      <w:r w:rsidR="00C23E68">
        <w:t>5</w:t>
      </w:r>
    </w:p>
    <w:p w:rsidR="001C2302" w:rsidRPr="00266AC9" w:rsidRDefault="00E70DBF" w:rsidP="007267E7">
      <w:pPr>
        <w:pStyle w:val="Ttulo"/>
        <w:jc w:val="right"/>
      </w:pPr>
      <w:r>
        <w:t>2</w:t>
      </w:r>
      <w:r w:rsidR="0019688C">
        <w:t>8/07</w:t>
      </w:r>
      <w:r>
        <w:t>/2011</w:t>
      </w:r>
    </w:p>
    <w:p w:rsidR="00DE664D" w:rsidRPr="00266AC9" w:rsidRDefault="00DE664D">
      <w:pPr>
        <w:pStyle w:val="Paragraph1"/>
        <w:spacing w:before="0"/>
        <w:rPr>
          <w:rFonts w:cs="Arial"/>
          <w:sz w:val="18"/>
          <w:szCs w:val="18"/>
        </w:rPr>
      </w:pPr>
    </w:p>
    <w:p w:rsidR="00DE664D" w:rsidRPr="00266AC9" w:rsidRDefault="00DE664D" w:rsidP="00B61F47">
      <w:pPr>
        <w:pStyle w:val="InfoBlue"/>
        <w:sectPr w:rsidR="00DE664D" w:rsidRPr="00266AC9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266AC9" w:rsidRDefault="009A6EC1" w:rsidP="009A1A4B">
      <w:pPr>
        <w:pStyle w:val="Subttulo"/>
        <w:spacing w:after="240"/>
        <w:jc w:val="center"/>
        <w:rPr>
          <w:rFonts w:ascii="Arial" w:hAnsi="Arial" w:cs="Arial"/>
          <w:sz w:val="18"/>
          <w:szCs w:val="18"/>
        </w:rPr>
      </w:pPr>
      <w:r w:rsidRPr="00266AC9">
        <w:rPr>
          <w:rFonts w:ascii="Arial" w:hAnsi="Arial" w:cs="Arial"/>
          <w:sz w:val="18"/>
          <w:szCs w:val="18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1524"/>
        <w:gridCol w:w="3723"/>
        <w:gridCol w:w="2830"/>
      </w:tblGrid>
      <w:tr w:rsidR="0083028A" w:rsidRPr="00266AC9" w:rsidTr="00855C2F">
        <w:trPr>
          <w:trHeight w:val="23"/>
          <w:tblHeader/>
        </w:trPr>
        <w:tc>
          <w:tcPr>
            <w:tcW w:w="856" w:type="pct"/>
            <w:shd w:val="solid" w:color="76923C" w:themeColor="accent3" w:themeShade="BF" w:fill="92D050"/>
            <w:vAlign w:val="center"/>
          </w:tcPr>
          <w:p w:rsidR="009A6EC1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782" w:type="pct"/>
            <w:shd w:val="solid" w:color="76923C" w:themeColor="accent3" w:themeShade="BF" w:fill="92D050"/>
            <w:vAlign w:val="center"/>
          </w:tcPr>
          <w:p w:rsidR="00DE664D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266AC9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</w:rPr>
              <w:t>Autor</w:t>
            </w:r>
          </w:p>
        </w:tc>
      </w:tr>
      <w:tr w:rsidR="00855C2F" w:rsidTr="00855C2F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 w:rsidP="0019688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12/</w:t>
            </w:r>
            <w:r w:rsidR="0019688C"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07</w:t>
            </w:r>
            <w:r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/2011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iCs/>
                <w:color w:val="000000" w:themeColor="text1"/>
                <w:sz w:val="18"/>
                <w:szCs w:val="18"/>
                <w:lang w:val="es-ES" w:eastAsia="es-ES"/>
              </w:rPr>
              <w:t>1.0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Generación de proceso de negocio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Alejandra Alba Lobera</w:t>
            </w:r>
          </w:p>
        </w:tc>
      </w:tr>
      <w:tr w:rsidR="00855C2F" w:rsidTr="00855C2F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19688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15/07</w:t>
            </w:r>
            <w:r w:rsidR="00855C2F">
              <w:rPr>
                <w:rFonts w:cs="Arial"/>
                <w:sz w:val="18"/>
                <w:szCs w:val="18"/>
              </w:rPr>
              <w:t>/2011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855C2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Vázquez Montellano</w:t>
            </w:r>
          </w:p>
        </w:tc>
      </w:tr>
      <w:tr w:rsidR="00855C2F" w:rsidTr="00855C2F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19688C" w:rsidP="0019688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20/07</w:t>
            </w:r>
            <w:r w:rsidR="00855C2F">
              <w:rPr>
                <w:rFonts w:cs="Arial"/>
                <w:sz w:val="18"/>
                <w:szCs w:val="18"/>
              </w:rPr>
              <w:t>/2011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855C2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1.2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Alejandra Alba Lobera</w:t>
            </w:r>
          </w:p>
        </w:tc>
      </w:tr>
      <w:tr w:rsidR="00855C2F" w:rsidTr="00855C2F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19688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22/07</w:t>
            </w:r>
            <w:r w:rsidR="00855C2F">
              <w:rPr>
                <w:rFonts w:cs="Arial"/>
                <w:sz w:val="18"/>
                <w:szCs w:val="18"/>
              </w:rPr>
              <w:t>/2011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855C2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1.3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Vázquez Montellano</w:t>
            </w:r>
          </w:p>
        </w:tc>
      </w:tr>
      <w:tr w:rsidR="00855C2F" w:rsidTr="00C849EC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19688C" w:rsidP="00C849E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26/07</w:t>
            </w:r>
            <w:r w:rsidR="00855C2F">
              <w:rPr>
                <w:rFonts w:cs="Arial"/>
                <w:sz w:val="18"/>
                <w:szCs w:val="18"/>
              </w:rPr>
              <w:t>/2011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55C2F" w:rsidRDefault="00855C2F" w:rsidP="00C849E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1.4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 w:rsidP="00C849EC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5C2F" w:rsidRDefault="00855C2F" w:rsidP="00C849EC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Alejandra Alba Lobera</w:t>
            </w:r>
          </w:p>
        </w:tc>
      </w:tr>
      <w:tr w:rsidR="00C23E68" w:rsidTr="00C849EC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E68" w:rsidRDefault="0019688C" w:rsidP="00C849E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28/07</w:t>
            </w:r>
            <w:r w:rsidR="00C23E68">
              <w:rPr>
                <w:rFonts w:cs="Arial"/>
                <w:sz w:val="18"/>
                <w:szCs w:val="18"/>
              </w:rPr>
              <w:t>/2011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E68" w:rsidRDefault="00C23E68" w:rsidP="00C849EC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1.5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3E68" w:rsidRDefault="00C23E68" w:rsidP="00C849EC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3E68" w:rsidRDefault="00C23E68" w:rsidP="00C849EC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Vázquez Montellano</w:t>
            </w:r>
          </w:p>
        </w:tc>
      </w:tr>
    </w:tbl>
    <w:p w:rsidR="000310C1" w:rsidRPr="00266AC9" w:rsidRDefault="00855C2F">
      <w:pPr>
        <w:rPr>
          <w:rFonts w:cs="Arial"/>
          <w:b/>
          <w:sz w:val="18"/>
          <w:szCs w:val="18"/>
        </w:rPr>
      </w:pPr>
      <w:r w:rsidRPr="00266AC9">
        <w:rPr>
          <w:rFonts w:cs="Arial"/>
          <w:sz w:val="18"/>
          <w:szCs w:val="18"/>
        </w:rPr>
        <w:t xml:space="preserve"> </w:t>
      </w:r>
      <w:r w:rsidR="000310C1" w:rsidRPr="00266AC9">
        <w:rPr>
          <w:rFonts w:cs="Arial"/>
          <w:sz w:val="18"/>
          <w:szCs w:val="18"/>
        </w:rPr>
        <w:br w:type="page"/>
      </w:r>
    </w:p>
    <w:p w:rsidR="00DE664D" w:rsidRPr="00E57BA0" w:rsidRDefault="00DE664D" w:rsidP="009A1A4B">
      <w:pPr>
        <w:pStyle w:val="Subttulo"/>
        <w:jc w:val="center"/>
        <w:rPr>
          <w:rFonts w:ascii="Arial" w:hAnsi="Arial" w:cs="Arial"/>
          <w:sz w:val="22"/>
          <w:szCs w:val="18"/>
        </w:rPr>
      </w:pPr>
      <w:r w:rsidRPr="00E57BA0">
        <w:rPr>
          <w:rFonts w:ascii="Arial" w:hAnsi="Arial" w:cs="Arial"/>
          <w:sz w:val="22"/>
          <w:szCs w:val="18"/>
        </w:rPr>
        <w:lastRenderedPageBreak/>
        <w:t>Tabla de Contenido</w:t>
      </w:r>
    </w:p>
    <w:p w:rsidR="0099311F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266AC9">
        <w:rPr>
          <w:rFonts w:cs="Arial"/>
          <w:iCs/>
          <w:sz w:val="18"/>
          <w:szCs w:val="18"/>
        </w:rPr>
        <w:fldChar w:fldCharType="begin"/>
      </w:r>
      <w:r w:rsidR="00567BF4" w:rsidRPr="00266AC9">
        <w:rPr>
          <w:rFonts w:cs="Arial"/>
          <w:iCs/>
          <w:sz w:val="18"/>
          <w:szCs w:val="18"/>
        </w:rPr>
        <w:instrText xml:space="preserve"> TOC \o "1-3" \h \z \u </w:instrText>
      </w:r>
      <w:r w:rsidRPr="00266AC9">
        <w:rPr>
          <w:rFonts w:cs="Arial"/>
          <w:iCs/>
          <w:sz w:val="18"/>
          <w:szCs w:val="18"/>
        </w:rPr>
        <w:fldChar w:fldCharType="separate"/>
      </w:r>
      <w:hyperlink w:anchor="_Toc318901673" w:history="1">
        <w:r w:rsidR="0099311F" w:rsidRPr="00BB7D44">
          <w:rPr>
            <w:rStyle w:val="Hipervnculo"/>
            <w:noProof/>
          </w:rPr>
          <w:t>1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Introducción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_Toc318901673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4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74" w:history="1">
        <w:r w:rsidR="0099311F" w:rsidRPr="00BB7D44">
          <w:rPr>
            <w:rStyle w:val="Hipervnculo"/>
            <w:noProof/>
          </w:rPr>
          <w:t>1.1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Objetivo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_Toc318901674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4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75" w:history="1">
        <w:r w:rsidR="0099311F" w:rsidRPr="00BB7D44">
          <w:rPr>
            <w:rStyle w:val="Hipervnculo"/>
            <w:noProof/>
          </w:rPr>
          <w:t>1.2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Definiciones, acrónimos y abreviaturas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_Toc318901675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4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76" w:history="1">
        <w:r w:rsidR="0099311F" w:rsidRPr="00BB7D44">
          <w:rPr>
            <w:rStyle w:val="Hipervnculo"/>
            <w:noProof/>
          </w:rPr>
          <w:t>1.3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Referencias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_Toc318901676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4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77" w:history="1">
        <w:r w:rsidR="0099311F" w:rsidRPr="00BB7D44">
          <w:rPr>
            <w:rStyle w:val="Hipervnculo"/>
            <w:noProof/>
            <w:lang w:val="es-ES"/>
          </w:rPr>
          <w:t>2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  <w:lang w:val="es-ES"/>
          </w:rPr>
          <w:t>Realizar Pago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_Toc318901677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4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78" w:history="1">
        <w:r w:rsidR="0099311F" w:rsidRPr="00BB7D44">
          <w:rPr>
            <w:rStyle w:val="Hipervnculo"/>
            <w:noProof/>
          </w:rPr>
          <w:t>2.1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Breve descripción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_Toc318901678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4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79" w:history="1">
        <w:r w:rsidR="0099311F" w:rsidRPr="00BB7D44">
          <w:rPr>
            <w:rStyle w:val="Hipervnculo"/>
            <w:noProof/>
          </w:rPr>
          <w:t>3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Flujo de trabajo o eventos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_Toc318901679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0" w:history="1">
        <w:r w:rsidR="0099311F" w:rsidRPr="00BB7D44">
          <w:rPr>
            <w:rStyle w:val="Hipervnculo"/>
            <w:noProof/>
          </w:rPr>
          <w:t>3.1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Flujo básico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_Toc318901680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901681" w:history="1">
        <w:r w:rsidR="0099311F" w:rsidRPr="00BB7D44">
          <w:rPr>
            <w:rStyle w:val="Hipervnculo"/>
          </w:rPr>
          <w:t>3.1.1</w:t>
        </w:r>
        <w:r w:rsidR="0099311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</w:rPr>
          <w:t>Realizar Pago</w:t>
        </w:r>
        <w:r w:rsidR="0099311F">
          <w:rPr>
            <w:webHidden/>
          </w:rPr>
          <w:tab/>
        </w:r>
        <w:r w:rsidR="0099311F">
          <w:rPr>
            <w:webHidden/>
          </w:rPr>
          <w:fldChar w:fldCharType="begin"/>
        </w:r>
        <w:r w:rsidR="0099311F">
          <w:rPr>
            <w:webHidden/>
          </w:rPr>
          <w:instrText xml:space="preserve"> PAGEREF _Toc318901681 \h </w:instrText>
        </w:r>
        <w:r w:rsidR="0099311F">
          <w:rPr>
            <w:webHidden/>
          </w:rPr>
        </w:r>
        <w:r w:rsidR="0099311F">
          <w:rPr>
            <w:webHidden/>
          </w:rPr>
          <w:fldChar w:fldCharType="separate"/>
        </w:r>
        <w:r w:rsidR="00CA0A27">
          <w:rPr>
            <w:webHidden/>
          </w:rPr>
          <w:t>5</w:t>
        </w:r>
        <w:r w:rsidR="0099311F">
          <w:rPr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2" w:history="1">
        <w:r w:rsidR="0099311F" w:rsidRPr="00BB7D44">
          <w:rPr>
            <w:rStyle w:val="Hipervnculo"/>
            <w:noProof/>
          </w:rPr>
          <w:t>3.2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Flujos Alternos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_Toc318901682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3" w:history="1">
        <w:r w:rsidR="0099311F" w:rsidRPr="00BB7D44">
          <w:rPr>
            <w:rStyle w:val="Hipervnculo"/>
            <w:noProof/>
          </w:rPr>
          <w:t>4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Categoría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_Toc318901683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4" w:history="1">
        <w:r w:rsidR="0099311F" w:rsidRPr="00BB7D44">
          <w:rPr>
            <w:rStyle w:val="Hipervnculo"/>
            <w:noProof/>
          </w:rPr>
          <w:t>5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Riesgo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_Toc318901684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5" w:history="1">
        <w:r w:rsidR="0099311F" w:rsidRPr="00BB7D44">
          <w:rPr>
            <w:rStyle w:val="Hipervnculo"/>
            <w:noProof/>
          </w:rPr>
          <w:t>6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Requerimientos especiales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_Toc318901685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6" w:history="1">
        <w:r w:rsidR="0099311F" w:rsidRPr="00BB7D44">
          <w:rPr>
            <w:rStyle w:val="Hipervnculo"/>
            <w:noProof/>
          </w:rPr>
          <w:t>6.1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Puntos de extensión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_Toc318901686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99311F" w:rsidRDefault="007A51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901687" w:history="1">
        <w:r w:rsidR="0099311F" w:rsidRPr="00BB7D44">
          <w:rPr>
            <w:rStyle w:val="Hipervnculo"/>
            <w:noProof/>
          </w:rPr>
          <w:t>7</w:t>
        </w:r>
        <w:r w:rsidR="0099311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311F" w:rsidRPr="00BB7D44">
          <w:rPr>
            <w:rStyle w:val="Hipervnculo"/>
            <w:noProof/>
          </w:rPr>
          <w:t>Firmas de elaboración, revisión y aprobación</w:t>
        </w:r>
        <w:r w:rsidR="0099311F">
          <w:rPr>
            <w:noProof/>
            <w:webHidden/>
          </w:rPr>
          <w:tab/>
        </w:r>
        <w:r w:rsidR="0099311F">
          <w:rPr>
            <w:noProof/>
            <w:webHidden/>
          </w:rPr>
          <w:fldChar w:fldCharType="begin"/>
        </w:r>
        <w:r w:rsidR="0099311F">
          <w:rPr>
            <w:noProof/>
            <w:webHidden/>
          </w:rPr>
          <w:instrText xml:space="preserve"> PAGEREF _Toc318901687 \h </w:instrText>
        </w:r>
        <w:r w:rsidR="0099311F">
          <w:rPr>
            <w:noProof/>
            <w:webHidden/>
          </w:rPr>
        </w:r>
        <w:r w:rsidR="0099311F">
          <w:rPr>
            <w:noProof/>
            <w:webHidden/>
          </w:rPr>
          <w:fldChar w:fldCharType="separate"/>
        </w:r>
        <w:r w:rsidR="00CA0A27">
          <w:rPr>
            <w:noProof/>
            <w:webHidden/>
          </w:rPr>
          <w:t>5</w:t>
        </w:r>
        <w:r w:rsidR="0099311F">
          <w:rPr>
            <w:noProof/>
            <w:webHidden/>
          </w:rPr>
          <w:fldChar w:fldCharType="end"/>
        </w:r>
      </w:hyperlink>
    </w:p>
    <w:p w:rsidR="00DE664D" w:rsidRPr="00266AC9" w:rsidRDefault="006F4C45" w:rsidP="009A1A4B">
      <w:pPr>
        <w:pStyle w:val="Subttulo"/>
        <w:jc w:val="center"/>
        <w:rPr>
          <w:rFonts w:ascii="Arial" w:hAnsi="Arial" w:cs="Arial"/>
          <w:sz w:val="18"/>
          <w:szCs w:val="18"/>
        </w:rPr>
      </w:pPr>
      <w:r w:rsidRPr="00266AC9">
        <w:rPr>
          <w:rFonts w:ascii="Arial" w:eastAsia="MS Mincho" w:hAnsi="Arial" w:cs="Arial"/>
          <w:iCs w:val="0"/>
          <w:color w:val="auto"/>
          <w:spacing w:val="0"/>
          <w:sz w:val="18"/>
          <w:szCs w:val="18"/>
        </w:rPr>
        <w:fldChar w:fldCharType="end"/>
      </w:r>
      <w:r w:rsidR="00DE664D" w:rsidRPr="00266AC9">
        <w:rPr>
          <w:rFonts w:ascii="Arial" w:hAnsi="Arial" w:cs="Arial"/>
          <w:sz w:val="18"/>
          <w:szCs w:val="18"/>
        </w:rPr>
        <w:br w:type="page"/>
      </w:r>
    </w:p>
    <w:sdt>
      <w:sdt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266AC9" w:rsidRDefault="001D3320" w:rsidP="00266B0D">
          <w:pPr>
            <w:pStyle w:val="Ttulo"/>
          </w:pPr>
          <w:r>
            <w:t>Especificación de Caso de Uso de Negocio: DSTCUN-02 Registrar Pago</w:t>
          </w:r>
        </w:p>
      </w:sdtContent>
    </w:sdt>
    <w:p w:rsidR="006F058E" w:rsidRPr="00266AC9" w:rsidRDefault="00DE664D" w:rsidP="006C6ABD">
      <w:pPr>
        <w:pStyle w:val="Ttulo1"/>
      </w:pPr>
      <w:bookmarkStart w:id="0" w:name="_Toc318901673"/>
      <w:r w:rsidRPr="00266AC9">
        <w:t>Introduc</w:t>
      </w:r>
      <w:r w:rsidR="006F058E" w:rsidRPr="00266AC9">
        <w:t>ción</w:t>
      </w:r>
      <w:bookmarkEnd w:id="0"/>
    </w:p>
    <w:p w:rsidR="005E68B4" w:rsidRPr="00266AC9" w:rsidRDefault="005E68B4" w:rsidP="00146B75">
      <w:pPr>
        <w:pStyle w:val="Ttulo2"/>
      </w:pPr>
      <w:bookmarkStart w:id="1" w:name="_Toc288661800"/>
      <w:bookmarkStart w:id="2" w:name="_Toc318901674"/>
      <w:bookmarkStart w:id="3" w:name="_Toc94609180"/>
      <w:r w:rsidRPr="00266AC9">
        <w:t>Objetivo</w:t>
      </w:r>
      <w:bookmarkEnd w:id="1"/>
      <w:bookmarkEnd w:id="2"/>
    </w:p>
    <w:p w:rsidR="009A4435" w:rsidRDefault="00BA3428" w:rsidP="00146B75">
      <w:pPr>
        <w:spacing w:after="240"/>
        <w:rPr>
          <w:rFonts w:cs="Arial"/>
        </w:rPr>
      </w:pPr>
      <w:bookmarkStart w:id="4" w:name="_Toc288661801"/>
      <w:r w:rsidRPr="0004119B">
        <w:rPr>
          <w:rFonts w:cs="Arial"/>
        </w:rPr>
        <w:t>El presente producto tiene como o</w:t>
      </w:r>
      <w:r>
        <w:rPr>
          <w:rFonts w:cs="Arial"/>
        </w:rPr>
        <w:t xml:space="preserve">bjetivo definir el proceso </w:t>
      </w:r>
      <w:r w:rsidR="009A4435">
        <w:rPr>
          <w:rFonts w:cs="Arial"/>
        </w:rPr>
        <w:t>para</w:t>
      </w:r>
      <w:r>
        <w:rPr>
          <w:rFonts w:cs="Arial"/>
        </w:rPr>
        <w:t xml:space="preserve"> </w:t>
      </w:r>
      <w:r w:rsidR="009A4435">
        <w:rPr>
          <w:rFonts w:cs="Arial"/>
        </w:rPr>
        <w:t>registrar</w:t>
      </w:r>
      <w:r>
        <w:rPr>
          <w:rFonts w:cs="Arial"/>
        </w:rPr>
        <w:t xml:space="preserve"> </w:t>
      </w:r>
      <w:r w:rsidR="009A4435">
        <w:rPr>
          <w:rFonts w:cs="Arial"/>
        </w:rPr>
        <w:t>el</w:t>
      </w:r>
      <w:r>
        <w:rPr>
          <w:rFonts w:cs="Arial"/>
        </w:rPr>
        <w:t xml:space="preserve"> pago de derechos </w:t>
      </w:r>
      <w:r w:rsidR="009A4435">
        <w:rPr>
          <w:rFonts w:cs="Arial"/>
        </w:rPr>
        <w:t>de la modalidad de un</w:t>
      </w:r>
      <w:r>
        <w:rPr>
          <w:rFonts w:cs="Arial"/>
        </w:rPr>
        <w:t xml:space="preserve"> trá</w:t>
      </w:r>
      <w:r w:rsidR="000260DC">
        <w:rPr>
          <w:rFonts w:cs="Arial"/>
        </w:rPr>
        <w:t>mite en específico a través del</w:t>
      </w:r>
      <w:r>
        <w:rPr>
          <w:rFonts w:cs="Arial"/>
        </w:rPr>
        <w:t xml:space="preserve"> sistema o de manera asistida por el responsable de ventanilla </w:t>
      </w:r>
      <w:r w:rsidR="009A4435">
        <w:rPr>
          <w:rFonts w:cs="Arial"/>
        </w:rPr>
        <w:t>única.</w:t>
      </w:r>
    </w:p>
    <w:p w:rsidR="00BA3428" w:rsidRPr="00266AC9" w:rsidRDefault="009A4435" w:rsidP="00146B75">
      <w:pPr>
        <w:spacing w:after="240"/>
        <w:rPr>
          <w:rFonts w:cs="Arial"/>
          <w:szCs w:val="20"/>
        </w:rPr>
      </w:pPr>
      <w:r>
        <w:rPr>
          <w:rFonts w:cs="Arial"/>
        </w:rPr>
        <w:t>S</w:t>
      </w:r>
      <w:r w:rsidR="00BA3428">
        <w:t xml:space="preserve">e describen y modelan las actividades que los actores ejecutan para </w:t>
      </w:r>
      <w:r w:rsidR="00BA3428"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5E68B4" w:rsidRPr="00266AC9" w:rsidRDefault="005E68B4" w:rsidP="00146B75">
      <w:pPr>
        <w:pStyle w:val="Ttulo2"/>
        <w:spacing w:before="0" w:beforeAutospacing="0"/>
      </w:pPr>
      <w:bookmarkStart w:id="5" w:name="_Toc318901675"/>
      <w:r w:rsidRPr="00266AC9">
        <w:t>Definiciones, acrónimos y abreviaturas</w:t>
      </w:r>
      <w:bookmarkEnd w:id="4"/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CA3601" w:rsidRPr="006415AE" w:rsidTr="00C849EC">
        <w:tc>
          <w:tcPr>
            <w:tcW w:w="1384" w:type="dxa"/>
            <w:shd w:val="clear" w:color="auto" w:fill="C2D69B" w:themeFill="accent3" w:themeFillTint="99"/>
          </w:tcPr>
          <w:p w:rsidR="00CA3601" w:rsidRPr="006415AE" w:rsidRDefault="00CA3601" w:rsidP="00C849EC">
            <w:pPr>
              <w:jc w:val="center"/>
              <w:rPr>
                <w:b/>
                <w:lang w:val="es-ES"/>
              </w:rPr>
            </w:pPr>
            <w:r w:rsidRPr="006415AE">
              <w:rPr>
                <w:b/>
                <w:lang w:val="es-ES"/>
              </w:rPr>
              <w:t>Término</w:t>
            </w:r>
          </w:p>
        </w:tc>
        <w:tc>
          <w:tcPr>
            <w:tcW w:w="8116" w:type="dxa"/>
            <w:shd w:val="clear" w:color="auto" w:fill="C2D69B" w:themeFill="accent3" w:themeFillTint="99"/>
          </w:tcPr>
          <w:p w:rsidR="00CA3601" w:rsidRPr="006415AE" w:rsidRDefault="00CA3601" w:rsidP="00C849EC">
            <w:pPr>
              <w:jc w:val="center"/>
              <w:rPr>
                <w:b/>
                <w:lang w:val="es-ES"/>
              </w:rPr>
            </w:pPr>
            <w:r w:rsidRPr="006415AE">
              <w:rPr>
                <w:b/>
                <w:lang w:val="es-ES"/>
              </w:rPr>
              <w:t>Descripción</w:t>
            </w:r>
          </w:p>
        </w:tc>
      </w:tr>
      <w:tr w:rsidR="00CA3601" w:rsidTr="00C849EC">
        <w:tc>
          <w:tcPr>
            <w:tcW w:w="1384" w:type="dxa"/>
          </w:tcPr>
          <w:p w:rsidR="00CA3601" w:rsidRPr="00AA1305" w:rsidRDefault="00CA3601" w:rsidP="00C849EC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8116" w:type="dxa"/>
          </w:tcPr>
          <w:p w:rsidR="00CA3601" w:rsidRDefault="00CA3601" w:rsidP="00C849EC">
            <w:pPr>
              <w:rPr>
                <w:lang w:val="es-ES"/>
              </w:rPr>
            </w:pPr>
          </w:p>
        </w:tc>
      </w:tr>
    </w:tbl>
    <w:p w:rsidR="005E68B4" w:rsidRPr="00266AC9" w:rsidRDefault="005E68B4" w:rsidP="00146B75">
      <w:pPr>
        <w:pStyle w:val="Ttulo2"/>
      </w:pPr>
      <w:bookmarkStart w:id="6" w:name="_Toc288661802"/>
      <w:bookmarkStart w:id="7" w:name="_Toc318901676"/>
      <w:r w:rsidRPr="00266AC9">
        <w:t>Referencias</w:t>
      </w:r>
      <w:bookmarkEnd w:id="6"/>
      <w:bookmarkEnd w:id="7"/>
    </w:p>
    <w:p w:rsidR="0019504C" w:rsidRPr="00793AD9" w:rsidRDefault="0019504C" w:rsidP="0019504C">
      <w:pPr>
        <w:rPr>
          <w:rFonts w:cs="Arial"/>
          <w:lang w:val="es-ES"/>
        </w:rPr>
      </w:pPr>
      <w:r w:rsidRPr="00793AD9">
        <w:rPr>
          <w:rFonts w:cs="Arial"/>
          <w:lang w:val="es-ES"/>
        </w:rPr>
        <w:t>Para conocer el detalle de los flujos de los Casos de Uso que</w:t>
      </w:r>
      <w:r>
        <w:rPr>
          <w:rFonts w:cs="Arial"/>
          <w:lang w:val="es-ES"/>
        </w:rPr>
        <w:t xml:space="preserve"> tienen relación con</w:t>
      </w:r>
      <w:r w:rsidRPr="00793AD9">
        <w:rPr>
          <w:rFonts w:cs="Arial"/>
          <w:lang w:val="es-ES"/>
        </w:rPr>
        <w:t xml:space="preserve"> las actividades de este proceso:</w:t>
      </w:r>
    </w:p>
    <w:p w:rsidR="0019504C" w:rsidRPr="00C67A68" w:rsidRDefault="0019504C" w:rsidP="0019504C">
      <w:pPr>
        <w:pStyle w:val="Prrafodelista"/>
        <w:numPr>
          <w:ilvl w:val="0"/>
          <w:numId w:val="20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</w:t>
      </w:r>
      <w:r w:rsidRPr="00972557">
        <w:rPr>
          <w:rFonts w:cs="Arial"/>
        </w:rPr>
        <w:t>&lt;&lt;</w:t>
      </w:r>
      <w:r w:rsidR="00DE7BCD">
        <w:rPr>
          <w:rFonts w:cs="Arial"/>
        </w:rPr>
        <w:t>DSTCUN-01</w:t>
      </w:r>
      <w:r w:rsidRPr="00972557">
        <w:rPr>
          <w:rFonts w:cs="Arial"/>
        </w:rPr>
        <w:t xml:space="preserve"> Re</w:t>
      </w:r>
      <w:r>
        <w:rPr>
          <w:rFonts w:cs="Arial"/>
        </w:rPr>
        <w:t>gistrarTrámite.</w:t>
      </w:r>
      <w:r w:rsidRPr="00972557">
        <w:rPr>
          <w:rFonts w:cs="Arial"/>
        </w:rPr>
        <w:t>docx&gt;&gt;.</w:t>
      </w:r>
    </w:p>
    <w:p w:rsidR="0019504C" w:rsidRPr="00DE7BCD" w:rsidRDefault="0019504C" w:rsidP="00DE7BCD">
      <w:pPr>
        <w:pStyle w:val="Prrafodelista"/>
        <w:numPr>
          <w:ilvl w:val="0"/>
          <w:numId w:val="20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Pr="00C67A68">
        <w:rPr>
          <w:rFonts w:cs="Arial"/>
          <w:lang w:val="es-ES"/>
        </w:rPr>
        <w:t xml:space="preserve">Documento  </w:t>
      </w:r>
      <w:r w:rsidRPr="00C67A68">
        <w:rPr>
          <w:rFonts w:cs="Arial"/>
        </w:rPr>
        <w:t>&lt;&lt;DSTRN</w:t>
      </w:r>
      <w:r>
        <w:rPr>
          <w:rFonts w:cs="Arial"/>
        </w:rPr>
        <w:t xml:space="preserve"> </w:t>
      </w:r>
      <w:r w:rsidRPr="00C67A68">
        <w:rPr>
          <w:rFonts w:cs="Arial"/>
        </w:rPr>
        <w:t>ReglasDeNegocio.docx&gt;&gt;.</w:t>
      </w:r>
    </w:p>
    <w:p w:rsidR="00960753" w:rsidRPr="00266AC9" w:rsidRDefault="00144F16" w:rsidP="006C6ABD">
      <w:pPr>
        <w:pStyle w:val="Ttulo1"/>
        <w:rPr>
          <w:lang w:val="es-ES"/>
        </w:rPr>
      </w:pPr>
      <w:bookmarkStart w:id="8" w:name="_Toc318901677"/>
      <w:r>
        <w:rPr>
          <w:lang w:val="es-ES"/>
        </w:rPr>
        <w:t>Realizar</w:t>
      </w:r>
      <w:r w:rsidR="0062629F" w:rsidRPr="00266AC9">
        <w:rPr>
          <w:lang w:val="es-ES"/>
        </w:rPr>
        <w:t xml:space="preserve"> </w:t>
      </w:r>
      <w:r w:rsidR="00896EF4" w:rsidRPr="00266AC9">
        <w:rPr>
          <w:lang w:val="es-ES"/>
        </w:rPr>
        <w:t>Pago</w:t>
      </w:r>
      <w:bookmarkEnd w:id="8"/>
    </w:p>
    <w:p w:rsidR="00960753" w:rsidRPr="00266AC9" w:rsidRDefault="00195BDC" w:rsidP="00146B75">
      <w:pPr>
        <w:pStyle w:val="Ttulo2"/>
      </w:pPr>
      <w:bookmarkStart w:id="9" w:name="_Toc94609181"/>
      <w:bookmarkStart w:id="10" w:name="_Toc318901678"/>
      <w:r w:rsidRPr="00266AC9">
        <w:t>Breve d</w:t>
      </w:r>
      <w:r w:rsidR="00960753" w:rsidRPr="00266AC9">
        <w:t>escripción</w:t>
      </w:r>
      <w:bookmarkEnd w:id="3"/>
      <w:bookmarkEnd w:id="9"/>
      <w:bookmarkEnd w:id="10"/>
    </w:p>
    <w:p w:rsidR="004B51BE" w:rsidRDefault="004B51BE" w:rsidP="000D281C">
      <w:pPr>
        <w:rPr>
          <w:rFonts w:cs="Arial"/>
          <w:szCs w:val="20"/>
        </w:rPr>
      </w:pPr>
      <w:r w:rsidRPr="00266AC9">
        <w:rPr>
          <w:rFonts w:cs="Arial"/>
          <w:szCs w:val="20"/>
        </w:rPr>
        <w:t xml:space="preserve">Este caso de uso de negocio describe </w:t>
      </w:r>
      <w:r w:rsidR="004C7653">
        <w:rPr>
          <w:rFonts w:cs="Arial"/>
          <w:szCs w:val="20"/>
        </w:rPr>
        <w:t>el proceso para que el u</w:t>
      </w:r>
      <w:r w:rsidR="00896EF4" w:rsidRPr="00266AC9">
        <w:rPr>
          <w:rFonts w:cs="Arial"/>
          <w:szCs w:val="20"/>
        </w:rPr>
        <w:t>suario pueda realizar el pago de su trámite</w:t>
      </w:r>
      <w:r w:rsidR="000D281C">
        <w:rPr>
          <w:rFonts w:cs="Arial"/>
          <w:szCs w:val="20"/>
        </w:rPr>
        <w:t>.</w:t>
      </w:r>
    </w:p>
    <w:p w:rsidR="000A41A9" w:rsidRPr="00266AC9" w:rsidRDefault="00500AA4" w:rsidP="00A53728">
      <w:pPr>
        <w:jc w:val="center"/>
        <w:rPr>
          <w:rFonts w:cs="Arial"/>
          <w:sz w:val="18"/>
          <w:szCs w:val="18"/>
          <w:lang w:val="es-ES" w:eastAsia="es-ES"/>
        </w:rPr>
      </w:pPr>
      <w:r>
        <w:rPr>
          <w:rFonts w:cs="Arial"/>
          <w:noProof/>
          <w:sz w:val="18"/>
          <w:szCs w:val="18"/>
          <w:lang w:eastAsia="es-MX"/>
        </w:rPr>
        <w:drawing>
          <wp:inline distT="0" distB="0" distL="0" distR="0" wp14:anchorId="6B8B2766" wp14:editId="547371EF">
            <wp:extent cx="4048125" cy="297793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N-02 RegistrarPag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93" w:rsidRDefault="00176793">
      <w:pPr>
        <w:rPr>
          <w:rFonts w:cs="Arial"/>
          <w:sz w:val="18"/>
          <w:szCs w:val="18"/>
          <w:lang w:val="es-ES" w:eastAsia="es-ES"/>
        </w:rPr>
      </w:pPr>
    </w:p>
    <w:p w:rsidR="00365BA2" w:rsidRPr="00266AC9" w:rsidRDefault="00195BDC" w:rsidP="00176793">
      <w:pPr>
        <w:pStyle w:val="Ttulo1"/>
      </w:pPr>
      <w:bookmarkStart w:id="11" w:name="_Toc318901679"/>
      <w:r w:rsidRPr="00266AC9">
        <w:lastRenderedPageBreak/>
        <w:t>Flujo de trabajo o e</w:t>
      </w:r>
      <w:r w:rsidR="00B57438" w:rsidRPr="00266AC9">
        <w:t>ventos</w:t>
      </w:r>
      <w:bookmarkEnd w:id="11"/>
    </w:p>
    <w:p w:rsidR="00E42BDF" w:rsidRPr="00266AC9" w:rsidRDefault="00DE2D73" w:rsidP="00146B75">
      <w:pPr>
        <w:pStyle w:val="Ttulo2"/>
      </w:pPr>
      <w:bookmarkStart w:id="12" w:name="_Toc318901680"/>
      <w:r w:rsidRPr="00266AC9">
        <w:t>Flujo básico</w:t>
      </w:r>
      <w:bookmarkEnd w:id="12"/>
    </w:p>
    <w:p w:rsidR="00457C27" w:rsidRPr="00092F34" w:rsidRDefault="00144F16" w:rsidP="006C6ABD">
      <w:pPr>
        <w:pStyle w:val="Ttulo3"/>
      </w:pPr>
      <w:bookmarkStart w:id="13" w:name="_Toc318901681"/>
      <w:r>
        <w:t>Realiz</w:t>
      </w:r>
      <w:r w:rsidR="00DE2D73" w:rsidRPr="00092F34">
        <w:t>ar Pago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266AC9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266AC9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FFFFFF" w:themeColor="background1"/>
                <w:sz w:val="18"/>
                <w:szCs w:val="18"/>
                <w:lang w:val="es-ES"/>
              </w:rPr>
              <w:t>Descripción de las acciones del Flujo Básico</w:t>
            </w:r>
          </w:p>
        </w:tc>
      </w:tr>
      <w:tr w:rsidR="005359B1" w:rsidRPr="00266AC9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266AC9" w:rsidRDefault="005359B1" w:rsidP="003615F9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266AC9" w:rsidRDefault="005359B1" w:rsidP="003615F9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266AC9" w:rsidRDefault="005359B1" w:rsidP="003615F9">
            <w:pPr>
              <w:jc w:val="center"/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266AC9">
              <w:rPr>
                <w:rFonts w:cs="Arial"/>
                <w:b/>
                <w:color w:val="000000" w:themeColor="text1"/>
                <w:sz w:val="18"/>
                <w:szCs w:val="18"/>
                <w:lang w:val="es-ES"/>
              </w:rPr>
              <w:t>Descripción de la acción</w:t>
            </w:r>
          </w:p>
        </w:tc>
      </w:tr>
      <w:tr w:rsidR="00801152" w:rsidRPr="00462470" w:rsidTr="00C849EC">
        <w:trPr>
          <w:trHeight w:val="23"/>
        </w:trPr>
        <w:tc>
          <w:tcPr>
            <w:tcW w:w="834" w:type="pct"/>
            <w:vAlign w:val="center"/>
          </w:tcPr>
          <w:p w:rsidR="00801152" w:rsidRPr="00801152" w:rsidRDefault="00801152" w:rsidP="00C849EC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801152" w:rsidRPr="00801152" w:rsidRDefault="00801152" w:rsidP="00C849EC">
            <w:pPr>
              <w:rPr>
                <w:rFonts w:cs="Arial"/>
                <w:lang w:val="es-ES"/>
              </w:rPr>
            </w:pPr>
            <w:r w:rsidRPr="00801152"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801152" w:rsidRPr="00801152" w:rsidRDefault="00801152" w:rsidP="00C849EC">
            <w:pPr>
              <w:rPr>
                <w:rFonts w:cs="Arial"/>
              </w:rPr>
            </w:pPr>
            <w:r w:rsidRPr="00801152">
              <w:rPr>
                <w:rFonts w:cs="Arial"/>
                <w:lang w:val="es-ES"/>
              </w:rPr>
              <w:t>Entrega</w:t>
            </w:r>
            <w:r w:rsidRPr="00801152">
              <w:rPr>
                <w:rFonts w:cs="Arial"/>
              </w:rPr>
              <w:t xml:space="preserve"> al usuario:</w:t>
            </w:r>
          </w:p>
          <w:p w:rsidR="00801152" w:rsidRPr="00801152" w:rsidRDefault="00801152" w:rsidP="00801152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801152">
              <w:rPr>
                <w:rFonts w:cs="Arial"/>
              </w:rPr>
              <w:t>Ficha de concentración para el pago de derechos.</w:t>
            </w:r>
          </w:p>
        </w:tc>
      </w:tr>
      <w:tr w:rsidR="006E63E8" w:rsidRPr="00266AC9" w:rsidTr="00C849EC">
        <w:trPr>
          <w:trHeight w:val="23"/>
        </w:trPr>
        <w:tc>
          <w:tcPr>
            <w:tcW w:w="834" w:type="pct"/>
            <w:vAlign w:val="center"/>
          </w:tcPr>
          <w:p w:rsidR="006E63E8" w:rsidRPr="00266AC9" w:rsidRDefault="006E63E8" w:rsidP="00C849EC">
            <w:pPr>
              <w:jc w:val="center"/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0</w:t>
            </w:r>
            <w:r>
              <w:rPr>
                <w:rFonts w:cs="Arial"/>
                <w:szCs w:val="20"/>
                <w:lang w:val="es-ES"/>
              </w:rPr>
              <w:t>2</w:t>
            </w:r>
          </w:p>
        </w:tc>
        <w:tc>
          <w:tcPr>
            <w:tcW w:w="1667" w:type="pct"/>
            <w:vAlign w:val="center"/>
          </w:tcPr>
          <w:p w:rsidR="006E63E8" w:rsidRPr="00266AC9" w:rsidRDefault="006E63E8" w:rsidP="00C849EC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6E63E8" w:rsidRPr="00801152" w:rsidRDefault="006E63E8" w:rsidP="00AC5AE0">
            <w:pPr>
              <w:rPr>
                <w:rFonts w:cs="Arial"/>
                <w:b/>
                <w:szCs w:val="20"/>
              </w:rPr>
            </w:pPr>
            <w:r w:rsidRPr="00266AC9">
              <w:rPr>
                <w:rStyle w:val="EDSNombreActor"/>
                <w:rFonts w:cs="Arial"/>
                <w:sz w:val="20"/>
                <w:szCs w:val="20"/>
              </w:rPr>
              <w:t xml:space="preserve">Realiza </w:t>
            </w:r>
            <w:r w:rsidR="00AC5AE0">
              <w:rPr>
                <w:rStyle w:val="EDSNombreActor"/>
                <w:rFonts w:cs="Arial"/>
                <w:sz w:val="20"/>
                <w:szCs w:val="20"/>
              </w:rPr>
              <w:t>pago de derechos d</w:t>
            </w:r>
            <w:r>
              <w:rPr>
                <w:rStyle w:val="EDSNombreActor"/>
                <w:rFonts w:cs="Arial"/>
                <w:sz w:val="20"/>
                <w:szCs w:val="20"/>
              </w:rPr>
              <w:t>el trámite correspondiente.</w:t>
            </w:r>
          </w:p>
        </w:tc>
      </w:tr>
      <w:tr w:rsidR="00801152" w:rsidRPr="00462470" w:rsidTr="00C849EC">
        <w:trPr>
          <w:trHeight w:val="23"/>
        </w:trPr>
        <w:tc>
          <w:tcPr>
            <w:tcW w:w="834" w:type="pct"/>
            <w:vAlign w:val="center"/>
          </w:tcPr>
          <w:p w:rsidR="00801152" w:rsidRPr="00801152" w:rsidRDefault="00801152" w:rsidP="00C849EC">
            <w:pPr>
              <w:jc w:val="center"/>
              <w:rPr>
                <w:rFonts w:cs="Arial"/>
                <w:szCs w:val="20"/>
                <w:lang w:val="es-ES"/>
              </w:rPr>
            </w:pPr>
            <w:r w:rsidRPr="00801152">
              <w:rPr>
                <w:rFonts w:cs="Arial"/>
                <w:szCs w:val="20"/>
                <w:lang w:val="es-ES"/>
              </w:rPr>
              <w:t>0</w:t>
            </w:r>
            <w:r w:rsidR="00AA5BDB">
              <w:rPr>
                <w:rFonts w:cs="Arial"/>
                <w:szCs w:val="20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  <w:lang w:val="es-ES"/>
              </w:rPr>
            </w:pPr>
            <w:r w:rsidRPr="00801152">
              <w:rPr>
                <w:rFonts w:cs="Arial"/>
                <w:szCs w:val="20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</w:rPr>
            </w:pPr>
            <w:r w:rsidRPr="00801152">
              <w:rPr>
                <w:rStyle w:val="EDSNombreActor"/>
                <w:rFonts w:cs="Arial"/>
                <w:sz w:val="20"/>
                <w:szCs w:val="20"/>
              </w:rPr>
              <w:t>Entrega el comprobante de pago.</w:t>
            </w:r>
          </w:p>
        </w:tc>
      </w:tr>
      <w:tr w:rsidR="00801152" w:rsidRPr="00462470" w:rsidTr="00C849EC">
        <w:trPr>
          <w:trHeight w:val="23"/>
        </w:trPr>
        <w:tc>
          <w:tcPr>
            <w:tcW w:w="834" w:type="pct"/>
            <w:vAlign w:val="center"/>
          </w:tcPr>
          <w:p w:rsidR="00801152" w:rsidRPr="00801152" w:rsidRDefault="00AA5BDB" w:rsidP="00AA5BDB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04</w:t>
            </w:r>
          </w:p>
        </w:tc>
        <w:tc>
          <w:tcPr>
            <w:tcW w:w="1667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  <w:lang w:val="es-ES"/>
              </w:rPr>
            </w:pPr>
            <w:r w:rsidRPr="00801152">
              <w:rPr>
                <w:rFonts w:cs="Arial"/>
                <w:szCs w:val="20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</w:rPr>
            </w:pPr>
            <w:r w:rsidRPr="00801152">
              <w:rPr>
                <w:rFonts w:cs="Arial"/>
                <w:szCs w:val="20"/>
              </w:rPr>
              <w:t xml:space="preserve">Recibe y </w:t>
            </w:r>
            <w:r w:rsidRPr="00801152">
              <w:rPr>
                <w:rStyle w:val="EDSNombreActor"/>
                <w:rFonts w:cs="Arial"/>
                <w:sz w:val="20"/>
                <w:szCs w:val="20"/>
                <w:lang w:val="es-ES"/>
              </w:rPr>
              <w:t>registra</w:t>
            </w:r>
            <w:r w:rsidRPr="00801152">
              <w:rPr>
                <w:rStyle w:val="EDSNombreActor"/>
                <w:rFonts w:cs="Arial"/>
                <w:sz w:val="20"/>
                <w:szCs w:val="20"/>
              </w:rPr>
              <w:t xml:space="preserve"> los datos del comprobante de pago en el Sistema de Ingresos.</w:t>
            </w:r>
          </w:p>
        </w:tc>
      </w:tr>
      <w:tr w:rsidR="00801152" w:rsidRPr="00462470" w:rsidTr="00C849EC">
        <w:trPr>
          <w:trHeight w:val="23"/>
        </w:trPr>
        <w:tc>
          <w:tcPr>
            <w:tcW w:w="834" w:type="pct"/>
            <w:vAlign w:val="center"/>
          </w:tcPr>
          <w:p w:rsidR="00801152" w:rsidRPr="00801152" w:rsidRDefault="00AA5BDB" w:rsidP="00C849EC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05</w:t>
            </w:r>
          </w:p>
        </w:tc>
        <w:tc>
          <w:tcPr>
            <w:tcW w:w="1667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  <w:lang w:val="es-ES"/>
              </w:rPr>
            </w:pPr>
            <w:r w:rsidRPr="00801152">
              <w:rPr>
                <w:rFonts w:cs="Arial"/>
                <w:szCs w:val="20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</w:rPr>
            </w:pPr>
            <w:r w:rsidRPr="00801152">
              <w:rPr>
                <w:rFonts w:cs="Arial"/>
                <w:szCs w:val="20"/>
              </w:rPr>
              <w:t>Integra al expediente el pago de derechos.</w:t>
            </w:r>
          </w:p>
        </w:tc>
      </w:tr>
      <w:tr w:rsidR="00801152" w:rsidRPr="00462470" w:rsidTr="00801152">
        <w:trPr>
          <w:trHeight w:val="70"/>
        </w:trPr>
        <w:tc>
          <w:tcPr>
            <w:tcW w:w="834" w:type="pct"/>
            <w:vAlign w:val="center"/>
          </w:tcPr>
          <w:p w:rsidR="00801152" w:rsidRPr="00801152" w:rsidRDefault="00AA5BDB" w:rsidP="00C849EC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06</w:t>
            </w:r>
          </w:p>
        </w:tc>
        <w:tc>
          <w:tcPr>
            <w:tcW w:w="1667" w:type="pct"/>
            <w:vAlign w:val="center"/>
          </w:tcPr>
          <w:p w:rsidR="00801152" w:rsidRPr="00801152" w:rsidRDefault="00801152" w:rsidP="00C849EC">
            <w:pPr>
              <w:rPr>
                <w:rFonts w:cs="Arial"/>
                <w:szCs w:val="20"/>
                <w:lang w:val="es-ES"/>
              </w:rPr>
            </w:pPr>
            <w:r w:rsidRPr="00801152">
              <w:rPr>
                <w:rFonts w:cs="Arial"/>
                <w:szCs w:val="20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801152" w:rsidRPr="00801152" w:rsidRDefault="00801152" w:rsidP="00C849EC">
            <w:pPr>
              <w:pStyle w:val="EDSNumeroPaso4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 w:rsidRPr="00801152">
              <w:rPr>
                <w:rStyle w:val="EDSNombreActor"/>
                <w:rFonts w:cs="Arial"/>
                <w:sz w:val="20"/>
                <w:szCs w:val="20"/>
              </w:rPr>
              <w:t>Si requiere de factura el usuario.</w:t>
            </w:r>
          </w:p>
          <w:p w:rsidR="00801152" w:rsidRPr="00801152" w:rsidRDefault="00801152" w:rsidP="00C849EC">
            <w:pPr>
              <w:pStyle w:val="EDSNumeroPaso4"/>
              <w:ind w:left="720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 w:rsidRPr="00801152">
              <w:rPr>
                <w:rStyle w:val="EDSNombreActor"/>
                <w:rFonts w:cs="Arial"/>
                <w:sz w:val="20"/>
                <w:szCs w:val="20"/>
              </w:rPr>
              <w:t>Genera y entrega factura.</w:t>
            </w:r>
          </w:p>
          <w:p w:rsidR="00801152" w:rsidRPr="00801152" w:rsidRDefault="00801152" w:rsidP="00C849EC">
            <w:pPr>
              <w:pStyle w:val="EDSNumeroPaso4"/>
              <w:jc w:val="both"/>
              <w:rPr>
                <w:rStyle w:val="EDSNombreActor"/>
                <w:rFonts w:cs="Arial"/>
                <w:sz w:val="20"/>
                <w:szCs w:val="20"/>
              </w:rPr>
            </w:pPr>
            <w:r w:rsidRPr="00801152">
              <w:rPr>
                <w:rStyle w:val="EDSNombreActor"/>
                <w:rFonts w:cs="Arial"/>
                <w:sz w:val="20"/>
                <w:szCs w:val="20"/>
              </w:rPr>
              <w:t xml:space="preserve">En caso contrario </w:t>
            </w:r>
          </w:p>
          <w:p w:rsidR="00801152" w:rsidRPr="00801152" w:rsidRDefault="00801152" w:rsidP="00C849EC">
            <w:pPr>
              <w:ind w:left="720"/>
              <w:rPr>
                <w:rFonts w:cs="Arial"/>
                <w:szCs w:val="20"/>
              </w:rPr>
            </w:pPr>
            <w:r w:rsidRPr="00801152">
              <w:rPr>
                <w:rStyle w:val="EDSNombreActor"/>
                <w:rFonts w:cs="Arial"/>
                <w:sz w:val="20"/>
                <w:szCs w:val="20"/>
              </w:rPr>
              <w:t>Genera y entrega comprobante.</w:t>
            </w:r>
          </w:p>
        </w:tc>
      </w:tr>
      <w:tr w:rsidR="00B261CE" w:rsidRPr="00266AC9" w:rsidTr="0064372B">
        <w:trPr>
          <w:trHeight w:val="23"/>
        </w:trPr>
        <w:tc>
          <w:tcPr>
            <w:tcW w:w="834" w:type="pct"/>
            <w:vAlign w:val="center"/>
          </w:tcPr>
          <w:p w:rsidR="00B261CE" w:rsidRPr="00266AC9" w:rsidRDefault="00B261CE" w:rsidP="00655393">
            <w:pPr>
              <w:jc w:val="center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0</w:t>
            </w:r>
            <w:r w:rsidR="00B664DA">
              <w:rPr>
                <w:rFonts w:cs="Arial"/>
                <w:szCs w:val="20"/>
                <w:lang w:val="es-ES"/>
              </w:rPr>
              <w:t>7</w:t>
            </w:r>
          </w:p>
        </w:tc>
        <w:tc>
          <w:tcPr>
            <w:tcW w:w="1667" w:type="pct"/>
            <w:vAlign w:val="center"/>
          </w:tcPr>
          <w:p w:rsidR="00B261CE" w:rsidRPr="00266AC9" w:rsidRDefault="00B261CE" w:rsidP="006C1530">
            <w:pPr>
              <w:rPr>
                <w:rFonts w:cs="Arial"/>
                <w:szCs w:val="20"/>
                <w:lang w:val="es-ES"/>
              </w:rPr>
            </w:pPr>
            <w:r w:rsidRPr="00266AC9">
              <w:rPr>
                <w:rFonts w:cs="Arial"/>
                <w:szCs w:val="20"/>
                <w:lang w:val="es-ES"/>
              </w:rPr>
              <w:t>Termina flujo básico.</w:t>
            </w:r>
          </w:p>
        </w:tc>
        <w:tc>
          <w:tcPr>
            <w:tcW w:w="2499" w:type="pct"/>
            <w:vAlign w:val="center"/>
          </w:tcPr>
          <w:p w:rsidR="00B261CE" w:rsidRPr="00266AC9" w:rsidRDefault="00B261CE" w:rsidP="00597A56">
            <w:pPr>
              <w:rPr>
                <w:rFonts w:cs="Arial"/>
                <w:szCs w:val="20"/>
                <w:lang w:val="es-ES"/>
              </w:rPr>
            </w:pPr>
          </w:p>
        </w:tc>
      </w:tr>
    </w:tbl>
    <w:p w:rsidR="00365BA2" w:rsidRDefault="004E1A3C" w:rsidP="00146B75">
      <w:pPr>
        <w:pStyle w:val="Ttulo2"/>
      </w:pPr>
      <w:bookmarkStart w:id="14" w:name="_Toc318901682"/>
      <w:r w:rsidRPr="00266AC9">
        <w:t>Flujos A</w:t>
      </w:r>
      <w:r w:rsidR="00636BDF" w:rsidRPr="00266AC9">
        <w:t>lte</w:t>
      </w:r>
      <w:r w:rsidR="00D17324" w:rsidRPr="00266AC9">
        <w:t>rnos</w:t>
      </w:r>
      <w:bookmarkEnd w:id="14"/>
    </w:p>
    <w:p w:rsidR="006E63E8" w:rsidRPr="006E63E8" w:rsidRDefault="006E63E8" w:rsidP="006E63E8">
      <w:pPr>
        <w:rPr>
          <w:lang w:val="es-ES"/>
        </w:rPr>
      </w:pPr>
      <w:r>
        <w:rPr>
          <w:lang w:val="es-ES"/>
        </w:rPr>
        <w:t>N/A</w:t>
      </w:r>
    </w:p>
    <w:p w:rsidR="00D17324" w:rsidRPr="00266AC9" w:rsidRDefault="00D17324" w:rsidP="0057721C">
      <w:pPr>
        <w:pStyle w:val="Ttulo1"/>
        <w:spacing w:before="0" w:beforeAutospacing="0"/>
      </w:pPr>
      <w:bookmarkStart w:id="15" w:name="_Toc318901683"/>
      <w:r w:rsidRPr="00266AC9">
        <w:t>Categoría</w:t>
      </w:r>
      <w:bookmarkEnd w:id="15"/>
    </w:p>
    <w:p w:rsidR="006C1530" w:rsidRPr="00B61F47" w:rsidRDefault="006C1530" w:rsidP="007F0CA9">
      <w:pPr>
        <w:pStyle w:val="InfoBlue"/>
        <w:spacing w:after="0"/>
      </w:pPr>
      <w:r w:rsidRPr="00B61F47">
        <w:t>Este caso de uso de negocio se clasifica como Administrativo.</w:t>
      </w:r>
    </w:p>
    <w:p w:rsidR="003C19C4" w:rsidRPr="00266AC9" w:rsidRDefault="00030199" w:rsidP="007F0CA9">
      <w:pPr>
        <w:pStyle w:val="Ttulo1"/>
        <w:spacing w:before="240" w:beforeAutospacing="0"/>
      </w:pPr>
      <w:bookmarkStart w:id="16" w:name="_Toc318901684"/>
      <w:r w:rsidRPr="00266AC9">
        <w:t>Riesgo</w:t>
      </w:r>
      <w:bookmarkEnd w:id="16"/>
    </w:p>
    <w:p w:rsidR="008307C6" w:rsidRPr="00266AC9" w:rsidRDefault="008307C6" w:rsidP="008307C6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 w:rsidR="000567D2">
        <w:rPr>
          <w:rFonts w:cs="Arial"/>
          <w:szCs w:val="20"/>
        </w:rPr>
        <w:t xml:space="preserve"> para evitar duplicidad en </w:t>
      </w:r>
      <w:r w:rsidR="000567D2" w:rsidRPr="0004119B">
        <w:rPr>
          <w:rFonts w:cs="Arial"/>
        </w:rPr>
        <w:t>el contenido de acuerdo a la norma</w:t>
      </w:r>
      <w:r w:rsidR="000567D2">
        <w:rPr>
          <w:rFonts w:cs="Arial"/>
        </w:rPr>
        <w:t>.</w:t>
      </w:r>
    </w:p>
    <w:p w:rsidR="00982934" w:rsidRPr="00266AC9" w:rsidRDefault="00030199" w:rsidP="006C6ABD">
      <w:pPr>
        <w:pStyle w:val="Ttulo1"/>
      </w:pPr>
      <w:bookmarkStart w:id="17" w:name="_Toc318901685"/>
      <w:r w:rsidRPr="00266AC9">
        <w:t>Requeri</w:t>
      </w:r>
      <w:r w:rsidR="00195BDC" w:rsidRPr="00266AC9">
        <w:t>mientos e</w:t>
      </w:r>
      <w:r w:rsidR="00AB5CE9" w:rsidRPr="00266AC9">
        <w:t>speciales</w:t>
      </w:r>
      <w:bookmarkEnd w:id="17"/>
    </w:p>
    <w:p w:rsidR="00AB5CE9" w:rsidRPr="00531383" w:rsidRDefault="00531383" w:rsidP="00531383">
      <w:pPr>
        <w:rPr>
          <w:lang w:val="es-ES"/>
        </w:rPr>
      </w:pPr>
      <w:r w:rsidRPr="00531383">
        <w:rPr>
          <w:lang w:val="es-ES"/>
        </w:rPr>
        <w:t>N/A</w:t>
      </w:r>
      <w:r w:rsidR="00B61F47">
        <w:rPr>
          <w:lang w:val="es-ES"/>
        </w:rPr>
        <w:t>.</w:t>
      </w:r>
    </w:p>
    <w:p w:rsidR="007C4157" w:rsidRPr="007C4157" w:rsidRDefault="007C4157" w:rsidP="00146B75">
      <w:pPr>
        <w:pStyle w:val="Ttulo2"/>
      </w:pPr>
      <w:bookmarkStart w:id="18" w:name="_Toc318901686"/>
      <w:r w:rsidRPr="007C4157">
        <w:t>Puntos de extensión</w:t>
      </w:r>
      <w:bookmarkEnd w:id="18"/>
    </w:p>
    <w:p w:rsidR="0004119B" w:rsidRPr="00266AC9" w:rsidRDefault="007A51AE" w:rsidP="007C4157">
      <w:pPr>
        <w:rPr>
          <w:rFonts w:cs="Arial"/>
          <w:szCs w:val="20"/>
        </w:rPr>
      </w:pPr>
      <w:r w:rsidRPr="00266AC9">
        <w:rPr>
          <w:rFonts w:cs="Arial"/>
          <w:szCs w:val="20"/>
        </w:rPr>
        <w:t>N/A.</w:t>
      </w:r>
    </w:p>
    <w:p w:rsidR="00B751C1" w:rsidRPr="00266AC9" w:rsidRDefault="00B751C1" w:rsidP="006C6ABD">
      <w:pPr>
        <w:pStyle w:val="Ttulo1"/>
      </w:pPr>
      <w:bookmarkStart w:id="19" w:name="_Toc288154824"/>
      <w:bookmarkStart w:id="20" w:name="_Toc288210691"/>
      <w:bookmarkStart w:id="21" w:name="_Toc288661805"/>
      <w:bookmarkStart w:id="22" w:name="_Toc318901687"/>
      <w:r w:rsidRPr="00266AC9">
        <w:t>Firmas de elaboración, revisión y aprobación</w:t>
      </w:r>
      <w:bookmarkEnd w:id="19"/>
      <w:bookmarkEnd w:id="20"/>
      <w:bookmarkEnd w:id="21"/>
      <w:bookmarkEnd w:id="2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266AC9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266AC9" w:rsidRDefault="00B751C1" w:rsidP="006C1530">
            <w:pPr>
              <w:jc w:val="center"/>
              <w:rPr>
                <w:rFonts w:cs="Arial"/>
                <w:b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b/>
                <w:sz w:val="18"/>
                <w:szCs w:val="18"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266AC9" w:rsidRDefault="00B751C1" w:rsidP="006C1530">
            <w:pPr>
              <w:jc w:val="center"/>
              <w:rPr>
                <w:rFonts w:cs="Arial"/>
                <w:b/>
                <w:sz w:val="18"/>
                <w:szCs w:val="18"/>
                <w:lang w:val="es-ES" w:eastAsia="es-ES"/>
              </w:rPr>
            </w:pPr>
            <w:r w:rsidRPr="00266AC9">
              <w:rPr>
                <w:rFonts w:cs="Arial"/>
                <w:b/>
                <w:sz w:val="18"/>
                <w:szCs w:val="18"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266AC9" w:rsidRDefault="00B751C1" w:rsidP="006C1530">
            <w:pPr>
              <w:jc w:val="center"/>
              <w:rPr>
                <w:rFonts w:cs="Arial"/>
                <w:b/>
                <w:sz w:val="18"/>
                <w:szCs w:val="18"/>
                <w:lang w:val="es-ES" w:eastAsia="es-ES"/>
              </w:rPr>
            </w:pPr>
            <w:proofErr w:type="spellStart"/>
            <w:r w:rsidRPr="00266AC9">
              <w:rPr>
                <w:rFonts w:cs="Arial"/>
                <w:b/>
                <w:sz w:val="18"/>
                <w:szCs w:val="18"/>
                <w:lang w:val="es-ES" w:eastAsia="es-ES"/>
              </w:rPr>
              <w:t>VoBo</w:t>
            </w:r>
            <w:proofErr w:type="spellEnd"/>
          </w:p>
        </w:tc>
      </w:tr>
      <w:tr w:rsidR="00B751C1" w:rsidRPr="00266AC9" w:rsidTr="006C1530">
        <w:trPr>
          <w:trHeight w:val="851"/>
        </w:trPr>
        <w:tc>
          <w:tcPr>
            <w:tcW w:w="1666" w:type="pct"/>
            <w:vAlign w:val="center"/>
          </w:tcPr>
          <w:p w:rsidR="00A41CF7" w:rsidRDefault="00A41CF7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  <w:p w:rsidR="00A866CA" w:rsidRDefault="00A866CA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  <w:p w:rsidR="00A866CA" w:rsidRDefault="00A866CA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  <w:p w:rsidR="00A866CA" w:rsidRDefault="00A866CA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  <w:p w:rsidR="00A866CA" w:rsidRDefault="00A866CA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  <w:p w:rsidR="00A866CA" w:rsidRPr="00266AC9" w:rsidRDefault="00A866CA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  <w:bookmarkStart w:id="23" w:name="_GoBack"/>
            <w:bookmarkEnd w:id="23"/>
          </w:p>
        </w:tc>
        <w:tc>
          <w:tcPr>
            <w:tcW w:w="1667" w:type="pct"/>
            <w:vAlign w:val="center"/>
          </w:tcPr>
          <w:p w:rsidR="00B751C1" w:rsidRPr="00266AC9" w:rsidRDefault="00B751C1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266AC9" w:rsidRDefault="00B751C1" w:rsidP="006C1530">
            <w:pPr>
              <w:jc w:val="center"/>
              <w:rPr>
                <w:rFonts w:cs="Arial"/>
                <w:sz w:val="18"/>
                <w:szCs w:val="18"/>
                <w:lang w:val="es-ES" w:eastAsia="es-ES"/>
              </w:rPr>
            </w:pPr>
          </w:p>
        </w:tc>
      </w:tr>
      <w:tr w:rsidR="00B751C1" w:rsidRPr="00516ADA" w:rsidTr="006C1530">
        <w:trPr>
          <w:trHeight w:val="23"/>
        </w:trPr>
        <w:tc>
          <w:tcPr>
            <w:tcW w:w="1666" w:type="pct"/>
            <w:vAlign w:val="center"/>
          </w:tcPr>
          <w:p w:rsidR="00F2580E" w:rsidRPr="00516ADA" w:rsidRDefault="00F2580E" w:rsidP="00F2580E">
            <w:pPr>
              <w:jc w:val="center"/>
              <w:rPr>
                <w:rFonts w:cs="Arial"/>
                <w:szCs w:val="20"/>
                <w:lang w:val="es-ES" w:eastAsia="es-ES"/>
              </w:rPr>
            </w:pPr>
            <w:r w:rsidRPr="00516ADA">
              <w:rPr>
                <w:rFonts w:cs="Arial"/>
                <w:szCs w:val="20"/>
                <w:lang w:val="es-ES" w:eastAsia="es-ES"/>
              </w:rPr>
              <w:t>Alejandra Alba Lobera</w:t>
            </w:r>
          </w:p>
          <w:p w:rsidR="00313431" w:rsidRPr="00516ADA" w:rsidRDefault="00F2580E" w:rsidP="00F2580E">
            <w:pPr>
              <w:jc w:val="center"/>
              <w:rPr>
                <w:rFonts w:cs="Arial"/>
                <w:szCs w:val="20"/>
                <w:lang w:val="es-ES" w:eastAsia="es-ES"/>
              </w:rPr>
            </w:pPr>
            <w:r w:rsidRPr="00516ADA">
              <w:rPr>
                <w:rFonts w:cs="Arial"/>
                <w:szCs w:val="20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Pr="00516ADA" w:rsidRDefault="00852FEA" w:rsidP="00624A60">
            <w:pPr>
              <w:jc w:val="center"/>
              <w:rPr>
                <w:rFonts w:cs="Arial"/>
                <w:szCs w:val="20"/>
                <w:lang w:val="es-ES" w:eastAsia="es-ES"/>
              </w:rPr>
            </w:pPr>
            <w:r w:rsidRPr="00516ADA">
              <w:rPr>
                <w:rFonts w:cs="Arial"/>
                <w:szCs w:val="20"/>
                <w:lang w:val="es-ES" w:eastAsia="es-ES"/>
              </w:rPr>
              <w:t xml:space="preserve">Jaime </w:t>
            </w:r>
            <w:r w:rsidR="003C4BC9" w:rsidRPr="00516ADA">
              <w:rPr>
                <w:rFonts w:cs="Arial"/>
                <w:szCs w:val="20"/>
                <w:lang w:val="es-ES" w:eastAsia="es-ES"/>
              </w:rPr>
              <w:t>Enrique Suárez Romero</w:t>
            </w:r>
          </w:p>
          <w:p w:rsidR="003C4BC9" w:rsidRPr="00516ADA" w:rsidRDefault="003C4BC9" w:rsidP="00624A60">
            <w:pPr>
              <w:jc w:val="center"/>
              <w:rPr>
                <w:rFonts w:cs="Arial"/>
                <w:szCs w:val="20"/>
                <w:lang w:val="es-ES" w:eastAsia="es-ES"/>
              </w:rPr>
            </w:pPr>
            <w:r w:rsidRPr="00516ADA">
              <w:rPr>
                <w:rFonts w:cs="Arial"/>
                <w:szCs w:val="20"/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852FEA" w:rsidRPr="00516ADA" w:rsidRDefault="00852FEA" w:rsidP="00852FEA">
            <w:pPr>
              <w:jc w:val="center"/>
              <w:rPr>
                <w:rFonts w:cs="Arial"/>
                <w:szCs w:val="20"/>
                <w:lang w:val="es-ES" w:eastAsia="es-ES"/>
              </w:rPr>
            </w:pPr>
            <w:r w:rsidRPr="00516ADA">
              <w:rPr>
                <w:rFonts w:cs="Arial"/>
                <w:szCs w:val="20"/>
                <w:lang w:val="es-ES" w:eastAsia="es-ES"/>
              </w:rPr>
              <w:t>Germán Zamorano Aguilar</w:t>
            </w:r>
          </w:p>
          <w:p w:rsidR="00B751C1" w:rsidRPr="00516ADA" w:rsidRDefault="00852FEA" w:rsidP="00852FEA">
            <w:pPr>
              <w:jc w:val="center"/>
              <w:rPr>
                <w:rFonts w:cs="Arial"/>
                <w:i/>
                <w:color w:val="0000FF"/>
                <w:szCs w:val="20"/>
                <w:lang w:val="es-ES" w:eastAsia="es-ES"/>
              </w:rPr>
            </w:pPr>
            <w:r w:rsidRPr="00516ADA">
              <w:rPr>
                <w:rFonts w:cs="Arial"/>
                <w:szCs w:val="20"/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266AC9" w:rsidRDefault="00B751C1" w:rsidP="00B678E8">
      <w:pPr>
        <w:pStyle w:val="Ttulo1"/>
        <w:numPr>
          <w:ilvl w:val="0"/>
          <w:numId w:val="0"/>
        </w:numPr>
        <w:spacing w:before="0" w:beforeAutospacing="0"/>
        <w:rPr>
          <w:lang w:val="es-ES" w:eastAsia="es-ES"/>
        </w:rPr>
      </w:pPr>
    </w:p>
    <w:sectPr w:rsidR="00B751C1" w:rsidRPr="00266AC9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178" w:rsidRDefault="007A5178">
      <w:r>
        <w:separator/>
      </w:r>
    </w:p>
  </w:endnote>
  <w:endnote w:type="continuationSeparator" w:id="0">
    <w:p w:rsidR="007A5178" w:rsidRDefault="007A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860F8" w:rsidRDefault="00E860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0F8" w:rsidTr="005E68B4">
      <w:tc>
        <w:tcPr>
          <w:tcW w:w="3162" w:type="dxa"/>
          <w:vAlign w:val="center"/>
        </w:tcPr>
        <w:p w:rsidR="00E860F8" w:rsidRDefault="00E860F8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E860F8" w:rsidRPr="005E68B4" w:rsidRDefault="00E860F8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E860F8" w:rsidRPr="00061A51" w:rsidRDefault="00E860F8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E860F8" w:rsidRDefault="00E860F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178" w:rsidRDefault="007A5178">
      <w:r>
        <w:separator/>
      </w:r>
    </w:p>
  </w:footnote>
  <w:footnote w:type="continuationSeparator" w:id="0">
    <w:p w:rsidR="007A5178" w:rsidRDefault="007A5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2206E2B1" wp14:editId="7D3376EA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E860F8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0077401F" wp14:editId="79E3A27A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860F8" w:rsidRDefault="00E860F8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E860F8" w:rsidRPr="00304489" w:rsidRDefault="00E860F8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860F8" w:rsidRPr="00304489" w:rsidRDefault="00E860F8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CA0A27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3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CA0A27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E860F8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19688C" w:rsidP="0057721C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Jul</w:t>
          </w:r>
          <w:r w:rsidR="00E860F8" w:rsidRPr="00304489">
            <w:rPr>
              <w:rFonts w:asciiTheme="minorHAnsi" w:hAnsiTheme="minorHAnsi" w:cstheme="minorHAnsi"/>
              <w:sz w:val="18"/>
              <w:szCs w:val="18"/>
            </w:rPr>
            <w:t>-201</w:t>
          </w:r>
          <w:r w:rsidR="0057721C">
            <w:rPr>
              <w:rFonts w:asciiTheme="minorHAnsi" w:hAnsiTheme="minorHAnsi" w:cstheme="minorHAnsi"/>
              <w:sz w:val="18"/>
              <w:szCs w:val="18"/>
            </w:rPr>
            <w:t>1</w:t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E860F8" w:rsidRPr="00304489" w:rsidRDefault="00855C2F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E860F8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E860F8" w:rsidRDefault="001D3320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DSTCUN-02 Registrar Pago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E860F8" w:rsidRPr="00304489" w:rsidRDefault="00E860F8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E860F8" w:rsidRDefault="00E860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0F8" w:rsidRDefault="00E860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34D"/>
    <w:multiLevelType w:val="multilevel"/>
    <w:tmpl w:val="FB5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7513E"/>
    <w:multiLevelType w:val="hybridMultilevel"/>
    <w:tmpl w:val="DB04CA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64750D"/>
    <w:multiLevelType w:val="hybridMultilevel"/>
    <w:tmpl w:val="43A09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22CA"/>
    <w:multiLevelType w:val="hybridMultilevel"/>
    <w:tmpl w:val="8CDAE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075F"/>
    <w:multiLevelType w:val="hybridMultilevel"/>
    <w:tmpl w:val="50DC704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311303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A9A35B2"/>
    <w:multiLevelType w:val="multilevel"/>
    <w:tmpl w:val="7FA6667E"/>
    <w:lvl w:ilvl="0">
      <w:start w:val="1"/>
      <w:numFmt w:val="decimal"/>
      <w:pStyle w:val="Ttulo1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D341214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715BB4"/>
    <w:multiLevelType w:val="multilevel"/>
    <w:tmpl w:val="4D449E8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60335E2"/>
    <w:multiLevelType w:val="hybridMultilevel"/>
    <w:tmpl w:val="B5B215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14AC2"/>
    <w:multiLevelType w:val="multilevel"/>
    <w:tmpl w:val="A914F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HAnsi"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1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1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1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1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16"/>
      </w:rPr>
    </w:lvl>
  </w:abstractNum>
  <w:abstractNum w:abstractNumId="13">
    <w:nsid w:val="47D5786C"/>
    <w:multiLevelType w:val="multilevel"/>
    <w:tmpl w:val="356A7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C01771A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F5A67C7"/>
    <w:multiLevelType w:val="hybridMultilevel"/>
    <w:tmpl w:val="2684F6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62497"/>
    <w:multiLevelType w:val="multilevel"/>
    <w:tmpl w:val="E2EA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6EED3AFE"/>
    <w:multiLevelType w:val="hybridMultilevel"/>
    <w:tmpl w:val="ED4622F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70E55B26"/>
    <w:multiLevelType w:val="hybridMultilevel"/>
    <w:tmpl w:val="1564F6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2"/>
  </w:num>
  <w:num w:numId="11">
    <w:abstractNumId w:val="13"/>
  </w:num>
  <w:num w:numId="12">
    <w:abstractNumId w:val="4"/>
  </w:num>
  <w:num w:numId="13">
    <w:abstractNumId w:val="0"/>
  </w:num>
  <w:num w:numId="14">
    <w:abstractNumId w:val="17"/>
  </w:num>
  <w:num w:numId="15">
    <w:abstractNumId w:val="8"/>
  </w:num>
  <w:num w:numId="16">
    <w:abstractNumId w:val="12"/>
  </w:num>
  <w:num w:numId="17">
    <w:abstractNumId w:val="19"/>
  </w:num>
  <w:num w:numId="18">
    <w:abstractNumId w:val="15"/>
  </w:num>
  <w:num w:numId="19">
    <w:abstractNumId w:val="10"/>
  </w:num>
  <w:num w:numId="20">
    <w:abstractNumId w:val="18"/>
  </w:num>
  <w:num w:numId="21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243A"/>
    <w:rsid w:val="00005385"/>
    <w:rsid w:val="000140E9"/>
    <w:rsid w:val="000157FB"/>
    <w:rsid w:val="00020056"/>
    <w:rsid w:val="000203FB"/>
    <w:rsid w:val="00020AD7"/>
    <w:rsid w:val="00023682"/>
    <w:rsid w:val="000245F8"/>
    <w:rsid w:val="000260DC"/>
    <w:rsid w:val="000268DC"/>
    <w:rsid w:val="00027B5F"/>
    <w:rsid w:val="00030199"/>
    <w:rsid w:val="000301D3"/>
    <w:rsid w:val="00030E16"/>
    <w:rsid w:val="000310C1"/>
    <w:rsid w:val="00032B65"/>
    <w:rsid w:val="00033E06"/>
    <w:rsid w:val="00034BB7"/>
    <w:rsid w:val="0004119B"/>
    <w:rsid w:val="00043BDC"/>
    <w:rsid w:val="00051056"/>
    <w:rsid w:val="0005145B"/>
    <w:rsid w:val="00052FCC"/>
    <w:rsid w:val="0005449C"/>
    <w:rsid w:val="00054696"/>
    <w:rsid w:val="00055F8D"/>
    <w:rsid w:val="000567D2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2F34"/>
    <w:rsid w:val="0009477A"/>
    <w:rsid w:val="00095411"/>
    <w:rsid w:val="00095EEA"/>
    <w:rsid w:val="000A2D1B"/>
    <w:rsid w:val="000A3AC6"/>
    <w:rsid w:val="000A3E5E"/>
    <w:rsid w:val="000A41A9"/>
    <w:rsid w:val="000A4BCA"/>
    <w:rsid w:val="000B04F4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81C"/>
    <w:rsid w:val="000D2B8B"/>
    <w:rsid w:val="000E0F8E"/>
    <w:rsid w:val="000E13AA"/>
    <w:rsid w:val="000E1560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1550B"/>
    <w:rsid w:val="00120F5C"/>
    <w:rsid w:val="00124262"/>
    <w:rsid w:val="00125D81"/>
    <w:rsid w:val="0013670B"/>
    <w:rsid w:val="001441F7"/>
    <w:rsid w:val="00144F16"/>
    <w:rsid w:val="00146324"/>
    <w:rsid w:val="00146B75"/>
    <w:rsid w:val="0015338F"/>
    <w:rsid w:val="00156173"/>
    <w:rsid w:val="00160F5B"/>
    <w:rsid w:val="00161C2A"/>
    <w:rsid w:val="001623F1"/>
    <w:rsid w:val="001638D7"/>
    <w:rsid w:val="001648F6"/>
    <w:rsid w:val="001711C6"/>
    <w:rsid w:val="001731B3"/>
    <w:rsid w:val="001761AB"/>
    <w:rsid w:val="0017652C"/>
    <w:rsid w:val="00176793"/>
    <w:rsid w:val="00177DE5"/>
    <w:rsid w:val="00180976"/>
    <w:rsid w:val="00183AD9"/>
    <w:rsid w:val="00184EF1"/>
    <w:rsid w:val="00184FFE"/>
    <w:rsid w:val="0019504C"/>
    <w:rsid w:val="00195BDC"/>
    <w:rsid w:val="0019688C"/>
    <w:rsid w:val="001976B4"/>
    <w:rsid w:val="001A2D01"/>
    <w:rsid w:val="001A3929"/>
    <w:rsid w:val="001A5BB9"/>
    <w:rsid w:val="001A61E5"/>
    <w:rsid w:val="001A681B"/>
    <w:rsid w:val="001A7F4D"/>
    <w:rsid w:val="001B3C61"/>
    <w:rsid w:val="001B469F"/>
    <w:rsid w:val="001B57F4"/>
    <w:rsid w:val="001B5951"/>
    <w:rsid w:val="001C2302"/>
    <w:rsid w:val="001C2AF5"/>
    <w:rsid w:val="001C2E1D"/>
    <w:rsid w:val="001C3A95"/>
    <w:rsid w:val="001C4945"/>
    <w:rsid w:val="001D0DB4"/>
    <w:rsid w:val="001D3320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4273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6AC9"/>
    <w:rsid w:val="00266B0D"/>
    <w:rsid w:val="00267E23"/>
    <w:rsid w:val="00271A81"/>
    <w:rsid w:val="00274F8D"/>
    <w:rsid w:val="00275198"/>
    <w:rsid w:val="002802BB"/>
    <w:rsid w:val="002857CC"/>
    <w:rsid w:val="00286C2E"/>
    <w:rsid w:val="00291AA6"/>
    <w:rsid w:val="00291AF0"/>
    <w:rsid w:val="00293CF6"/>
    <w:rsid w:val="002977C5"/>
    <w:rsid w:val="002A67B7"/>
    <w:rsid w:val="002A7215"/>
    <w:rsid w:val="002B007D"/>
    <w:rsid w:val="002B0427"/>
    <w:rsid w:val="002B7149"/>
    <w:rsid w:val="002C323D"/>
    <w:rsid w:val="002C44F1"/>
    <w:rsid w:val="002C68DB"/>
    <w:rsid w:val="002D0FD5"/>
    <w:rsid w:val="002D1500"/>
    <w:rsid w:val="002D4032"/>
    <w:rsid w:val="002D72A5"/>
    <w:rsid w:val="002E100C"/>
    <w:rsid w:val="002E13A4"/>
    <w:rsid w:val="002E71D2"/>
    <w:rsid w:val="002F07BD"/>
    <w:rsid w:val="002F08D4"/>
    <w:rsid w:val="002F340B"/>
    <w:rsid w:val="003013FB"/>
    <w:rsid w:val="00304489"/>
    <w:rsid w:val="00307DA6"/>
    <w:rsid w:val="00313431"/>
    <w:rsid w:val="00313CD2"/>
    <w:rsid w:val="003158BE"/>
    <w:rsid w:val="003202FB"/>
    <w:rsid w:val="00320328"/>
    <w:rsid w:val="00320937"/>
    <w:rsid w:val="00320E54"/>
    <w:rsid w:val="00321AA6"/>
    <w:rsid w:val="00330709"/>
    <w:rsid w:val="00333AAF"/>
    <w:rsid w:val="00333C80"/>
    <w:rsid w:val="003346A9"/>
    <w:rsid w:val="00337A29"/>
    <w:rsid w:val="00337EAB"/>
    <w:rsid w:val="00340077"/>
    <w:rsid w:val="003429AD"/>
    <w:rsid w:val="0034631E"/>
    <w:rsid w:val="00356C49"/>
    <w:rsid w:val="00356D42"/>
    <w:rsid w:val="00360208"/>
    <w:rsid w:val="003615F9"/>
    <w:rsid w:val="0036325A"/>
    <w:rsid w:val="00364BCC"/>
    <w:rsid w:val="00365BA2"/>
    <w:rsid w:val="00370D12"/>
    <w:rsid w:val="00371284"/>
    <w:rsid w:val="003725C0"/>
    <w:rsid w:val="00373B41"/>
    <w:rsid w:val="00373BA6"/>
    <w:rsid w:val="00373D63"/>
    <w:rsid w:val="00374686"/>
    <w:rsid w:val="00374967"/>
    <w:rsid w:val="003753A8"/>
    <w:rsid w:val="0037649E"/>
    <w:rsid w:val="00376F6A"/>
    <w:rsid w:val="003804CB"/>
    <w:rsid w:val="0038229B"/>
    <w:rsid w:val="00384B3E"/>
    <w:rsid w:val="00386BFD"/>
    <w:rsid w:val="00391903"/>
    <w:rsid w:val="00393AFE"/>
    <w:rsid w:val="00396E1F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17AC"/>
    <w:rsid w:val="003C19C4"/>
    <w:rsid w:val="003C25AE"/>
    <w:rsid w:val="003C4BC9"/>
    <w:rsid w:val="003C608C"/>
    <w:rsid w:val="003C7CFA"/>
    <w:rsid w:val="003D08E2"/>
    <w:rsid w:val="003D20A1"/>
    <w:rsid w:val="003D2DDE"/>
    <w:rsid w:val="003E38E1"/>
    <w:rsid w:val="003F0303"/>
    <w:rsid w:val="003F2D0A"/>
    <w:rsid w:val="003F6C83"/>
    <w:rsid w:val="00403B1A"/>
    <w:rsid w:val="00405044"/>
    <w:rsid w:val="004052B8"/>
    <w:rsid w:val="00407A12"/>
    <w:rsid w:val="00412325"/>
    <w:rsid w:val="004154B8"/>
    <w:rsid w:val="0041612A"/>
    <w:rsid w:val="00421E9E"/>
    <w:rsid w:val="00427316"/>
    <w:rsid w:val="00432B7B"/>
    <w:rsid w:val="00434103"/>
    <w:rsid w:val="004360C5"/>
    <w:rsid w:val="00437E46"/>
    <w:rsid w:val="0044349B"/>
    <w:rsid w:val="00451C35"/>
    <w:rsid w:val="00455BB0"/>
    <w:rsid w:val="00457C27"/>
    <w:rsid w:val="00461791"/>
    <w:rsid w:val="00462728"/>
    <w:rsid w:val="00465AE4"/>
    <w:rsid w:val="00471CA9"/>
    <w:rsid w:val="00474BAB"/>
    <w:rsid w:val="00475728"/>
    <w:rsid w:val="00475BA0"/>
    <w:rsid w:val="004779C0"/>
    <w:rsid w:val="0048106A"/>
    <w:rsid w:val="0048491C"/>
    <w:rsid w:val="00486B68"/>
    <w:rsid w:val="00494268"/>
    <w:rsid w:val="004A12AC"/>
    <w:rsid w:val="004A141B"/>
    <w:rsid w:val="004A2370"/>
    <w:rsid w:val="004A5246"/>
    <w:rsid w:val="004B310E"/>
    <w:rsid w:val="004B51BE"/>
    <w:rsid w:val="004B57D0"/>
    <w:rsid w:val="004B5903"/>
    <w:rsid w:val="004B74C9"/>
    <w:rsid w:val="004C0D91"/>
    <w:rsid w:val="004C41DD"/>
    <w:rsid w:val="004C4D3A"/>
    <w:rsid w:val="004C5ADA"/>
    <w:rsid w:val="004C7653"/>
    <w:rsid w:val="004C7B37"/>
    <w:rsid w:val="004D12B6"/>
    <w:rsid w:val="004D3425"/>
    <w:rsid w:val="004D3A6B"/>
    <w:rsid w:val="004D5B44"/>
    <w:rsid w:val="004D615A"/>
    <w:rsid w:val="004E1A3C"/>
    <w:rsid w:val="004E52D7"/>
    <w:rsid w:val="004E6A2B"/>
    <w:rsid w:val="004E72A0"/>
    <w:rsid w:val="004E7914"/>
    <w:rsid w:val="004F2E61"/>
    <w:rsid w:val="004F45EE"/>
    <w:rsid w:val="00500AA4"/>
    <w:rsid w:val="00503C47"/>
    <w:rsid w:val="00505AD5"/>
    <w:rsid w:val="005167A8"/>
    <w:rsid w:val="00516ADA"/>
    <w:rsid w:val="005178C0"/>
    <w:rsid w:val="0052168A"/>
    <w:rsid w:val="00527D09"/>
    <w:rsid w:val="005308BC"/>
    <w:rsid w:val="00531383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563D3"/>
    <w:rsid w:val="00560338"/>
    <w:rsid w:val="0056097E"/>
    <w:rsid w:val="0056204D"/>
    <w:rsid w:val="00564334"/>
    <w:rsid w:val="00567BF4"/>
    <w:rsid w:val="005706DE"/>
    <w:rsid w:val="00573FB8"/>
    <w:rsid w:val="00574306"/>
    <w:rsid w:val="00574A92"/>
    <w:rsid w:val="0057672B"/>
    <w:rsid w:val="00576828"/>
    <w:rsid w:val="0057721C"/>
    <w:rsid w:val="005777F9"/>
    <w:rsid w:val="005809AE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97A56"/>
    <w:rsid w:val="005A07B5"/>
    <w:rsid w:val="005A1BBA"/>
    <w:rsid w:val="005A49FF"/>
    <w:rsid w:val="005A77CC"/>
    <w:rsid w:val="005B319D"/>
    <w:rsid w:val="005B7566"/>
    <w:rsid w:val="005C0B31"/>
    <w:rsid w:val="005C1677"/>
    <w:rsid w:val="005C184A"/>
    <w:rsid w:val="005D0057"/>
    <w:rsid w:val="005D1049"/>
    <w:rsid w:val="005D1E5C"/>
    <w:rsid w:val="005D4902"/>
    <w:rsid w:val="005D6478"/>
    <w:rsid w:val="005D7BAB"/>
    <w:rsid w:val="005E3993"/>
    <w:rsid w:val="005E5656"/>
    <w:rsid w:val="005E68B4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29AB"/>
    <w:rsid w:val="00624A60"/>
    <w:rsid w:val="0062629F"/>
    <w:rsid w:val="00627C74"/>
    <w:rsid w:val="0063534E"/>
    <w:rsid w:val="00635D12"/>
    <w:rsid w:val="00636BDF"/>
    <w:rsid w:val="00641B29"/>
    <w:rsid w:val="0064372B"/>
    <w:rsid w:val="00644E56"/>
    <w:rsid w:val="0064635B"/>
    <w:rsid w:val="00651E77"/>
    <w:rsid w:val="00652869"/>
    <w:rsid w:val="00654E24"/>
    <w:rsid w:val="00655393"/>
    <w:rsid w:val="0065556F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1228"/>
    <w:rsid w:val="006929F0"/>
    <w:rsid w:val="00693A9A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C6ABD"/>
    <w:rsid w:val="006E30C6"/>
    <w:rsid w:val="006E5072"/>
    <w:rsid w:val="006E63E8"/>
    <w:rsid w:val="006F058E"/>
    <w:rsid w:val="006F0FCF"/>
    <w:rsid w:val="006F214E"/>
    <w:rsid w:val="006F383D"/>
    <w:rsid w:val="006F4C45"/>
    <w:rsid w:val="006F5C29"/>
    <w:rsid w:val="006F605B"/>
    <w:rsid w:val="006F61A8"/>
    <w:rsid w:val="006F7043"/>
    <w:rsid w:val="00704D51"/>
    <w:rsid w:val="00710563"/>
    <w:rsid w:val="00712D88"/>
    <w:rsid w:val="00713087"/>
    <w:rsid w:val="00713354"/>
    <w:rsid w:val="00715A1E"/>
    <w:rsid w:val="00716742"/>
    <w:rsid w:val="007231E5"/>
    <w:rsid w:val="007239D0"/>
    <w:rsid w:val="007262D1"/>
    <w:rsid w:val="007267E7"/>
    <w:rsid w:val="007332D5"/>
    <w:rsid w:val="0073570A"/>
    <w:rsid w:val="00736075"/>
    <w:rsid w:val="00743E23"/>
    <w:rsid w:val="00744DCD"/>
    <w:rsid w:val="00745471"/>
    <w:rsid w:val="00746204"/>
    <w:rsid w:val="00746D57"/>
    <w:rsid w:val="00752CC3"/>
    <w:rsid w:val="007534C9"/>
    <w:rsid w:val="00756722"/>
    <w:rsid w:val="00761E2C"/>
    <w:rsid w:val="00766542"/>
    <w:rsid w:val="00767325"/>
    <w:rsid w:val="00774794"/>
    <w:rsid w:val="007764E1"/>
    <w:rsid w:val="00781CAB"/>
    <w:rsid w:val="00786565"/>
    <w:rsid w:val="00786F9B"/>
    <w:rsid w:val="007906FE"/>
    <w:rsid w:val="007933B3"/>
    <w:rsid w:val="007956CD"/>
    <w:rsid w:val="007A13FB"/>
    <w:rsid w:val="007A4CD2"/>
    <w:rsid w:val="007A5178"/>
    <w:rsid w:val="007A51AE"/>
    <w:rsid w:val="007A6870"/>
    <w:rsid w:val="007B01B4"/>
    <w:rsid w:val="007B08BB"/>
    <w:rsid w:val="007B186D"/>
    <w:rsid w:val="007B6CE2"/>
    <w:rsid w:val="007B7442"/>
    <w:rsid w:val="007C1116"/>
    <w:rsid w:val="007C4157"/>
    <w:rsid w:val="007C44D5"/>
    <w:rsid w:val="007C5EFD"/>
    <w:rsid w:val="007D26BD"/>
    <w:rsid w:val="007D46BC"/>
    <w:rsid w:val="007E1088"/>
    <w:rsid w:val="007E4BA1"/>
    <w:rsid w:val="007E54B7"/>
    <w:rsid w:val="007E7EF9"/>
    <w:rsid w:val="007F01C5"/>
    <w:rsid w:val="007F0CA9"/>
    <w:rsid w:val="007F2377"/>
    <w:rsid w:val="00801152"/>
    <w:rsid w:val="0080130F"/>
    <w:rsid w:val="00802E48"/>
    <w:rsid w:val="00803B76"/>
    <w:rsid w:val="008047AB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12CF"/>
    <w:rsid w:val="00832221"/>
    <w:rsid w:val="00832C64"/>
    <w:rsid w:val="00835515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2FEA"/>
    <w:rsid w:val="00853BCE"/>
    <w:rsid w:val="00855C2F"/>
    <w:rsid w:val="00857340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95E4A"/>
    <w:rsid w:val="00896EF4"/>
    <w:rsid w:val="008A2F76"/>
    <w:rsid w:val="008B0996"/>
    <w:rsid w:val="008B0AA0"/>
    <w:rsid w:val="008B4094"/>
    <w:rsid w:val="008B4978"/>
    <w:rsid w:val="008B6335"/>
    <w:rsid w:val="008B6464"/>
    <w:rsid w:val="008C540F"/>
    <w:rsid w:val="008C5AEA"/>
    <w:rsid w:val="008C61A3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4AA1"/>
    <w:rsid w:val="008F0231"/>
    <w:rsid w:val="008F2210"/>
    <w:rsid w:val="008F2604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30DA4"/>
    <w:rsid w:val="00936E33"/>
    <w:rsid w:val="009412A9"/>
    <w:rsid w:val="00947157"/>
    <w:rsid w:val="00950C0C"/>
    <w:rsid w:val="00955EC8"/>
    <w:rsid w:val="00956C58"/>
    <w:rsid w:val="00960753"/>
    <w:rsid w:val="0096104F"/>
    <w:rsid w:val="0096382E"/>
    <w:rsid w:val="009660B4"/>
    <w:rsid w:val="00966813"/>
    <w:rsid w:val="00967460"/>
    <w:rsid w:val="00971133"/>
    <w:rsid w:val="009724EC"/>
    <w:rsid w:val="00981693"/>
    <w:rsid w:val="00982085"/>
    <w:rsid w:val="00982934"/>
    <w:rsid w:val="00984112"/>
    <w:rsid w:val="00984951"/>
    <w:rsid w:val="00990164"/>
    <w:rsid w:val="0099311F"/>
    <w:rsid w:val="00995CA2"/>
    <w:rsid w:val="009A0907"/>
    <w:rsid w:val="009A1A4B"/>
    <w:rsid w:val="009A2BD8"/>
    <w:rsid w:val="009A4435"/>
    <w:rsid w:val="009A5BF4"/>
    <w:rsid w:val="009A6EC1"/>
    <w:rsid w:val="009B30B1"/>
    <w:rsid w:val="009B3F9C"/>
    <w:rsid w:val="009B7A4C"/>
    <w:rsid w:val="009C0A56"/>
    <w:rsid w:val="009C21F0"/>
    <w:rsid w:val="009C2B1A"/>
    <w:rsid w:val="009C47C1"/>
    <w:rsid w:val="009C4E4D"/>
    <w:rsid w:val="009C7C64"/>
    <w:rsid w:val="009D05B1"/>
    <w:rsid w:val="009D199E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2108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1CF7"/>
    <w:rsid w:val="00A42B3F"/>
    <w:rsid w:val="00A439D2"/>
    <w:rsid w:val="00A44065"/>
    <w:rsid w:val="00A470EB"/>
    <w:rsid w:val="00A47918"/>
    <w:rsid w:val="00A5228A"/>
    <w:rsid w:val="00A53728"/>
    <w:rsid w:val="00A57F4D"/>
    <w:rsid w:val="00A60AE5"/>
    <w:rsid w:val="00A64B36"/>
    <w:rsid w:val="00A66080"/>
    <w:rsid w:val="00A70863"/>
    <w:rsid w:val="00A74EEA"/>
    <w:rsid w:val="00A839DC"/>
    <w:rsid w:val="00A866CA"/>
    <w:rsid w:val="00A97324"/>
    <w:rsid w:val="00AA1B47"/>
    <w:rsid w:val="00AA3DB3"/>
    <w:rsid w:val="00AA5BDB"/>
    <w:rsid w:val="00AB08ED"/>
    <w:rsid w:val="00AB27A8"/>
    <w:rsid w:val="00AB4B25"/>
    <w:rsid w:val="00AB5CE9"/>
    <w:rsid w:val="00AB7993"/>
    <w:rsid w:val="00AB7AFC"/>
    <w:rsid w:val="00AC0A67"/>
    <w:rsid w:val="00AC0DF5"/>
    <w:rsid w:val="00AC31F8"/>
    <w:rsid w:val="00AC5AE0"/>
    <w:rsid w:val="00AD1648"/>
    <w:rsid w:val="00AD4814"/>
    <w:rsid w:val="00AD58A7"/>
    <w:rsid w:val="00AD6CFC"/>
    <w:rsid w:val="00AE045D"/>
    <w:rsid w:val="00AE1FC9"/>
    <w:rsid w:val="00AE3850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B22"/>
    <w:rsid w:val="00B10EEA"/>
    <w:rsid w:val="00B10FA2"/>
    <w:rsid w:val="00B22321"/>
    <w:rsid w:val="00B23B8E"/>
    <w:rsid w:val="00B25D54"/>
    <w:rsid w:val="00B2611F"/>
    <w:rsid w:val="00B261CE"/>
    <w:rsid w:val="00B272C1"/>
    <w:rsid w:val="00B301F6"/>
    <w:rsid w:val="00B404EF"/>
    <w:rsid w:val="00B41C94"/>
    <w:rsid w:val="00B43BDA"/>
    <w:rsid w:val="00B4497F"/>
    <w:rsid w:val="00B4772D"/>
    <w:rsid w:val="00B51048"/>
    <w:rsid w:val="00B56BF2"/>
    <w:rsid w:val="00B57438"/>
    <w:rsid w:val="00B57E14"/>
    <w:rsid w:val="00B61F47"/>
    <w:rsid w:val="00B62AB8"/>
    <w:rsid w:val="00B64C2F"/>
    <w:rsid w:val="00B662FF"/>
    <w:rsid w:val="00B664DA"/>
    <w:rsid w:val="00B678D9"/>
    <w:rsid w:val="00B678E8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428"/>
    <w:rsid w:val="00BA3B16"/>
    <w:rsid w:val="00BA4733"/>
    <w:rsid w:val="00BA6C07"/>
    <w:rsid w:val="00BB3A47"/>
    <w:rsid w:val="00BB57F4"/>
    <w:rsid w:val="00BB6113"/>
    <w:rsid w:val="00BB64B1"/>
    <w:rsid w:val="00BB7078"/>
    <w:rsid w:val="00BC1662"/>
    <w:rsid w:val="00BC5261"/>
    <w:rsid w:val="00BD2E2D"/>
    <w:rsid w:val="00BD39D7"/>
    <w:rsid w:val="00BD432E"/>
    <w:rsid w:val="00BD7ECB"/>
    <w:rsid w:val="00BE1917"/>
    <w:rsid w:val="00BE2AB6"/>
    <w:rsid w:val="00BE3AC5"/>
    <w:rsid w:val="00BE6B94"/>
    <w:rsid w:val="00BE7202"/>
    <w:rsid w:val="00BE777E"/>
    <w:rsid w:val="00BF6C58"/>
    <w:rsid w:val="00C01241"/>
    <w:rsid w:val="00C03AF9"/>
    <w:rsid w:val="00C0621B"/>
    <w:rsid w:val="00C06224"/>
    <w:rsid w:val="00C1371A"/>
    <w:rsid w:val="00C13F85"/>
    <w:rsid w:val="00C15013"/>
    <w:rsid w:val="00C16648"/>
    <w:rsid w:val="00C173B9"/>
    <w:rsid w:val="00C22B51"/>
    <w:rsid w:val="00C23DC5"/>
    <w:rsid w:val="00C23E68"/>
    <w:rsid w:val="00C30A90"/>
    <w:rsid w:val="00C32DCA"/>
    <w:rsid w:val="00C32EE8"/>
    <w:rsid w:val="00C41627"/>
    <w:rsid w:val="00C42ECB"/>
    <w:rsid w:val="00C462B1"/>
    <w:rsid w:val="00C46C8B"/>
    <w:rsid w:val="00C50354"/>
    <w:rsid w:val="00C50BF4"/>
    <w:rsid w:val="00C5173D"/>
    <w:rsid w:val="00C53072"/>
    <w:rsid w:val="00C531F2"/>
    <w:rsid w:val="00C53B38"/>
    <w:rsid w:val="00C65E93"/>
    <w:rsid w:val="00C703F6"/>
    <w:rsid w:val="00C72C57"/>
    <w:rsid w:val="00C733E8"/>
    <w:rsid w:val="00C74770"/>
    <w:rsid w:val="00C74F62"/>
    <w:rsid w:val="00C761F4"/>
    <w:rsid w:val="00C76B53"/>
    <w:rsid w:val="00C77DD2"/>
    <w:rsid w:val="00C804D7"/>
    <w:rsid w:val="00C8072F"/>
    <w:rsid w:val="00C80B07"/>
    <w:rsid w:val="00C81BDF"/>
    <w:rsid w:val="00C83F1A"/>
    <w:rsid w:val="00C85AC7"/>
    <w:rsid w:val="00C87E10"/>
    <w:rsid w:val="00C9027A"/>
    <w:rsid w:val="00C91310"/>
    <w:rsid w:val="00C92910"/>
    <w:rsid w:val="00CA0A27"/>
    <w:rsid w:val="00CA33E0"/>
    <w:rsid w:val="00CA3601"/>
    <w:rsid w:val="00CB3C0E"/>
    <w:rsid w:val="00CC1605"/>
    <w:rsid w:val="00CC3DFC"/>
    <w:rsid w:val="00CC5C65"/>
    <w:rsid w:val="00CD01E8"/>
    <w:rsid w:val="00CD099F"/>
    <w:rsid w:val="00CD1E27"/>
    <w:rsid w:val="00CD5BBD"/>
    <w:rsid w:val="00CE35B0"/>
    <w:rsid w:val="00CE3A64"/>
    <w:rsid w:val="00CE463F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6819"/>
    <w:rsid w:val="00D32755"/>
    <w:rsid w:val="00D349C0"/>
    <w:rsid w:val="00D42384"/>
    <w:rsid w:val="00D4333B"/>
    <w:rsid w:val="00D440C1"/>
    <w:rsid w:val="00D46B93"/>
    <w:rsid w:val="00D53E0F"/>
    <w:rsid w:val="00D53F2A"/>
    <w:rsid w:val="00D564D1"/>
    <w:rsid w:val="00D57977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11FA"/>
    <w:rsid w:val="00D72A97"/>
    <w:rsid w:val="00D73FD3"/>
    <w:rsid w:val="00D75181"/>
    <w:rsid w:val="00D80187"/>
    <w:rsid w:val="00D80DEF"/>
    <w:rsid w:val="00D810B4"/>
    <w:rsid w:val="00D813AA"/>
    <w:rsid w:val="00D81B7B"/>
    <w:rsid w:val="00D82339"/>
    <w:rsid w:val="00D82675"/>
    <w:rsid w:val="00D826B0"/>
    <w:rsid w:val="00D85019"/>
    <w:rsid w:val="00D902DA"/>
    <w:rsid w:val="00D9052F"/>
    <w:rsid w:val="00D90A81"/>
    <w:rsid w:val="00D93585"/>
    <w:rsid w:val="00D936C8"/>
    <w:rsid w:val="00D9608B"/>
    <w:rsid w:val="00D96152"/>
    <w:rsid w:val="00DA709D"/>
    <w:rsid w:val="00DA7303"/>
    <w:rsid w:val="00DB225F"/>
    <w:rsid w:val="00DB4C60"/>
    <w:rsid w:val="00DB5526"/>
    <w:rsid w:val="00DC4494"/>
    <w:rsid w:val="00DD2C3E"/>
    <w:rsid w:val="00DD3499"/>
    <w:rsid w:val="00DD6528"/>
    <w:rsid w:val="00DE2D73"/>
    <w:rsid w:val="00DE4E52"/>
    <w:rsid w:val="00DE664D"/>
    <w:rsid w:val="00DE7BCD"/>
    <w:rsid w:val="00DF07D3"/>
    <w:rsid w:val="00DF2864"/>
    <w:rsid w:val="00DF2D04"/>
    <w:rsid w:val="00E0084C"/>
    <w:rsid w:val="00E0339D"/>
    <w:rsid w:val="00E07CF2"/>
    <w:rsid w:val="00E10972"/>
    <w:rsid w:val="00E2020E"/>
    <w:rsid w:val="00E20696"/>
    <w:rsid w:val="00E207CD"/>
    <w:rsid w:val="00E2096B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2BDF"/>
    <w:rsid w:val="00E431F3"/>
    <w:rsid w:val="00E503D7"/>
    <w:rsid w:val="00E57BA0"/>
    <w:rsid w:val="00E70DBF"/>
    <w:rsid w:val="00E73C95"/>
    <w:rsid w:val="00E858D2"/>
    <w:rsid w:val="00E860F8"/>
    <w:rsid w:val="00E86105"/>
    <w:rsid w:val="00E86A1A"/>
    <w:rsid w:val="00E873D9"/>
    <w:rsid w:val="00E93315"/>
    <w:rsid w:val="00E960DE"/>
    <w:rsid w:val="00E9793F"/>
    <w:rsid w:val="00EA0B6E"/>
    <w:rsid w:val="00EA0F5F"/>
    <w:rsid w:val="00EA4868"/>
    <w:rsid w:val="00EA638C"/>
    <w:rsid w:val="00EA664A"/>
    <w:rsid w:val="00EA74DD"/>
    <w:rsid w:val="00EB0590"/>
    <w:rsid w:val="00EB4F35"/>
    <w:rsid w:val="00EB68EE"/>
    <w:rsid w:val="00EC380B"/>
    <w:rsid w:val="00ED1674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40B3"/>
    <w:rsid w:val="00F1651E"/>
    <w:rsid w:val="00F204E5"/>
    <w:rsid w:val="00F24D77"/>
    <w:rsid w:val="00F2580E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4E96"/>
    <w:rsid w:val="00F6745C"/>
    <w:rsid w:val="00F72699"/>
    <w:rsid w:val="00F72CC6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0441"/>
    <w:rsid w:val="00FB1795"/>
    <w:rsid w:val="00FB390D"/>
    <w:rsid w:val="00FB3F94"/>
    <w:rsid w:val="00FB5878"/>
    <w:rsid w:val="00FB7407"/>
    <w:rsid w:val="00FC1342"/>
    <w:rsid w:val="00FC16DC"/>
    <w:rsid w:val="00FC1D9B"/>
    <w:rsid w:val="00FC24B0"/>
    <w:rsid w:val="00FC350A"/>
    <w:rsid w:val="00FC5955"/>
    <w:rsid w:val="00FC6C3F"/>
    <w:rsid w:val="00FC734A"/>
    <w:rsid w:val="00FD2035"/>
    <w:rsid w:val="00FD4347"/>
    <w:rsid w:val="00FD4F4F"/>
    <w:rsid w:val="00FD7AD1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6C6ABD"/>
    <w:pPr>
      <w:keepNext/>
      <w:widowControl w:val="0"/>
      <w:numPr>
        <w:numId w:val="19"/>
      </w:numPr>
      <w:spacing w:before="100" w:beforeAutospacing="1" w:line="240" w:lineRule="atLeast"/>
      <w:jc w:val="lef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146B75"/>
    <w:pPr>
      <w:widowControl/>
      <w:numPr>
        <w:ilvl w:val="1"/>
      </w:numPr>
      <w:spacing w:line="240" w:lineRule="auto"/>
      <w:jc w:val="both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6C6ABD"/>
    <w:pPr>
      <w:numPr>
        <w:ilvl w:val="2"/>
      </w:numPr>
      <w:outlineLvl w:val="2"/>
    </w:pPr>
    <w:rPr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9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9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9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9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9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B61F47"/>
    <w:pPr>
      <w:widowControl w:val="0"/>
      <w:spacing w:after="120" w:line="240" w:lineRule="atLeast"/>
    </w:pPr>
    <w:rPr>
      <w:rFonts w:cs="Arial"/>
      <w:szCs w:val="20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266B0D"/>
    <w:pPr>
      <w:widowControl w:val="0"/>
      <w:spacing w:before="240" w:after="240"/>
      <w:jc w:val="center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1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3429AD"/>
    <w:rPr>
      <w:rFonts w:ascii="Arial" w:hAnsi="Arial"/>
      <w:sz w:val="16"/>
    </w:rPr>
  </w:style>
  <w:style w:type="paragraph" w:customStyle="1" w:styleId="Ttulo11">
    <w:name w:val="Título 11"/>
    <w:autoRedefine/>
    <w:rsid w:val="00020056"/>
    <w:pPr>
      <w:numPr>
        <w:numId w:val="3"/>
      </w:numPr>
      <w:spacing w:before="120" w:after="120"/>
      <w:outlineLvl w:val="0"/>
    </w:pPr>
    <w:rPr>
      <w:rFonts w:ascii="Arial" w:eastAsia="Times New Roman" w:hAnsi="Arial" w:cs="Arial"/>
      <w:b/>
      <w:bCs/>
      <w:iCs/>
      <w:caps/>
      <w:noProof/>
      <w:color w:val="000000"/>
      <w:sz w:val="28"/>
      <w:szCs w:val="24"/>
      <w:lang w:val="es-ES" w:eastAsia="ja-JP"/>
    </w:rPr>
  </w:style>
  <w:style w:type="paragraph" w:customStyle="1" w:styleId="EDSNumeroPaso4">
    <w:name w:val="EDS_Numero_Paso_4"/>
    <w:rsid w:val="00020056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AE385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E385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3850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E3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E3850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6C6ABD"/>
    <w:pPr>
      <w:keepNext/>
      <w:widowControl w:val="0"/>
      <w:numPr>
        <w:numId w:val="19"/>
      </w:numPr>
      <w:spacing w:before="100" w:beforeAutospacing="1" w:line="240" w:lineRule="atLeast"/>
      <w:jc w:val="lef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146B75"/>
    <w:pPr>
      <w:widowControl/>
      <w:numPr>
        <w:ilvl w:val="1"/>
      </w:numPr>
      <w:spacing w:line="240" w:lineRule="auto"/>
      <w:jc w:val="both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6C6ABD"/>
    <w:pPr>
      <w:numPr>
        <w:ilvl w:val="2"/>
      </w:numPr>
      <w:outlineLvl w:val="2"/>
    </w:pPr>
    <w:rPr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9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9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9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9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9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B61F47"/>
    <w:pPr>
      <w:widowControl w:val="0"/>
      <w:spacing w:after="120" w:line="240" w:lineRule="atLeast"/>
    </w:pPr>
    <w:rPr>
      <w:rFonts w:cs="Arial"/>
      <w:szCs w:val="20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266B0D"/>
    <w:pPr>
      <w:widowControl w:val="0"/>
      <w:spacing w:before="240" w:after="240"/>
      <w:jc w:val="center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1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3429AD"/>
    <w:rPr>
      <w:rFonts w:ascii="Arial" w:hAnsi="Arial"/>
      <w:sz w:val="16"/>
    </w:rPr>
  </w:style>
  <w:style w:type="paragraph" w:customStyle="1" w:styleId="Ttulo11">
    <w:name w:val="Título 11"/>
    <w:autoRedefine/>
    <w:rsid w:val="00020056"/>
    <w:pPr>
      <w:numPr>
        <w:numId w:val="3"/>
      </w:numPr>
      <w:spacing w:before="120" w:after="120"/>
      <w:outlineLvl w:val="0"/>
    </w:pPr>
    <w:rPr>
      <w:rFonts w:ascii="Arial" w:eastAsia="Times New Roman" w:hAnsi="Arial" w:cs="Arial"/>
      <w:b/>
      <w:bCs/>
      <w:iCs/>
      <w:caps/>
      <w:noProof/>
      <w:color w:val="000000"/>
      <w:sz w:val="28"/>
      <w:szCs w:val="24"/>
      <w:lang w:val="es-ES" w:eastAsia="ja-JP"/>
    </w:rPr>
  </w:style>
  <w:style w:type="paragraph" w:customStyle="1" w:styleId="EDSNumeroPaso4">
    <w:name w:val="EDS_Numero_Paso_4"/>
    <w:rsid w:val="00020056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AE385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E385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3850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E38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E3850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25F76ED4C9194F279B4233B0B341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1C87-900C-456A-8F71-2342C6297D92}"/>
      </w:docPartPr>
      <w:docPartBody>
        <w:p w:rsidR="00390D99" w:rsidRDefault="00B16625" w:rsidP="00B16625">
          <w:pPr>
            <w:pStyle w:val="25F76ED4C9194F279B4233B0B341A223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F560C843893E4CA0B140E2109E849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8C357-8E9E-460A-909D-0EB514710527}"/>
      </w:docPartPr>
      <w:docPartBody>
        <w:p w:rsidR="00390D99" w:rsidRDefault="00B16625" w:rsidP="00B16625">
          <w:pPr>
            <w:pStyle w:val="F560C843893E4CA0B140E2109E849A58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1264"/>
    <w:rsid w:val="00121774"/>
    <w:rsid w:val="00124884"/>
    <w:rsid w:val="00163BCF"/>
    <w:rsid w:val="001904D9"/>
    <w:rsid w:val="001C30B8"/>
    <w:rsid w:val="00231870"/>
    <w:rsid w:val="002D2A96"/>
    <w:rsid w:val="00390D99"/>
    <w:rsid w:val="003E0A78"/>
    <w:rsid w:val="004C1DEA"/>
    <w:rsid w:val="00593D5B"/>
    <w:rsid w:val="005B178B"/>
    <w:rsid w:val="005F3E45"/>
    <w:rsid w:val="0062282E"/>
    <w:rsid w:val="00706A9B"/>
    <w:rsid w:val="007A53AF"/>
    <w:rsid w:val="00857611"/>
    <w:rsid w:val="008C49CF"/>
    <w:rsid w:val="008E1AD7"/>
    <w:rsid w:val="00A556ED"/>
    <w:rsid w:val="00A7106C"/>
    <w:rsid w:val="00B16625"/>
    <w:rsid w:val="00B3216D"/>
    <w:rsid w:val="00B65B5F"/>
    <w:rsid w:val="00B8166E"/>
    <w:rsid w:val="00BD6E99"/>
    <w:rsid w:val="00C567B9"/>
    <w:rsid w:val="00D011BE"/>
    <w:rsid w:val="00D81805"/>
    <w:rsid w:val="00E15100"/>
    <w:rsid w:val="00E25A50"/>
    <w:rsid w:val="00E61D4B"/>
    <w:rsid w:val="00E640E4"/>
    <w:rsid w:val="00EF6D1F"/>
    <w:rsid w:val="00F66DDC"/>
    <w:rsid w:val="00F66EA6"/>
    <w:rsid w:val="00F70079"/>
    <w:rsid w:val="00F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1DEA"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  <w:style w:type="paragraph" w:customStyle="1" w:styleId="25F76ED4C9194F279B4233B0B341A223">
    <w:name w:val="25F76ED4C9194F279B4233B0B341A223"/>
    <w:rsid w:val="00B16625"/>
  </w:style>
  <w:style w:type="paragraph" w:customStyle="1" w:styleId="F560C843893E4CA0B140E2109E849A58">
    <w:name w:val="F560C843893E4CA0B140E2109E849A58"/>
    <w:rsid w:val="00B16625"/>
  </w:style>
  <w:style w:type="paragraph" w:customStyle="1" w:styleId="89625EF979474B88B43C1BBDAE64554F">
    <w:name w:val="89625EF979474B88B43C1BBDAE64554F"/>
    <w:rsid w:val="004C1DEA"/>
  </w:style>
  <w:style w:type="paragraph" w:customStyle="1" w:styleId="905726F013A84EE6AC5646FEFB03C653">
    <w:name w:val="905726F013A84EE6AC5646FEFB03C653"/>
    <w:rsid w:val="004C1D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1DEA"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  <w:style w:type="paragraph" w:customStyle="1" w:styleId="25F76ED4C9194F279B4233B0B341A223">
    <w:name w:val="25F76ED4C9194F279B4233B0B341A223"/>
    <w:rsid w:val="00B16625"/>
  </w:style>
  <w:style w:type="paragraph" w:customStyle="1" w:styleId="F560C843893E4CA0B140E2109E849A58">
    <w:name w:val="F560C843893E4CA0B140E2109E849A58"/>
    <w:rsid w:val="00B16625"/>
  </w:style>
  <w:style w:type="paragraph" w:customStyle="1" w:styleId="89625EF979474B88B43C1BBDAE64554F">
    <w:name w:val="89625EF979474B88B43C1BBDAE64554F"/>
    <w:rsid w:val="004C1DEA"/>
  </w:style>
  <w:style w:type="paragraph" w:customStyle="1" w:styleId="905726F013A84EE6AC5646FEFB03C653">
    <w:name w:val="905726F013A84EE6AC5646FEFB03C653"/>
    <w:rsid w:val="004C1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69475-2A90-44F7-B6E7-106C1164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196</TotalTime>
  <Pages>5</Pages>
  <Words>624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DSTCUN-02 Registrar Pago</vt:lpstr>
      <vt:lpstr>&lt;Nombre del Proyecto&gt;</vt:lpstr>
    </vt:vector>
  </TitlesOfParts>
  <Manager>OFICIALÍA MAYOR</Manager>
  <Company>SECRETARÍA DE COMUNICACIONES Y TRANSPORTES</Company>
  <LinksUpToDate>false</LinksUpToDate>
  <CharactersWithSpaces>4054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DSTCUN-02 Registrar Pago</dc:title>
  <dc:subject>UNIDAD DE TECNOLOGIAS DE INFORMACIÓN Y COMUNICACIONES</dc:subject>
  <dc:creator>admin</dc:creator>
  <cp:keywords>Gestión de Trámites</cp:keywords>
  <cp:lastModifiedBy>admin</cp:lastModifiedBy>
  <cp:revision>39</cp:revision>
  <cp:lastPrinted>2012-03-20T16:36:00Z</cp:lastPrinted>
  <dcterms:created xsi:type="dcterms:W3CDTF">2012-02-22T17:35:00Z</dcterms:created>
  <dcterms:modified xsi:type="dcterms:W3CDTF">2012-03-20T16:36:00Z</dcterms:modified>
</cp:coreProperties>
</file>