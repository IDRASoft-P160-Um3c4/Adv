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1A2D01" w:rsidP="009A1A4B">
          <w:pPr>
            <w:pStyle w:val="Ttulo"/>
            <w:rPr>
              <w:rFonts w:cs="Arial"/>
            </w:rPr>
          </w:pPr>
          <w:r w:rsidRPr="0004119B">
            <w:rPr>
              <w:rFonts w:cs="Arial"/>
            </w:rPr>
            <w:t>Especificación de Caso de Uso de Negocio</w:t>
          </w:r>
          <w:r w:rsidR="00FC16DC" w:rsidRPr="0004119B">
            <w:rPr>
              <w:rFonts w:cs="Arial"/>
            </w:rPr>
            <w:t>: Registrar Trámite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D126A0">
        <w:rPr>
          <w:rFonts w:cs="Arial"/>
        </w:rPr>
        <w:t>1.3</w:t>
      </w:r>
    </w:p>
    <w:p w:rsidR="00DE664D" w:rsidRPr="0004119B" w:rsidRDefault="00D126A0" w:rsidP="009A1A4B">
      <w:pPr>
        <w:pStyle w:val="Ttulo"/>
        <w:rPr>
          <w:rFonts w:cs="Arial"/>
        </w:rPr>
      </w:pPr>
      <w:r>
        <w:rPr>
          <w:rFonts w:cs="Arial"/>
        </w:rPr>
        <w:t>28</w:t>
      </w:r>
      <w:r w:rsidR="00027FAD">
        <w:rPr>
          <w:rFonts w:cs="Arial"/>
        </w:rPr>
        <w:t>/10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DC7CBA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08/09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A47918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>Generación de proceso de negocio</w:t>
            </w:r>
          </w:p>
        </w:tc>
        <w:tc>
          <w:tcPr>
            <w:tcW w:w="1452" w:type="pct"/>
            <w:vAlign w:val="center"/>
          </w:tcPr>
          <w:p w:rsidR="00DE664D" w:rsidRPr="0004119B" w:rsidRDefault="00DC7CBA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5D519E" w:rsidP="00F82F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23/09/2011</w:t>
            </w:r>
          </w:p>
        </w:tc>
        <w:tc>
          <w:tcPr>
            <w:tcW w:w="818" w:type="pct"/>
          </w:tcPr>
          <w:p w:rsidR="00061A51" w:rsidRPr="0004119B" w:rsidRDefault="005D519E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027FAD">
              <w:rPr>
                <w:rFonts w:cs="Arial"/>
              </w:rPr>
              <w:t>1</w:t>
            </w:r>
          </w:p>
        </w:tc>
        <w:tc>
          <w:tcPr>
            <w:tcW w:w="1910" w:type="pct"/>
            <w:vAlign w:val="center"/>
          </w:tcPr>
          <w:p w:rsidR="00061A51" w:rsidRPr="0004119B" w:rsidRDefault="005D519E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Modificación del proceso </w:t>
            </w:r>
          </w:p>
        </w:tc>
        <w:tc>
          <w:tcPr>
            <w:tcW w:w="1452" w:type="pct"/>
            <w:vAlign w:val="center"/>
          </w:tcPr>
          <w:p w:rsidR="00061A51" w:rsidRPr="0004119B" w:rsidRDefault="005D519E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0075E9" w:rsidRPr="0004119B" w:rsidTr="00FC16DC">
        <w:trPr>
          <w:trHeight w:val="23"/>
        </w:trPr>
        <w:tc>
          <w:tcPr>
            <w:tcW w:w="820" w:type="pct"/>
          </w:tcPr>
          <w:p w:rsidR="000075E9" w:rsidRDefault="000075E9" w:rsidP="000075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12/10/2011</w:t>
            </w:r>
          </w:p>
        </w:tc>
        <w:tc>
          <w:tcPr>
            <w:tcW w:w="818" w:type="pct"/>
          </w:tcPr>
          <w:p w:rsidR="000075E9" w:rsidRDefault="000075E9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027FAD">
              <w:rPr>
                <w:rFonts w:cs="Arial"/>
              </w:rPr>
              <w:t>2</w:t>
            </w:r>
          </w:p>
        </w:tc>
        <w:tc>
          <w:tcPr>
            <w:tcW w:w="1910" w:type="pct"/>
            <w:vAlign w:val="center"/>
          </w:tcPr>
          <w:p w:rsidR="000075E9" w:rsidRDefault="000075E9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del proceso</w:t>
            </w:r>
          </w:p>
        </w:tc>
        <w:tc>
          <w:tcPr>
            <w:tcW w:w="1452" w:type="pct"/>
            <w:vAlign w:val="center"/>
          </w:tcPr>
          <w:p w:rsidR="000075E9" w:rsidRDefault="000075E9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D126A0" w:rsidRPr="0004119B" w:rsidTr="00FC16DC">
        <w:trPr>
          <w:trHeight w:val="23"/>
        </w:trPr>
        <w:tc>
          <w:tcPr>
            <w:tcW w:w="820" w:type="pct"/>
          </w:tcPr>
          <w:p w:rsidR="00D126A0" w:rsidRDefault="00D126A0" w:rsidP="000075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28/10/2011</w:t>
            </w:r>
          </w:p>
        </w:tc>
        <w:tc>
          <w:tcPr>
            <w:tcW w:w="818" w:type="pct"/>
          </w:tcPr>
          <w:p w:rsidR="00D126A0" w:rsidRDefault="00D126A0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910" w:type="pct"/>
            <w:vAlign w:val="center"/>
          </w:tcPr>
          <w:p w:rsidR="00D126A0" w:rsidRDefault="00D126A0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 flujo del proceso</w:t>
            </w:r>
          </w:p>
        </w:tc>
        <w:tc>
          <w:tcPr>
            <w:tcW w:w="1452" w:type="pct"/>
            <w:vAlign w:val="center"/>
          </w:tcPr>
          <w:p w:rsidR="00D126A0" w:rsidRDefault="00D126A0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310CD2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7849582" w:history="1">
        <w:r w:rsidR="00310CD2" w:rsidRPr="004F40D4">
          <w:rPr>
            <w:rStyle w:val="Hipervnculo"/>
            <w:noProof/>
          </w:rPr>
          <w:t>1.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Introducción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_Toc307849582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4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83" w:history="1">
        <w:r w:rsidR="00310CD2" w:rsidRPr="004F40D4">
          <w:rPr>
            <w:rStyle w:val="Hipervnculo"/>
            <w:bCs/>
            <w:noProof/>
          </w:rPr>
          <w:t>1.1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Objetivo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_Toc307849583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4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84" w:history="1">
        <w:r w:rsidR="00310CD2" w:rsidRPr="004F40D4">
          <w:rPr>
            <w:rStyle w:val="Hipervnculo"/>
            <w:bCs/>
            <w:noProof/>
          </w:rPr>
          <w:t>1.2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Definiciones, acrónimos y abreviaturas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_Toc307849584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4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85" w:history="1">
        <w:r w:rsidR="00310CD2" w:rsidRPr="004F40D4">
          <w:rPr>
            <w:rStyle w:val="Hipervnculo"/>
            <w:bCs/>
            <w:noProof/>
          </w:rPr>
          <w:t>1.3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Referencias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_Toc307849585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4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86" w:history="1">
        <w:r w:rsidR="00310CD2" w:rsidRPr="004F40D4">
          <w:rPr>
            <w:rStyle w:val="Hipervnculo"/>
            <w:noProof/>
          </w:rPr>
          <w:t>2.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Registrar trámites en ventanilla única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_Toc307849586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4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87" w:history="1">
        <w:r w:rsidR="00310CD2" w:rsidRPr="004F40D4">
          <w:rPr>
            <w:rStyle w:val="Hipervnculo"/>
            <w:bCs/>
            <w:noProof/>
          </w:rPr>
          <w:t>2.1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Breve descripción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_Toc307849587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4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88" w:history="1">
        <w:r w:rsidR="00310CD2" w:rsidRPr="004F40D4">
          <w:rPr>
            <w:rStyle w:val="Hipervnculo"/>
            <w:noProof/>
          </w:rPr>
          <w:t>3.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Flujo de trabajo o eventos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_Toc307849588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5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89" w:history="1">
        <w:r w:rsidR="00310CD2" w:rsidRPr="004F40D4">
          <w:rPr>
            <w:rStyle w:val="Hipervnculo"/>
            <w:bCs/>
            <w:noProof/>
          </w:rPr>
          <w:t>3.1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Flujo básico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_Toc307849589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5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0" w:history="1">
        <w:r w:rsidR="00310CD2" w:rsidRPr="004F40D4">
          <w:rPr>
            <w:rStyle w:val="Hipervnculo"/>
            <w:noProof/>
          </w:rPr>
          <w:t>3.1.1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Registrar trámite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_Toc307849590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5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1" w:history="1">
        <w:r w:rsidR="00310CD2" w:rsidRPr="004F40D4">
          <w:rPr>
            <w:rStyle w:val="Hipervnculo"/>
            <w:noProof/>
          </w:rPr>
          <w:t>4.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Categoría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_Toc307849591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6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2" w:history="1">
        <w:r w:rsidR="00310CD2" w:rsidRPr="004F40D4">
          <w:rPr>
            <w:rStyle w:val="Hipervnculo"/>
            <w:noProof/>
          </w:rPr>
          <w:t>5.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Riesgo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_Toc307849592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6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3" w:history="1">
        <w:r w:rsidR="00310CD2" w:rsidRPr="004F40D4">
          <w:rPr>
            <w:rStyle w:val="Hipervnculo"/>
            <w:noProof/>
          </w:rPr>
          <w:t>6.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Requerimientos especiales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_Toc307849593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6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4" w:history="1">
        <w:r w:rsidR="00310CD2" w:rsidRPr="004F40D4">
          <w:rPr>
            <w:rStyle w:val="Hipervnculo"/>
            <w:bCs/>
            <w:noProof/>
          </w:rPr>
          <w:t>6.1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Registro de usuarios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_Toc307849594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6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5" w:history="1">
        <w:r w:rsidR="00310CD2" w:rsidRPr="004F40D4">
          <w:rPr>
            <w:rStyle w:val="Hipervnculo"/>
            <w:bCs/>
            <w:noProof/>
          </w:rPr>
          <w:t>6.2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Registro de oficinas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_Toc307849595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6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6" w:history="1">
        <w:r w:rsidR="00310CD2" w:rsidRPr="004F40D4">
          <w:rPr>
            <w:rStyle w:val="Hipervnculo"/>
            <w:bCs/>
            <w:noProof/>
          </w:rPr>
          <w:t>6.3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Integrado con el sistema de ingresos institucional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_Toc307849596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7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7" w:history="1">
        <w:r w:rsidR="00310CD2" w:rsidRPr="004F40D4">
          <w:rPr>
            <w:rStyle w:val="Hipervnculo"/>
            <w:bCs/>
            <w:noProof/>
          </w:rPr>
          <w:t>6.4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Consulta del Registro de Producto no Conforme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_Toc307849597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7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8" w:history="1">
        <w:r w:rsidR="00310CD2" w:rsidRPr="004F40D4">
          <w:rPr>
            <w:rStyle w:val="Hipervnculo"/>
            <w:bCs/>
            <w:noProof/>
          </w:rPr>
          <w:t>6.5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Consulta de trámites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_Toc307849598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7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599" w:history="1">
        <w:r w:rsidR="00310CD2" w:rsidRPr="004F40D4">
          <w:rPr>
            <w:rStyle w:val="Hipervnculo"/>
            <w:noProof/>
          </w:rPr>
          <w:t>7.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Puntos de extensión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_Toc307849599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7</w:t>
        </w:r>
        <w:r w:rsidR="00310CD2">
          <w:rPr>
            <w:noProof/>
            <w:webHidden/>
          </w:rPr>
          <w:fldChar w:fldCharType="end"/>
        </w:r>
      </w:hyperlink>
    </w:p>
    <w:p w:rsidR="00310CD2" w:rsidRDefault="00B800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7849600" w:history="1">
        <w:r w:rsidR="00310CD2" w:rsidRPr="004F40D4">
          <w:rPr>
            <w:rStyle w:val="Hipervnculo"/>
            <w:noProof/>
          </w:rPr>
          <w:t>8.</w:t>
        </w:r>
        <w:r w:rsidR="00310CD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10CD2" w:rsidRPr="004F40D4">
          <w:rPr>
            <w:rStyle w:val="Hipervnculo"/>
            <w:noProof/>
          </w:rPr>
          <w:t>Firmas de elaboración, revisión y aprobación</w:t>
        </w:r>
        <w:r w:rsidR="00310CD2">
          <w:rPr>
            <w:noProof/>
            <w:webHidden/>
          </w:rPr>
          <w:tab/>
        </w:r>
        <w:r w:rsidR="00310CD2">
          <w:rPr>
            <w:noProof/>
            <w:webHidden/>
          </w:rPr>
          <w:fldChar w:fldCharType="begin"/>
        </w:r>
        <w:r w:rsidR="00310CD2">
          <w:rPr>
            <w:noProof/>
            <w:webHidden/>
          </w:rPr>
          <w:instrText xml:space="preserve"> PAGEREF _Toc307849600 \h </w:instrText>
        </w:r>
        <w:r w:rsidR="00310CD2">
          <w:rPr>
            <w:noProof/>
            <w:webHidden/>
          </w:rPr>
        </w:r>
        <w:r w:rsidR="00310CD2">
          <w:rPr>
            <w:noProof/>
            <w:webHidden/>
          </w:rPr>
          <w:fldChar w:fldCharType="separate"/>
        </w:r>
        <w:r w:rsidR="00310CD2">
          <w:rPr>
            <w:noProof/>
            <w:webHidden/>
          </w:rPr>
          <w:t>7</w:t>
        </w:r>
        <w:r w:rsidR="00310CD2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FC16DC" w:rsidP="001A2D01">
          <w:pPr>
            <w:jc w:val="center"/>
            <w:rPr>
              <w:rFonts w:cs="Arial"/>
              <w:sz w:val="36"/>
              <w:szCs w:val="36"/>
            </w:rPr>
          </w:pPr>
          <w:r w:rsidRPr="0004119B">
            <w:rPr>
              <w:rFonts w:cs="Arial"/>
              <w:b/>
              <w:sz w:val="36"/>
              <w:szCs w:val="36"/>
            </w:rPr>
            <w:t>Especificación de Caso de Uso de Negocio: Registrar Trámite</w:t>
          </w:r>
        </w:p>
      </w:sdtContent>
    </w:sdt>
    <w:p w:rsidR="006F058E" w:rsidRPr="005044CA" w:rsidRDefault="00DE664D" w:rsidP="005044CA">
      <w:pPr>
        <w:pStyle w:val="Ttulo1"/>
      </w:pPr>
      <w:bookmarkStart w:id="0" w:name="_Toc307849582"/>
      <w:r w:rsidRPr="005044CA">
        <w:t>Introduc</w:t>
      </w:r>
      <w:r w:rsidR="006F058E" w:rsidRPr="005044CA">
        <w:t>ción</w:t>
      </w:r>
      <w:bookmarkEnd w:id="0"/>
    </w:p>
    <w:p w:rsidR="005E68B4" w:rsidRPr="0004119B" w:rsidRDefault="005E68B4" w:rsidP="005044CA">
      <w:pPr>
        <w:pStyle w:val="Ttulo2"/>
      </w:pPr>
      <w:bookmarkStart w:id="1" w:name="_Toc288661800"/>
      <w:bookmarkStart w:id="2" w:name="_Toc307849583"/>
      <w:bookmarkStart w:id="3" w:name="_Toc94609180"/>
      <w:r w:rsidRPr="0004119B">
        <w:t>Objetivo</w:t>
      </w:r>
      <w:bookmarkEnd w:id="1"/>
      <w:bookmarkEnd w:id="2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>El presente producto tiene como o</w:t>
      </w:r>
      <w:r w:rsidR="009509D5">
        <w:rPr>
          <w:rFonts w:cs="Arial"/>
        </w:rPr>
        <w:t xml:space="preserve">bjetivo definir el proceso de </w:t>
      </w:r>
      <w:r w:rsidR="00CE3BA9">
        <w:rPr>
          <w:rFonts w:cs="Arial"/>
        </w:rPr>
        <w:t>Registrar</w:t>
      </w:r>
      <w:r w:rsidRPr="0004119B">
        <w:rPr>
          <w:rFonts w:cs="Arial"/>
        </w:rPr>
        <w:t xml:space="preserve"> </w:t>
      </w:r>
      <w:r w:rsidR="00CE3BA9">
        <w:rPr>
          <w:rFonts w:cs="Arial"/>
        </w:rPr>
        <w:t>Trámite</w:t>
      </w:r>
      <w:r w:rsidRPr="0004119B">
        <w:rPr>
          <w:rFonts w:cs="Arial"/>
        </w:rPr>
        <w:t xml:space="preserve"> en ventanilla única.</w:t>
      </w:r>
    </w:p>
    <w:p w:rsidR="005E68B4" w:rsidRPr="0004119B" w:rsidRDefault="005E68B4" w:rsidP="005044CA">
      <w:pPr>
        <w:pStyle w:val="Ttulo2"/>
      </w:pPr>
      <w:bookmarkStart w:id="4" w:name="_Toc288661801"/>
      <w:bookmarkStart w:id="5" w:name="_Toc307849584"/>
      <w:r w:rsidRPr="0004119B">
        <w:t>Definiciones, acrónimos y abreviaturas</w:t>
      </w:r>
      <w:bookmarkEnd w:id="4"/>
      <w:bookmarkEnd w:id="5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F370BF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F370BF">
        <w:trPr>
          <w:trHeight w:val="245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SCT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rPr>
                <w:rFonts w:cs="Arial"/>
              </w:rPr>
            </w:pPr>
            <w:r w:rsidRPr="0004119B">
              <w:rPr>
                <w:rFonts w:cs="Arial"/>
              </w:rPr>
              <w:t>Secretaría de Comunicaciones y Transportes</w:t>
            </w:r>
          </w:p>
        </w:tc>
      </w:tr>
      <w:tr w:rsidR="004A141B" w:rsidRPr="0004119B" w:rsidTr="00F370BF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RFC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Registro Federal de Contribuyentes</w:t>
            </w:r>
          </w:p>
        </w:tc>
      </w:tr>
      <w:tr w:rsidR="004A141B" w:rsidRPr="0004119B" w:rsidTr="00F370BF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MSP</w:t>
            </w:r>
          </w:p>
        </w:tc>
        <w:tc>
          <w:tcPr>
            <w:tcW w:w="4322" w:type="pct"/>
          </w:tcPr>
          <w:p w:rsidR="004A141B" w:rsidRPr="0004119B" w:rsidRDefault="004A141B" w:rsidP="00072FA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Manual de Servicios al P</w:t>
            </w:r>
            <w:r w:rsidR="00072FA1" w:rsidRPr="0004119B">
              <w:rPr>
                <w:rFonts w:cs="Arial"/>
              </w:rPr>
              <w:t>ú</w:t>
            </w:r>
            <w:r w:rsidRPr="0004119B">
              <w:rPr>
                <w:rFonts w:cs="Arial"/>
              </w:rPr>
              <w:t xml:space="preserve">blico </w:t>
            </w:r>
          </w:p>
        </w:tc>
      </w:tr>
    </w:tbl>
    <w:p w:rsidR="005E68B4" w:rsidRPr="0004119B" w:rsidRDefault="005E68B4" w:rsidP="005044CA">
      <w:pPr>
        <w:pStyle w:val="Ttulo2"/>
      </w:pPr>
      <w:bookmarkStart w:id="6" w:name="_Toc288661802"/>
      <w:bookmarkStart w:id="7" w:name="_Toc307849585"/>
      <w:r w:rsidRPr="0004119B">
        <w:t>Referencias</w:t>
      </w:r>
      <w:bookmarkEnd w:id="6"/>
      <w:bookmarkEnd w:id="7"/>
    </w:p>
    <w:p w:rsidR="00F836BF" w:rsidRPr="0004119B" w:rsidRDefault="00F836BF" w:rsidP="00710563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“Registro de Trámites en Ventanilla Única”.</w:t>
      </w:r>
    </w:p>
    <w:p w:rsidR="008510C2" w:rsidRDefault="008510C2" w:rsidP="00710563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</w:t>
      </w:r>
      <w:r w:rsidR="003C1DDB">
        <w:rPr>
          <w:rFonts w:cs="Arial"/>
          <w:lang w:val="es-ES"/>
        </w:rPr>
        <w:t>Reglas de Negocio</w:t>
      </w:r>
      <w:r>
        <w:rPr>
          <w:rFonts w:cs="Arial"/>
          <w:lang w:val="es-ES"/>
        </w:rPr>
        <w:t>.</w:t>
      </w:r>
    </w:p>
    <w:p w:rsidR="003C1DDB" w:rsidRDefault="00C553B2" w:rsidP="003C1DDB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</w:t>
      </w:r>
      <w:r w:rsidR="003C1DDB" w:rsidRPr="003C1DDB">
        <w:rPr>
          <w:rFonts w:cs="Arial"/>
          <w:lang w:val="es-ES"/>
        </w:rPr>
        <w:t xml:space="preserve">DSTCUN 02 </w:t>
      </w:r>
      <w:proofErr w:type="spellStart"/>
      <w:r w:rsidR="003C1DDB" w:rsidRPr="003C1DDB">
        <w:rPr>
          <w:rFonts w:cs="Arial"/>
          <w:lang w:val="es-ES"/>
        </w:rPr>
        <w:t>AsignarNoSolicitud</w:t>
      </w:r>
      <w:proofErr w:type="spellEnd"/>
    </w:p>
    <w:p w:rsidR="00C553B2" w:rsidRDefault="003C1DDB" w:rsidP="00C553B2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</w:t>
      </w:r>
      <w:r w:rsidRPr="003C1DDB">
        <w:rPr>
          <w:rFonts w:cs="Arial"/>
          <w:lang w:val="es-ES"/>
        </w:rPr>
        <w:t xml:space="preserve">DSTCUN 03 </w:t>
      </w:r>
      <w:proofErr w:type="spellStart"/>
      <w:r w:rsidRPr="003C1DDB">
        <w:rPr>
          <w:rFonts w:cs="Arial"/>
          <w:lang w:val="es-ES"/>
        </w:rPr>
        <w:t>RealizarPago</w:t>
      </w:r>
      <w:proofErr w:type="spellEnd"/>
      <w:r w:rsidR="00403B1A">
        <w:rPr>
          <w:rFonts w:cs="Arial"/>
          <w:lang w:val="es-ES"/>
        </w:rPr>
        <w:t>.</w:t>
      </w:r>
    </w:p>
    <w:p w:rsidR="00960753" w:rsidRPr="0004119B" w:rsidRDefault="00BB3A47" w:rsidP="005044CA">
      <w:pPr>
        <w:pStyle w:val="Ttulo1"/>
      </w:pPr>
      <w:bookmarkStart w:id="8" w:name="_Toc307849586"/>
      <w:r w:rsidRPr="0004119B">
        <w:t xml:space="preserve">Registrar </w:t>
      </w:r>
      <w:r w:rsidR="009C7C64" w:rsidRPr="0004119B">
        <w:t>trámites</w:t>
      </w:r>
      <w:r w:rsidRPr="0004119B">
        <w:t xml:space="preserve"> en ventanilla única</w:t>
      </w:r>
      <w:bookmarkEnd w:id="8"/>
    </w:p>
    <w:p w:rsidR="00960753" w:rsidRPr="0004119B" w:rsidRDefault="00195BDC" w:rsidP="005044CA">
      <w:pPr>
        <w:pStyle w:val="Ttulo2"/>
      </w:pPr>
      <w:bookmarkStart w:id="9" w:name="_Toc94609181"/>
      <w:bookmarkStart w:id="10" w:name="_Toc307849587"/>
      <w:r w:rsidRPr="0004119B">
        <w:t>Breve d</w:t>
      </w:r>
      <w:r w:rsidR="00960753" w:rsidRPr="0004119B">
        <w:t>escripción</w:t>
      </w:r>
      <w:bookmarkEnd w:id="3"/>
      <w:bookmarkEnd w:id="9"/>
      <w:bookmarkEnd w:id="10"/>
    </w:p>
    <w:p w:rsidR="004B51BE" w:rsidRPr="0004119B" w:rsidRDefault="004B51BE" w:rsidP="004B51BE">
      <w:pPr>
        <w:rPr>
          <w:rFonts w:cs="Arial"/>
        </w:rPr>
      </w:pPr>
      <w:r w:rsidRPr="0004119B">
        <w:rPr>
          <w:rFonts w:cs="Arial"/>
        </w:rPr>
        <w:t>Este caso de uso de negocio describe el proceso desde que un usuario solicita un trámite en ventanilla única.</w:t>
      </w:r>
    </w:p>
    <w:p w:rsidR="000A41A9" w:rsidRPr="0004119B" w:rsidRDefault="00696F8A">
      <w:pPr>
        <w:rPr>
          <w:rFonts w:cs="Arial"/>
          <w:lang w:val="es-ES" w:eastAsia="es-ES"/>
        </w:rPr>
      </w:pPr>
      <w:r w:rsidRPr="0004119B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C6D7F0" wp14:editId="7756E0EF">
                <wp:simplePos x="0" y="0"/>
                <wp:positionH relativeFrom="column">
                  <wp:posOffset>-8626</wp:posOffset>
                </wp:positionH>
                <wp:positionV relativeFrom="paragraph">
                  <wp:posOffset>33535</wp:posOffset>
                </wp:positionV>
                <wp:extent cx="6223379" cy="3614468"/>
                <wp:effectExtent l="0" t="0" r="25400" b="241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379" cy="3614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E0F" w:rsidRPr="00455BB0" w:rsidRDefault="00D53E0F" w:rsidP="00455BB0">
                            <w:pPr>
                              <w:jc w:val="center"/>
                              <w:rPr>
                                <w:b/>
                                <w:lang w:val="es-ES" w:eastAsia="es-ES"/>
                              </w:rPr>
                            </w:pP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 xml:space="preserve">Modelo de caso de uso de negocio </w:t>
                            </w:r>
                            <w:r w:rsidR="00EA0147">
                              <w:rPr>
                                <w:b/>
                                <w:lang w:val="es-ES" w:eastAsia="es-ES"/>
                              </w:rPr>
                              <w:t>Registrar</w:t>
                            </w: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 xml:space="preserve"> Trámite</w:t>
                            </w:r>
                          </w:p>
                          <w:p w:rsidR="00EA0147" w:rsidRPr="00E928B5" w:rsidRDefault="006C70E9" w:rsidP="00424756">
                            <w:pPr>
                              <w:spacing w:before="240"/>
                              <w:ind w:left="142"/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960745" cy="2933065"/>
                                  <wp:effectExtent l="0" t="0" r="1905" b="63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0745" cy="2933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7pt;margin-top:2.65pt;width:490.05pt;height:28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">
                <v:textbox>
                  <w:txbxContent>
                    <w:p w:rsidR="00D53E0F" w:rsidRPr="00455BB0" w:rsidRDefault="00D53E0F" w:rsidP="00455BB0">
                      <w:pPr>
                        <w:jc w:val="center"/>
                        <w:rPr>
                          <w:b/>
                          <w:lang w:val="es-ES" w:eastAsia="es-ES"/>
                        </w:rPr>
                      </w:pPr>
                      <w:r w:rsidRPr="00455BB0">
                        <w:rPr>
                          <w:b/>
                          <w:lang w:val="es-ES" w:eastAsia="es-ES"/>
                        </w:rPr>
                        <w:t xml:space="preserve">Modelo de caso de uso de negocio </w:t>
                      </w:r>
                      <w:r w:rsidR="00EA0147">
                        <w:rPr>
                          <w:b/>
                          <w:lang w:val="es-ES" w:eastAsia="es-ES"/>
                        </w:rPr>
                        <w:t>Registrar</w:t>
                      </w:r>
                      <w:r w:rsidRPr="00455BB0">
                        <w:rPr>
                          <w:b/>
                          <w:lang w:val="es-ES" w:eastAsia="es-ES"/>
                        </w:rPr>
                        <w:t xml:space="preserve"> Trámite</w:t>
                      </w:r>
                    </w:p>
                    <w:p w:rsidR="00EA0147" w:rsidRPr="00E928B5" w:rsidRDefault="006C70E9" w:rsidP="00424756">
                      <w:pPr>
                        <w:spacing w:before="240"/>
                        <w:ind w:left="142"/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960745" cy="2933065"/>
                            <wp:effectExtent l="0" t="0" r="1905" b="63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0745" cy="2933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41A9" w:rsidRPr="0004119B" w:rsidRDefault="000A41A9">
      <w:pPr>
        <w:rPr>
          <w:rFonts w:cs="Arial"/>
          <w:lang w:val="es-ES" w:eastAsia="es-ES"/>
        </w:rPr>
      </w:pPr>
    </w:p>
    <w:p w:rsidR="000A41A9" w:rsidRPr="0004119B" w:rsidRDefault="000A41A9">
      <w:pPr>
        <w:rPr>
          <w:rFonts w:cs="Arial"/>
          <w:lang w:val="es-ES" w:eastAsia="es-ES"/>
        </w:rPr>
      </w:pPr>
    </w:p>
    <w:p w:rsidR="000A41A9" w:rsidRPr="0004119B" w:rsidRDefault="000A41A9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B57438" w:rsidRPr="0004119B" w:rsidRDefault="00195BDC" w:rsidP="005044CA">
      <w:pPr>
        <w:pStyle w:val="Ttulo1"/>
      </w:pPr>
      <w:bookmarkStart w:id="11" w:name="_Toc307849588"/>
      <w:r w:rsidRPr="0004119B">
        <w:lastRenderedPageBreak/>
        <w:t>Flujo de trabajo o e</w:t>
      </w:r>
      <w:r w:rsidR="00B57438" w:rsidRPr="0004119B">
        <w:t>ventos</w:t>
      </w:r>
      <w:bookmarkEnd w:id="11"/>
    </w:p>
    <w:p w:rsidR="005044CA" w:rsidRPr="005044CA" w:rsidRDefault="00195BDC" w:rsidP="005044CA">
      <w:pPr>
        <w:pStyle w:val="Ttulo2"/>
      </w:pPr>
      <w:bookmarkStart w:id="12" w:name="_Toc307849589"/>
      <w:r w:rsidRPr="0004119B">
        <w:t>Flujo b</w:t>
      </w:r>
      <w:r w:rsidR="00636BDF" w:rsidRPr="0004119B">
        <w:t>ásico</w:t>
      </w:r>
      <w:bookmarkEnd w:id="12"/>
    </w:p>
    <w:p w:rsidR="005359B1" w:rsidRPr="005044CA" w:rsidRDefault="009B3F9C" w:rsidP="00D62A69">
      <w:pPr>
        <w:pStyle w:val="Ttulo2"/>
        <w:numPr>
          <w:ilvl w:val="2"/>
          <w:numId w:val="1"/>
        </w:numPr>
      </w:pPr>
      <w:bookmarkStart w:id="13" w:name="_Toc307849590"/>
      <w:r w:rsidRPr="005044CA">
        <w:t>Registrar trámite</w:t>
      </w:r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359B1" w:rsidRPr="00170427" w:rsidTr="003615F9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5359B1" w:rsidRPr="00170427" w:rsidRDefault="007B186D" w:rsidP="003615F9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170427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 Básico</w:t>
            </w:r>
          </w:p>
        </w:tc>
      </w:tr>
      <w:tr w:rsidR="005359B1" w:rsidRPr="0004119B" w:rsidTr="0064372B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5359B1" w:rsidRPr="0004119B" w:rsidTr="0064372B">
        <w:trPr>
          <w:trHeight w:val="23"/>
        </w:trPr>
        <w:tc>
          <w:tcPr>
            <w:tcW w:w="834" w:type="pct"/>
            <w:vAlign w:val="center"/>
          </w:tcPr>
          <w:p w:rsidR="005359B1" w:rsidRPr="0004119B" w:rsidRDefault="0064372B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5359B1" w:rsidRPr="0004119B" w:rsidRDefault="0064372B" w:rsidP="003615F9">
            <w:pPr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D84BA3" w:rsidRPr="007919B9" w:rsidRDefault="00AB27A8" w:rsidP="00AB27A8">
            <w:pPr>
              <w:rPr>
                <w:rFonts w:cs="Arial"/>
              </w:rPr>
            </w:pPr>
            <w:r w:rsidRPr="0004119B">
              <w:rPr>
                <w:rFonts w:cs="Arial"/>
                <w:lang w:val="es-ES"/>
              </w:rPr>
              <w:t xml:space="preserve">Entrega </w:t>
            </w:r>
            <w:r w:rsidR="00FE2601" w:rsidRPr="0004119B">
              <w:rPr>
                <w:rFonts w:cs="Arial"/>
              </w:rPr>
              <w:t>en v</w:t>
            </w:r>
            <w:r w:rsidR="0064372B" w:rsidRPr="0004119B">
              <w:rPr>
                <w:rFonts w:cs="Arial"/>
              </w:rPr>
              <w:t>entanilla única formato de solicitud y requisitos para el trámite a realizar (</w:t>
            </w:r>
            <w:r w:rsidR="0064372B" w:rsidRPr="00A0613A">
              <w:rPr>
                <w:rFonts w:cs="Arial"/>
                <w:highlight w:val="yellow"/>
              </w:rPr>
              <w:t>según</w:t>
            </w:r>
            <w:r w:rsidR="0064372B" w:rsidRPr="0004119B">
              <w:rPr>
                <w:rFonts w:cs="Arial"/>
              </w:rPr>
              <w:t xml:space="preserve"> </w:t>
            </w:r>
            <w:r w:rsidR="0064372B" w:rsidRPr="00020AD7">
              <w:rPr>
                <w:rFonts w:cs="Arial"/>
                <w:highlight w:val="yellow"/>
              </w:rPr>
              <w:t>MSP</w:t>
            </w:r>
            <w:r w:rsidR="0064372B" w:rsidRPr="0004119B">
              <w:rPr>
                <w:rFonts w:cs="Arial"/>
              </w:rPr>
              <w:t>).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D0639B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 w:rsidR="00EA4160">
              <w:rPr>
                <w:rFonts w:cs="Arial"/>
                <w:lang w:val="es-ES"/>
              </w:rPr>
              <w:t>2</w:t>
            </w:r>
          </w:p>
        </w:tc>
        <w:tc>
          <w:tcPr>
            <w:tcW w:w="1667" w:type="pct"/>
            <w:vAlign w:val="center"/>
          </w:tcPr>
          <w:p w:rsidR="00D0639B" w:rsidRPr="0004119B" w:rsidRDefault="00D0639B" w:rsidP="006C1530">
            <w:pPr>
              <w:rPr>
                <w:rFonts w:cs="Arial"/>
                <w:lang w:val="es-ES"/>
              </w:rPr>
            </w:pPr>
            <w:bookmarkStart w:id="14" w:name="OLE_LINK1"/>
            <w:bookmarkStart w:id="15" w:name="OLE_LINK2"/>
            <w:r>
              <w:rPr>
                <w:rFonts w:cs="Arial"/>
                <w:lang w:val="es-ES"/>
              </w:rPr>
              <w:t>Operador de ventanilla única</w:t>
            </w:r>
            <w:bookmarkEnd w:id="14"/>
            <w:bookmarkEnd w:id="15"/>
          </w:p>
        </w:tc>
        <w:tc>
          <w:tcPr>
            <w:tcW w:w="2499" w:type="pct"/>
            <w:vAlign w:val="center"/>
          </w:tcPr>
          <w:p w:rsidR="007172C0" w:rsidRDefault="007172C0" w:rsidP="007172C0">
            <w:pPr>
              <w:rPr>
                <w:rFonts w:cs="Arial"/>
                <w:lang w:val="es-ES"/>
              </w:rPr>
            </w:pPr>
            <w:r>
              <w:rPr>
                <w:rFonts w:cs="Arial"/>
              </w:rPr>
              <w:t xml:space="preserve">Revisa solicitud </w:t>
            </w:r>
            <w:r w:rsidRPr="00EE30AF">
              <w:rPr>
                <w:rFonts w:cs="Arial"/>
                <w:lang w:val="es-ES"/>
              </w:rPr>
              <w:t>debidamente llenada</w:t>
            </w:r>
            <w:r>
              <w:rPr>
                <w:rFonts w:cs="Arial"/>
                <w:lang w:val="es-ES"/>
              </w:rPr>
              <w:t xml:space="preserve"> y d</w:t>
            </w:r>
            <w:r w:rsidRPr="00214273">
              <w:rPr>
                <w:rFonts w:cs="Arial"/>
                <w:lang w:val="es-ES"/>
              </w:rPr>
              <w:t>ocumentación contra la lista de requisitos impr</w:t>
            </w:r>
            <w:r>
              <w:rPr>
                <w:rFonts w:cs="Arial"/>
                <w:lang w:val="es-ES"/>
              </w:rPr>
              <w:t xml:space="preserve">esa al reverso de la solicitud. </w:t>
            </w:r>
          </w:p>
          <w:p w:rsidR="0065524E" w:rsidRPr="00222EDC" w:rsidRDefault="0065524E" w:rsidP="007172C0">
            <w:pPr>
              <w:rPr>
                <w:rFonts w:cs="Arial"/>
              </w:rPr>
            </w:pPr>
            <w:r w:rsidRPr="0065524E">
              <w:rPr>
                <w:rFonts w:cs="Arial"/>
              </w:rPr>
              <w:t>Al entregar un requisito NO se capturarán datos específicos</w:t>
            </w:r>
            <w:r>
              <w:rPr>
                <w:rFonts w:cs="Arial"/>
              </w:rPr>
              <w:t>, s</w:t>
            </w:r>
            <w:r w:rsidRPr="0065524E">
              <w:rPr>
                <w:rFonts w:cs="Arial"/>
              </w:rPr>
              <w:t>ólo se valida que los documentos sean presentados</w:t>
            </w:r>
          </w:p>
          <w:p w:rsidR="007172C0" w:rsidRPr="00FC0793" w:rsidRDefault="007172C0" w:rsidP="00FC0793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 w:rsidRPr="00FC0793">
              <w:rPr>
                <w:rFonts w:cs="Arial"/>
                <w:lang w:val="es-ES"/>
              </w:rPr>
              <w:t>Si la solicitud y/o documentació</w:t>
            </w:r>
            <w:r w:rsidR="0065524E">
              <w:rPr>
                <w:rFonts w:cs="Arial"/>
                <w:lang w:val="es-ES"/>
              </w:rPr>
              <w:t>n está incompleta</w:t>
            </w:r>
            <w:r w:rsidRPr="00FC0793">
              <w:rPr>
                <w:rFonts w:cs="Arial"/>
                <w:lang w:val="es-ES"/>
              </w:rPr>
              <w:t>:</w:t>
            </w:r>
          </w:p>
          <w:p w:rsidR="00FC0793" w:rsidRPr="00D313C9" w:rsidRDefault="00EA4160" w:rsidP="00FC0793">
            <w:pPr>
              <w:pStyle w:val="Prrafodelista"/>
              <w:ind w:left="739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Ir al punto 03</w:t>
            </w:r>
            <w:r w:rsidR="00FC0793">
              <w:rPr>
                <w:rFonts w:cs="Arial"/>
                <w:lang w:val="es-ES"/>
              </w:rPr>
              <w:t>.</w:t>
            </w:r>
          </w:p>
          <w:p w:rsidR="00FC0793" w:rsidRPr="00FC0793" w:rsidRDefault="00FC0793" w:rsidP="00FC0793">
            <w:pPr>
              <w:pStyle w:val="Prrafodelista"/>
              <w:numPr>
                <w:ilvl w:val="0"/>
                <w:numId w:val="33"/>
              </w:numPr>
              <w:rPr>
                <w:rFonts w:cs="Arial"/>
              </w:rPr>
            </w:pPr>
            <w:r w:rsidRPr="00FC0793">
              <w:rPr>
                <w:rFonts w:cs="Arial"/>
              </w:rPr>
              <w:t>En caso contrario</w:t>
            </w:r>
            <w:r>
              <w:rPr>
                <w:rFonts w:cs="Arial"/>
              </w:rPr>
              <w:t>:</w:t>
            </w:r>
          </w:p>
          <w:p w:rsidR="007172C0" w:rsidRPr="00DB5B5A" w:rsidRDefault="00AC69F9" w:rsidP="00FC0793">
            <w:pPr>
              <w:ind w:left="739"/>
              <w:rPr>
                <w:rFonts w:cs="Arial"/>
              </w:rPr>
            </w:pPr>
            <w:r>
              <w:rPr>
                <w:rFonts w:cs="Arial"/>
              </w:rPr>
              <w:t>Ir al punto 05</w:t>
            </w:r>
            <w:r w:rsidR="00FC0793">
              <w:rPr>
                <w:rFonts w:cs="Arial"/>
              </w:rPr>
              <w:t>.</w:t>
            </w:r>
          </w:p>
        </w:tc>
      </w:tr>
      <w:tr w:rsidR="00652F51" w:rsidRPr="0004119B" w:rsidTr="00DB66FA">
        <w:trPr>
          <w:trHeight w:val="23"/>
        </w:trPr>
        <w:tc>
          <w:tcPr>
            <w:tcW w:w="834" w:type="pct"/>
            <w:vAlign w:val="center"/>
          </w:tcPr>
          <w:p w:rsidR="00652F51" w:rsidRPr="0004119B" w:rsidRDefault="00652F51" w:rsidP="00DB66FA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AC69F9">
              <w:rPr>
                <w:rFonts w:cs="Arial"/>
                <w:lang w:val="es-ES"/>
              </w:rPr>
              <w:t>3</w:t>
            </w:r>
          </w:p>
        </w:tc>
        <w:tc>
          <w:tcPr>
            <w:tcW w:w="1667" w:type="pct"/>
            <w:vAlign w:val="center"/>
          </w:tcPr>
          <w:p w:rsidR="00652F51" w:rsidRDefault="00652F51" w:rsidP="00DB66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652F51" w:rsidRPr="00FC0793" w:rsidRDefault="00652F51" w:rsidP="00DB66FA">
            <w:pPr>
              <w:rPr>
                <w:rFonts w:cs="Arial"/>
                <w:lang w:val="es-ES"/>
              </w:rPr>
            </w:pPr>
            <w:r w:rsidRPr="005233A1">
              <w:rPr>
                <w:rFonts w:cs="Arial"/>
                <w:lang w:val="es-ES"/>
              </w:rPr>
              <w:t>Indica al usuario el tiempo que tiene para presentar la documentación faltante</w:t>
            </w:r>
            <w:r w:rsidR="004C1007">
              <w:rPr>
                <w:rFonts w:cs="Arial"/>
                <w:lang w:val="es-ES"/>
              </w:rPr>
              <w:t>.</w:t>
            </w:r>
          </w:p>
        </w:tc>
      </w:tr>
      <w:tr w:rsidR="00FC0793" w:rsidRPr="0004119B" w:rsidTr="0064372B">
        <w:trPr>
          <w:trHeight w:val="23"/>
        </w:trPr>
        <w:tc>
          <w:tcPr>
            <w:tcW w:w="834" w:type="pct"/>
            <w:vAlign w:val="center"/>
          </w:tcPr>
          <w:p w:rsidR="00FC0793" w:rsidRPr="0004119B" w:rsidRDefault="00FC0793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AC69F9">
              <w:rPr>
                <w:rFonts w:cs="Arial"/>
                <w:lang w:val="es-ES"/>
              </w:rPr>
              <w:t>4</w:t>
            </w:r>
          </w:p>
        </w:tc>
        <w:tc>
          <w:tcPr>
            <w:tcW w:w="1667" w:type="pct"/>
            <w:vAlign w:val="center"/>
          </w:tcPr>
          <w:p w:rsidR="00FC0793" w:rsidRDefault="002800FA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FC0793" w:rsidRPr="00FC0793" w:rsidRDefault="00FC0793" w:rsidP="00FC0793">
            <w:pPr>
              <w:rPr>
                <w:rFonts w:cs="Arial"/>
                <w:lang w:val="es-ES"/>
              </w:rPr>
            </w:pPr>
            <w:r w:rsidRPr="00FC0793">
              <w:rPr>
                <w:rFonts w:cs="Arial"/>
                <w:lang w:val="es-ES"/>
              </w:rPr>
              <w:t>Regresa solicitud y documentación a usuario.</w:t>
            </w:r>
          </w:p>
          <w:p w:rsidR="00FC0793" w:rsidRPr="00FC0793" w:rsidRDefault="00FC0793" w:rsidP="00182B1D">
            <w:pPr>
              <w:rPr>
                <w:rFonts w:cs="Arial"/>
                <w:b/>
              </w:rPr>
            </w:pPr>
            <w:r>
              <w:rPr>
                <w:rFonts w:cs="Arial"/>
                <w:lang w:val="es-ES"/>
              </w:rPr>
              <w:t xml:space="preserve">Ir a punto </w:t>
            </w:r>
            <w:r w:rsidR="00E015D7">
              <w:rPr>
                <w:rFonts w:cs="Arial"/>
                <w:lang w:val="es-ES"/>
              </w:rPr>
              <w:t>20</w:t>
            </w:r>
            <w:bookmarkStart w:id="16" w:name="_GoBack"/>
            <w:bookmarkEnd w:id="16"/>
            <w:r>
              <w:rPr>
                <w:rFonts w:cs="Arial"/>
                <w:lang w:val="es-ES"/>
              </w:rPr>
              <w:t>.</w:t>
            </w:r>
          </w:p>
        </w:tc>
      </w:tr>
      <w:tr w:rsidR="004C1007" w:rsidRPr="0004119B" w:rsidTr="00410D58">
        <w:trPr>
          <w:trHeight w:val="23"/>
        </w:trPr>
        <w:tc>
          <w:tcPr>
            <w:tcW w:w="834" w:type="pct"/>
            <w:vAlign w:val="center"/>
          </w:tcPr>
          <w:p w:rsidR="004C1007" w:rsidRPr="0004119B" w:rsidRDefault="004C1007" w:rsidP="00410D58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 w:rsidR="00AC69F9">
              <w:rPr>
                <w:rFonts w:cs="Arial"/>
                <w:lang w:val="es-ES"/>
              </w:rPr>
              <w:t>5</w:t>
            </w:r>
          </w:p>
        </w:tc>
        <w:tc>
          <w:tcPr>
            <w:tcW w:w="1667" w:type="pct"/>
            <w:vAlign w:val="center"/>
          </w:tcPr>
          <w:p w:rsidR="004C1007" w:rsidRPr="0004119B" w:rsidRDefault="004C1007" w:rsidP="00410D5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4C1007" w:rsidRPr="00B701B8" w:rsidRDefault="004C1007" w:rsidP="00410D58">
            <w:pPr>
              <w:rPr>
                <w:rFonts w:cs="Arial"/>
              </w:rPr>
            </w:pPr>
            <w:r w:rsidRPr="0004119B">
              <w:rPr>
                <w:rFonts w:cs="Arial"/>
              </w:rPr>
              <w:t xml:space="preserve">Recibe solicitud y </w:t>
            </w:r>
            <w:r>
              <w:rPr>
                <w:rFonts w:cs="Arial"/>
              </w:rPr>
              <w:t>los requisitos</w:t>
            </w:r>
            <w:r w:rsidRPr="0004119B">
              <w:rPr>
                <w:rFonts w:cs="Arial"/>
              </w:rPr>
              <w:t xml:space="preserve"> correspondiente</w:t>
            </w:r>
            <w:r>
              <w:rPr>
                <w:rFonts w:cs="Arial"/>
              </w:rPr>
              <w:t>s</w:t>
            </w:r>
            <w:r w:rsidRPr="0004119B">
              <w:rPr>
                <w:rFonts w:cs="Arial"/>
              </w:rPr>
              <w:t>.</w:t>
            </w:r>
          </w:p>
        </w:tc>
      </w:tr>
      <w:tr w:rsidR="004C1007" w:rsidRPr="0004119B" w:rsidTr="00410D58">
        <w:trPr>
          <w:trHeight w:val="23"/>
        </w:trPr>
        <w:tc>
          <w:tcPr>
            <w:tcW w:w="834" w:type="pct"/>
            <w:vAlign w:val="center"/>
          </w:tcPr>
          <w:p w:rsidR="004C1007" w:rsidRPr="0004119B" w:rsidRDefault="004C1007" w:rsidP="00410D58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AC69F9">
              <w:rPr>
                <w:rFonts w:cs="Arial"/>
                <w:lang w:val="es-ES"/>
              </w:rPr>
              <w:t>6</w:t>
            </w:r>
          </w:p>
        </w:tc>
        <w:tc>
          <w:tcPr>
            <w:tcW w:w="1667" w:type="pct"/>
            <w:vAlign w:val="center"/>
          </w:tcPr>
          <w:p w:rsidR="004C1007" w:rsidRDefault="004C1007" w:rsidP="00410D5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4C1007" w:rsidRPr="0004119B" w:rsidRDefault="004C1007" w:rsidP="00410D58">
            <w:pPr>
              <w:rPr>
                <w:rFonts w:cs="Arial"/>
              </w:rPr>
            </w:pPr>
            <w:r w:rsidRPr="0004119B">
              <w:rPr>
                <w:rFonts w:cs="Arial"/>
                <w:lang w:val="es-ES"/>
              </w:rPr>
              <w:t>S</w:t>
            </w:r>
            <w:r w:rsidRPr="0004119B">
              <w:rPr>
                <w:rFonts w:cs="Arial"/>
              </w:rPr>
              <w:t>ella la solicitud con la fecha de recepción y la rúbrica con sus iniciales.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D0639B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 w:rsidR="00AC69F9">
              <w:rPr>
                <w:rFonts w:cs="Arial"/>
                <w:lang w:val="es-ES"/>
              </w:rPr>
              <w:t>7</w:t>
            </w:r>
          </w:p>
        </w:tc>
        <w:tc>
          <w:tcPr>
            <w:tcW w:w="1667" w:type="pct"/>
            <w:vAlign w:val="center"/>
          </w:tcPr>
          <w:p w:rsidR="00D0639B" w:rsidRPr="0004119B" w:rsidRDefault="00D0639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0639B" w:rsidRPr="0004119B" w:rsidRDefault="00D0639B" w:rsidP="003615F9">
            <w:pPr>
              <w:rPr>
                <w:rFonts w:cs="Arial"/>
              </w:rPr>
            </w:pPr>
            <w:r>
              <w:rPr>
                <w:rFonts w:cs="Arial"/>
              </w:rPr>
              <w:t>Ingresa al</w:t>
            </w:r>
            <w:r w:rsidRPr="0004119B">
              <w:rPr>
                <w:rFonts w:cs="Arial"/>
              </w:rPr>
              <w:t xml:space="preserve"> sistema la </w:t>
            </w:r>
            <w:r w:rsidR="00283D98">
              <w:rPr>
                <w:rFonts w:cs="Arial"/>
              </w:rPr>
              <w:t>información de la solicitud</w:t>
            </w:r>
            <w:r w:rsidRPr="0004119B">
              <w:rPr>
                <w:rFonts w:cs="Arial"/>
              </w:rPr>
              <w:t xml:space="preserve">: 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Fecha de la solicitud.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Hora de recepción.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Fecha de entrega.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Trámite.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 xml:space="preserve">Derecho </w:t>
            </w:r>
            <w:r>
              <w:rPr>
                <w:rFonts w:cs="Arial"/>
                <w:highlight w:val="yellow"/>
              </w:rPr>
              <w:t>(concepto del pago).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RFC solicitante.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RFC representante.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>Identificado</w:t>
            </w:r>
            <w:r>
              <w:rPr>
                <w:rFonts w:cs="Arial"/>
                <w:highlight w:val="yellow"/>
              </w:rPr>
              <w:t>r (nombre de persona o empresa).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Comentarios.</w:t>
            </w:r>
          </w:p>
          <w:p w:rsidR="00D0639B" w:rsidRPr="00791115" w:rsidRDefault="00D0639B" w:rsidP="00791115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020AD7">
              <w:rPr>
                <w:rFonts w:cs="Arial"/>
                <w:highlight w:val="yellow"/>
              </w:rPr>
              <w:t>Oficialía.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EA4160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AC69F9">
              <w:rPr>
                <w:rFonts w:cs="Arial"/>
                <w:lang w:val="es-ES"/>
              </w:rPr>
              <w:t>8</w:t>
            </w:r>
          </w:p>
        </w:tc>
        <w:tc>
          <w:tcPr>
            <w:tcW w:w="1667" w:type="pct"/>
            <w:vAlign w:val="center"/>
          </w:tcPr>
          <w:p w:rsidR="00D0639B" w:rsidRPr="0004119B" w:rsidRDefault="00D0639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Operadora de ventanilla única</w:t>
            </w:r>
          </w:p>
        </w:tc>
        <w:tc>
          <w:tcPr>
            <w:tcW w:w="2499" w:type="pct"/>
            <w:vAlign w:val="center"/>
          </w:tcPr>
          <w:p w:rsidR="00D0639B" w:rsidRDefault="00D0639B" w:rsidP="00881185">
            <w:pPr>
              <w:rPr>
                <w:rFonts w:cs="Arial"/>
              </w:rPr>
            </w:pPr>
            <w:r>
              <w:rPr>
                <w:rFonts w:cs="Arial"/>
              </w:rPr>
              <w:t>Obtiene el número de solicitud</w:t>
            </w:r>
            <w:r w:rsidR="009764CF">
              <w:rPr>
                <w:rFonts w:cs="Arial"/>
              </w:rPr>
              <w:t xml:space="preserve"> generado por el sistema</w:t>
            </w:r>
            <w:r>
              <w:rPr>
                <w:rFonts w:cs="Arial"/>
              </w:rPr>
              <w:t>.</w:t>
            </w:r>
            <w:r w:rsidRPr="00881185">
              <w:rPr>
                <w:rFonts w:cs="Arial"/>
              </w:rPr>
              <w:t xml:space="preserve"> </w:t>
            </w:r>
          </w:p>
          <w:p w:rsidR="00D0639B" w:rsidRPr="00791115" w:rsidRDefault="00F92C76" w:rsidP="00F92C76">
            <w:pPr>
              <w:spacing w:before="24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Ver detalle en </w:t>
            </w:r>
            <w:r w:rsidR="00D0639B" w:rsidRPr="00C23540">
              <w:rPr>
                <w:rFonts w:cs="Arial"/>
                <w:highlight w:val="yellow"/>
              </w:rPr>
              <w:t xml:space="preserve">el caso de uso </w:t>
            </w:r>
            <w:r w:rsidR="00BD5438">
              <w:rPr>
                <w:rFonts w:cs="Arial"/>
                <w:b/>
                <w:highlight w:val="yellow"/>
              </w:rPr>
              <w:t xml:space="preserve">&lt;&lt;DSTCUN </w:t>
            </w:r>
            <w:proofErr w:type="spellStart"/>
            <w:r w:rsidR="00BD5438">
              <w:rPr>
                <w:rFonts w:cs="Arial"/>
                <w:b/>
                <w:highlight w:val="yellow"/>
              </w:rPr>
              <w:t>AsignarNoSolicitud</w:t>
            </w:r>
            <w:proofErr w:type="spellEnd"/>
            <w:r w:rsidR="00D0639B" w:rsidRPr="00C23540">
              <w:rPr>
                <w:rFonts w:cs="Arial"/>
                <w:b/>
                <w:highlight w:val="yellow"/>
              </w:rPr>
              <w:t>&gt;&gt;.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AC69F9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09</w:t>
            </w:r>
          </w:p>
        </w:tc>
        <w:tc>
          <w:tcPr>
            <w:tcW w:w="1667" w:type="pct"/>
            <w:vAlign w:val="center"/>
          </w:tcPr>
          <w:p w:rsidR="00D0639B" w:rsidRPr="0004119B" w:rsidRDefault="00D0639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Operadora de ventanilla única</w:t>
            </w:r>
          </w:p>
        </w:tc>
        <w:tc>
          <w:tcPr>
            <w:tcW w:w="2499" w:type="pct"/>
            <w:vAlign w:val="center"/>
          </w:tcPr>
          <w:p w:rsidR="00D0639B" w:rsidRDefault="00D0639B" w:rsidP="00D26819">
            <w:pPr>
              <w:rPr>
                <w:rFonts w:cs="Arial"/>
              </w:rPr>
            </w:pPr>
            <w:r w:rsidRPr="0004119B">
              <w:rPr>
                <w:rFonts w:cs="Arial"/>
              </w:rPr>
              <w:t>Imprime</w:t>
            </w:r>
            <w:r>
              <w:rPr>
                <w:rFonts w:cs="Arial"/>
              </w:rPr>
              <w:t>:</w:t>
            </w:r>
            <w:r w:rsidRPr="0004119B">
              <w:rPr>
                <w:rFonts w:cs="Arial"/>
              </w:rPr>
              <w:t xml:space="preserve"> </w:t>
            </w:r>
          </w:p>
          <w:p w:rsidR="00D0639B" w:rsidRPr="00CB67CA" w:rsidRDefault="00D0639B" w:rsidP="00710563">
            <w:pPr>
              <w:pStyle w:val="Prrafodelista"/>
              <w:numPr>
                <w:ilvl w:val="0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>El acuse para el usuario (2-012 B</w:t>
            </w:r>
            <w:r>
              <w:rPr>
                <w:rFonts w:cs="Arial"/>
                <w:highlight w:val="yellow"/>
              </w:rPr>
              <w:t>).</w:t>
            </w:r>
            <w:r w:rsidRPr="003C3376">
              <w:rPr>
                <w:rFonts w:cs="Arial"/>
                <w:szCs w:val="20"/>
                <w:highlight w:val="yellow"/>
                <w:lang w:val="es-ES" w:eastAsia="es-ES"/>
              </w:rPr>
              <w:t xml:space="preserve"> </w:t>
            </w:r>
          </w:p>
          <w:p w:rsidR="00D0639B" w:rsidRPr="003C3376" w:rsidRDefault="00D0639B" w:rsidP="00710563">
            <w:pPr>
              <w:pStyle w:val="Prrafodelista"/>
              <w:numPr>
                <w:ilvl w:val="0"/>
                <w:numId w:val="5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szCs w:val="20"/>
                <w:highlight w:val="yellow"/>
                <w:lang w:val="es-ES" w:eastAsia="es-ES"/>
              </w:rPr>
              <w:t>El acuse de recepción para el s</w:t>
            </w:r>
            <w:r w:rsidRPr="003C3376">
              <w:rPr>
                <w:rFonts w:cs="Arial"/>
                <w:szCs w:val="20"/>
                <w:highlight w:val="yellow"/>
                <w:lang w:val="es-ES" w:eastAsia="es-ES"/>
              </w:rPr>
              <w:t>olicitante</w:t>
            </w:r>
            <w:r>
              <w:rPr>
                <w:rFonts w:cs="Arial"/>
                <w:szCs w:val="20"/>
                <w:highlight w:val="yellow"/>
                <w:lang w:val="es-ES" w:eastAsia="es-ES"/>
              </w:rPr>
              <w:t>.</w:t>
            </w:r>
            <w:r w:rsidRPr="003C3376">
              <w:rPr>
                <w:rFonts w:cs="Arial"/>
                <w:highlight w:val="yellow"/>
              </w:rPr>
              <w:t xml:space="preserve"> </w:t>
            </w:r>
          </w:p>
          <w:p w:rsidR="00D0639B" w:rsidRPr="00020AD7" w:rsidRDefault="00D0639B" w:rsidP="00710563">
            <w:pPr>
              <w:pStyle w:val="Prrafodelista"/>
              <w:numPr>
                <w:ilvl w:val="0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>Los volantes de seguimiento (2-</w:t>
            </w:r>
            <w:smartTag w:uri="urn:schemas-microsoft-com:office:smarttags" w:element="metricconverter">
              <w:smartTagPr>
                <w:attr w:name="ProductID" w:val="012 C"/>
              </w:smartTagPr>
              <w:r w:rsidRPr="00020AD7">
                <w:rPr>
                  <w:rFonts w:cs="Arial"/>
                  <w:highlight w:val="yellow"/>
                </w:rPr>
                <w:t>012 C</w:t>
              </w:r>
            </w:smartTag>
            <w:r>
              <w:rPr>
                <w:rFonts w:cs="Arial"/>
                <w:highlight w:val="yellow"/>
              </w:rPr>
              <w:t>):</w:t>
            </w:r>
          </w:p>
          <w:p w:rsidR="00D0639B" w:rsidRPr="00020AD7" w:rsidRDefault="00D0639B" w:rsidP="00CB67CA">
            <w:pPr>
              <w:pStyle w:val="Prrafodelista"/>
              <w:numPr>
                <w:ilvl w:val="1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 xml:space="preserve">V-A-1 que es el que ventanilla única entrega al área que le </w:t>
            </w:r>
            <w:r w:rsidRPr="00020AD7">
              <w:rPr>
                <w:rFonts w:cs="Arial"/>
                <w:highlight w:val="yellow"/>
              </w:rPr>
              <w:lastRenderedPageBreak/>
              <w:t>corresponde par</w:t>
            </w:r>
            <w:r w:rsidR="00A02DAA">
              <w:rPr>
                <w:rFonts w:cs="Arial"/>
                <w:highlight w:val="yellow"/>
              </w:rPr>
              <w:t>a darle seguimiento al trámite.</w:t>
            </w:r>
          </w:p>
          <w:p w:rsidR="00D0639B" w:rsidRPr="00020AD7" w:rsidRDefault="00D0639B" w:rsidP="00CB67CA">
            <w:pPr>
              <w:pStyle w:val="Prrafodelista"/>
              <w:numPr>
                <w:ilvl w:val="1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 xml:space="preserve">A-V-2 que es el que el área </w:t>
            </w:r>
            <w:r w:rsidR="00A02DAA">
              <w:rPr>
                <w:rFonts w:cs="Arial"/>
                <w:highlight w:val="yellow"/>
              </w:rPr>
              <w:t>entrega a ventanilla única.</w:t>
            </w:r>
            <w:r w:rsidRPr="00020AD7">
              <w:rPr>
                <w:rFonts w:cs="Arial"/>
                <w:highlight w:val="yellow"/>
              </w:rPr>
              <w:t xml:space="preserve"> </w:t>
            </w:r>
          </w:p>
          <w:p w:rsidR="00D0639B" w:rsidRPr="00791115" w:rsidRDefault="00D0639B" w:rsidP="00CB67CA">
            <w:pPr>
              <w:pStyle w:val="Prrafodelista"/>
              <w:numPr>
                <w:ilvl w:val="1"/>
                <w:numId w:val="5"/>
              </w:numPr>
              <w:rPr>
                <w:rFonts w:cs="Arial"/>
              </w:rPr>
            </w:pPr>
            <w:r w:rsidRPr="00020AD7">
              <w:rPr>
                <w:rFonts w:cs="Arial"/>
                <w:highlight w:val="yellow"/>
              </w:rPr>
              <w:t>V-A-3 que es donde el usuario firma que recibió su trámite.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182B1D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1</w:t>
            </w:r>
            <w:r w:rsidR="00AC69F9">
              <w:rPr>
                <w:rFonts w:cs="Arial"/>
                <w:lang w:val="es-ES"/>
              </w:rPr>
              <w:t>0</w:t>
            </w:r>
          </w:p>
        </w:tc>
        <w:tc>
          <w:tcPr>
            <w:tcW w:w="1667" w:type="pct"/>
            <w:vAlign w:val="center"/>
          </w:tcPr>
          <w:p w:rsidR="00D0639B" w:rsidRPr="0004119B" w:rsidRDefault="00D0639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0639B" w:rsidRPr="0004119B" w:rsidRDefault="00D0639B" w:rsidP="003615F9">
            <w:pPr>
              <w:rPr>
                <w:rFonts w:cs="Arial"/>
              </w:rPr>
            </w:pPr>
            <w:r w:rsidRPr="0004119B">
              <w:rPr>
                <w:rFonts w:cs="Arial"/>
              </w:rPr>
              <w:t>Sella acuse de recibo.</w:t>
            </w:r>
          </w:p>
        </w:tc>
      </w:tr>
      <w:tr w:rsidR="003D2F77" w:rsidRPr="0004119B" w:rsidTr="00410D58">
        <w:trPr>
          <w:trHeight w:val="23"/>
        </w:trPr>
        <w:tc>
          <w:tcPr>
            <w:tcW w:w="834" w:type="pct"/>
            <w:vAlign w:val="center"/>
          </w:tcPr>
          <w:p w:rsidR="003D2F77" w:rsidRDefault="003D2F77" w:rsidP="00410D58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="00AC69F9">
              <w:rPr>
                <w:rFonts w:cs="Arial"/>
                <w:lang w:val="es-ES"/>
              </w:rPr>
              <w:t>1</w:t>
            </w:r>
          </w:p>
        </w:tc>
        <w:tc>
          <w:tcPr>
            <w:tcW w:w="1667" w:type="pct"/>
            <w:vAlign w:val="center"/>
          </w:tcPr>
          <w:p w:rsidR="003D2F77" w:rsidRDefault="003D2F77" w:rsidP="00410D5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3D2F77" w:rsidRPr="00D13B83" w:rsidRDefault="003D2F77" w:rsidP="00410D58">
            <w:pPr>
              <w:rPr>
                <w:rFonts w:cs="Arial"/>
              </w:rPr>
            </w:pPr>
            <w:r w:rsidRPr="00D13B83">
              <w:rPr>
                <w:rFonts w:cs="Arial"/>
              </w:rPr>
              <w:t>Genera en Sistema de Ingresos la ficha de concentración para el pago de derechos del trámite.</w:t>
            </w:r>
          </w:p>
        </w:tc>
      </w:tr>
      <w:tr w:rsidR="00B84B08" w:rsidRPr="0004119B" w:rsidTr="0064372B">
        <w:trPr>
          <w:trHeight w:val="23"/>
        </w:trPr>
        <w:tc>
          <w:tcPr>
            <w:tcW w:w="834" w:type="pct"/>
            <w:vAlign w:val="center"/>
          </w:tcPr>
          <w:p w:rsidR="00B84B08" w:rsidRDefault="00B84B08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="00AC69F9">
              <w:rPr>
                <w:rFonts w:cs="Arial"/>
                <w:lang w:val="es-ES"/>
              </w:rPr>
              <w:t>2</w:t>
            </w:r>
          </w:p>
        </w:tc>
        <w:tc>
          <w:tcPr>
            <w:tcW w:w="1667" w:type="pct"/>
            <w:vAlign w:val="center"/>
          </w:tcPr>
          <w:p w:rsidR="00B84B08" w:rsidRPr="003E38E1" w:rsidRDefault="00B84B08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3D2F77" w:rsidRDefault="00B84B08" w:rsidP="00424756">
            <w:pPr>
              <w:rPr>
                <w:rFonts w:cs="Arial"/>
              </w:rPr>
            </w:pPr>
            <w:r w:rsidRPr="00424756">
              <w:rPr>
                <w:rFonts w:cs="Arial"/>
                <w:lang w:val="es-ES"/>
              </w:rPr>
              <w:t>Entrega</w:t>
            </w:r>
            <w:r w:rsidR="003D2F77">
              <w:rPr>
                <w:rFonts w:cs="Arial"/>
              </w:rPr>
              <w:t xml:space="preserve"> al usuario:</w:t>
            </w:r>
          </w:p>
          <w:p w:rsidR="00B84B08" w:rsidRPr="003D2F77" w:rsidRDefault="003D2F77" w:rsidP="003D2F77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B84B08" w:rsidRPr="003D2F77">
              <w:rPr>
                <w:rFonts w:cs="Arial"/>
              </w:rPr>
              <w:t>cuse de recibo (</w:t>
            </w:r>
            <w:r w:rsidR="00B84B08" w:rsidRPr="003D2F77">
              <w:rPr>
                <w:rFonts w:cs="Arial"/>
                <w:highlight w:val="yellow"/>
              </w:rPr>
              <w:t>2-012 B</w:t>
            </w:r>
            <w:r w:rsidR="00B84B08" w:rsidRPr="003D2F77">
              <w:rPr>
                <w:rFonts w:cs="Arial"/>
              </w:rPr>
              <w:t>) y le indica:</w:t>
            </w:r>
          </w:p>
          <w:p w:rsidR="00B84B08" w:rsidRPr="0096104F" w:rsidRDefault="00B84B08" w:rsidP="003D2F77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Pr="0096104F">
              <w:rPr>
                <w:rFonts w:cs="Arial"/>
              </w:rPr>
              <w:t>úmero de solicitud</w:t>
            </w:r>
            <w:r>
              <w:rPr>
                <w:rFonts w:cs="Arial"/>
              </w:rPr>
              <w:t>.</w:t>
            </w:r>
          </w:p>
          <w:p w:rsidR="00B84B08" w:rsidRPr="0096104F" w:rsidRDefault="00B84B08" w:rsidP="003D2F77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Pr="0096104F">
              <w:rPr>
                <w:rFonts w:cs="Arial"/>
              </w:rPr>
              <w:t>dentificación del trámite</w:t>
            </w:r>
            <w:r>
              <w:rPr>
                <w:rFonts w:cs="Arial"/>
              </w:rPr>
              <w:t>.</w:t>
            </w:r>
          </w:p>
          <w:p w:rsidR="00132CBA" w:rsidRDefault="00B84B08" w:rsidP="003D2F77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</w:rPr>
              <w:t>F</w:t>
            </w:r>
            <w:r w:rsidRPr="0096104F">
              <w:rPr>
                <w:rFonts w:cs="Arial"/>
              </w:rPr>
              <w:t>echa a recibir la resolución de su trámite.</w:t>
            </w:r>
          </w:p>
          <w:p w:rsidR="003D2F77" w:rsidRPr="003D2F77" w:rsidRDefault="003D2F77" w:rsidP="003D2F77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3D2F77">
              <w:rPr>
                <w:rFonts w:cs="Arial"/>
              </w:rPr>
              <w:t>Ficha de concentración para el pago de derechos.</w:t>
            </w:r>
          </w:p>
        </w:tc>
      </w:tr>
      <w:tr w:rsidR="00B84B08" w:rsidRPr="0004119B" w:rsidTr="0064372B">
        <w:trPr>
          <w:trHeight w:val="23"/>
        </w:trPr>
        <w:tc>
          <w:tcPr>
            <w:tcW w:w="834" w:type="pct"/>
            <w:vAlign w:val="center"/>
          </w:tcPr>
          <w:p w:rsidR="00B84B08" w:rsidRDefault="00B84B08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="00AC69F9">
              <w:rPr>
                <w:rFonts w:cs="Arial"/>
                <w:lang w:val="es-ES"/>
              </w:rPr>
              <w:t>3</w:t>
            </w:r>
          </w:p>
        </w:tc>
        <w:tc>
          <w:tcPr>
            <w:tcW w:w="1667" w:type="pct"/>
            <w:vAlign w:val="center"/>
          </w:tcPr>
          <w:p w:rsidR="00B84B08" w:rsidRDefault="00B84B08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B84B08" w:rsidRPr="003423EE" w:rsidRDefault="00B84B08" w:rsidP="008C34DD">
            <w:pPr>
              <w:rPr>
                <w:rFonts w:cs="Arial"/>
              </w:rPr>
            </w:pPr>
            <w:r>
              <w:rPr>
                <w:rFonts w:cs="Arial"/>
              </w:rPr>
              <w:t xml:space="preserve">Integra en un expediente </w:t>
            </w:r>
            <w:r w:rsidRPr="003423EE">
              <w:rPr>
                <w:rFonts w:cs="Arial"/>
              </w:rPr>
              <w:t xml:space="preserve">la solicitud, </w:t>
            </w:r>
            <w:r>
              <w:rPr>
                <w:rFonts w:cs="Arial"/>
              </w:rPr>
              <w:t xml:space="preserve">la </w:t>
            </w:r>
            <w:r w:rsidR="008C34DD">
              <w:rPr>
                <w:rFonts w:cs="Arial"/>
              </w:rPr>
              <w:t xml:space="preserve">documentación recibida </w:t>
            </w:r>
            <w:r w:rsidRPr="003423EE">
              <w:rPr>
                <w:rFonts w:cs="Arial"/>
              </w:rPr>
              <w:t>y volantes de seguimiento</w:t>
            </w:r>
            <w:r>
              <w:rPr>
                <w:rFonts w:cs="Arial"/>
              </w:rPr>
              <w:t>.</w:t>
            </w:r>
          </w:p>
        </w:tc>
      </w:tr>
      <w:tr w:rsidR="008C34DD" w:rsidRPr="0004119B" w:rsidTr="00410D58">
        <w:trPr>
          <w:trHeight w:val="23"/>
        </w:trPr>
        <w:tc>
          <w:tcPr>
            <w:tcW w:w="834" w:type="pct"/>
            <w:vAlign w:val="center"/>
          </w:tcPr>
          <w:p w:rsidR="008C34DD" w:rsidRDefault="008C34DD" w:rsidP="00410D58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="00AC69F9">
              <w:rPr>
                <w:rFonts w:cs="Arial"/>
                <w:lang w:val="es-ES"/>
              </w:rPr>
              <w:t>4</w:t>
            </w:r>
          </w:p>
        </w:tc>
        <w:tc>
          <w:tcPr>
            <w:tcW w:w="1667" w:type="pct"/>
            <w:vAlign w:val="center"/>
          </w:tcPr>
          <w:p w:rsidR="008C34DD" w:rsidRDefault="008C34DD" w:rsidP="00410D5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8C34DD" w:rsidRDefault="008C34DD" w:rsidP="00410D58">
            <w:pPr>
              <w:rPr>
                <w:rFonts w:cs="Arial"/>
              </w:rPr>
            </w:pPr>
            <w:r>
              <w:rPr>
                <w:rFonts w:cs="Arial"/>
              </w:rPr>
              <w:t>Realiza pago de derechos.</w:t>
            </w:r>
          </w:p>
          <w:p w:rsidR="008C34DD" w:rsidRDefault="008C34DD" w:rsidP="00410D58">
            <w:pPr>
              <w:rPr>
                <w:rFonts w:cs="Arial"/>
              </w:rPr>
            </w:pPr>
            <w:r>
              <w:rPr>
                <w:rFonts w:cs="Arial"/>
              </w:rPr>
              <w:t xml:space="preserve">Para ver detalle refiérase al </w:t>
            </w:r>
            <w:r w:rsidRPr="00BE177B">
              <w:rPr>
                <w:rFonts w:cs="Arial"/>
              </w:rPr>
              <w:t xml:space="preserve">caso de uso </w:t>
            </w:r>
            <w:r>
              <w:rPr>
                <w:rFonts w:cs="Arial"/>
                <w:b/>
              </w:rPr>
              <w:t xml:space="preserve">&lt;&lt;DSTCUN </w:t>
            </w:r>
            <w:proofErr w:type="spellStart"/>
            <w:r>
              <w:rPr>
                <w:rFonts w:cs="Arial"/>
                <w:b/>
              </w:rPr>
              <w:t>Realizar</w:t>
            </w:r>
            <w:r w:rsidRPr="00BE177B">
              <w:rPr>
                <w:rFonts w:cs="Arial"/>
                <w:b/>
              </w:rPr>
              <w:t>Pago</w:t>
            </w:r>
            <w:proofErr w:type="spellEnd"/>
            <w:r w:rsidRPr="00BE177B">
              <w:rPr>
                <w:rFonts w:cs="Arial"/>
                <w:b/>
              </w:rPr>
              <w:t>&gt;&gt;.</w:t>
            </w:r>
          </w:p>
        </w:tc>
      </w:tr>
      <w:tr w:rsidR="008C34DD" w:rsidRPr="0004119B" w:rsidTr="0064372B">
        <w:trPr>
          <w:trHeight w:val="23"/>
        </w:trPr>
        <w:tc>
          <w:tcPr>
            <w:tcW w:w="834" w:type="pct"/>
            <w:vAlign w:val="center"/>
          </w:tcPr>
          <w:p w:rsidR="008C34DD" w:rsidRDefault="008C34DD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="00AC69F9">
              <w:rPr>
                <w:rFonts w:cs="Arial"/>
                <w:lang w:val="es-ES"/>
              </w:rPr>
              <w:t>5</w:t>
            </w:r>
          </w:p>
        </w:tc>
        <w:tc>
          <w:tcPr>
            <w:tcW w:w="1667" w:type="pct"/>
            <w:vAlign w:val="center"/>
          </w:tcPr>
          <w:p w:rsidR="008C34DD" w:rsidRDefault="008C34DD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8C34DD" w:rsidRPr="003737A3" w:rsidRDefault="002E4BF4" w:rsidP="003615F9">
            <w:pPr>
              <w:rPr>
                <w:rFonts w:cs="Arial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>Entrega el comprobante de pago</w:t>
            </w:r>
            <w:r>
              <w:rPr>
                <w:rStyle w:val="EDSNombreActor"/>
                <w:rFonts w:cs="Arial"/>
                <w:sz w:val="20"/>
                <w:szCs w:val="20"/>
              </w:rPr>
              <w:t>.</w:t>
            </w:r>
          </w:p>
        </w:tc>
      </w:tr>
      <w:tr w:rsidR="008C34DD" w:rsidRPr="0004119B" w:rsidTr="0064372B">
        <w:trPr>
          <w:trHeight w:val="23"/>
        </w:trPr>
        <w:tc>
          <w:tcPr>
            <w:tcW w:w="834" w:type="pct"/>
            <w:vAlign w:val="center"/>
          </w:tcPr>
          <w:p w:rsidR="008C34DD" w:rsidRDefault="008C34DD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="00AC69F9">
              <w:rPr>
                <w:rFonts w:cs="Arial"/>
                <w:lang w:val="es-ES"/>
              </w:rPr>
              <w:t>6</w:t>
            </w:r>
          </w:p>
        </w:tc>
        <w:tc>
          <w:tcPr>
            <w:tcW w:w="1667" w:type="pct"/>
            <w:vAlign w:val="center"/>
          </w:tcPr>
          <w:p w:rsidR="008C34DD" w:rsidRDefault="008C34DD" w:rsidP="00410D5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8C34DD" w:rsidRPr="00A02459" w:rsidRDefault="00A02459" w:rsidP="003615F9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 xml:space="preserve">Recibe y </w:t>
            </w:r>
            <w:r>
              <w:rPr>
                <w:rStyle w:val="EDSNombreActor"/>
                <w:rFonts w:cs="Arial"/>
                <w:sz w:val="20"/>
                <w:szCs w:val="20"/>
                <w:lang w:val="es-ES"/>
              </w:rPr>
              <w:t>r</w:t>
            </w:r>
            <w:r>
              <w:rPr>
                <w:rStyle w:val="EDSNombreActor"/>
                <w:rFonts w:cs="Arial"/>
                <w:sz w:val="20"/>
                <w:szCs w:val="20"/>
                <w:lang w:val="es-ES"/>
              </w:rPr>
              <w:t>egistra</w:t>
            </w:r>
            <w:r w:rsidRPr="00266AC9">
              <w:rPr>
                <w:rStyle w:val="EDSNombreActor"/>
                <w:rFonts w:cs="Arial"/>
                <w:sz w:val="20"/>
                <w:szCs w:val="20"/>
              </w:rPr>
              <w:t xml:space="preserve"> los datos del </w:t>
            </w:r>
            <w:r>
              <w:rPr>
                <w:rStyle w:val="EDSNombreActor"/>
                <w:rFonts w:cs="Arial"/>
                <w:sz w:val="20"/>
                <w:szCs w:val="20"/>
              </w:rPr>
              <w:t>comprobante de pago</w:t>
            </w:r>
            <w:r w:rsidRPr="00266AC9">
              <w:rPr>
                <w:rStyle w:val="EDSNombreActor"/>
                <w:rFonts w:cs="Arial"/>
                <w:sz w:val="20"/>
                <w:szCs w:val="20"/>
              </w:rPr>
              <w:t xml:space="preserve"> en el Sistema de Ingresos.</w:t>
            </w:r>
          </w:p>
        </w:tc>
      </w:tr>
      <w:tr w:rsidR="00E015D7" w:rsidRPr="0004119B" w:rsidTr="0064372B">
        <w:trPr>
          <w:trHeight w:val="23"/>
        </w:trPr>
        <w:tc>
          <w:tcPr>
            <w:tcW w:w="834" w:type="pct"/>
            <w:vAlign w:val="center"/>
          </w:tcPr>
          <w:p w:rsidR="00E015D7" w:rsidRDefault="00E015D7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17</w:t>
            </w:r>
          </w:p>
        </w:tc>
        <w:tc>
          <w:tcPr>
            <w:tcW w:w="1667" w:type="pct"/>
            <w:vAlign w:val="center"/>
          </w:tcPr>
          <w:p w:rsidR="00E015D7" w:rsidRDefault="00E015D7" w:rsidP="00811AA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E015D7" w:rsidRPr="003737A3" w:rsidRDefault="00E015D7" w:rsidP="003615F9">
            <w:pPr>
              <w:rPr>
                <w:rFonts w:cs="Arial"/>
              </w:rPr>
            </w:pPr>
            <w:r>
              <w:rPr>
                <w:rFonts w:cs="Arial"/>
              </w:rPr>
              <w:t>Integra al expediente el pago de derechos.</w:t>
            </w:r>
          </w:p>
        </w:tc>
      </w:tr>
      <w:tr w:rsidR="00E015D7" w:rsidRPr="0004119B" w:rsidTr="0064372B">
        <w:trPr>
          <w:trHeight w:val="23"/>
        </w:trPr>
        <w:tc>
          <w:tcPr>
            <w:tcW w:w="834" w:type="pct"/>
            <w:vAlign w:val="center"/>
          </w:tcPr>
          <w:p w:rsidR="00E015D7" w:rsidRDefault="00E015D7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18</w:t>
            </w:r>
          </w:p>
        </w:tc>
        <w:tc>
          <w:tcPr>
            <w:tcW w:w="1667" w:type="pct"/>
            <w:vAlign w:val="center"/>
          </w:tcPr>
          <w:p w:rsidR="00E015D7" w:rsidRDefault="00E015D7" w:rsidP="00811AA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E015D7" w:rsidRDefault="00E015D7" w:rsidP="00E015D7">
            <w:pPr>
              <w:pStyle w:val="EDSNumeroPaso4"/>
              <w:jc w:val="both"/>
              <w:rPr>
                <w:rStyle w:val="EDSNombreActor"/>
                <w:rFonts w:cs="Arial"/>
                <w:sz w:val="20"/>
                <w:szCs w:val="20"/>
              </w:rPr>
            </w:pPr>
            <w:r>
              <w:rPr>
                <w:rStyle w:val="EDSNombreActor"/>
                <w:rFonts w:cs="Arial"/>
                <w:sz w:val="20"/>
                <w:szCs w:val="20"/>
              </w:rPr>
              <w:t xml:space="preserve">Si </w:t>
            </w:r>
            <w:r w:rsidRPr="00266AC9">
              <w:rPr>
                <w:rStyle w:val="EDSNombreActor"/>
                <w:rFonts w:cs="Arial"/>
                <w:sz w:val="20"/>
                <w:szCs w:val="20"/>
              </w:rPr>
              <w:t>requiere de factura</w:t>
            </w:r>
            <w:r>
              <w:rPr>
                <w:rStyle w:val="EDSNombreActor"/>
                <w:rFonts w:cs="Arial"/>
                <w:sz w:val="20"/>
                <w:szCs w:val="20"/>
              </w:rPr>
              <w:t xml:space="preserve"> el usuario</w:t>
            </w:r>
            <w:r w:rsidRPr="00266AC9">
              <w:rPr>
                <w:rStyle w:val="EDSNombreActor"/>
                <w:rFonts w:cs="Arial"/>
                <w:sz w:val="20"/>
                <w:szCs w:val="20"/>
              </w:rPr>
              <w:t>.</w:t>
            </w:r>
          </w:p>
          <w:p w:rsidR="00E015D7" w:rsidRDefault="00E015D7" w:rsidP="00E015D7">
            <w:pPr>
              <w:pStyle w:val="EDSNumeroPaso4"/>
              <w:ind w:left="720"/>
              <w:jc w:val="both"/>
              <w:rPr>
                <w:rStyle w:val="EDSNombreActor"/>
                <w:rFonts w:cs="Arial"/>
                <w:sz w:val="20"/>
                <w:szCs w:val="20"/>
              </w:rPr>
            </w:pPr>
            <w:r>
              <w:rPr>
                <w:rStyle w:val="EDSNombreActor"/>
                <w:rFonts w:cs="Arial"/>
                <w:sz w:val="20"/>
                <w:szCs w:val="20"/>
              </w:rPr>
              <w:t>Genera y entrega factura</w:t>
            </w:r>
            <w:r>
              <w:rPr>
                <w:rStyle w:val="EDSNombreActor"/>
                <w:rFonts w:cs="Arial"/>
                <w:sz w:val="20"/>
                <w:szCs w:val="20"/>
              </w:rPr>
              <w:t>.</w:t>
            </w:r>
          </w:p>
          <w:p w:rsidR="00E015D7" w:rsidRDefault="00E015D7" w:rsidP="00E015D7">
            <w:pPr>
              <w:pStyle w:val="EDSNumeroPaso4"/>
              <w:jc w:val="both"/>
              <w:rPr>
                <w:rStyle w:val="EDSNombreActor"/>
                <w:rFonts w:cs="Arial"/>
                <w:sz w:val="20"/>
                <w:szCs w:val="20"/>
              </w:rPr>
            </w:pPr>
            <w:r>
              <w:rPr>
                <w:rStyle w:val="EDSNombreActor"/>
                <w:rFonts w:cs="Arial"/>
                <w:sz w:val="20"/>
                <w:szCs w:val="20"/>
              </w:rPr>
              <w:t xml:space="preserve">En caso contrario </w:t>
            </w:r>
          </w:p>
          <w:p w:rsidR="00E015D7" w:rsidRPr="003737A3" w:rsidRDefault="00E015D7" w:rsidP="00E015D7">
            <w:pPr>
              <w:ind w:left="720"/>
              <w:rPr>
                <w:rFonts w:cs="Arial"/>
              </w:rPr>
            </w:pPr>
            <w:r>
              <w:rPr>
                <w:rStyle w:val="EDSNombreActor"/>
                <w:rFonts w:cs="Arial"/>
                <w:sz w:val="20"/>
                <w:szCs w:val="20"/>
              </w:rPr>
              <w:t>Genera y entrega comprobante</w:t>
            </w:r>
            <w:r>
              <w:rPr>
                <w:rStyle w:val="EDSNombreActor"/>
                <w:rFonts w:cs="Arial"/>
                <w:sz w:val="20"/>
                <w:szCs w:val="20"/>
              </w:rPr>
              <w:t>.</w:t>
            </w:r>
          </w:p>
        </w:tc>
      </w:tr>
      <w:tr w:rsidR="00E015D7" w:rsidRPr="0004119B" w:rsidTr="0064372B">
        <w:trPr>
          <w:trHeight w:val="23"/>
        </w:trPr>
        <w:tc>
          <w:tcPr>
            <w:tcW w:w="834" w:type="pct"/>
            <w:vAlign w:val="center"/>
          </w:tcPr>
          <w:p w:rsidR="00E015D7" w:rsidRDefault="00E015D7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19</w:t>
            </w:r>
          </w:p>
        </w:tc>
        <w:tc>
          <w:tcPr>
            <w:tcW w:w="1667" w:type="pct"/>
            <w:vAlign w:val="center"/>
          </w:tcPr>
          <w:p w:rsidR="00E015D7" w:rsidRDefault="00E015D7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E015D7" w:rsidRDefault="00E015D7" w:rsidP="003615F9">
            <w:pPr>
              <w:rPr>
                <w:rFonts w:cs="Arial"/>
              </w:rPr>
            </w:pPr>
            <w:r w:rsidRPr="003737A3">
              <w:rPr>
                <w:rFonts w:cs="Arial"/>
              </w:rPr>
              <w:t>Envía expediente y volantes de seguimiento al mensajero para que lo entregue al área correspondiente</w:t>
            </w:r>
            <w:r>
              <w:rPr>
                <w:rFonts w:cs="Arial"/>
              </w:rPr>
              <w:t>.</w:t>
            </w:r>
          </w:p>
        </w:tc>
      </w:tr>
      <w:tr w:rsidR="00E015D7" w:rsidRPr="0004119B" w:rsidTr="0064372B">
        <w:trPr>
          <w:trHeight w:val="23"/>
        </w:trPr>
        <w:tc>
          <w:tcPr>
            <w:tcW w:w="834" w:type="pct"/>
            <w:vAlign w:val="center"/>
          </w:tcPr>
          <w:p w:rsidR="00E015D7" w:rsidRDefault="00E015D7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20</w:t>
            </w:r>
          </w:p>
        </w:tc>
        <w:tc>
          <w:tcPr>
            <w:tcW w:w="1667" w:type="pct"/>
            <w:vAlign w:val="center"/>
          </w:tcPr>
          <w:p w:rsidR="00E015D7" w:rsidRDefault="00E015D7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 caso de uso de negocio.</w:t>
            </w:r>
          </w:p>
        </w:tc>
        <w:tc>
          <w:tcPr>
            <w:tcW w:w="2499" w:type="pct"/>
            <w:vAlign w:val="center"/>
          </w:tcPr>
          <w:p w:rsidR="00E015D7" w:rsidRDefault="00E015D7" w:rsidP="003615F9">
            <w:pPr>
              <w:rPr>
                <w:rFonts w:cs="Arial"/>
              </w:rPr>
            </w:pPr>
          </w:p>
        </w:tc>
      </w:tr>
    </w:tbl>
    <w:p w:rsidR="00D17324" w:rsidRPr="0004119B" w:rsidRDefault="00D17324" w:rsidP="005044CA">
      <w:pPr>
        <w:pStyle w:val="Ttulo1"/>
      </w:pPr>
      <w:bookmarkStart w:id="17" w:name="_Toc307849591"/>
      <w:r w:rsidRPr="0004119B">
        <w:t>Categoría</w:t>
      </w:r>
      <w:bookmarkEnd w:id="17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5044CA">
      <w:pPr>
        <w:pStyle w:val="Ttulo1"/>
      </w:pPr>
      <w:bookmarkStart w:id="18" w:name="_Toc307849592"/>
      <w:r w:rsidRPr="0004119B">
        <w:t>Riesgo</w:t>
      </w:r>
      <w:bookmarkEnd w:id="18"/>
    </w:p>
    <w:p w:rsidR="008307C6" w:rsidRPr="0004119B" w:rsidRDefault="008307C6" w:rsidP="008307C6">
      <w:pPr>
        <w:rPr>
          <w:rFonts w:cs="Arial"/>
          <w:lang w:val="es-ES" w:eastAsia="es-ES"/>
        </w:rPr>
      </w:pPr>
      <w:r w:rsidRPr="0004119B">
        <w:rPr>
          <w:rFonts w:cs="Arial"/>
        </w:rPr>
        <w:t>Mantener consistencia entre múltiples vías de documentos generados y distribuidos</w:t>
      </w:r>
      <w:r w:rsidR="004E52D7" w:rsidRPr="0004119B">
        <w:rPr>
          <w:rFonts w:cs="Arial"/>
        </w:rPr>
        <w:t>.</w:t>
      </w:r>
    </w:p>
    <w:p w:rsidR="00982934" w:rsidRPr="0004119B" w:rsidRDefault="00030199" w:rsidP="005044CA">
      <w:pPr>
        <w:pStyle w:val="Ttulo1"/>
      </w:pPr>
      <w:bookmarkStart w:id="19" w:name="_Toc307849593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9"/>
    </w:p>
    <w:p w:rsidR="002C323D" w:rsidRPr="0004119B" w:rsidRDefault="002C323D" w:rsidP="005044CA">
      <w:pPr>
        <w:pStyle w:val="Ttulo2"/>
      </w:pPr>
      <w:bookmarkStart w:id="20" w:name="_Toc115671517"/>
      <w:bookmarkStart w:id="21" w:name="_Toc307849594"/>
      <w:r w:rsidRPr="0004119B">
        <w:t>Registro de usuarios</w:t>
      </w:r>
      <w:bookmarkEnd w:id="20"/>
      <w:bookmarkEnd w:id="21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usuarios, de manera que se registre quien realiza las operaciones.</w:t>
      </w:r>
    </w:p>
    <w:p w:rsidR="002C323D" w:rsidRPr="0004119B" w:rsidRDefault="002C323D" w:rsidP="005044CA">
      <w:pPr>
        <w:pStyle w:val="Ttulo2"/>
      </w:pPr>
      <w:bookmarkStart w:id="22" w:name="_Toc115671518"/>
      <w:bookmarkStart w:id="23" w:name="_Toc307849595"/>
      <w:r w:rsidRPr="0004119B">
        <w:t>Registro de oficinas</w:t>
      </w:r>
      <w:bookmarkEnd w:id="22"/>
      <w:bookmarkEnd w:id="23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oficinas de ventanilla ú</w:t>
      </w:r>
      <w:r w:rsidR="00C83F1A">
        <w:t>nica</w:t>
      </w:r>
      <w:r w:rsidRPr="0004119B">
        <w:t>.</w:t>
      </w:r>
    </w:p>
    <w:p w:rsidR="002C323D" w:rsidRPr="0004119B" w:rsidRDefault="002C323D" w:rsidP="005044CA">
      <w:pPr>
        <w:pStyle w:val="Ttulo2"/>
      </w:pPr>
      <w:bookmarkStart w:id="24" w:name="_Toc115671520"/>
      <w:bookmarkStart w:id="25" w:name="_Toc307849596"/>
      <w:r w:rsidRPr="0004119B">
        <w:lastRenderedPageBreak/>
        <w:t>Integrado con el sistema de ingresos institucional</w:t>
      </w:r>
      <w:bookmarkEnd w:id="24"/>
      <w:bookmarkEnd w:id="25"/>
    </w:p>
    <w:p w:rsidR="002C323D" w:rsidRPr="0004119B" w:rsidRDefault="002C323D" w:rsidP="0004119B">
      <w:pPr>
        <w:pStyle w:val="InfoBlue"/>
      </w:pPr>
      <w:r w:rsidRPr="0004119B">
        <w:t>Requerimiento para integración de la información del pago para el registro del desahogo.</w:t>
      </w:r>
    </w:p>
    <w:p w:rsidR="002C323D" w:rsidRPr="0004119B" w:rsidRDefault="002C323D" w:rsidP="005044CA">
      <w:pPr>
        <w:pStyle w:val="Ttulo2"/>
      </w:pPr>
      <w:bookmarkStart w:id="26" w:name="_Toc115671521"/>
      <w:bookmarkStart w:id="27" w:name="_Toc307849597"/>
      <w:r w:rsidRPr="0004119B">
        <w:t>Consulta del Registro de Producto no Conforme</w:t>
      </w:r>
      <w:bookmarkEnd w:id="26"/>
      <w:bookmarkEnd w:id="27"/>
      <w:r w:rsidRPr="0004119B"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en el producto no conforme para el seguimiento de estos.</w:t>
      </w:r>
    </w:p>
    <w:p w:rsidR="002C323D" w:rsidRPr="0004119B" w:rsidRDefault="002C323D" w:rsidP="005044CA">
      <w:pPr>
        <w:pStyle w:val="Ttulo2"/>
      </w:pPr>
      <w:bookmarkStart w:id="28" w:name="_Toc115671522"/>
      <w:bookmarkStart w:id="29" w:name="_Toc307849598"/>
      <w:r w:rsidRPr="0004119B">
        <w:t>Consulta de trámites</w:t>
      </w:r>
      <w:bookmarkEnd w:id="28"/>
      <w:bookmarkEnd w:id="29"/>
      <w:r w:rsidRPr="0004119B">
        <w:t xml:space="preserve"> </w:t>
      </w:r>
    </w:p>
    <w:p w:rsidR="002C323D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facilite el seguimiento en cuanto a: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5044CA">
      <w:pPr>
        <w:pStyle w:val="Ttulo1"/>
      </w:pPr>
      <w:bookmarkStart w:id="30" w:name="_Toc307849599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30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5044CA">
      <w:pPr>
        <w:pStyle w:val="Ttulo1"/>
      </w:pPr>
      <w:bookmarkStart w:id="31" w:name="_Toc288154824"/>
      <w:bookmarkStart w:id="32" w:name="_Toc288210691"/>
      <w:bookmarkStart w:id="33" w:name="_Toc288661805"/>
      <w:bookmarkStart w:id="34" w:name="_Toc307849600"/>
      <w:r w:rsidRPr="0004119B">
        <w:t>Firmas de elaboración, revisión y aprobación</w:t>
      </w:r>
      <w:bookmarkEnd w:id="31"/>
      <w:bookmarkEnd w:id="32"/>
      <w:bookmarkEnd w:id="33"/>
      <w:bookmarkEnd w:id="3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DC7CBA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5044CA">
      <w:pPr>
        <w:pStyle w:val="Ttulo1"/>
        <w:numPr>
          <w:ilvl w:val="0"/>
          <w:numId w:val="0"/>
        </w:numPr>
        <w:rPr>
          <w:lang w:eastAsia="es-ES"/>
        </w:rPr>
      </w:pPr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01B" w:rsidRDefault="00B8001B">
      <w:r>
        <w:separator/>
      </w:r>
    </w:p>
  </w:endnote>
  <w:endnote w:type="continuationSeparator" w:id="0">
    <w:p w:rsidR="00B8001B" w:rsidRDefault="00B8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53E0F" w:rsidRDefault="00D53E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3E0F" w:rsidTr="005E68B4">
      <w:tc>
        <w:tcPr>
          <w:tcW w:w="3162" w:type="dxa"/>
          <w:vAlign w:val="center"/>
        </w:tcPr>
        <w:p w:rsidR="00D53E0F" w:rsidRDefault="00D53E0F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D53E0F" w:rsidRPr="005E68B4" w:rsidRDefault="00D53E0F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D53E0F" w:rsidRPr="00061A51" w:rsidRDefault="00D53E0F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D53E0F" w:rsidRDefault="00D53E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01B" w:rsidRDefault="00B8001B">
      <w:r>
        <w:separator/>
      </w:r>
    </w:p>
  </w:footnote>
  <w:footnote w:type="continuationSeparator" w:id="0">
    <w:p w:rsidR="00B8001B" w:rsidRDefault="00B80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D53E0F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2B909679" wp14:editId="64E972E7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53E0F" w:rsidRDefault="00D53E0F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53E0F" w:rsidRPr="00304489" w:rsidRDefault="00D53E0F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53E0F" w:rsidRPr="00304489" w:rsidRDefault="00D53E0F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E015D7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E015D7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7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D53E0F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D53E0F" w:rsidRPr="00304489" w:rsidRDefault="00D53E0F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D53E0F" w:rsidRDefault="00D53E0F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Registrar Trámite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D53E0F" w:rsidRDefault="00D53E0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F721D38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7C360E"/>
    <w:multiLevelType w:val="hybridMultilevel"/>
    <w:tmpl w:val="2BAA65A4"/>
    <w:lvl w:ilvl="0" w:tplc="080A0003">
      <w:start w:val="1"/>
      <w:numFmt w:val="bullet"/>
      <w:lvlText w:val="o"/>
      <w:lvlJc w:val="left"/>
      <w:pPr>
        <w:ind w:left="673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37872"/>
    <w:multiLevelType w:val="hybridMultilevel"/>
    <w:tmpl w:val="57A01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146269"/>
    <w:multiLevelType w:val="hybridMultilevel"/>
    <w:tmpl w:val="562675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310B7"/>
    <w:multiLevelType w:val="hybridMultilevel"/>
    <w:tmpl w:val="86C84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77060"/>
    <w:multiLevelType w:val="hybridMultilevel"/>
    <w:tmpl w:val="06FC3BC0"/>
    <w:lvl w:ilvl="0" w:tplc="080A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2">
    <w:nsid w:val="392D3F81"/>
    <w:multiLevelType w:val="hybridMultilevel"/>
    <w:tmpl w:val="E4B44E9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14272"/>
    <w:multiLevelType w:val="hybridMultilevel"/>
    <w:tmpl w:val="AA4CB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30D53"/>
    <w:multiLevelType w:val="hybridMultilevel"/>
    <w:tmpl w:val="8E1E95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2D0E4B"/>
    <w:multiLevelType w:val="hybridMultilevel"/>
    <w:tmpl w:val="F4F27EC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DB59BC"/>
    <w:multiLevelType w:val="hybridMultilevel"/>
    <w:tmpl w:val="8D5ED4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A90FBF"/>
    <w:multiLevelType w:val="hybridMultilevel"/>
    <w:tmpl w:val="9672FD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EF0FA6"/>
    <w:multiLevelType w:val="hybridMultilevel"/>
    <w:tmpl w:val="FF3AF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C6725"/>
    <w:multiLevelType w:val="multilevel"/>
    <w:tmpl w:val="6C882A2A"/>
    <w:lvl w:ilvl="0">
      <w:start w:val="1"/>
      <w:numFmt w:val="bullet"/>
      <w:lvlText w:val=""/>
      <w:lvlJc w:val="left"/>
      <w:rPr>
        <w:rFonts w:ascii="Symbol" w:hAnsi="Symbol" w:hint="default"/>
        <w:b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55445BCD"/>
    <w:multiLevelType w:val="hybridMultilevel"/>
    <w:tmpl w:val="2472A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92CFD"/>
    <w:multiLevelType w:val="hybridMultilevel"/>
    <w:tmpl w:val="4462C64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5F5432"/>
    <w:multiLevelType w:val="hybridMultilevel"/>
    <w:tmpl w:val="72303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205B3"/>
    <w:multiLevelType w:val="hybridMultilevel"/>
    <w:tmpl w:val="ADD07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B21F9"/>
    <w:multiLevelType w:val="hybridMultilevel"/>
    <w:tmpl w:val="B0425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37823"/>
    <w:multiLevelType w:val="hybridMultilevel"/>
    <w:tmpl w:val="51EA10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7DF346C"/>
    <w:multiLevelType w:val="hybridMultilevel"/>
    <w:tmpl w:val="807A5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6D830CE3"/>
    <w:multiLevelType w:val="hybridMultilevel"/>
    <w:tmpl w:val="86C84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9D1D8E"/>
    <w:multiLevelType w:val="hybridMultilevel"/>
    <w:tmpl w:val="F1586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4412E"/>
    <w:multiLevelType w:val="hybridMultilevel"/>
    <w:tmpl w:val="7DB04088"/>
    <w:lvl w:ilvl="0" w:tplc="080A0003">
      <w:start w:val="1"/>
      <w:numFmt w:val="bullet"/>
      <w:lvlText w:val="o"/>
      <w:lvlJc w:val="left"/>
      <w:pPr>
        <w:ind w:left="-131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-5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</w:abstractNum>
  <w:abstractNum w:abstractNumId="31">
    <w:nsid w:val="77316BF9"/>
    <w:multiLevelType w:val="hybridMultilevel"/>
    <w:tmpl w:val="01A090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010EFB"/>
    <w:multiLevelType w:val="hybridMultilevel"/>
    <w:tmpl w:val="F1588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4">
    <w:nsid w:val="7FAE7F7B"/>
    <w:multiLevelType w:val="hybridMultilevel"/>
    <w:tmpl w:val="9788D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34"/>
  </w:num>
  <w:num w:numId="6">
    <w:abstractNumId w:val="27"/>
  </w:num>
  <w:num w:numId="7">
    <w:abstractNumId w:val="6"/>
  </w:num>
  <w:num w:numId="8">
    <w:abstractNumId w:val="33"/>
  </w:num>
  <w:num w:numId="9">
    <w:abstractNumId w:val="4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29"/>
  </w:num>
  <w:num w:numId="13">
    <w:abstractNumId w:val="28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9"/>
  </w:num>
  <w:num w:numId="19">
    <w:abstractNumId w:val="13"/>
  </w:num>
  <w:num w:numId="20">
    <w:abstractNumId w:val="26"/>
  </w:num>
  <w:num w:numId="21">
    <w:abstractNumId w:val="30"/>
  </w:num>
  <w:num w:numId="22">
    <w:abstractNumId w:val="11"/>
  </w:num>
  <w:num w:numId="23">
    <w:abstractNumId w:val="8"/>
  </w:num>
  <w:num w:numId="24">
    <w:abstractNumId w:val="32"/>
  </w:num>
  <w:num w:numId="25">
    <w:abstractNumId w:val="17"/>
  </w:num>
  <w:num w:numId="26">
    <w:abstractNumId w:val="21"/>
  </w:num>
  <w:num w:numId="27">
    <w:abstractNumId w:val="16"/>
  </w:num>
  <w:num w:numId="28">
    <w:abstractNumId w:val="31"/>
  </w:num>
  <w:num w:numId="29">
    <w:abstractNumId w:val="22"/>
  </w:num>
  <w:num w:numId="30">
    <w:abstractNumId w:val="5"/>
  </w:num>
  <w:num w:numId="31">
    <w:abstractNumId w:val="14"/>
  </w:num>
  <w:num w:numId="32">
    <w:abstractNumId w:val="1"/>
  </w:num>
  <w:num w:numId="33">
    <w:abstractNumId w:val="23"/>
  </w:num>
  <w:num w:numId="34">
    <w:abstractNumId w:val="25"/>
  </w:num>
  <w:num w:numId="35">
    <w:abstractNumId w:val="24"/>
  </w:num>
  <w:num w:numId="3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5385"/>
    <w:rsid w:val="000075E9"/>
    <w:rsid w:val="000140E9"/>
    <w:rsid w:val="000157FB"/>
    <w:rsid w:val="00020AD7"/>
    <w:rsid w:val="000268DC"/>
    <w:rsid w:val="00027B5F"/>
    <w:rsid w:val="00027FAD"/>
    <w:rsid w:val="00030199"/>
    <w:rsid w:val="00030E16"/>
    <w:rsid w:val="000310C1"/>
    <w:rsid w:val="00033E06"/>
    <w:rsid w:val="00034877"/>
    <w:rsid w:val="00034BB7"/>
    <w:rsid w:val="0004119B"/>
    <w:rsid w:val="00051056"/>
    <w:rsid w:val="0005145B"/>
    <w:rsid w:val="00052FCC"/>
    <w:rsid w:val="0005449C"/>
    <w:rsid w:val="00054696"/>
    <w:rsid w:val="00055F8D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AD4"/>
    <w:rsid w:val="000B7CFD"/>
    <w:rsid w:val="000C1A7E"/>
    <w:rsid w:val="000C48C6"/>
    <w:rsid w:val="000C59BC"/>
    <w:rsid w:val="000C5E7F"/>
    <w:rsid w:val="000D2B8B"/>
    <w:rsid w:val="000D5B22"/>
    <w:rsid w:val="000E0F8E"/>
    <w:rsid w:val="000E13AA"/>
    <w:rsid w:val="000E508A"/>
    <w:rsid w:val="000E5C5F"/>
    <w:rsid w:val="000E6C5E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17ADA"/>
    <w:rsid w:val="00120F5C"/>
    <w:rsid w:val="00124262"/>
    <w:rsid w:val="00125D81"/>
    <w:rsid w:val="00132CBA"/>
    <w:rsid w:val="0013670B"/>
    <w:rsid w:val="00141690"/>
    <w:rsid w:val="001441F7"/>
    <w:rsid w:val="00146324"/>
    <w:rsid w:val="0015338F"/>
    <w:rsid w:val="00156173"/>
    <w:rsid w:val="00160F5B"/>
    <w:rsid w:val="00161C2A"/>
    <w:rsid w:val="001623F1"/>
    <w:rsid w:val="001638D7"/>
    <w:rsid w:val="001648F6"/>
    <w:rsid w:val="00170427"/>
    <w:rsid w:val="001711C6"/>
    <w:rsid w:val="001731B3"/>
    <w:rsid w:val="001761AB"/>
    <w:rsid w:val="0017652C"/>
    <w:rsid w:val="00177DE5"/>
    <w:rsid w:val="00180976"/>
    <w:rsid w:val="00182B1D"/>
    <w:rsid w:val="00183AD9"/>
    <w:rsid w:val="00184EF1"/>
    <w:rsid w:val="00184FFE"/>
    <w:rsid w:val="00195BDC"/>
    <w:rsid w:val="001976B4"/>
    <w:rsid w:val="001A2D01"/>
    <w:rsid w:val="001A5BB9"/>
    <w:rsid w:val="001A61E5"/>
    <w:rsid w:val="001A681B"/>
    <w:rsid w:val="001A7F4D"/>
    <w:rsid w:val="001B3C61"/>
    <w:rsid w:val="001B469F"/>
    <w:rsid w:val="001B5CF8"/>
    <w:rsid w:val="001C1DC0"/>
    <w:rsid w:val="001C2AF5"/>
    <w:rsid w:val="001C2E1D"/>
    <w:rsid w:val="001C3A95"/>
    <w:rsid w:val="001C4945"/>
    <w:rsid w:val="001D0DB4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5DEB"/>
    <w:rsid w:val="001F6724"/>
    <w:rsid w:val="00200CBD"/>
    <w:rsid w:val="00214273"/>
    <w:rsid w:val="00222EDC"/>
    <w:rsid w:val="00225518"/>
    <w:rsid w:val="0023308E"/>
    <w:rsid w:val="002355A7"/>
    <w:rsid w:val="002372F7"/>
    <w:rsid w:val="002405DF"/>
    <w:rsid w:val="00240D03"/>
    <w:rsid w:val="00242003"/>
    <w:rsid w:val="00242B29"/>
    <w:rsid w:val="00242E47"/>
    <w:rsid w:val="0024507A"/>
    <w:rsid w:val="0024611B"/>
    <w:rsid w:val="00247C6B"/>
    <w:rsid w:val="00251CE1"/>
    <w:rsid w:val="00251E9B"/>
    <w:rsid w:val="00255693"/>
    <w:rsid w:val="00261100"/>
    <w:rsid w:val="002656E6"/>
    <w:rsid w:val="00267E23"/>
    <w:rsid w:val="00271A81"/>
    <w:rsid w:val="00274F8D"/>
    <w:rsid w:val="00275198"/>
    <w:rsid w:val="002800FA"/>
    <w:rsid w:val="002802BB"/>
    <w:rsid w:val="00283D98"/>
    <w:rsid w:val="002857CC"/>
    <w:rsid w:val="00286C2E"/>
    <w:rsid w:val="00291AA6"/>
    <w:rsid w:val="00291AF0"/>
    <w:rsid w:val="002977C5"/>
    <w:rsid w:val="002A7215"/>
    <w:rsid w:val="002B007D"/>
    <w:rsid w:val="002B0427"/>
    <w:rsid w:val="002B7149"/>
    <w:rsid w:val="002C323D"/>
    <w:rsid w:val="002C44F1"/>
    <w:rsid w:val="002C5273"/>
    <w:rsid w:val="002C68DB"/>
    <w:rsid w:val="002D0FD5"/>
    <w:rsid w:val="002D1ADD"/>
    <w:rsid w:val="002D4032"/>
    <w:rsid w:val="002D72A5"/>
    <w:rsid w:val="002D74FD"/>
    <w:rsid w:val="002E13A4"/>
    <w:rsid w:val="002E4BF4"/>
    <w:rsid w:val="002E6423"/>
    <w:rsid w:val="002F07BD"/>
    <w:rsid w:val="002F08D4"/>
    <w:rsid w:val="002F340B"/>
    <w:rsid w:val="002F7F46"/>
    <w:rsid w:val="003013FB"/>
    <w:rsid w:val="00304489"/>
    <w:rsid w:val="00307DA6"/>
    <w:rsid w:val="0031046B"/>
    <w:rsid w:val="00310CD2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7A29"/>
    <w:rsid w:val="00337EAB"/>
    <w:rsid w:val="00340077"/>
    <w:rsid w:val="003423EE"/>
    <w:rsid w:val="00356C49"/>
    <w:rsid w:val="00356D42"/>
    <w:rsid w:val="00360208"/>
    <w:rsid w:val="003615F9"/>
    <w:rsid w:val="00364BCC"/>
    <w:rsid w:val="0037092B"/>
    <w:rsid w:val="00370D12"/>
    <w:rsid w:val="00371284"/>
    <w:rsid w:val="003725C0"/>
    <w:rsid w:val="003737A3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3AFE"/>
    <w:rsid w:val="00396E1F"/>
    <w:rsid w:val="003A1856"/>
    <w:rsid w:val="003A42A8"/>
    <w:rsid w:val="003A7060"/>
    <w:rsid w:val="003A7FE5"/>
    <w:rsid w:val="003B589B"/>
    <w:rsid w:val="003B69D4"/>
    <w:rsid w:val="003B6C9F"/>
    <w:rsid w:val="003B709E"/>
    <w:rsid w:val="003B70DB"/>
    <w:rsid w:val="003B7680"/>
    <w:rsid w:val="003C19C4"/>
    <w:rsid w:val="003C1DDB"/>
    <w:rsid w:val="003C25AE"/>
    <w:rsid w:val="003C3376"/>
    <w:rsid w:val="003C4BC9"/>
    <w:rsid w:val="003C608C"/>
    <w:rsid w:val="003D08E2"/>
    <w:rsid w:val="003D1C87"/>
    <w:rsid w:val="003D20A1"/>
    <w:rsid w:val="003D2DDE"/>
    <w:rsid w:val="003D2F77"/>
    <w:rsid w:val="003E38E1"/>
    <w:rsid w:val="003F0303"/>
    <w:rsid w:val="003F2D0A"/>
    <w:rsid w:val="00403B1A"/>
    <w:rsid w:val="00405044"/>
    <w:rsid w:val="004052B8"/>
    <w:rsid w:val="00407A12"/>
    <w:rsid w:val="00412325"/>
    <w:rsid w:val="004154B8"/>
    <w:rsid w:val="0041612A"/>
    <w:rsid w:val="004210CB"/>
    <w:rsid w:val="00421E9E"/>
    <w:rsid w:val="00424756"/>
    <w:rsid w:val="00427316"/>
    <w:rsid w:val="00432B7B"/>
    <w:rsid w:val="00434103"/>
    <w:rsid w:val="004360C5"/>
    <w:rsid w:val="0044349B"/>
    <w:rsid w:val="00451C35"/>
    <w:rsid w:val="00455BB0"/>
    <w:rsid w:val="00461791"/>
    <w:rsid w:val="00462728"/>
    <w:rsid w:val="00465AE4"/>
    <w:rsid w:val="00471CA9"/>
    <w:rsid w:val="00474BAB"/>
    <w:rsid w:val="00475BA0"/>
    <w:rsid w:val="004779C0"/>
    <w:rsid w:val="0048106A"/>
    <w:rsid w:val="0048491C"/>
    <w:rsid w:val="00486B68"/>
    <w:rsid w:val="0049000C"/>
    <w:rsid w:val="00490AC0"/>
    <w:rsid w:val="00494268"/>
    <w:rsid w:val="004A141B"/>
    <w:rsid w:val="004A2370"/>
    <w:rsid w:val="004B310E"/>
    <w:rsid w:val="004B51BE"/>
    <w:rsid w:val="004B57D0"/>
    <w:rsid w:val="004B5903"/>
    <w:rsid w:val="004B74C9"/>
    <w:rsid w:val="004C0D91"/>
    <w:rsid w:val="004C1007"/>
    <w:rsid w:val="004C4D3A"/>
    <w:rsid w:val="004C5ADA"/>
    <w:rsid w:val="004C7B37"/>
    <w:rsid w:val="004D03B3"/>
    <w:rsid w:val="004D3A6B"/>
    <w:rsid w:val="004D5B44"/>
    <w:rsid w:val="004D615A"/>
    <w:rsid w:val="004E1A3C"/>
    <w:rsid w:val="004E52D7"/>
    <w:rsid w:val="004E6A2B"/>
    <w:rsid w:val="004E72A0"/>
    <w:rsid w:val="004E7914"/>
    <w:rsid w:val="004F2E61"/>
    <w:rsid w:val="004F45EE"/>
    <w:rsid w:val="00503C47"/>
    <w:rsid w:val="005044CA"/>
    <w:rsid w:val="00505AD5"/>
    <w:rsid w:val="005167A8"/>
    <w:rsid w:val="005178C0"/>
    <w:rsid w:val="0052168A"/>
    <w:rsid w:val="00527D09"/>
    <w:rsid w:val="005308BC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048C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4902"/>
    <w:rsid w:val="005D519E"/>
    <w:rsid w:val="005D6478"/>
    <w:rsid w:val="005E0AA8"/>
    <w:rsid w:val="005E3993"/>
    <w:rsid w:val="005E5656"/>
    <w:rsid w:val="005E68B4"/>
    <w:rsid w:val="005F3529"/>
    <w:rsid w:val="005F5BAD"/>
    <w:rsid w:val="005F66A1"/>
    <w:rsid w:val="005F6A48"/>
    <w:rsid w:val="00602115"/>
    <w:rsid w:val="00602F69"/>
    <w:rsid w:val="006067AB"/>
    <w:rsid w:val="00606A2E"/>
    <w:rsid w:val="0061285B"/>
    <w:rsid w:val="00614836"/>
    <w:rsid w:val="00620C60"/>
    <w:rsid w:val="00624A60"/>
    <w:rsid w:val="00627C74"/>
    <w:rsid w:val="00635D12"/>
    <w:rsid w:val="00636B06"/>
    <w:rsid w:val="00636BDF"/>
    <w:rsid w:val="00641B29"/>
    <w:rsid w:val="0064372B"/>
    <w:rsid w:val="00644E56"/>
    <w:rsid w:val="0064635B"/>
    <w:rsid w:val="00651E77"/>
    <w:rsid w:val="00652869"/>
    <w:rsid w:val="00652F51"/>
    <w:rsid w:val="00654E24"/>
    <w:rsid w:val="0065524E"/>
    <w:rsid w:val="0065556F"/>
    <w:rsid w:val="00660174"/>
    <w:rsid w:val="006602FE"/>
    <w:rsid w:val="0066295F"/>
    <w:rsid w:val="0066422F"/>
    <w:rsid w:val="006657D7"/>
    <w:rsid w:val="00672F38"/>
    <w:rsid w:val="00675E3D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72E"/>
    <w:rsid w:val="006B48F1"/>
    <w:rsid w:val="006B59A4"/>
    <w:rsid w:val="006C1530"/>
    <w:rsid w:val="006C34E7"/>
    <w:rsid w:val="006C70E9"/>
    <w:rsid w:val="006E30C6"/>
    <w:rsid w:val="006E5072"/>
    <w:rsid w:val="006F058E"/>
    <w:rsid w:val="006F0FCF"/>
    <w:rsid w:val="006F214E"/>
    <w:rsid w:val="006F4C45"/>
    <w:rsid w:val="006F5C29"/>
    <w:rsid w:val="006F605B"/>
    <w:rsid w:val="006F60DD"/>
    <w:rsid w:val="006F61A8"/>
    <w:rsid w:val="006F7043"/>
    <w:rsid w:val="00704D51"/>
    <w:rsid w:val="00710563"/>
    <w:rsid w:val="00710C39"/>
    <w:rsid w:val="00712D88"/>
    <w:rsid w:val="00713087"/>
    <w:rsid w:val="00716742"/>
    <w:rsid w:val="007172C0"/>
    <w:rsid w:val="007231E5"/>
    <w:rsid w:val="007239D0"/>
    <w:rsid w:val="007262D1"/>
    <w:rsid w:val="007332D5"/>
    <w:rsid w:val="00733DBB"/>
    <w:rsid w:val="0073570A"/>
    <w:rsid w:val="00736075"/>
    <w:rsid w:val="00743E23"/>
    <w:rsid w:val="00744DCD"/>
    <w:rsid w:val="00745471"/>
    <w:rsid w:val="00746204"/>
    <w:rsid w:val="00746D57"/>
    <w:rsid w:val="0075035C"/>
    <w:rsid w:val="007534C9"/>
    <w:rsid w:val="00756722"/>
    <w:rsid w:val="00761E2C"/>
    <w:rsid w:val="00766542"/>
    <w:rsid w:val="00767325"/>
    <w:rsid w:val="00774794"/>
    <w:rsid w:val="007764E1"/>
    <w:rsid w:val="00786B54"/>
    <w:rsid w:val="00786F9B"/>
    <w:rsid w:val="00791115"/>
    <w:rsid w:val="007919B9"/>
    <w:rsid w:val="007933B3"/>
    <w:rsid w:val="007956CD"/>
    <w:rsid w:val="00797217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C7693"/>
    <w:rsid w:val="007D03CF"/>
    <w:rsid w:val="007D26BD"/>
    <w:rsid w:val="007D46BC"/>
    <w:rsid w:val="007E1088"/>
    <w:rsid w:val="007E2FA8"/>
    <w:rsid w:val="007E4BA1"/>
    <w:rsid w:val="007E7EF9"/>
    <w:rsid w:val="007F2377"/>
    <w:rsid w:val="0080130F"/>
    <w:rsid w:val="00802E48"/>
    <w:rsid w:val="00803B76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12CF"/>
    <w:rsid w:val="00832221"/>
    <w:rsid w:val="00835E7A"/>
    <w:rsid w:val="00836786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77845"/>
    <w:rsid w:val="0088118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B0996"/>
    <w:rsid w:val="008B0AA0"/>
    <w:rsid w:val="008B4094"/>
    <w:rsid w:val="008B4978"/>
    <w:rsid w:val="008B6335"/>
    <w:rsid w:val="008B6464"/>
    <w:rsid w:val="008C2E5C"/>
    <w:rsid w:val="008C34DD"/>
    <w:rsid w:val="008C540F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1ABC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574A"/>
    <w:rsid w:val="00916167"/>
    <w:rsid w:val="00921050"/>
    <w:rsid w:val="00924077"/>
    <w:rsid w:val="00924A1C"/>
    <w:rsid w:val="00927136"/>
    <w:rsid w:val="00936E33"/>
    <w:rsid w:val="009412A9"/>
    <w:rsid w:val="00947157"/>
    <w:rsid w:val="009509D5"/>
    <w:rsid w:val="00950C0C"/>
    <w:rsid w:val="00955EC8"/>
    <w:rsid w:val="00956C58"/>
    <w:rsid w:val="00960753"/>
    <w:rsid w:val="0096104F"/>
    <w:rsid w:val="0096382E"/>
    <w:rsid w:val="009660B4"/>
    <w:rsid w:val="00966813"/>
    <w:rsid w:val="00971133"/>
    <w:rsid w:val="00971A98"/>
    <w:rsid w:val="009764CF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3F9C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2459"/>
    <w:rsid w:val="00A02DAA"/>
    <w:rsid w:val="00A05A19"/>
    <w:rsid w:val="00A0613A"/>
    <w:rsid w:val="00A143D0"/>
    <w:rsid w:val="00A1518F"/>
    <w:rsid w:val="00A16F23"/>
    <w:rsid w:val="00A22736"/>
    <w:rsid w:val="00A2273A"/>
    <w:rsid w:val="00A23184"/>
    <w:rsid w:val="00A23BD7"/>
    <w:rsid w:val="00A26E9F"/>
    <w:rsid w:val="00A27137"/>
    <w:rsid w:val="00A30E96"/>
    <w:rsid w:val="00A32E99"/>
    <w:rsid w:val="00A360AF"/>
    <w:rsid w:val="00A40300"/>
    <w:rsid w:val="00A426F7"/>
    <w:rsid w:val="00A42B3F"/>
    <w:rsid w:val="00A44065"/>
    <w:rsid w:val="00A47918"/>
    <w:rsid w:val="00A5228A"/>
    <w:rsid w:val="00A535E6"/>
    <w:rsid w:val="00A57F4D"/>
    <w:rsid w:val="00A60AE5"/>
    <w:rsid w:val="00A611B1"/>
    <w:rsid w:val="00A64B36"/>
    <w:rsid w:val="00A66080"/>
    <w:rsid w:val="00A66ED7"/>
    <w:rsid w:val="00A70863"/>
    <w:rsid w:val="00A74EEA"/>
    <w:rsid w:val="00A839DC"/>
    <w:rsid w:val="00A97324"/>
    <w:rsid w:val="00AA1B47"/>
    <w:rsid w:val="00AA3DB3"/>
    <w:rsid w:val="00AA6937"/>
    <w:rsid w:val="00AB08ED"/>
    <w:rsid w:val="00AB15E6"/>
    <w:rsid w:val="00AB27A8"/>
    <w:rsid w:val="00AB5CE9"/>
    <w:rsid w:val="00AB7AFC"/>
    <w:rsid w:val="00AC0A67"/>
    <w:rsid w:val="00AC0DF5"/>
    <w:rsid w:val="00AC31F8"/>
    <w:rsid w:val="00AC69F9"/>
    <w:rsid w:val="00AD1648"/>
    <w:rsid w:val="00AD4814"/>
    <w:rsid w:val="00AD58A7"/>
    <w:rsid w:val="00AD6CFC"/>
    <w:rsid w:val="00AE045D"/>
    <w:rsid w:val="00AE0F22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03DE4"/>
    <w:rsid w:val="00B10B22"/>
    <w:rsid w:val="00B10EEA"/>
    <w:rsid w:val="00B10FA2"/>
    <w:rsid w:val="00B22321"/>
    <w:rsid w:val="00B23B8E"/>
    <w:rsid w:val="00B25D54"/>
    <w:rsid w:val="00B2611F"/>
    <w:rsid w:val="00B301F6"/>
    <w:rsid w:val="00B404EF"/>
    <w:rsid w:val="00B41C94"/>
    <w:rsid w:val="00B43BDA"/>
    <w:rsid w:val="00B4493E"/>
    <w:rsid w:val="00B4772D"/>
    <w:rsid w:val="00B51048"/>
    <w:rsid w:val="00B56BF2"/>
    <w:rsid w:val="00B57438"/>
    <w:rsid w:val="00B57E14"/>
    <w:rsid w:val="00B64C2F"/>
    <w:rsid w:val="00B662FF"/>
    <w:rsid w:val="00B678D9"/>
    <w:rsid w:val="00B701B8"/>
    <w:rsid w:val="00B71D7D"/>
    <w:rsid w:val="00B74B2E"/>
    <w:rsid w:val="00B751C1"/>
    <w:rsid w:val="00B76315"/>
    <w:rsid w:val="00B76551"/>
    <w:rsid w:val="00B8001B"/>
    <w:rsid w:val="00B80EDE"/>
    <w:rsid w:val="00B8383F"/>
    <w:rsid w:val="00B84B08"/>
    <w:rsid w:val="00B94B9F"/>
    <w:rsid w:val="00B97CB7"/>
    <w:rsid w:val="00BA19A7"/>
    <w:rsid w:val="00BA35DD"/>
    <w:rsid w:val="00BA3B16"/>
    <w:rsid w:val="00BA4733"/>
    <w:rsid w:val="00BA6C07"/>
    <w:rsid w:val="00BA723B"/>
    <w:rsid w:val="00BB3A47"/>
    <w:rsid w:val="00BB3E04"/>
    <w:rsid w:val="00BB57F4"/>
    <w:rsid w:val="00BB6113"/>
    <w:rsid w:val="00BB7078"/>
    <w:rsid w:val="00BC1662"/>
    <w:rsid w:val="00BC3142"/>
    <w:rsid w:val="00BC5261"/>
    <w:rsid w:val="00BD2E2D"/>
    <w:rsid w:val="00BD39D7"/>
    <w:rsid w:val="00BD5438"/>
    <w:rsid w:val="00BD683D"/>
    <w:rsid w:val="00BD7ECB"/>
    <w:rsid w:val="00BE177B"/>
    <w:rsid w:val="00BE1917"/>
    <w:rsid w:val="00BE2AB6"/>
    <w:rsid w:val="00BE6B94"/>
    <w:rsid w:val="00BE7202"/>
    <w:rsid w:val="00BE777E"/>
    <w:rsid w:val="00BF6C58"/>
    <w:rsid w:val="00BF7F1A"/>
    <w:rsid w:val="00C03AF9"/>
    <w:rsid w:val="00C06224"/>
    <w:rsid w:val="00C1371A"/>
    <w:rsid w:val="00C13F85"/>
    <w:rsid w:val="00C16648"/>
    <w:rsid w:val="00C22B51"/>
    <w:rsid w:val="00C23540"/>
    <w:rsid w:val="00C23DC5"/>
    <w:rsid w:val="00C30A90"/>
    <w:rsid w:val="00C32DCA"/>
    <w:rsid w:val="00C32EE8"/>
    <w:rsid w:val="00C41627"/>
    <w:rsid w:val="00C42ECB"/>
    <w:rsid w:val="00C45ED2"/>
    <w:rsid w:val="00C462B1"/>
    <w:rsid w:val="00C46C8B"/>
    <w:rsid w:val="00C50BF4"/>
    <w:rsid w:val="00C5173D"/>
    <w:rsid w:val="00C53072"/>
    <w:rsid w:val="00C531F2"/>
    <w:rsid w:val="00C53B38"/>
    <w:rsid w:val="00C553B2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85AC7"/>
    <w:rsid w:val="00C861A8"/>
    <w:rsid w:val="00C872F6"/>
    <w:rsid w:val="00C87E10"/>
    <w:rsid w:val="00C9027A"/>
    <w:rsid w:val="00C91310"/>
    <w:rsid w:val="00C92910"/>
    <w:rsid w:val="00CA33E0"/>
    <w:rsid w:val="00CA373C"/>
    <w:rsid w:val="00CA74E5"/>
    <w:rsid w:val="00CB3C0E"/>
    <w:rsid w:val="00CB67CA"/>
    <w:rsid w:val="00CC3DFC"/>
    <w:rsid w:val="00CC5C65"/>
    <w:rsid w:val="00CD01E8"/>
    <w:rsid w:val="00CD1E27"/>
    <w:rsid w:val="00CD5BBD"/>
    <w:rsid w:val="00CE1517"/>
    <w:rsid w:val="00CE35B0"/>
    <w:rsid w:val="00CE3A64"/>
    <w:rsid w:val="00CE3BA9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39B"/>
    <w:rsid w:val="00D066BC"/>
    <w:rsid w:val="00D114EC"/>
    <w:rsid w:val="00D117BE"/>
    <w:rsid w:val="00D122AB"/>
    <w:rsid w:val="00D126A0"/>
    <w:rsid w:val="00D13A65"/>
    <w:rsid w:val="00D13B83"/>
    <w:rsid w:val="00D17324"/>
    <w:rsid w:val="00D20751"/>
    <w:rsid w:val="00D22A23"/>
    <w:rsid w:val="00D24E09"/>
    <w:rsid w:val="00D24E39"/>
    <w:rsid w:val="00D26819"/>
    <w:rsid w:val="00D32755"/>
    <w:rsid w:val="00D349C0"/>
    <w:rsid w:val="00D42384"/>
    <w:rsid w:val="00D4333B"/>
    <w:rsid w:val="00D440C1"/>
    <w:rsid w:val="00D46B93"/>
    <w:rsid w:val="00D53E0F"/>
    <w:rsid w:val="00D57AD7"/>
    <w:rsid w:val="00D616EC"/>
    <w:rsid w:val="00D625D9"/>
    <w:rsid w:val="00D62A6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66F8"/>
    <w:rsid w:val="00D80187"/>
    <w:rsid w:val="00D80DEF"/>
    <w:rsid w:val="00D813AA"/>
    <w:rsid w:val="00D81B7B"/>
    <w:rsid w:val="00D81F36"/>
    <w:rsid w:val="00D82339"/>
    <w:rsid w:val="00D826B0"/>
    <w:rsid w:val="00D84BA3"/>
    <w:rsid w:val="00D85019"/>
    <w:rsid w:val="00D902DA"/>
    <w:rsid w:val="00D9052F"/>
    <w:rsid w:val="00D90A81"/>
    <w:rsid w:val="00D93585"/>
    <w:rsid w:val="00D936C8"/>
    <w:rsid w:val="00D955C7"/>
    <w:rsid w:val="00D9608B"/>
    <w:rsid w:val="00DA24E9"/>
    <w:rsid w:val="00DB225F"/>
    <w:rsid w:val="00DB4C60"/>
    <w:rsid w:val="00DB5526"/>
    <w:rsid w:val="00DB5B5A"/>
    <w:rsid w:val="00DB6A93"/>
    <w:rsid w:val="00DC292F"/>
    <w:rsid w:val="00DC4494"/>
    <w:rsid w:val="00DC7CBA"/>
    <w:rsid w:val="00DD24DA"/>
    <w:rsid w:val="00DD2C3E"/>
    <w:rsid w:val="00DD3499"/>
    <w:rsid w:val="00DD6528"/>
    <w:rsid w:val="00DE4E52"/>
    <w:rsid w:val="00DE664D"/>
    <w:rsid w:val="00DF2864"/>
    <w:rsid w:val="00DF2D04"/>
    <w:rsid w:val="00E0084C"/>
    <w:rsid w:val="00E015D7"/>
    <w:rsid w:val="00E0339D"/>
    <w:rsid w:val="00E04619"/>
    <w:rsid w:val="00E10972"/>
    <w:rsid w:val="00E11A81"/>
    <w:rsid w:val="00E2020E"/>
    <w:rsid w:val="00E20696"/>
    <w:rsid w:val="00E207CD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083E"/>
    <w:rsid w:val="00E42A0D"/>
    <w:rsid w:val="00E431F3"/>
    <w:rsid w:val="00E503D7"/>
    <w:rsid w:val="00E73C95"/>
    <w:rsid w:val="00E858D2"/>
    <w:rsid w:val="00E86105"/>
    <w:rsid w:val="00E86A1A"/>
    <w:rsid w:val="00E873D9"/>
    <w:rsid w:val="00E928B5"/>
    <w:rsid w:val="00E960DE"/>
    <w:rsid w:val="00E9793F"/>
    <w:rsid w:val="00EA0147"/>
    <w:rsid w:val="00EA0B6E"/>
    <w:rsid w:val="00EA0F5F"/>
    <w:rsid w:val="00EA4160"/>
    <w:rsid w:val="00EA4868"/>
    <w:rsid w:val="00EA4DFC"/>
    <w:rsid w:val="00EA664A"/>
    <w:rsid w:val="00EA74DD"/>
    <w:rsid w:val="00EB0590"/>
    <w:rsid w:val="00EB4F35"/>
    <w:rsid w:val="00EB68EE"/>
    <w:rsid w:val="00EC31FC"/>
    <w:rsid w:val="00EC380B"/>
    <w:rsid w:val="00ED2EB2"/>
    <w:rsid w:val="00EE13AA"/>
    <w:rsid w:val="00EE20BE"/>
    <w:rsid w:val="00EE2D3C"/>
    <w:rsid w:val="00EE30CF"/>
    <w:rsid w:val="00EE4102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651E"/>
    <w:rsid w:val="00F204E5"/>
    <w:rsid w:val="00F24D77"/>
    <w:rsid w:val="00F307B6"/>
    <w:rsid w:val="00F34DAE"/>
    <w:rsid w:val="00F360F4"/>
    <w:rsid w:val="00F370BF"/>
    <w:rsid w:val="00F4268A"/>
    <w:rsid w:val="00F51FC9"/>
    <w:rsid w:val="00F535C9"/>
    <w:rsid w:val="00F55AEA"/>
    <w:rsid w:val="00F55B3C"/>
    <w:rsid w:val="00F60810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92C76"/>
    <w:rsid w:val="00FA03F8"/>
    <w:rsid w:val="00FA1DC5"/>
    <w:rsid w:val="00FA3B31"/>
    <w:rsid w:val="00FA784E"/>
    <w:rsid w:val="00FB1795"/>
    <w:rsid w:val="00FB390D"/>
    <w:rsid w:val="00FB3F94"/>
    <w:rsid w:val="00FB5878"/>
    <w:rsid w:val="00FC0793"/>
    <w:rsid w:val="00FC1342"/>
    <w:rsid w:val="00FC16DC"/>
    <w:rsid w:val="00FC1D9B"/>
    <w:rsid w:val="00FC5955"/>
    <w:rsid w:val="00FC6C3F"/>
    <w:rsid w:val="00FC734A"/>
    <w:rsid w:val="00FD118E"/>
    <w:rsid w:val="00FD4F4F"/>
    <w:rsid w:val="00FE0E60"/>
    <w:rsid w:val="00FE14B7"/>
    <w:rsid w:val="00FE2601"/>
    <w:rsid w:val="00FE4072"/>
    <w:rsid w:val="00FE5D7B"/>
    <w:rsid w:val="00FF3B6C"/>
    <w:rsid w:val="00FF3DB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5044CA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  <w:lang w:val="es-ES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styleId="Refdecomentario">
    <w:name w:val="annotation reference"/>
    <w:basedOn w:val="Fuentedeprrafopredeter"/>
    <w:rsid w:val="005E0A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E0AA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E0AA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E0A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E0AA8"/>
    <w:rPr>
      <w:rFonts w:ascii="Arial" w:hAnsi="Arial"/>
      <w:b/>
      <w:bCs/>
      <w:lang w:eastAsia="en-US"/>
    </w:rPr>
  </w:style>
  <w:style w:type="character" w:customStyle="1" w:styleId="EDSNombreActor">
    <w:name w:val="EDS_Nombre_Actor"/>
    <w:basedOn w:val="Fuentedeprrafopredeter"/>
    <w:rsid w:val="002E4BF4"/>
    <w:rPr>
      <w:rFonts w:ascii="Arial" w:hAnsi="Arial"/>
      <w:sz w:val="16"/>
    </w:rPr>
  </w:style>
  <w:style w:type="paragraph" w:customStyle="1" w:styleId="EDSNumeroPaso4">
    <w:name w:val="EDS_Numero_Paso_4"/>
    <w:rsid w:val="00E015D7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5044CA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  <w:lang w:val="es-ES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styleId="Refdecomentario">
    <w:name w:val="annotation reference"/>
    <w:basedOn w:val="Fuentedeprrafopredeter"/>
    <w:rsid w:val="005E0A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E0AA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E0AA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E0A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E0AA8"/>
    <w:rPr>
      <w:rFonts w:ascii="Arial" w:hAnsi="Arial"/>
      <w:b/>
      <w:bCs/>
      <w:lang w:eastAsia="en-US"/>
    </w:rPr>
  </w:style>
  <w:style w:type="character" w:customStyle="1" w:styleId="EDSNombreActor">
    <w:name w:val="EDS_Nombre_Actor"/>
    <w:basedOn w:val="Fuentedeprrafopredeter"/>
    <w:rsid w:val="002E4BF4"/>
    <w:rPr>
      <w:rFonts w:ascii="Arial" w:hAnsi="Arial"/>
      <w:sz w:val="16"/>
    </w:rPr>
  </w:style>
  <w:style w:type="paragraph" w:customStyle="1" w:styleId="EDSNumeroPaso4">
    <w:name w:val="EDS_Numero_Paso_4"/>
    <w:rsid w:val="00E015D7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163BCF"/>
    <w:rsid w:val="00231870"/>
    <w:rsid w:val="00237C9D"/>
    <w:rsid w:val="002568C6"/>
    <w:rsid w:val="002E4D9B"/>
    <w:rsid w:val="003E0A78"/>
    <w:rsid w:val="00451B18"/>
    <w:rsid w:val="004A453E"/>
    <w:rsid w:val="005729B9"/>
    <w:rsid w:val="00593D5B"/>
    <w:rsid w:val="005C4CA9"/>
    <w:rsid w:val="005C7E00"/>
    <w:rsid w:val="005F3E45"/>
    <w:rsid w:val="00677053"/>
    <w:rsid w:val="006B6B3C"/>
    <w:rsid w:val="00734A29"/>
    <w:rsid w:val="007A5EAB"/>
    <w:rsid w:val="007D37D0"/>
    <w:rsid w:val="008C49CF"/>
    <w:rsid w:val="009E58A7"/>
    <w:rsid w:val="009F2EA4"/>
    <w:rsid w:val="00A7106C"/>
    <w:rsid w:val="00A757D3"/>
    <w:rsid w:val="00B12B88"/>
    <w:rsid w:val="00C51EDD"/>
    <w:rsid w:val="00C567B9"/>
    <w:rsid w:val="00C60A97"/>
    <w:rsid w:val="00CC167B"/>
    <w:rsid w:val="00D011BE"/>
    <w:rsid w:val="00D30E84"/>
    <w:rsid w:val="00D538D2"/>
    <w:rsid w:val="00D71A9E"/>
    <w:rsid w:val="00DD03DF"/>
    <w:rsid w:val="00F3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84051-F61C-45FE-B115-171D119F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400</TotalTime>
  <Pages>1</Pages>
  <Words>1125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Registrar Trámite</vt:lpstr>
      <vt:lpstr>&lt;Nombre del Proyecto&gt;</vt:lpstr>
    </vt:vector>
  </TitlesOfParts>
  <Manager>OFICIALÍA MAYOR</Manager>
  <Company>SECRETARÍA DE COMUNICACIONES Y TRANSPORTES</Company>
  <LinksUpToDate>false</LinksUpToDate>
  <CharactersWithSpaces>7303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Registrar Trámite</dc:title>
  <dc:subject>UNIDAD DE TECNOLOGIAS DE INFORMACIÓN Y COMUNICACIONES</dc:subject>
  <dc:creator>admin</dc:creator>
  <cp:keywords>Sistema Integral de Aeronáutica Civil</cp:keywords>
  <cp:lastModifiedBy>admin</cp:lastModifiedBy>
  <cp:revision>39</cp:revision>
  <cp:lastPrinted>2011-05-20T23:43:00Z</cp:lastPrinted>
  <dcterms:created xsi:type="dcterms:W3CDTF">2011-10-21T17:15:00Z</dcterms:created>
  <dcterms:modified xsi:type="dcterms:W3CDTF">2011-11-04T01:09:00Z</dcterms:modified>
</cp:coreProperties>
</file>