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cs="Arial"/>
          <w:b/>
          <w:sz w:val="36"/>
          <w:szCs w:val="36"/>
        </w:rPr>
        <w:alias w:val="Título"/>
        <w:tag w:val=""/>
        <w:id w:val="483970776"/>
        <w:placeholder>
          <w:docPart w:val="89F2420EA4904F62AA19D489BEB6F6F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715083" w:rsidRDefault="00715083" w:rsidP="00072491">
          <w:pPr>
            <w:spacing w:after="240"/>
            <w:jc w:val="center"/>
            <w:rPr>
              <w:rFonts w:cs="Arial"/>
              <w:b/>
              <w:sz w:val="36"/>
              <w:szCs w:val="36"/>
            </w:rPr>
          </w:pPr>
          <w:r w:rsidRPr="00715083">
            <w:rPr>
              <w:rFonts w:cs="Arial"/>
              <w:b/>
              <w:sz w:val="36"/>
              <w:szCs w:val="36"/>
            </w:rPr>
            <w:t>Reporte de Entrevista de Trabajo</w:t>
          </w:r>
        </w:p>
      </w:sdtContent>
    </w:sdt>
    <w:p w:rsidR="00072491" w:rsidRDefault="00072491" w:rsidP="00072491">
      <w:pPr>
        <w:pStyle w:val="infoblue0"/>
      </w:pPr>
      <w:r>
        <w:t xml:space="preserve">[Nota: El texto encerrado en </w:t>
      </w:r>
      <w:proofErr w:type="spellStart"/>
      <w:r>
        <w:t>brackets</w:t>
      </w:r>
      <w:proofErr w:type="spellEnd"/>
      <w:r>
        <w:t xml:space="preserve"> y color azul [estilo=</w:t>
      </w:r>
      <w:proofErr w:type="spellStart"/>
      <w:r>
        <w:t>InfoBlue</w:t>
      </w:r>
      <w:proofErr w:type="spellEnd"/>
      <w:r>
        <w:t>], provee guías al autor y se deben borrar para publicar el documento. El texto que se incluya después del comentario será en formato normal, el cual es: Tipo de letra Arial, Estilo: normal y tamaño 10.]</w:t>
      </w:r>
    </w:p>
    <w:p w:rsidR="00072491" w:rsidRDefault="00072491" w:rsidP="00072491">
      <w:pPr>
        <w:pStyle w:val="infoblue0"/>
      </w:pPr>
      <w:r>
        <w:t xml:space="preserve">Para personalizar campos automáticos de Microsoft Word (que despliegan un </w:t>
      </w:r>
      <w:proofErr w:type="spellStart"/>
      <w:r>
        <w:t>background</w:t>
      </w:r>
      <w:proofErr w:type="spellEnd"/>
      <w:r>
        <w:t xml:space="preserve"> gris cuando se selecciona), seleccione File&gt;</w:t>
      </w:r>
      <w:proofErr w:type="spellStart"/>
      <w:r>
        <w:t>Properties</w:t>
      </w:r>
      <w:proofErr w:type="spellEnd"/>
      <w:r>
        <w:t xml:space="preserve"> y reemplace el campo Compañía con el nombre de “Secretaría de Comunicaciones y Transportes”, el campo </w:t>
      </w:r>
      <w:r w:rsidR="007E5D11">
        <w:t xml:space="preserve">Administrador con el nombre de “Oficialía Mayor”, el campo autor con el nombre de “Unidad de Tecnologías de Información y Comunicaciones”, el campo Comentarios con el “Nombre del Proyecto” (identificador/nomenclatura/clave), el campo Título con el “nombre del documento” y el campo </w:t>
      </w:r>
      <w:r>
        <w:t>Palabras clave con las siglas “SCT</w:t>
      </w:r>
      <w:r w:rsidR="007E5D11">
        <w:t xml:space="preserve">”. </w:t>
      </w:r>
      <w:r>
        <w:t xml:space="preserve">Después de cerrar el diálogo, los campos se actualizarán automáticamente en el documento al seleccionar </w:t>
      </w:r>
      <w:proofErr w:type="spellStart"/>
      <w:r>
        <w:t>Edit</w:t>
      </w:r>
      <w:proofErr w:type="spellEnd"/>
      <w:r>
        <w:t>&gt;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(o </w:t>
      </w:r>
      <w:proofErr w:type="spellStart"/>
      <w:r>
        <w:t>Ctrl</w:t>
      </w:r>
      <w:proofErr w:type="spellEnd"/>
      <w:r>
        <w:t>-A) y presione F9, o simplemente haga clic en el campo y presione F9. Esto se debe hacer separado para Encabezados y Pies de Página (</w:t>
      </w:r>
      <w:proofErr w:type="spellStart"/>
      <w:r>
        <w:t>Headers</w:t>
      </w:r>
      <w:proofErr w:type="spellEnd"/>
      <w:r>
        <w:t xml:space="preserve"> y </w:t>
      </w:r>
      <w:proofErr w:type="spellStart"/>
      <w:r>
        <w:t>Footers</w:t>
      </w:r>
      <w:proofErr w:type="spellEnd"/>
      <w:r>
        <w:t>). Puede consultar la ayuda de Microsoft Word para mayor información sobre trabajo con campos de las propiedades del documento.</w:t>
      </w:r>
    </w:p>
    <w:p w:rsidR="00072491" w:rsidRDefault="00072491" w:rsidP="00072491">
      <w:pPr>
        <w:pStyle w:val="infoblue0"/>
      </w:pPr>
      <w:r>
        <w:t>En el encabezado de la plantilla se muestran los datos siguientes: 1) Hoja: Indica el número de página actual y el total de páginas de la plantilla, 2) Proceso–</w:t>
      </w:r>
      <w:proofErr w:type="spellStart"/>
      <w:r>
        <w:t>Act</w:t>
      </w:r>
      <w:proofErr w:type="spellEnd"/>
      <w:r>
        <w:t>: Indica el proceso y la actividad que produce el artefacto, 3) Versión:</w:t>
      </w:r>
      <w:r>
        <w:rPr>
          <w:b/>
        </w:rPr>
        <w:t xml:space="preserve"> </w:t>
      </w:r>
      <w:r>
        <w:t>Indica la versión de la plantilla</w:t>
      </w:r>
      <w:r>
        <w:rPr>
          <w:b/>
        </w:rPr>
        <w:t>,</w:t>
      </w:r>
      <w:r>
        <w:t xml:space="preserve"> 4) Fecha:</w:t>
      </w:r>
      <w:r>
        <w:rPr>
          <w:b/>
        </w:rPr>
        <w:t xml:space="preserve"> </w:t>
      </w:r>
      <w:r>
        <w:t xml:space="preserve">Indica la fecha de liberación de la plantilla, 5) Clave MAAGTIC de la plantilla: Indica la clave de la plantilla definida por la Secretaría de Función Pública (Ej. Anexo XX Formato YY) y por último 6) Clave Plantilla SCT: Indica la clave única de identificación del artefacto por parte de la </w:t>
      </w:r>
      <w:r w:rsidR="00DA18A6">
        <w:t>UTIC-</w:t>
      </w:r>
      <w:r>
        <w:t>SCT, la cual está compuesta por las siglas que identifican al proceso + las siglas del artefacto, esto da una clave única de máximo 8 caracteres. Ningún dato del encabezado debe ser modificado</w:t>
      </w:r>
      <w:r w:rsidR="00DA18A6">
        <w:t xml:space="preserve"> directamente</w:t>
      </w:r>
      <w:r>
        <w:t>. En la sección: Histórico de versiones, los datos: fecha, versión, descripción, autor, se refieren al documento. Esta plantilla fue elaborada con la versión de Microsoft Word 2007, se deja a decisión de la persona responsable de desarrollar esta plantilla, el uso de la versión más conveniente. Los elementos utilizados en esta plantilla son compatibles con las versiones 2007 y 2010.]</w:t>
      </w:r>
    </w:p>
    <w:p w:rsidR="00F53867" w:rsidRPr="00F53867" w:rsidRDefault="00F53867" w:rsidP="00350C3F">
      <w:pPr>
        <w:pStyle w:val="Ttulo1"/>
      </w:pPr>
      <w:r w:rsidRPr="00F53867">
        <w:t>Datos Generales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73"/>
        <w:gridCol w:w="3735"/>
        <w:gridCol w:w="1593"/>
        <w:gridCol w:w="3187"/>
      </w:tblGrid>
      <w:tr w:rsidR="00007C78" w:rsidRPr="00350C3F" w:rsidTr="002B165F">
        <w:tc>
          <w:tcPr>
            <w:tcW w:w="1673" w:type="dxa"/>
            <w:shd w:val="clear" w:color="auto" w:fill="76923C" w:themeFill="accent3" w:themeFillShade="BF"/>
            <w:vAlign w:val="center"/>
          </w:tcPr>
          <w:p w:rsidR="003E3CF0" w:rsidRPr="00350C3F" w:rsidRDefault="00007C78" w:rsidP="002B165F">
            <w:pPr>
              <w:spacing w:line="240" w:lineRule="auto"/>
              <w:jc w:val="left"/>
              <w:rPr>
                <w:rFonts w:cs="Arial"/>
                <w:b/>
                <w:color w:val="FFFFFF" w:themeColor="background1"/>
              </w:rPr>
            </w:pPr>
            <w:r w:rsidRPr="00350C3F">
              <w:rPr>
                <w:rFonts w:cs="Arial"/>
                <w:b/>
                <w:color w:val="FFFFFF" w:themeColor="background1"/>
              </w:rPr>
              <w:t>Unidad Adm</w:t>
            </w:r>
            <w:r w:rsidR="002B165F" w:rsidRPr="00350C3F">
              <w:rPr>
                <w:rFonts w:cs="Arial"/>
                <w:b/>
                <w:color w:val="FFFFFF" w:themeColor="background1"/>
              </w:rPr>
              <w:t>inistrativ</w:t>
            </w:r>
            <w:r w:rsidRPr="00350C3F">
              <w:rPr>
                <w:rFonts w:cs="Arial"/>
                <w:b/>
                <w:color w:val="FFFFFF" w:themeColor="background1"/>
              </w:rPr>
              <w:t>a</w:t>
            </w:r>
            <w:r w:rsidR="003E3CF0" w:rsidRPr="00350C3F">
              <w:rPr>
                <w:rFonts w:cs="Arial"/>
                <w:b/>
                <w:color w:val="FFFFFF" w:themeColor="background1"/>
              </w:rPr>
              <w:t>:</w:t>
            </w:r>
          </w:p>
        </w:tc>
        <w:tc>
          <w:tcPr>
            <w:tcW w:w="3735" w:type="dxa"/>
            <w:vAlign w:val="center"/>
          </w:tcPr>
          <w:p w:rsidR="003E3CF0" w:rsidRPr="00350C3F" w:rsidRDefault="00A85DF0" w:rsidP="00350C3F">
            <w:pPr>
              <w:pStyle w:val="infoblue0"/>
            </w:pPr>
            <w:r w:rsidRPr="00350C3F">
              <w:t>[N</w:t>
            </w:r>
            <w:r w:rsidR="006A538F" w:rsidRPr="00350C3F">
              <w:t>ombre de la Dirección General</w:t>
            </w:r>
            <w:r w:rsidRPr="00350C3F">
              <w:t>]</w:t>
            </w:r>
          </w:p>
        </w:tc>
        <w:tc>
          <w:tcPr>
            <w:tcW w:w="1593" w:type="dxa"/>
            <w:shd w:val="clear" w:color="auto" w:fill="76923C" w:themeFill="accent3" w:themeFillShade="BF"/>
            <w:vAlign w:val="center"/>
          </w:tcPr>
          <w:p w:rsidR="003E3CF0" w:rsidRPr="00350C3F" w:rsidRDefault="00007C78" w:rsidP="00F53867">
            <w:pPr>
              <w:spacing w:line="240" w:lineRule="auto"/>
              <w:jc w:val="left"/>
              <w:rPr>
                <w:rFonts w:cs="Arial"/>
                <w:b/>
                <w:color w:val="FFFFFF" w:themeColor="background1"/>
              </w:rPr>
            </w:pPr>
            <w:r w:rsidRPr="00350C3F">
              <w:rPr>
                <w:rFonts w:cs="Arial"/>
                <w:b/>
                <w:color w:val="FFFFFF" w:themeColor="background1"/>
              </w:rPr>
              <w:t>Área</w:t>
            </w:r>
            <w:r w:rsidR="003E3CF0" w:rsidRPr="00350C3F">
              <w:rPr>
                <w:rFonts w:cs="Arial"/>
                <w:b/>
                <w:color w:val="FFFFFF" w:themeColor="background1"/>
              </w:rPr>
              <w:t>:</w:t>
            </w:r>
          </w:p>
        </w:tc>
        <w:tc>
          <w:tcPr>
            <w:tcW w:w="3187" w:type="dxa"/>
            <w:vAlign w:val="center"/>
          </w:tcPr>
          <w:p w:rsidR="003E3CF0" w:rsidRPr="007A4279" w:rsidRDefault="00A85DF0" w:rsidP="007A4279">
            <w:pPr>
              <w:pStyle w:val="infoblue0"/>
            </w:pPr>
            <w:r w:rsidRPr="007A4279">
              <w:t>[Nombre de la Dirección o Subdirección de Área]</w:t>
            </w:r>
          </w:p>
        </w:tc>
      </w:tr>
      <w:tr w:rsidR="00316843" w:rsidRPr="00350C3F" w:rsidTr="002B165F">
        <w:tc>
          <w:tcPr>
            <w:tcW w:w="1673" w:type="dxa"/>
            <w:vMerge w:val="restart"/>
            <w:shd w:val="clear" w:color="auto" w:fill="76923C" w:themeFill="accent3" w:themeFillShade="BF"/>
            <w:vAlign w:val="center"/>
          </w:tcPr>
          <w:p w:rsidR="00316843" w:rsidRPr="00350C3F" w:rsidRDefault="00316843" w:rsidP="00F53867">
            <w:pPr>
              <w:spacing w:line="240" w:lineRule="auto"/>
              <w:jc w:val="left"/>
              <w:rPr>
                <w:rFonts w:cs="Arial"/>
                <w:b/>
                <w:color w:val="FFFFFF" w:themeColor="background1"/>
              </w:rPr>
            </w:pPr>
            <w:r w:rsidRPr="00350C3F">
              <w:rPr>
                <w:rFonts w:cs="Arial"/>
                <w:b/>
                <w:color w:val="FFFFFF" w:themeColor="background1"/>
              </w:rPr>
              <w:t>Participantes:</w:t>
            </w:r>
          </w:p>
        </w:tc>
        <w:tc>
          <w:tcPr>
            <w:tcW w:w="3735" w:type="dxa"/>
            <w:vMerge w:val="restart"/>
            <w:vAlign w:val="center"/>
          </w:tcPr>
          <w:p w:rsidR="00316843" w:rsidRPr="00350C3F" w:rsidRDefault="00A85DF0" w:rsidP="00350C3F">
            <w:pPr>
              <w:pStyle w:val="infoblue0"/>
            </w:pPr>
            <w:r w:rsidRPr="00350C3F">
              <w:t>[Nombre cliente 1]</w:t>
            </w:r>
          </w:p>
          <w:p w:rsidR="00316843" w:rsidRPr="00350C3F" w:rsidRDefault="00A85DF0" w:rsidP="00350C3F">
            <w:pPr>
              <w:pStyle w:val="infoblue0"/>
            </w:pPr>
            <w:r w:rsidRPr="00350C3F">
              <w:t>[Nombre cliente 2]</w:t>
            </w:r>
          </w:p>
        </w:tc>
        <w:tc>
          <w:tcPr>
            <w:tcW w:w="1593" w:type="dxa"/>
            <w:shd w:val="clear" w:color="auto" w:fill="76923C" w:themeFill="accent3" w:themeFillShade="BF"/>
            <w:vAlign w:val="center"/>
          </w:tcPr>
          <w:p w:rsidR="00316843" w:rsidRPr="00350C3F" w:rsidRDefault="00316843" w:rsidP="00F53867">
            <w:pPr>
              <w:spacing w:line="240" w:lineRule="auto"/>
              <w:jc w:val="left"/>
              <w:rPr>
                <w:rFonts w:cs="Arial"/>
                <w:b/>
                <w:color w:val="FFFFFF" w:themeColor="background1"/>
              </w:rPr>
            </w:pPr>
            <w:r w:rsidRPr="00350C3F">
              <w:rPr>
                <w:rFonts w:cs="Arial"/>
                <w:b/>
                <w:color w:val="FFFFFF" w:themeColor="background1"/>
              </w:rPr>
              <w:t>Titular / Encargado:</w:t>
            </w:r>
          </w:p>
        </w:tc>
        <w:tc>
          <w:tcPr>
            <w:tcW w:w="3187" w:type="dxa"/>
            <w:vAlign w:val="center"/>
          </w:tcPr>
          <w:p w:rsidR="00316843" w:rsidRPr="007A4279" w:rsidRDefault="00A85DF0" w:rsidP="007A4279">
            <w:pPr>
              <w:pStyle w:val="infoblue0"/>
            </w:pPr>
            <w:r w:rsidRPr="007A4279">
              <w:t>[Nombre del Titular o Encargado del Área]</w:t>
            </w:r>
          </w:p>
        </w:tc>
      </w:tr>
      <w:tr w:rsidR="00316843" w:rsidRPr="00350C3F" w:rsidTr="002B165F">
        <w:tc>
          <w:tcPr>
            <w:tcW w:w="1673" w:type="dxa"/>
            <w:vMerge/>
            <w:shd w:val="clear" w:color="auto" w:fill="76923C" w:themeFill="accent3" w:themeFillShade="BF"/>
            <w:vAlign w:val="center"/>
          </w:tcPr>
          <w:p w:rsidR="00316843" w:rsidRPr="00350C3F" w:rsidRDefault="00316843" w:rsidP="00F53867">
            <w:pPr>
              <w:spacing w:line="240" w:lineRule="auto"/>
              <w:jc w:val="left"/>
              <w:rPr>
                <w:rFonts w:cs="Arial"/>
                <w:b/>
                <w:color w:val="FFFFFF" w:themeColor="background1"/>
              </w:rPr>
            </w:pPr>
          </w:p>
        </w:tc>
        <w:tc>
          <w:tcPr>
            <w:tcW w:w="3735" w:type="dxa"/>
            <w:vMerge/>
            <w:vAlign w:val="center"/>
          </w:tcPr>
          <w:p w:rsidR="00316843" w:rsidRPr="00350C3F" w:rsidRDefault="00316843" w:rsidP="00350C3F">
            <w:pPr>
              <w:pStyle w:val="infoblue0"/>
            </w:pPr>
          </w:p>
        </w:tc>
        <w:tc>
          <w:tcPr>
            <w:tcW w:w="1593" w:type="dxa"/>
            <w:shd w:val="clear" w:color="auto" w:fill="76923C" w:themeFill="accent3" w:themeFillShade="BF"/>
            <w:vAlign w:val="center"/>
          </w:tcPr>
          <w:p w:rsidR="00316843" w:rsidRPr="00350C3F" w:rsidRDefault="00316843" w:rsidP="00F53867">
            <w:pPr>
              <w:spacing w:line="240" w:lineRule="auto"/>
              <w:jc w:val="left"/>
              <w:rPr>
                <w:rFonts w:cs="Arial"/>
                <w:b/>
                <w:color w:val="FFFFFF" w:themeColor="background1"/>
              </w:rPr>
            </w:pPr>
            <w:r w:rsidRPr="00350C3F">
              <w:rPr>
                <w:rFonts w:cs="Arial"/>
                <w:b/>
                <w:color w:val="FFFFFF" w:themeColor="background1"/>
              </w:rPr>
              <w:t>Entrevistador:</w:t>
            </w:r>
          </w:p>
        </w:tc>
        <w:tc>
          <w:tcPr>
            <w:tcW w:w="3187" w:type="dxa"/>
            <w:vAlign w:val="center"/>
          </w:tcPr>
          <w:p w:rsidR="00316843" w:rsidRPr="007A4279" w:rsidRDefault="00A85DF0" w:rsidP="007A4279">
            <w:pPr>
              <w:pStyle w:val="infoblue0"/>
            </w:pPr>
            <w:r w:rsidRPr="007A4279">
              <w:t>[Nombre Entrevistador 1]</w:t>
            </w:r>
          </w:p>
          <w:p w:rsidR="00316843" w:rsidRPr="007A4279" w:rsidRDefault="00A85DF0" w:rsidP="007A4279">
            <w:pPr>
              <w:pStyle w:val="infoblue0"/>
            </w:pPr>
            <w:r w:rsidRPr="007A4279">
              <w:t>[Nombre Entrevistador 2]</w:t>
            </w:r>
          </w:p>
        </w:tc>
      </w:tr>
      <w:tr w:rsidR="00316843" w:rsidRPr="00350C3F" w:rsidTr="002B165F">
        <w:tc>
          <w:tcPr>
            <w:tcW w:w="1673" w:type="dxa"/>
            <w:shd w:val="clear" w:color="auto" w:fill="76923C" w:themeFill="accent3" w:themeFillShade="BF"/>
            <w:vAlign w:val="center"/>
          </w:tcPr>
          <w:p w:rsidR="00316843" w:rsidRPr="00350C3F" w:rsidRDefault="00316843" w:rsidP="00F53867">
            <w:pPr>
              <w:spacing w:line="240" w:lineRule="auto"/>
              <w:jc w:val="left"/>
              <w:rPr>
                <w:rFonts w:cs="Arial"/>
                <w:b/>
                <w:color w:val="FFFFFF" w:themeColor="background1"/>
              </w:rPr>
            </w:pPr>
            <w:r w:rsidRPr="00350C3F">
              <w:rPr>
                <w:rFonts w:cs="Arial"/>
                <w:b/>
                <w:color w:val="FFFFFF" w:themeColor="background1"/>
              </w:rPr>
              <w:t>Lugar:</w:t>
            </w:r>
          </w:p>
        </w:tc>
        <w:tc>
          <w:tcPr>
            <w:tcW w:w="3735" w:type="dxa"/>
            <w:vAlign w:val="center"/>
          </w:tcPr>
          <w:p w:rsidR="00316843" w:rsidRPr="003E77B3" w:rsidRDefault="00A85DF0" w:rsidP="003E77B3">
            <w:pPr>
              <w:pStyle w:val="infoblue0"/>
            </w:pPr>
            <w:r w:rsidRPr="003E77B3">
              <w:t>[Lugar donde se efectúa la Entrevista de Trabajo]</w:t>
            </w:r>
          </w:p>
        </w:tc>
        <w:tc>
          <w:tcPr>
            <w:tcW w:w="1593" w:type="dxa"/>
            <w:shd w:val="clear" w:color="auto" w:fill="76923C" w:themeFill="accent3" w:themeFillShade="BF"/>
            <w:vAlign w:val="center"/>
          </w:tcPr>
          <w:p w:rsidR="00316843" w:rsidRPr="00350C3F" w:rsidRDefault="00316843" w:rsidP="00F53867">
            <w:pPr>
              <w:spacing w:line="240" w:lineRule="auto"/>
              <w:jc w:val="left"/>
              <w:rPr>
                <w:rFonts w:cs="Arial"/>
                <w:b/>
                <w:color w:val="FFFFFF" w:themeColor="background1"/>
              </w:rPr>
            </w:pPr>
            <w:r w:rsidRPr="00350C3F">
              <w:rPr>
                <w:rFonts w:cs="Arial"/>
                <w:b/>
                <w:color w:val="FFFFFF" w:themeColor="background1"/>
              </w:rPr>
              <w:t>Fecha y hora:</w:t>
            </w:r>
          </w:p>
        </w:tc>
        <w:tc>
          <w:tcPr>
            <w:tcW w:w="3187" w:type="dxa"/>
            <w:vAlign w:val="center"/>
          </w:tcPr>
          <w:p w:rsidR="00316843" w:rsidRPr="007A4279" w:rsidRDefault="00A85DF0" w:rsidP="007A4279">
            <w:pPr>
              <w:pStyle w:val="infoblue0"/>
            </w:pPr>
            <w:r w:rsidRPr="007A4279">
              <w:t>[</w:t>
            </w:r>
            <w:proofErr w:type="spellStart"/>
            <w:r w:rsidRPr="007A4279">
              <w:t>dd</w:t>
            </w:r>
            <w:proofErr w:type="spellEnd"/>
            <w:r w:rsidRPr="007A4279">
              <w:t>/mmm/</w:t>
            </w:r>
            <w:proofErr w:type="spellStart"/>
            <w:r w:rsidRPr="007A4279">
              <w:t>aa</w:t>
            </w:r>
            <w:proofErr w:type="spellEnd"/>
            <w:r w:rsidRPr="007A4279">
              <w:t>] – [</w:t>
            </w:r>
            <w:proofErr w:type="spellStart"/>
            <w:r w:rsidRPr="007A4279">
              <w:t>hh:mm</w:t>
            </w:r>
            <w:proofErr w:type="spellEnd"/>
            <w:r w:rsidRPr="007A4279">
              <w:t xml:space="preserve"> </w:t>
            </w:r>
            <w:proofErr w:type="spellStart"/>
            <w:r w:rsidRPr="007A4279">
              <w:t>hrs</w:t>
            </w:r>
            <w:proofErr w:type="spellEnd"/>
            <w:r w:rsidRPr="007A4279">
              <w:t>.</w:t>
            </w:r>
            <w:r w:rsidR="00455A17" w:rsidRPr="007A4279">
              <w:t>]</w:t>
            </w:r>
          </w:p>
        </w:tc>
      </w:tr>
      <w:tr w:rsidR="00C33AB8" w:rsidRPr="00350C3F" w:rsidTr="002B165F">
        <w:tc>
          <w:tcPr>
            <w:tcW w:w="1673" w:type="dxa"/>
            <w:shd w:val="clear" w:color="auto" w:fill="76923C" w:themeFill="accent3" w:themeFillShade="BF"/>
            <w:vAlign w:val="center"/>
          </w:tcPr>
          <w:p w:rsidR="00C33AB8" w:rsidRPr="00350C3F" w:rsidRDefault="00C33AB8" w:rsidP="00F53867">
            <w:pPr>
              <w:spacing w:line="240" w:lineRule="auto"/>
              <w:jc w:val="left"/>
              <w:rPr>
                <w:rFonts w:cs="Arial"/>
                <w:b/>
                <w:color w:val="FFFFFF" w:themeColor="background1"/>
              </w:rPr>
            </w:pPr>
            <w:r w:rsidRPr="00350C3F">
              <w:rPr>
                <w:rFonts w:cs="Arial"/>
                <w:b/>
                <w:color w:val="FFFFFF" w:themeColor="background1"/>
              </w:rPr>
              <w:t>Proyecto:</w:t>
            </w:r>
          </w:p>
        </w:tc>
        <w:tc>
          <w:tcPr>
            <w:tcW w:w="8515" w:type="dxa"/>
            <w:gridSpan w:val="3"/>
            <w:vAlign w:val="center"/>
          </w:tcPr>
          <w:p w:rsidR="00C33AB8" w:rsidRPr="003E77B3" w:rsidRDefault="00455A17" w:rsidP="003E77B3">
            <w:pPr>
              <w:pStyle w:val="infoblue0"/>
            </w:pPr>
            <w:r w:rsidRPr="003E77B3">
              <w:t>[Nombre del Proyecto]</w:t>
            </w:r>
          </w:p>
        </w:tc>
      </w:tr>
      <w:tr w:rsidR="00C33AB8" w:rsidRPr="00350C3F" w:rsidTr="002B165F">
        <w:tc>
          <w:tcPr>
            <w:tcW w:w="1673" w:type="dxa"/>
            <w:shd w:val="clear" w:color="auto" w:fill="76923C" w:themeFill="accent3" w:themeFillShade="BF"/>
            <w:vAlign w:val="center"/>
          </w:tcPr>
          <w:p w:rsidR="00C33AB8" w:rsidRPr="00350C3F" w:rsidRDefault="00455A17" w:rsidP="00F53867">
            <w:pPr>
              <w:spacing w:line="240" w:lineRule="auto"/>
              <w:jc w:val="left"/>
              <w:rPr>
                <w:rFonts w:cs="Arial"/>
                <w:b/>
                <w:color w:val="FFFFFF" w:themeColor="background1"/>
              </w:rPr>
            </w:pPr>
            <w:r w:rsidRPr="00350C3F">
              <w:rPr>
                <w:rFonts w:cs="Arial"/>
                <w:b/>
                <w:color w:val="FFFFFF" w:themeColor="background1"/>
              </w:rPr>
              <w:t>Objetivo</w:t>
            </w:r>
            <w:r w:rsidR="00C33AB8" w:rsidRPr="00350C3F">
              <w:rPr>
                <w:rFonts w:cs="Arial"/>
                <w:b/>
                <w:color w:val="FFFFFF" w:themeColor="background1"/>
              </w:rPr>
              <w:t>:</w:t>
            </w:r>
          </w:p>
        </w:tc>
        <w:tc>
          <w:tcPr>
            <w:tcW w:w="8515" w:type="dxa"/>
            <w:gridSpan w:val="3"/>
            <w:vAlign w:val="center"/>
          </w:tcPr>
          <w:p w:rsidR="00C33AB8" w:rsidRPr="003E77B3" w:rsidRDefault="00455A17" w:rsidP="003E77B3">
            <w:pPr>
              <w:pStyle w:val="infoblue0"/>
            </w:pPr>
            <w:r w:rsidRPr="003E77B3">
              <w:t>[Objetivo de la Entrevista de Trabajo]</w:t>
            </w:r>
          </w:p>
        </w:tc>
      </w:tr>
    </w:tbl>
    <w:p w:rsidR="00F53867" w:rsidRPr="00F53867" w:rsidRDefault="00F53867" w:rsidP="00350C3F">
      <w:pPr>
        <w:pStyle w:val="Ttulo1"/>
      </w:pPr>
      <w:r>
        <w:t>Temas de la Reunión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4"/>
        <w:gridCol w:w="9654"/>
      </w:tblGrid>
      <w:tr w:rsidR="0000459E" w:rsidRPr="0000459E" w:rsidTr="007A1FD5">
        <w:trPr>
          <w:trHeight w:val="397"/>
          <w:tblHeader/>
        </w:trPr>
        <w:tc>
          <w:tcPr>
            <w:tcW w:w="10188" w:type="dxa"/>
            <w:gridSpan w:val="2"/>
            <w:shd w:val="clear" w:color="auto" w:fill="76923C" w:themeFill="accent3" w:themeFillShade="BF"/>
            <w:vAlign w:val="center"/>
          </w:tcPr>
          <w:p w:rsidR="0000459E" w:rsidRPr="0000459E" w:rsidRDefault="00F53867" w:rsidP="00056EE1">
            <w:pPr>
              <w:jc w:val="center"/>
              <w:rPr>
                <w:rFonts w:cs="Arial"/>
                <w:b/>
                <w:color w:val="FFFFFF" w:themeColor="background1"/>
              </w:rPr>
            </w:pPr>
            <w:r>
              <w:rPr>
                <w:rFonts w:cs="Arial"/>
                <w:b/>
                <w:color w:val="FFFFFF" w:themeColor="background1"/>
              </w:rPr>
              <w:t>Asuntos</w:t>
            </w:r>
            <w:r w:rsidR="0000459E">
              <w:rPr>
                <w:rFonts w:cs="Arial"/>
                <w:b/>
                <w:color w:val="FFFFFF" w:themeColor="background1"/>
              </w:rPr>
              <w:t xml:space="preserve"> Tratados</w:t>
            </w:r>
          </w:p>
        </w:tc>
      </w:tr>
      <w:tr w:rsidR="000C5901" w:rsidRPr="0000459E" w:rsidTr="006363E9">
        <w:trPr>
          <w:trHeight w:val="214"/>
        </w:trPr>
        <w:tc>
          <w:tcPr>
            <w:tcW w:w="534" w:type="dxa"/>
            <w:shd w:val="clear" w:color="auto" w:fill="C2D69B" w:themeFill="accent3" w:themeFillTint="99"/>
          </w:tcPr>
          <w:p w:rsidR="000C5901" w:rsidRPr="0068570B" w:rsidRDefault="000C5901" w:rsidP="009864AA">
            <w:pPr>
              <w:pStyle w:val="Prrafodelista"/>
              <w:widowControl/>
              <w:numPr>
                <w:ilvl w:val="0"/>
                <w:numId w:val="3"/>
              </w:numPr>
              <w:spacing w:line="240" w:lineRule="auto"/>
              <w:ind w:left="227" w:hanging="227"/>
              <w:rPr>
                <w:rFonts w:cs="Arial"/>
                <w:b/>
              </w:rPr>
            </w:pPr>
          </w:p>
        </w:tc>
        <w:tc>
          <w:tcPr>
            <w:tcW w:w="9654" w:type="dxa"/>
            <w:vAlign w:val="center"/>
          </w:tcPr>
          <w:p w:rsidR="000C5901" w:rsidRPr="007A4279" w:rsidRDefault="00455A17" w:rsidP="007A4279">
            <w:pPr>
              <w:pStyle w:val="infoblue0"/>
            </w:pPr>
            <w:r w:rsidRPr="007A4279">
              <w:t>[Desarrollo del tema 1 de la Entrevista de Trabajo]</w:t>
            </w:r>
          </w:p>
        </w:tc>
      </w:tr>
      <w:tr w:rsidR="00455A17" w:rsidRPr="0000459E" w:rsidTr="006363E9">
        <w:trPr>
          <w:trHeight w:val="212"/>
        </w:trPr>
        <w:tc>
          <w:tcPr>
            <w:tcW w:w="534" w:type="dxa"/>
            <w:shd w:val="clear" w:color="auto" w:fill="C2D69B" w:themeFill="accent3" w:themeFillTint="99"/>
          </w:tcPr>
          <w:p w:rsidR="00455A17" w:rsidRPr="0068570B" w:rsidRDefault="00455A17" w:rsidP="009864AA">
            <w:pPr>
              <w:pStyle w:val="Prrafodelista"/>
              <w:widowControl/>
              <w:numPr>
                <w:ilvl w:val="0"/>
                <w:numId w:val="3"/>
              </w:numPr>
              <w:spacing w:line="240" w:lineRule="auto"/>
              <w:ind w:left="227" w:hanging="227"/>
              <w:rPr>
                <w:rFonts w:cs="Arial"/>
                <w:b/>
              </w:rPr>
            </w:pPr>
          </w:p>
        </w:tc>
        <w:tc>
          <w:tcPr>
            <w:tcW w:w="9654" w:type="dxa"/>
            <w:vAlign w:val="center"/>
          </w:tcPr>
          <w:p w:rsidR="00455A17" w:rsidRPr="007A4279" w:rsidRDefault="00455A17" w:rsidP="007A4279">
            <w:pPr>
              <w:pStyle w:val="infoblue0"/>
            </w:pPr>
            <w:r w:rsidRPr="007A4279">
              <w:t>[Desarrollo del tema 2 de la Entrevista de Trabajo]</w:t>
            </w:r>
          </w:p>
        </w:tc>
      </w:tr>
    </w:tbl>
    <w:p w:rsidR="007A1FD5" w:rsidRPr="00F53867" w:rsidRDefault="007A1FD5" w:rsidP="00350C3F">
      <w:pPr>
        <w:pStyle w:val="Ttulo1"/>
      </w:pPr>
      <w:bookmarkStart w:id="0" w:name="_GoBack"/>
      <w:bookmarkEnd w:id="0"/>
      <w:r>
        <w:lastRenderedPageBreak/>
        <w:t>Firmas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928"/>
        <w:gridCol w:w="283"/>
        <w:gridCol w:w="4901"/>
      </w:tblGrid>
      <w:tr w:rsidR="0068570B" w:rsidTr="00F41CB7">
        <w:tc>
          <w:tcPr>
            <w:tcW w:w="49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8570B" w:rsidRDefault="0068570B" w:rsidP="00350C3F">
            <w:pPr>
              <w:spacing w:line="1200" w:lineRule="auto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68570B" w:rsidRDefault="0068570B" w:rsidP="00350C3F">
            <w:pPr>
              <w:spacing w:line="1200" w:lineRule="auto"/>
            </w:pPr>
          </w:p>
        </w:tc>
        <w:tc>
          <w:tcPr>
            <w:tcW w:w="49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8570B" w:rsidRDefault="0068570B" w:rsidP="00350C3F">
            <w:pPr>
              <w:spacing w:line="1200" w:lineRule="auto"/>
            </w:pPr>
          </w:p>
        </w:tc>
      </w:tr>
      <w:tr w:rsidR="0068570B" w:rsidTr="00F41CB7">
        <w:tc>
          <w:tcPr>
            <w:tcW w:w="49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8570B" w:rsidRPr="00350C3F" w:rsidRDefault="00455A17" w:rsidP="0068570B">
            <w:pPr>
              <w:spacing w:line="240" w:lineRule="auto"/>
              <w:jc w:val="center"/>
              <w:rPr>
                <w:rFonts w:cs="Arial"/>
                <w:i/>
                <w:color w:val="0000FF"/>
              </w:rPr>
            </w:pPr>
            <w:r w:rsidRPr="00350C3F">
              <w:rPr>
                <w:rFonts w:cs="Arial"/>
                <w:i/>
                <w:color w:val="0000FF"/>
                <w:lang w:bidi="ks-Deva"/>
              </w:rPr>
              <w:t>[Nombre]</w:t>
            </w:r>
          </w:p>
          <w:p w:rsidR="0068570B" w:rsidRPr="00350C3F" w:rsidRDefault="00455A17" w:rsidP="00350C3F">
            <w:pPr>
              <w:jc w:val="center"/>
              <w:rPr>
                <w:rFonts w:cs="Arial"/>
                <w:i/>
                <w:color w:val="0000FF"/>
              </w:rPr>
            </w:pPr>
            <w:r w:rsidRPr="00350C3F">
              <w:rPr>
                <w:rFonts w:cs="Arial"/>
                <w:i/>
                <w:color w:val="0000FF"/>
              </w:rPr>
              <w:t>[Puesto]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68570B" w:rsidRPr="00350C3F" w:rsidRDefault="0068570B" w:rsidP="003E3CF0">
            <w:pPr>
              <w:rPr>
                <w:color w:val="0000FF"/>
              </w:rPr>
            </w:pPr>
          </w:p>
        </w:tc>
        <w:tc>
          <w:tcPr>
            <w:tcW w:w="49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55A17" w:rsidRPr="00350C3F" w:rsidRDefault="00455A17" w:rsidP="00455A17">
            <w:pPr>
              <w:spacing w:line="240" w:lineRule="auto"/>
              <w:jc w:val="center"/>
              <w:rPr>
                <w:rFonts w:cs="Arial"/>
                <w:i/>
                <w:color w:val="0000FF"/>
              </w:rPr>
            </w:pPr>
            <w:r w:rsidRPr="00350C3F">
              <w:rPr>
                <w:rFonts w:cs="Arial"/>
                <w:i/>
                <w:color w:val="0000FF"/>
                <w:lang w:bidi="ks-Deva"/>
              </w:rPr>
              <w:t>[Nombre]</w:t>
            </w:r>
          </w:p>
          <w:p w:rsidR="0068570B" w:rsidRPr="00350C3F" w:rsidRDefault="00455A17" w:rsidP="00350C3F">
            <w:pPr>
              <w:jc w:val="center"/>
              <w:rPr>
                <w:rFonts w:cs="Arial"/>
                <w:i/>
                <w:color w:val="0000FF"/>
              </w:rPr>
            </w:pPr>
            <w:r w:rsidRPr="00350C3F">
              <w:rPr>
                <w:rFonts w:cs="Arial"/>
                <w:i/>
                <w:color w:val="0000FF"/>
              </w:rPr>
              <w:t>[Puesto]</w:t>
            </w:r>
          </w:p>
        </w:tc>
      </w:tr>
      <w:tr w:rsidR="00350C3F" w:rsidTr="00F41CB7">
        <w:tc>
          <w:tcPr>
            <w:tcW w:w="49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50C3F" w:rsidRPr="00350C3F" w:rsidRDefault="00350C3F" w:rsidP="00350C3F">
            <w:pPr>
              <w:spacing w:line="1200" w:lineRule="auto"/>
              <w:jc w:val="center"/>
              <w:rPr>
                <w:rFonts w:cs="Arial"/>
                <w:i/>
                <w:color w:val="0000FF"/>
                <w:lang w:bidi="ks-Deva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350C3F" w:rsidRPr="00350C3F" w:rsidRDefault="00350C3F" w:rsidP="00350C3F">
            <w:pPr>
              <w:spacing w:line="1200" w:lineRule="auto"/>
              <w:rPr>
                <w:color w:val="0000FF"/>
              </w:rPr>
            </w:pPr>
          </w:p>
        </w:tc>
        <w:tc>
          <w:tcPr>
            <w:tcW w:w="49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50C3F" w:rsidRPr="00350C3F" w:rsidRDefault="00350C3F" w:rsidP="00350C3F">
            <w:pPr>
              <w:spacing w:line="1200" w:lineRule="auto"/>
              <w:jc w:val="center"/>
              <w:rPr>
                <w:rFonts w:cs="Arial"/>
                <w:i/>
                <w:color w:val="0000FF"/>
                <w:lang w:bidi="ks-Deva"/>
              </w:rPr>
            </w:pPr>
          </w:p>
        </w:tc>
      </w:tr>
      <w:tr w:rsidR="00CC1032" w:rsidTr="00F41CB7">
        <w:tc>
          <w:tcPr>
            <w:tcW w:w="49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55A17" w:rsidRPr="00350C3F" w:rsidRDefault="00455A17" w:rsidP="00455A17">
            <w:pPr>
              <w:spacing w:line="240" w:lineRule="auto"/>
              <w:jc w:val="center"/>
              <w:rPr>
                <w:rFonts w:cs="Arial"/>
                <w:i/>
                <w:color w:val="0000FF"/>
              </w:rPr>
            </w:pPr>
            <w:r w:rsidRPr="00350C3F">
              <w:rPr>
                <w:rFonts w:cs="Arial"/>
                <w:i/>
                <w:color w:val="0000FF"/>
                <w:lang w:bidi="ks-Deva"/>
              </w:rPr>
              <w:t>[Nombre]</w:t>
            </w:r>
          </w:p>
          <w:p w:rsidR="00CC1032" w:rsidRPr="00350C3F" w:rsidRDefault="00455A17" w:rsidP="00350C3F">
            <w:pPr>
              <w:jc w:val="center"/>
              <w:rPr>
                <w:rFonts w:cs="Arial"/>
                <w:i/>
                <w:color w:val="0000FF"/>
              </w:rPr>
            </w:pPr>
            <w:r w:rsidRPr="00350C3F">
              <w:rPr>
                <w:rFonts w:cs="Arial"/>
                <w:i/>
                <w:color w:val="0000FF"/>
              </w:rPr>
              <w:t>[Puesto]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CC1032" w:rsidRPr="00350C3F" w:rsidRDefault="00CC1032" w:rsidP="003E3CF0">
            <w:pPr>
              <w:rPr>
                <w:color w:val="0000FF"/>
              </w:rPr>
            </w:pPr>
          </w:p>
        </w:tc>
        <w:tc>
          <w:tcPr>
            <w:tcW w:w="49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55A17" w:rsidRPr="00350C3F" w:rsidRDefault="00455A17" w:rsidP="00455A17">
            <w:pPr>
              <w:spacing w:line="240" w:lineRule="auto"/>
              <w:jc w:val="center"/>
              <w:rPr>
                <w:rFonts w:cs="Arial"/>
                <w:i/>
                <w:color w:val="0000FF"/>
              </w:rPr>
            </w:pPr>
            <w:r w:rsidRPr="00350C3F">
              <w:rPr>
                <w:rFonts w:cs="Arial"/>
                <w:i/>
                <w:color w:val="0000FF"/>
                <w:lang w:bidi="ks-Deva"/>
              </w:rPr>
              <w:t>[Nombre]</w:t>
            </w:r>
          </w:p>
          <w:p w:rsidR="00455A17" w:rsidRPr="00350C3F" w:rsidRDefault="00455A17" w:rsidP="00350C3F">
            <w:pPr>
              <w:jc w:val="center"/>
              <w:rPr>
                <w:rFonts w:cs="Arial"/>
                <w:color w:val="0000FF"/>
              </w:rPr>
            </w:pPr>
            <w:r w:rsidRPr="00350C3F">
              <w:rPr>
                <w:rFonts w:cs="Arial"/>
                <w:i/>
                <w:color w:val="0000FF"/>
              </w:rPr>
              <w:t>[Puesto]</w:t>
            </w:r>
          </w:p>
        </w:tc>
      </w:tr>
    </w:tbl>
    <w:p w:rsidR="007A1FD5" w:rsidRDefault="007A1FD5" w:rsidP="003E3CF0"/>
    <w:sectPr w:rsidR="007A1FD5" w:rsidSect="003E48F8">
      <w:headerReference w:type="default" r:id="rId9"/>
      <w:footerReference w:type="default" r:id="rId10"/>
      <w:endnotePr>
        <w:numFmt w:val="decimal"/>
      </w:endnotePr>
      <w:pgSz w:w="12240" w:h="15840" w:code="122"/>
      <w:pgMar w:top="1985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0DA5" w:rsidRDefault="001E0DA5" w:rsidP="009C14A1">
      <w:pPr>
        <w:pStyle w:val="Tabletext"/>
      </w:pPr>
      <w:r>
        <w:separator/>
      </w:r>
    </w:p>
  </w:endnote>
  <w:endnote w:type="continuationSeparator" w:id="0">
    <w:p w:rsidR="001E0DA5" w:rsidRDefault="001E0DA5" w:rsidP="009C14A1">
      <w:pPr>
        <w:pStyle w:val="Tabletext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Folio Lt BT">
    <w:altName w:val="Trebuchet MS"/>
    <w:charset w:val="00"/>
    <w:family w:val="swiss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76923C" w:themeColor="accent3" w:themeShade="BF"/>
      </w:tblBorders>
      <w:tblLook w:val="0000" w:firstRow="0" w:lastRow="0" w:firstColumn="0" w:lastColumn="0" w:noHBand="0" w:noVBand="0"/>
    </w:tblPr>
    <w:tblGrid>
      <w:gridCol w:w="3258"/>
      <w:gridCol w:w="3258"/>
      <w:gridCol w:w="3672"/>
    </w:tblGrid>
    <w:tr w:rsidR="003E48F8" w:rsidRPr="00AB5A14" w:rsidTr="00AB5A14">
      <w:tc>
        <w:tcPr>
          <w:tcW w:w="1599" w:type="pct"/>
        </w:tcPr>
        <w:p w:rsidR="003E48F8" w:rsidRPr="00AB5A14" w:rsidRDefault="003E48F8" w:rsidP="00AB5A14">
          <w:pPr>
            <w:tabs>
              <w:tab w:val="left" w:pos="1845"/>
            </w:tabs>
            <w:ind w:right="360"/>
            <w:jc w:val="center"/>
            <w:rPr>
              <w:rFonts w:cs="Arial"/>
              <w:sz w:val="18"/>
              <w:szCs w:val="18"/>
            </w:rPr>
          </w:pPr>
        </w:p>
      </w:tc>
      <w:tc>
        <w:tcPr>
          <w:tcW w:w="1599" w:type="pct"/>
        </w:tcPr>
        <w:p w:rsidR="003E48F8" w:rsidRPr="00AB5A14" w:rsidRDefault="003E48F8" w:rsidP="00AB5A14">
          <w:pPr>
            <w:jc w:val="center"/>
            <w:rPr>
              <w:rFonts w:cs="Arial"/>
              <w:sz w:val="18"/>
              <w:szCs w:val="18"/>
            </w:rPr>
          </w:pPr>
          <w:r w:rsidRPr="00AB5A14">
            <w:rPr>
              <w:rFonts w:cs="Arial"/>
              <w:sz w:val="18"/>
              <w:szCs w:val="18"/>
              <w:lang w:val="es-ES"/>
            </w:rPr>
            <w:t xml:space="preserve">Confidencial </w:t>
          </w:r>
          <w:sdt>
            <w:sdtPr>
              <w:rPr>
                <w:rFonts w:cs="Arial"/>
                <w:sz w:val="18"/>
                <w:szCs w:val="18"/>
                <w:lang w:val="es-ES"/>
              </w:rPr>
              <w:alias w:val="Palabras clave"/>
              <w:id w:val="2186032"/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:text/>
            </w:sdtPr>
            <w:sdtEndPr/>
            <w:sdtContent>
              <w:r w:rsidR="00AB5A14" w:rsidRPr="00AB5A14">
                <w:rPr>
                  <w:rFonts w:cs="Arial"/>
                  <w:sz w:val="18"/>
                  <w:szCs w:val="18"/>
                </w:rPr>
                <w:t>SCT</w:t>
              </w:r>
            </w:sdtContent>
          </w:sdt>
          <w:r w:rsidRPr="00AB5A14">
            <w:rPr>
              <w:rFonts w:cs="Arial"/>
              <w:sz w:val="18"/>
              <w:szCs w:val="18"/>
              <w:lang w:val="es-ES"/>
            </w:rPr>
            <w:t xml:space="preserve"> 2010</w:t>
          </w:r>
        </w:p>
      </w:tc>
      <w:tc>
        <w:tcPr>
          <w:tcW w:w="1803" w:type="pct"/>
        </w:tcPr>
        <w:p w:rsidR="003E48F8" w:rsidRPr="00AB5A14" w:rsidRDefault="003E48F8" w:rsidP="00AB5A14">
          <w:pPr>
            <w:jc w:val="center"/>
            <w:rPr>
              <w:rFonts w:cs="Arial"/>
              <w:sz w:val="18"/>
              <w:szCs w:val="18"/>
              <w:lang w:val="es-ES"/>
            </w:rPr>
          </w:pPr>
        </w:p>
      </w:tc>
    </w:tr>
  </w:tbl>
  <w:p w:rsidR="001E4E0D" w:rsidRPr="003E48F8" w:rsidRDefault="001E4E0D" w:rsidP="003E48F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0DA5" w:rsidRDefault="001E0DA5" w:rsidP="009C14A1">
      <w:pPr>
        <w:pStyle w:val="Tabletext"/>
      </w:pPr>
      <w:r>
        <w:separator/>
      </w:r>
    </w:p>
  </w:footnote>
  <w:footnote w:type="continuationSeparator" w:id="0">
    <w:p w:rsidR="001E0DA5" w:rsidRDefault="001E0DA5" w:rsidP="009C14A1">
      <w:pPr>
        <w:pStyle w:val="Tabletext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profesional"/>
      <w:tblW w:w="9923" w:type="dxa"/>
      <w:tblInd w:w="108" w:type="dxa"/>
      <w:tblBorders>
        <w:top w:val="single" w:sz="6" w:space="0" w:color="4F6228" w:themeColor="accent3" w:themeShade="80"/>
        <w:left w:val="single" w:sz="6" w:space="0" w:color="4F6228" w:themeColor="accent3" w:themeShade="80"/>
        <w:bottom w:val="single" w:sz="6" w:space="0" w:color="4F6228" w:themeColor="accent3" w:themeShade="80"/>
        <w:right w:val="single" w:sz="6" w:space="0" w:color="4F6228" w:themeColor="accent3" w:themeShade="80"/>
        <w:insideH w:val="single" w:sz="6" w:space="0" w:color="4F6228" w:themeColor="accent3" w:themeShade="80"/>
        <w:insideV w:val="single" w:sz="6" w:space="0" w:color="4F6228" w:themeColor="accent3" w:themeShade="80"/>
      </w:tblBorders>
      <w:tblLayout w:type="fixed"/>
      <w:tblLook w:val="0000" w:firstRow="0" w:lastRow="0" w:firstColumn="0" w:lastColumn="0" w:noHBand="0" w:noVBand="0"/>
    </w:tblPr>
    <w:tblGrid>
      <w:gridCol w:w="1843"/>
      <w:gridCol w:w="5245"/>
      <w:gridCol w:w="1559"/>
      <w:gridCol w:w="1276"/>
    </w:tblGrid>
    <w:tr w:rsidR="003E48F8" w:rsidRPr="003E48F8" w:rsidTr="00AF1B74">
      <w:trPr>
        <w:trHeight w:val="257"/>
      </w:trPr>
      <w:tc>
        <w:tcPr>
          <w:tcW w:w="1843" w:type="dxa"/>
          <w:vMerge w:val="restart"/>
          <w:vAlign w:val="center"/>
        </w:tcPr>
        <w:p w:rsidR="003E48F8" w:rsidRPr="003E48F8" w:rsidRDefault="003E48F8" w:rsidP="00056EE1">
          <w:pPr>
            <w:jc w:val="center"/>
            <w:rPr>
              <w:rFonts w:cs="Arial"/>
              <w:noProof/>
              <w:sz w:val="18"/>
              <w:szCs w:val="18"/>
            </w:rPr>
          </w:pPr>
          <w:r w:rsidRPr="003E48F8">
            <w:rPr>
              <w:rFonts w:cs="Arial"/>
              <w:noProof/>
              <w:sz w:val="18"/>
              <w:szCs w:val="18"/>
              <w:lang w:eastAsia="es-MX"/>
            </w:rPr>
            <w:drawing>
              <wp:inline distT="0" distB="0" distL="0" distR="0" wp14:anchorId="0CC3F53E" wp14:editId="54A40BE3">
                <wp:extent cx="841118" cy="540000"/>
                <wp:effectExtent l="1905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1118" cy="54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5" w:type="dxa"/>
          <w:vMerge w:val="restart"/>
          <w:vAlign w:val="center"/>
        </w:tcPr>
        <w:sdt>
          <w:sdtPr>
            <w:rPr>
              <w:rFonts w:cs="Arial"/>
              <w:b/>
              <w:color w:val="000000" w:themeColor="text1"/>
              <w:sz w:val="18"/>
              <w:szCs w:val="18"/>
            </w:rPr>
            <w:alias w:val="Compañía"/>
            <w:tag w:val=""/>
            <w:id w:val="1049267695"/>
            <w:placeholder>
              <w:docPart w:val="310057F0329E485082E36DA3D0CFBD8D"/>
            </w:placeholder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3E48F8" w:rsidRPr="00311AD0" w:rsidRDefault="00715083" w:rsidP="003E77B3">
              <w:pPr>
                <w:rPr>
                  <w:rFonts w:cs="Arial"/>
                  <w:b/>
                  <w:color w:val="000000" w:themeColor="text1"/>
                  <w:sz w:val="18"/>
                  <w:szCs w:val="18"/>
                </w:rPr>
              </w:pPr>
              <w:r w:rsidRPr="00311AD0">
                <w:rPr>
                  <w:rFonts w:cs="Arial"/>
                  <w:b/>
                  <w:color w:val="000000" w:themeColor="text1"/>
                  <w:sz w:val="18"/>
                  <w:szCs w:val="18"/>
                </w:rPr>
                <w:t>Secretaría de Comunicaciones y Transportes</w:t>
              </w:r>
            </w:p>
          </w:sdtContent>
        </w:sdt>
        <w:sdt>
          <w:sdtPr>
            <w:rPr>
              <w:rFonts w:cs="Arial"/>
              <w:b/>
              <w:color w:val="000000" w:themeColor="text1"/>
              <w:sz w:val="18"/>
              <w:szCs w:val="18"/>
            </w:rPr>
            <w:alias w:val="Administrador"/>
            <w:tag w:val=""/>
            <w:id w:val="500630799"/>
            <w:placeholder>
              <w:docPart w:val="2E7AA0DB2E3C4E2F87C1465B54776367"/>
            </w:placeholder>
            <w:dataBinding w:prefixMappings="xmlns:ns0='http://schemas.openxmlformats.org/officeDocument/2006/extended-properties' " w:xpath="/ns0:Properties[1]/ns0:Manager[1]" w:storeItemID="{6668398D-A668-4E3E-A5EB-62B293D839F1}"/>
            <w:text/>
          </w:sdtPr>
          <w:sdtEndPr/>
          <w:sdtContent>
            <w:p w:rsidR="00715083" w:rsidRDefault="00715083" w:rsidP="00715083">
              <w:pPr>
                <w:rPr>
                  <w:rFonts w:cs="Arial"/>
                  <w:color w:val="000000" w:themeColor="text1"/>
                  <w:sz w:val="18"/>
                  <w:szCs w:val="18"/>
                </w:rPr>
              </w:pPr>
              <w:r w:rsidRPr="00311AD0">
                <w:rPr>
                  <w:rFonts w:cs="Arial"/>
                  <w:b/>
                  <w:color w:val="000000" w:themeColor="text1"/>
                  <w:sz w:val="18"/>
                  <w:szCs w:val="18"/>
                </w:rPr>
                <w:t>Oficialía Mayor</w:t>
              </w:r>
            </w:p>
          </w:sdtContent>
        </w:sdt>
        <w:sdt>
          <w:sdtPr>
            <w:rPr>
              <w:rFonts w:cs="Arial"/>
              <w:color w:val="000000" w:themeColor="text1"/>
              <w:sz w:val="18"/>
              <w:szCs w:val="18"/>
            </w:rPr>
            <w:alias w:val="Autor"/>
            <w:tag w:val=""/>
            <w:id w:val="-965508561"/>
            <w:placeholder>
              <w:docPart w:val="EC7F6EA0655F440596FF0F3C5DB7BE31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715083" w:rsidRPr="00715083" w:rsidRDefault="00715083" w:rsidP="00715083">
              <w:pPr>
                <w:rPr>
                  <w:rFonts w:cs="Arial"/>
                  <w:color w:val="000000" w:themeColor="text1"/>
                  <w:sz w:val="18"/>
                  <w:szCs w:val="18"/>
                </w:rPr>
              </w:pPr>
              <w:r>
                <w:rPr>
                  <w:rFonts w:cs="Arial"/>
                  <w:color w:val="000000" w:themeColor="text1"/>
                  <w:sz w:val="18"/>
                  <w:szCs w:val="18"/>
                </w:rPr>
                <w:t>Unidad de Tecnologías de Información y Comunicaciones</w:t>
              </w:r>
            </w:p>
          </w:sdtContent>
        </w:sdt>
      </w:tc>
      <w:tc>
        <w:tcPr>
          <w:tcW w:w="1559" w:type="dxa"/>
          <w:vAlign w:val="center"/>
        </w:tcPr>
        <w:p w:rsidR="003E48F8" w:rsidRPr="003E77B3" w:rsidRDefault="003E48F8" w:rsidP="00056EE1">
          <w:pPr>
            <w:jc w:val="right"/>
            <w:rPr>
              <w:rFonts w:cs="Arial"/>
              <w:sz w:val="18"/>
              <w:szCs w:val="18"/>
            </w:rPr>
          </w:pPr>
          <w:r w:rsidRPr="003E77B3">
            <w:rPr>
              <w:rFonts w:cs="Arial"/>
              <w:sz w:val="18"/>
              <w:szCs w:val="18"/>
            </w:rPr>
            <w:t>Hoja</w:t>
          </w:r>
        </w:p>
      </w:tc>
      <w:tc>
        <w:tcPr>
          <w:tcW w:w="1276" w:type="dxa"/>
          <w:vAlign w:val="center"/>
        </w:tcPr>
        <w:p w:rsidR="003E48F8" w:rsidRPr="003E77B3" w:rsidRDefault="003E48F8" w:rsidP="00056EE1">
          <w:pPr>
            <w:ind w:right="58"/>
            <w:jc w:val="right"/>
            <w:rPr>
              <w:rFonts w:cs="Arial"/>
              <w:sz w:val="18"/>
              <w:szCs w:val="18"/>
            </w:rPr>
          </w:pPr>
          <w:r w:rsidRPr="003E77B3">
            <w:rPr>
              <w:rFonts w:cs="Arial"/>
              <w:snapToGrid w:val="0"/>
              <w:sz w:val="18"/>
              <w:szCs w:val="18"/>
            </w:rPr>
            <w:fldChar w:fldCharType="begin"/>
          </w:r>
          <w:r w:rsidRPr="003E77B3">
            <w:rPr>
              <w:rFonts w:cs="Arial"/>
              <w:snapToGrid w:val="0"/>
              <w:sz w:val="18"/>
              <w:szCs w:val="18"/>
            </w:rPr>
            <w:instrText xml:space="preserve"> PAGE </w:instrText>
          </w:r>
          <w:r w:rsidRPr="003E77B3">
            <w:rPr>
              <w:rFonts w:cs="Arial"/>
              <w:snapToGrid w:val="0"/>
              <w:sz w:val="18"/>
              <w:szCs w:val="18"/>
            </w:rPr>
            <w:fldChar w:fldCharType="separate"/>
          </w:r>
          <w:r w:rsidR="009137FB">
            <w:rPr>
              <w:rFonts w:cs="Arial"/>
              <w:noProof/>
              <w:snapToGrid w:val="0"/>
              <w:sz w:val="18"/>
              <w:szCs w:val="18"/>
            </w:rPr>
            <w:t>2</w:t>
          </w:r>
          <w:r w:rsidRPr="003E77B3">
            <w:rPr>
              <w:rFonts w:cs="Arial"/>
              <w:snapToGrid w:val="0"/>
              <w:sz w:val="18"/>
              <w:szCs w:val="18"/>
            </w:rPr>
            <w:fldChar w:fldCharType="end"/>
          </w:r>
          <w:r w:rsidRPr="003E77B3">
            <w:rPr>
              <w:rFonts w:cs="Arial"/>
              <w:snapToGrid w:val="0"/>
              <w:sz w:val="18"/>
              <w:szCs w:val="18"/>
            </w:rPr>
            <w:t xml:space="preserve"> de </w:t>
          </w:r>
          <w:r w:rsidRPr="003E77B3">
            <w:rPr>
              <w:rFonts w:cs="Arial"/>
              <w:snapToGrid w:val="0"/>
              <w:sz w:val="18"/>
              <w:szCs w:val="18"/>
            </w:rPr>
            <w:fldChar w:fldCharType="begin"/>
          </w:r>
          <w:r w:rsidRPr="003E77B3">
            <w:rPr>
              <w:rFonts w:cs="Arial"/>
              <w:snapToGrid w:val="0"/>
              <w:sz w:val="18"/>
              <w:szCs w:val="18"/>
            </w:rPr>
            <w:instrText xml:space="preserve"> NUMPAGES </w:instrText>
          </w:r>
          <w:r w:rsidRPr="003E77B3">
            <w:rPr>
              <w:rFonts w:cs="Arial"/>
              <w:snapToGrid w:val="0"/>
              <w:sz w:val="18"/>
              <w:szCs w:val="18"/>
            </w:rPr>
            <w:fldChar w:fldCharType="separate"/>
          </w:r>
          <w:r w:rsidR="009137FB">
            <w:rPr>
              <w:rFonts w:cs="Arial"/>
              <w:noProof/>
              <w:snapToGrid w:val="0"/>
              <w:sz w:val="18"/>
              <w:szCs w:val="18"/>
            </w:rPr>
            <w:t>2</w:t>
          </w:r>
          <w:r w:rsidRPr="003E77B3">
            <w:rPr>
              <w:rFonts w:cs="Arial"/>
              <w:snapToGrid w:val="0"/>
              <w:sz w:val="18"/>
              <w:szCs w:val="18"/>
            </w:rPr>
            <w:fldChar w:fldCharType="end"/>
          </w:r>
        </w:p>
      </w:tc>
    </w:tr>
    <w:tr w:rsidR="003E48F8" w:rsidRPr="003E48F8" w:rsidTr="00AF1B74">
      <w:trPr>
        <w:trHeight w:val="257"/>
      </w:trPr>
      <w:tc>
        <w:tcPr>
          <w:tcW w:w="1843" w:type="dxa"/>
          <w:vMerge/>
          <w:vAlign w:val="center"/>
        </w:tcPr>
        <w:p w:rsidR="003E48F8" w:rsidRPr="003E48F8" w:rsidRDefault="003E48F8" w:rsidP="00056EE1">
          <w:pPr>
            <w:rPr>
              <w:rFonts w:cs="Arial"/>
              <w:sz w:val="18"/>
              <w:szCs w:val="18"/>
              <w:lang w:val="en-US"/>
            </w:rPr>
          </w:pPr>
        </w:p>
      </w:tc>
      <w:tc>
        <w:tcPr>
          <w:tcW w:w="5245" w:type="dxa"/>
          <w:vMerge/>
          <w:vAlign w:val="center"/>
        </w:tcPr>
        <w:p w:rsidR="003E48F8" w:rsidRPr="00715083" w:rsidRDefault="003E48F8" w:rsidP="00056EE1">
          <w:pPr>
            <w:rPr>
              <w:rFonts w:cs="Arial"/>
              <w:b/>
              <w:color w:val="000000" w:themeColor="text1"/>
              <w:sz w:val="18"/>
              <w:szCs w:val="18"/>
            </w:rPr>
          </w:pPr>
        </w:p>
      </w:tc>
      <w:tc>
        <w:tcPr>
          <w:tcW w:w="1559" w:type="dxa"/>
          <w:vAlign w:val="center"/>
        </w:tcPr>
        <w:p w:rsidR="003E48F8" w:rsidRPr="003E77B3" w:rsidRDefault="003E48F8" w:rsidP="00056EE1">
          <w:pPr>
            <w:jc w:val="right"/>
            <w:rPr>
              <w:rFonts w:cs="Arial"/>
              <w:sz w:val="18"/>
              <w:szCs w:val="18"/>
            </w:rPr>
          </w:pPr>
          <w:r w:rsidRPr="003E77B3">
            <w:rPr>
              <w:rFonts w:cs="Arial"/>
              <w:sz w:val="18"/>
              <w:szCs w:val="18"/>
            </w:rPr>
            <w:t>Proceso-</w:t>
          </w:r>
          <w:proofErr w:type="spellStart"/>
          <w:r w:rsidRPr="003E77B3">
            <w:rPr>
              <w:rFonts w:cs="Arial"/>
              <w:sz w:val="18"/>
              <w:szCs w:val="18"/>
            </w:rPr>
            <w:t>Act</w:t>
          </w:r>
          <w:proofErr w:type="spellEnd"/>
        </w:p>
      </w:tc>
      <w:tc>
        <w:tcPr>
          <w:tcW w:w="1276" w:type="dxa"/>
          <w:vAlign w:val="center"/>
        </w:tcPr>
        <w:p w:rsidR="003E48F8" w:rsidRPr="003E77B3" w:rsidRDefault="003E48F8" w:rsidP="00056EE1">
          <w:pPr>
            <w:ind w:right="58"/>
            <w:jc w:val="right"/>
            <w:rPr>
              <w:rFonts w:cs="Arial"/>
              <w:sz w:val="18"/>
              <w:szCs w:val="18"/>
            </w:rPr>
          </w:pPr>
          <w:r w:rsidRPr="003E77B3">
            <w:rPr>
              <w:rFonts w:cs="Arial"/>
              <w:sz w:val="18"/>
              <w:szCs w:val="18"/>
            </w:rPr>
            <w:t>DST-</w:t>
          </w:r>
          <w:r w:rsidR="00176812">
            <w:rPr>
              <w:rFonts w:cs="Arial"/>
              <w:sz w:val="18"/>
              <w:szCs w:val="18"/>
            </w:rPr>
            <w:t>0</w:t>
          </w:r>
          <w:r w:rsidRPr="003E77B3">
            <w:rPr>
              <w:rFonts w:cs="Arial"/>
              <w:sz w:val="18"/>
              <w:szCs w:val="18"/>
            </w:rPr>
            <w:t>1</w:t>
          </w:r>
        </w:p>
      </w:tc>
    </w:tr>
    <w:tr w:rsidR="003E48F8" w:rsidRPr="003E48F8" w:rsidTr="00AF1B74">
      <w:trPr>
        <w:trHeight w:val="257"/>
      </w:trPr>
      <w:tc>
        <w:tcPr>
          <w:tcW w:w="1843" w:type="dxa"/>
          <w:vMerge/>
          <w:vAlign w:val="center"/>
        </w:tcPr>
        <w:p w:rsidR="003E48F8" w:rsidRPr="003E48F8" w:rsidRDefault="003E48F8" w:rsidP="00056EE1">
          <w:pPr>
            <w:rPr>
              <w:rFonts w:cs="Arial"/>
              <w:sz w:val="18"/>
              <w:szCs w:val="18"/>
              <w:lang w:val="en-US"/>
            </w:rPr>
          </w:pPr>
        </w:p>
      </w:tc>
      <w:tc>
        <w:tcPr>
          <w:tcW w:w="5245" w:type="dxa"/>
          <w:vMerge/>
          <w:vAlign w:val="center"/>
        </w:tcPr>
        <w:p w:rsidR="003E48F8" w:rsidRPr="00715083" w:rsidRDefault="003E48F8" w:rsidP="00056EE1">
          <w:pPr>
            <w:rPr>
              <w:rFonts w:cs="Arial"/>
              <w:b/>
              <w:color w:val="000000" w:themeColor="text1"/>
              <w:sz w:val="18"/>
              <w:szCs w:val="18"/>
            </w:rPr>
          </w:pPr>
        </w:p>
      </w:tc>
      <w:tc>
        <w:tcPr>
          <w:tcW w:w="1559" w:type="dxa"/>
          <w:vAlign w:val="center"/>
        </w:tcPr>
        <w:p w:rsidR="003E48F8" w:rsidRPr="003E77B3" w:rsidRDefault="003E48F8" w:rsidP="00056EE1">
          <w:pPr>
            <w:jc w:val="right"/>
            <w:rPr>
              <w:rFonts w:cs="Arial"/>
              <w:sz w:val="18"/>
              <w:szCs w:val="18"/>
            </w:rPr>
          </w:pPr>
          <w:r w:rsidRPr="003E77B3">
            <w:rPr>
              <w:rFonts w:cs="Arial"/>
              <w:sz w:val="18"/>
              <w:szCs w:val="18"/>
            </w:rPr>
            <w:t>Versión</w:t>
          </w:r>
        </w:p>
      </w:tc>
      <w:tc>
        <w:tcPr>
          <w:tcW w:w="1276" w:type="dxa"/>
          <w:vAlign w:val="center"/>
        </w:tcPr>
        <w:p w:rsidR="003E48F8" w:rsidRPr="003E77B3" w:rsidRDefault="003E48F8" w:rsidP="00056EE1">
          <w:pPr>
            <w:ind w:right="58"/>
            <w:jc w:val="right"/>
            <w:rPr>
              <w:rFonts w:cs="Arial"/>
              <w:sz w:val="18"/>
              <w:szCs w:val="18"/>
            </w:rPr>
          </w:pPr>
          <w:r w:rsidRPr="003E77B3">
            <w:rPr>
              <w:rFonts w:cs="Arial"/>
              <w:sz w:val="18"/>
              <w:szCs w:val="18"/>
            </w:rPr>
            <w:t>1.0</w:t>
          </w:r>
        </w:p>
      </w:tc>
    </w:tr>
    <w:tr w:rsidR="003E48F8" w:rsidRPr="003E48F8" w:rsidTr="00AF1B74">
      <w:trPr>
        <w:trHeight w:val="257"/>
      </w:trPr>
      <w:tc>
        <w:tcPr>
          <w:tcW w:w="1843" w:type="dxa"/>
          <w:vMerge/>
          <w:vAlign w:val="center"/>
        </w:tcPr>
        <w:p w:rsidR="003E48F8" w:rsidRPr="003E48F8" w:rsidRDefault="003E48F8" w:rsidP="00056EE1">
          <w:pPr>
            <w:rPr>
              <w:rFonts w:cs="Arial"/>
              <w:sz w:val="18"/>
              <w:szCs w:val="18"/>
            </w:rPr>
          </w:pPr>
        </w:p>
      </w:tc>
      <w:tc>
        <w:tcPr>
          <w:tcW w:w="5245" w:type="dxa"/>
          <w:vMerge/>
          <w:vAlign w:val="center"/>
        </w:tcPr>
        <w:p w:rsidR="003E48F8" w:rsidRPr="00715083" w:rsidRDefault="003E48F8" w:rsidP="00056EE1">
          <w:pPr>
            <w:rPr>
              <w:rFonts w:cs="Arial"/>
              <w:b/>
              <w:color w:val="000000" w:themeColor="text1"/>
              <w:sz w:val="18"/>
              <w:szCs w:val="18"/>
            </w:rPr>
          </w:pPr>
        </w:p>
      </w:tc>
      <w:tc>
        <w:tcPr>
          <w:tcW w:w="1559" w:type="dxa"/>
          <w:vAlign w:val="center"/>
        </w:tcPr>
        <w:p w:rsidR="003E48F8" w:rsidRPr="003E77B3" w:rsidRDefault="003E48F8" w:rsidP="00056EE1">
          <w:pPr>
            <w:jc w:val="right"/>
            <w:rPr>
              <w:rFonts w:cs="Arial"/>
              <w:sz w:val="18"/>
              <w:szCs w:val="18"/>
            </w:rPr>
          </w:pPr>
          <w:r w:rsidRPr="003E77B3">
            <w:rPr>
              <w:rFonts w:cs="Arial"/>
              <w:sz w:val="18"/>
              <w:szCs w:val="18"/>
            </w:rPr>
            <w:t>Fecha</w:t>
          </w:r>
        </w:p>
      </w:tc>
      <w:tc>
        <w:tcPr>
          <w:tcW w:w="1276" w:type="dxa"/>
          <w:vAlign w:val="center"/>
        </w:tcPr>
        <w:p w:rsidR="003E48F8" w:rsidRPr="003E77B3" w:rsidRDefault="00176812" w:rsidP="00176812">
          <w:pPr>
            <w:ind w:right="58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Feb-2011</w:t>
          </w:r>
        </w:p>
      </w:tc>
    </w:tr>
    <w:tr w:rsidR="00311AD0" w:rsidRPr="003E48F8" w:rsidTr="00AF1B74">
      <w:trPr>
        <w:trHeight w:val="128"/>
      </w:trPr>
      <w:tc>
        <w:tcPr>
          <w:tcW w:w="1843" w:type="dxa"/>
          <w:vMerge/>
          <w:vAlign w:val="center"/>
        </w:tcPr>
        <w:p w:rsidR="00311AD0" w:rsidRPr="003E48F8" w:rsidRDefault="00311AD0" w:rsidP="00056EE1">
          <w:pPr>
            <w:rPr>
              <w:rFonts w:cs="Arial"/>
              <w:sz w:val="18"/>
              <w:szCs w:val="18"/>
            </w:rPr>
          </w:pPr>
        </w:p>
      </w:tc>
      <w:sdt>
        <w:sdtPr>
          <w:rPr>
            <w:rFonts w:cs="Arial"/>
            <w:color w:val="000000" w:themeColor="text1"/>
            <w:sz w:val="18"/>
            <w:szCs w:val="18"/>
            <w:lang w:eastAsia="es-MX"/>
          </w:rPr>
          <w:alias w:val="Comentarios"/>
          <w:tag w:val=""/>
          <w:id w:val="568932718"/>
          <w:placeholder>
            <w:docPart w:val="81AD52AECB0846E4831BBF19C713433C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 w:multiLine="1"/>
        </w:sdtPr>
        <w:sdtEndPr/>
        <w:sdtContent>
          <w:tc>
            <w:tcPr>
              <w:tcW w:w="5245" w:type="dxa"/>
              <w:vAlign w:val="center"/>
            </w:tcPr>
            <w:p w:rsidR="00311AD0" w:rsidRPr="00715083" w:rsidRDefault="00AB5A14" w:rsidP="00AB5A14">
              <w:pPr>
                <w:rPr>
                  <w:rFonts w:cs="Arial"/>
                  <w:color w:val="000000" w:themeColor="text1"/>
                  <w:sz w:val="18"/>
                  <w:szCs w:val="18"/>
                  <w:lang w:eastAsia="es-MX"/>
                </w:rPr>
              </w:pPr>
              <w:r>
                <w:rPr>
                  <w:rFonts w:cs="Arial"/>
                  <w:color w:val="000000" w:themeColor="text1"/>
                  <w:sz w:val="18"/>
                  <w:szCs w:val="18"/>
                  <w:lang w:eastAsia="es-MX"/>
                </w:rPr>
                <w:t>&lt;Nomenclatura del Proyecto&gt;</w:t>
              </w:r>
            </w:p>
          </w:tc>
        </w:sdtContent>
      </w:sdt>
      <w:tc>
        <w:tcPr>
          <w:tcW w:w="2835" w:type="dxa"/>
          <w:gridSpan w:val="2"/>
          <w:vAlign w:val="center"/>
        </w:tcPr>
        <w:p w:rsidR="00311AD0" w:rsidRPr="003E77B3" w:rsidRDefault="00311AD0" w:rsidP="00056EE1">
          <w:pPr>
            <w:ind w:right="58"/>
            <w:jc w:val="center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N/A</w:t>
          </w:r>
        </w:p>
      </w:tc>
    </w:tr>
    <w:tr w:rsidR="00311AD0" w:rsidRPr="003E48F8" w:rsidTr="00AF1B74">
      <w:trPr>
        <w:trHeight w:val="127"/>
      </w:trPr>
      <w:tc>
        <w:tcPr>
          <w:tcW w:w="1843" w:type="dxa"/>
          <w:vMerge/>
          <w:vAlign w:val="center"/>
        </w:tcPr>
        <w:p w:rsidR="00311AD0" w:rsidRPr="003E48F8" w:rsidRDefault="00311AD0" w:rsidP="00056EE1">
          <w:pPr>
            <w:rPr>
              <w:rFonts w:cs="Arial"/>
              <w:sz w:val="18"/>
              <w:szCs w:val="18"/>
            </w:rPr>
          </w:pPr>
        </w:p>
      </w:tc>
      <w:sdt>
        <w:sdtPr>
          <w:rPr>
            <w:rFonts w:cs="Arial"/>
            <w:b/>
            <w:color w:val="000000" w:themeColor="text1"/>
            <w:sz w:val="18"/>
            <w:szCs w:val="18"/>
            <w:lang w:eastAsia="es-MX"/>
          </w:rPr>
          <w:alias w:val="Título"/>
          <w:tag w:val=""/>
          <w:id w:val="-1592771297"/>
          <w:placeholder>
            <w:docPart w:val="ED7CB770907343CDAA68C7AB5E75D49E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5245" w:type="dxa"/>
              <w:vAlign w:val="center"/>
            </w:tcPr>
            <w:p w:rsidR="00311AD0" w:rsidRPr="00311AD0" w:rsidRDefault="00311AD0" w:rsidP="00056EE1">
              <w:pPr>
                <w:rPr>
                  <w:rFonts w:cs="Arial"/>
                  <w:b/>
                  <w:sz w:val="18"/>
                  <w:szCs w:val="18"/>
                  <w:lang w:eastAsia="es-MX"/>
                </w:rPr>
              </w:pPr>
              <w:r w:rsidRPr="00311AD0">
                <w:rPr>
                  <w:rFonts w:cs="Arial"/>
                  <w:b/>
                  <w:color w:val="000000" w:themeColor="text1"/>
                  <w:sz w:val="18"/>
                  <w:szCs w:val="18"/>
                  <w:lang w:eastAsia="es-MX"/>
                </w:rPr>
                <w:t>Reporte de Entrevista de Trabajo</w:t>
              </w:r>
            </w:p>
          </w:tc>
        </w:sdtContent>
      </w:sdt>
      <w:tc>
        <w:tcPr>
          <w:tcW w:w="2835" w:type="dxa"/>
          <w:gridSpan w:val="2"/>
          <w:vAlign w:val="center"/>
        </w:tcPr>
        <w:p w:rsidR="00311AD0" w:rsidRPr="003E77B3" w:rsidRDefault="00311AD0" w:rsidP="00056EE1">
          <w:pPr>
            <w:ind w:right="58"/>
            <w:jc w:val="center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DSTRET</w:t>
          </w:r>
        </w:p>
      </w:tc>
    </w:tr>
  </w:tbl>
  <w:p w:rsidR="001E4E0D" w:rsidRDefault="001E4E0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276169DA"/>
    <w:multiLevelType w:val="hybridMultilevel"/>
    <w:tmpl w:val="DE5614B0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5068FD"/>
    <w:multiLevelType w:val="hybridMultilevel"/>
    <w:tmpl w:val="DE5614B0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F35ADB"/>
    <w:multiLevelType w:val="multilevel"/>
    <w:tmpl w:val="A380D76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2"/>
  </w:compat>
  <w:rsids>
    <w:rsidRoot w:val="00D104F6"/>
    <w:rsid w:val="00001EA8"/>
    <w:rsid w:val="0000459E"/>
    <w:rsid w:val="00007C78"/>
    <w:rsid w:val="000251D9"/>
    <w:rsid w:val="00034D4E"/>
    <w:rsid w:val="0006132D"/>
    <w:rsid w:val="00063BC0"/>
    <w:rsid w:val="00070E5D"/>
    <w:rsid w:val="00072491"/>
    <w:rsid w:val="00073168"/>
    <w:rsid w:val="00075530"/>
    <w:rsid w:val="00082993"/>
    <w:rsid w:val="00087A99"/>
    <w:rsid w:val="000B2B6A"/>
    <w:rsid w:val="000B3324"/>
    <w:rsid w:val="000C5901"/>
    <w:rsid w:val="000C6149"/>
    <w:rsid w:val="000D0B3F"/>
    <w:rsid w:val="000D584A"/>
    <w:rsid w:val="000E30F9"/>
    <w:rsid w:val="000E6093"/>
    <w:rsid w:val="00132E38"/>
    <w:rsid w:val="0013406B"/>
    <w:rsid w:val="00143603"/>
    <w:rsid w:val="001529D4"/>
    <w:rsid w:val="001542E4"/>
    <w:rsid w:val="00156FA3"/>
    <w:rsid w:val="00160A67"/>
    <w:rsid w:val="00160B87"/>
    <w:rsid w:val="00176812"/>
    <w:rsid w:val="001818A5"/>
    <w:rsid w:val="001B00BE"/>
    <w:rsid w:val="001B0D0F"/>
    <w:rsid w:val="001B223B"/>
    <w:rsid w:val="001B3275"/>
    <w:rsid w:val="001E0DA5"/>
    <w:rsid w:val="001E4E0D"/>
    <w:rsid w:val="001F1A03"/>
    <w:rsid w:val="00203C3A"/>
    <w:rsid w:val="00220F15"/>
    <w:rsid w:val="00232CE6"/>
    <w:rsid w:val="002411C8"/>
    <w:rsid w:val="002419EF"/>
    <w:rsid w:val="00245D63"/>
    <w:rsid w:val="00265431"/>
    <w:rsid w:val="00271E6A"/>
    <w:rsid w:val="00285B16"/>
    <w:rsid w:val="002B01E5"/>
    <w:rsid w:val="002B165F"/>
    <w:rsid w:val="002C7C37"/>
    <w:rsid w:val="00311AD0"/>
    <w:rsid w:val="00311B12"/>
    <w:rsid w:val="00316843"/>
    <w:rsid w:val="003372F0"/>
    <w:rsid w:val="00350C3F"/>
    <w:rsid w:val="00355E55"/>
    <w:rsid w:val="003601E4"/>
    <w:rsid w:val="0038655F"/>
    <w:rsid w:val="0039111A"/>
    <w:rsid w:val="003B1F56"/>
    <w:rsid w:val="003D49EA"/>
    <w:rsid w:val="003E2FEA"/>
    <w:rsid w:val="003E3CF0"/>
    <w:rsid w:val="003E48F8"/>
    <w:rsid w:val="003E77B3"/>
    <w:rsid w:val="003F1B18"/>
    <w:rsid w:val="00427CED"/>
    <w:rsid w:val="00436659"/>
    <w:rsid w:val="00440610"/>
    <w:rsid w:val="004505D6"/>
    <w:rsid w:val="004531EA"/>
    <w:rsid w:val="00453981"/>
    <w:rsid w:val="00455A17"/>
    <w:rsid w:val="004612F7"/>
    <w:rsid w:val="0047015B"/>
    <w:rsid w:val="0047414D"/>
    <w:rsid w:val="00480021"/>
    <w:rsid w:val="00494164"/>
    <w:rsid w:val="00495CF1"/>
    <w:rsid w:val="004A2AA2"/>
    <w:rsid w:val="004B6B88"/>
    <w:rsid w:val="004C3CAC"/>
    <w:rsid w:val="004E4DEA"/>
    <w:rsid w:val="00513AAA"/>
    <w:rsid w:val="005145EA"/>
    <w:rsid w:val="00567FA8"/>
    <w:rsid w:val="00590ABC"/>
    <w:rsid w:val="005A1DFB"/>
    <w:rsid w:val="005D2E04"/>
    <w:rsid w:val="005F41B6"/>
    <w:rsid w:val="005F6AD8"/>
    <w:rsid w:val="00620F6C"/>
    <w:rsid w:val="0062392F"/>
    <w:rsid w:val="006276C6"/>
    <w:rsid w:val="00630B89"/>
    <w:rsid w:val="006363E9"/>
    <w:rsid w:val="006445ED"/>
    <w:rsid w:val="0068570B"/>
    <w:rsid w:val="00696EA1"/>
    <w:rsid w:val="006A538F"/>
    <w:rsid w:val="006B1A6E"/>
    <w:rsid w:val="006B48EA"/>
    <w:rsid w:val="006C4603"/>
    <w:rsid w:val="006F1B78"/>
    <w:rsid w:val="007132AB"/>
    <w:rsid w:val="00715083"/>
    <w:rsid w:val="00726D0F"/>
    <w:rsid w:val="00737BEC"/>
    <w:rsid w:val="007622A5"/>
    <w:rsid w:val="007737C7"/>
    <w:rsid w:val="007769D7"/>
    <w:rsid w:val="007A1FD5"/>
    <w:rsid w:val="007A4279"/>
    <w:rsid w:val="007E1554"/>
    <w:rsid w:val="007E5D11"/>
    <w:rsid w:val="00815D69"/>
    <w:rsid w:val="00820872"/>
    <w:rsid w:val="00835686"/>
    <w:rsid w:val="00856559"/>
    <w:rsid w:val="00886115"/>
    <w:rsid w:val="008A6B6E"/>
    <w:rsid w:val="008B0805"/>
    <w:rsid w:val="008B3D2B"/>
    <w:rsid w:val="008B598D"/>
    <w:rsid w:val="008C2A4B"/>
    <w:rsid w:val="008E7435"/>
    <w:rsid w:val="009137FB"/>
    <w:rsid w:val="00926784"/>
    <w:rsid w:val="0093666B"/>
    <w:rsid w:val="00947626"/>
    <w:rsid w:val="009558A2"/>
    <w:rsid w:val="009658CE"/>
    <w:rsid w:val="00975246"/>
    <w:rsid w:val="009864AA"/>
    <w:rsid w:val="00986D55"/>
    <w:rsid w:val="009958D2"/>
    <w:rsid w:val="009A2296"/>
    <w:rsid w:val="009C14A1"/>
    <w:rsid w:val="00A47EC6"/>
    <w:rsid w:val="00A844E5"/>
    <w:rsid w:val="00A85DF0"/>
    <w:rsid w:val="00A90290"/>
    <w:rsid w:val="00A95802"/>
    <w:rsid w:val="00AA1839"/>
    <w:rsid w:val="00AB2393"/>
    <w:rsid w:val="00AB5A14"/>
    <w:rsid w:val="00AB7668"/>
    <w:rsid w:val="00AF1B74"/>
    <w:rsid w:val="00AF5351"/>
    <w:rsid w:val="00B26F5C"/>
    <w:rsid w:val="00B3229F"/>
    <w:rsid w:val="00B51053"/>
    <w:rsid w:val="00B54F3B"/>
    <w:rsid w:val="00B72972"/>
    <w:rsid w:val="00B87A3F"/>
    <w:rsid w:val="00B94250"/>
    <w:rsid w:val="00BA0B2E"/>
    <w:rsid w:val="00BB6544"/>
    <w:rsid w:val="00BD66B6"/>
    <w:rsid w:val="00BF3787"/>
    <w:rsid w:val="00C17DF3"/>
    <w:rsid w:val="00C33AB8"/>
    <w:rsid w:val="00C521F1"/>
    <w:rsid w:val="00C6744B"/>
    <w:rsid w:val="00CB1426"/>
    <w:rsid w:val="00CC1032"/>
    <w:rsid w:val="00CC559E"/>
    <w:rsid w:val="00CD54E4"/>
    <w:rsid w:val="00CF5628"/>
    <w:rsid w:val="00D104F6"/>
    <w:rsid w:val="00D54E26"/>
    <w:rsid w:val="00D5527C"/>
    <w:rsid w:val="00D744B2"/>
    <w:rsid w:val="00D84F28"/>
    <w:rsid w:val="00D92AA4"/>
    <w:rsid w:val="00DA18A6"/>
    <w:rsid w:val="00DB5A88"/>
    <w:rsid w:val="00DE35FA"/>
    <w:rsid w:val="00E009C3"/>
    <w:rsid w:val="00E32128"/>
    <w:rsid w:val="00E33DD4"/>
    <w:rsid w:val="00E50948"/>
    <w:rsid w:val="00E65607"/>
    <w:rsid w:val="00E743ED"/>
    <w:rsid w:val="00E83CB5"/>
    <w:rsid w:val="00EE2E89"/>
    <w:rsid w:val="00EE72AF"/>
    <w:rsid w:val="00EF0FA3"/>
    <w:rsid w:val="00F17FD7"/>
    <w:rsid w:val="00F35D05"/>
    <w:rsid w:val="00F41CB7"/>
    <w:rsid w:val="00F53867"/>
    <w:rsid w:val="00F57F66"/>
    <w:rsid w:val="00FB284C"/>
    <w:rsid w:val="00FC7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53867"/>
    <w:pPr>
      <w:widowControl w:val="0"/>
      <w:spacing w:line="240" w:lineRule="atLeast"/>
      <w:jc w:val="both"/>
    </w:pPr>
    <w:rPr>
      <w:rFonts w:ascii="Arial" w:hAnsi="Arial"/>
      <w:lang w:eastAsia="es-ES"/>
    </w:rPr>
  </w:style>
  <w:style w:type="paragraph" w:styleId="Ttulo1">
    <w:name w:val="heading 1"/>
    <w:basedOn w:val="Normal"/>
    <w:next w:val="Normal"/>
    <w:autoRedefine/>
    <w:qFormat/>
    <w:rsid w:val="00350C3F"/>
    <w:pPr>
      <w:keepNext/>
      <w:numPr>
        <w:numId w:val="1"/>
      </w:numPr>
      <w:spacing w:before="120" w:after="60"/>
      <w:outlineLvl w:val="0"/>
    </w:pPr>
    <w:rPr>
      <w:b/>
    </w:rPr>
  </w:style>
  <w:style w:type="paragraph" w:styleId="Ttulo2">
    <w:name w:val="heading 2"/>
    <w:basedOn w:val="Ttulo1"/>
    <w:next w:val="Normal"/>
    <w:qFormat/>
    <w:rsid w:val="00DE35FA"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qFormat/>
    <w:rsid w:val="00DE35FA"/>
    <w:pPr>
      <w:numPr>
        <w:ilvl w:val="2"/>
      </w:numPr>
      <w:outlineLvl w:val="2"/>
    </w:pPr>
    <w:rPr>
      <w:b w:val="0"/>
      <w:i/>
    </w:rPr>
  </w:style>
  <w:style w:type="paragraph" w:styleId="Ttulo4">
    <w:name w:val="heading 4"/>
    <w:basedOn w:val="Ttulo1"/>
    <w:next w:val="Normal"/>
    <w:qFormat/>
    <w:rsid w:val="00DE35FA"/>
    <w:pPr>
      <w:numPr>
        <w:ilvl w:val="3"/>
      </w:numPr>
      <w:outlineLvl w:val="3"/>
    </w:pPr>
    <w:rPr>
      <w:b w:val="0"/>
    </w:rPr>
  </w:style>
  <w:style w:type="paragraph" w:styleId="Ttulo5">
    <w:name w:val="heading 5"/>
    <w:basedOn w:val="Normal"/>
    <w:next w:val="Normal"/>
    <w:qFormat/>
    <w:rsid w:val="00DE35FA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DE35FA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DE35FA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DE35FA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DE35FA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DE35FA"/>
    <w:pPr>
      <w:spacing w:before="80"/>
      <w:ind w:left="720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DE35FA"/>
    <w:pPr>
      <w:spacing w:line="240" w:lineRule="auto"/>
      <w:jc w:val="center"/>
    </w:pPr>
    <w:rPr>
      <w:b/>
      <w:sz w:val="36"/>
    </w:rPr>
  </w:style>
  <w:style w:type="paragraph" w:styleId="Subttulo">
    <w:name w:val="Subtitle"/>
    <w:basedOn w:val="Normal"/>
    <w:qFormat/>
    <w:rsid w:val="00DE35FA"/>
    <w:pPr>
      <w:spacing w:after="60"/>
      <w:jc w:val="center"/>
    </w:pPr>
    <w:rPr>
      <w:i/>
      <w:sz w:val="36"/>
      <w:lang w:val="en-AU"/>
    </w:rPr>
  </w:style>
  <w:style w:type="paragraph" w:styleId="Sangranormal">
    <w:name w:val="Normal Indent"/>
    <w:basedOn w:val="Normal"/>
    <w:rsid w:val="00DE35FA"/>
    <w:pPr>
      <w:ind w:left="900" w:hanging="900"/>
    </w:pPr>
  </w:style>
  <w:style w:type="paragraph" w:styleId="TDC1">
    <w:name w:val="toc 1"/>
    <w:basedOn w:val="Normal"/>
    <w:next w:val="Normal"/>
    <w:semiHidden/>
    <w:rsid w:val="00DE35FA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rsid w:val="00DE35FA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rsid w:val="00DE35FA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rsid w:val="00DE35FA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DE35FA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DE35FA"/>
  </w:style>
  <w:style w:type="paragraph" w:styleId="TDC4">
    <w:name w:val="toc 4"/>
    <w:basedOn w:val="Normal"/>
    <w:next w:val="Normal"/>
    <w:semiHidden/>
    <w:rsid w:val="00DE35FA"/>
    <w:pPr>
      <w:ind w:left="600"/>
    </w:pPr>
  </w:style>
  <w:style w:type="paragraph" w:styleId="TDC5">
    <w:name w:val="toc 5"/>
    <w:basedOn w:val="Normal"/>
    <w:next w:val="Normal"/>
    <w:semiHidden/>
    <w:rsid w:val="00DE35FA"/>
    <w:pPr>
      <w:ind w:left="800"/>
    </w:pPr>
  </w:style>
  <w:style w:type="paragraph" w:customStyle="1" w:styleId="Tabletext">
    <w:name w:val="Tabletext"/>
    <w:basedOn w:val="Normal"/>
    <w:rsid w:val="00DE35FA"/>
    <w:pPr>
      <w:keepLines/>
      <w:spacing w:after="120"/>
    </w:pPr>
  </w:style>
  <w:style w:type="paragraph" w:styleId="Textoindependiente">
    <w:name w:val="Body Text"/>
    <w:basedOn w:val="Normal"/>
    <w:link w:val="TextoindependienteCar"/>
    <w:rsid w:val="00DE35FA"/>
    <w:pPr>
      <w:keepLines/>
      <w:spacing w:after="120"/>
      <w:ind w:left="720"/>
    </w:pPr>
  </w:style>
  <w:style w:type="paragraph" w:styleId="TDC6">
    <w:name w:val="toc 6"/>
    <w:basedOn w:val="Normal"/>
    <w:next w:val="Normal"/>
    <w:semiHidden/>
    <w:rsid w:val="00DE35FA"/>
    <w:pPr>
      <w:ind w:left="1000"/>
    </w:pPr>
  </w:style>
  <w:style w:type="paragraph" w:styleId="TDC7">
    <w:name w:val="toc 7"/>
    <w:basedOn w:val="Normal"/>
    <w:next w:val="Normal"/>
    <w:semiHidden/>
    <w:rsid w:val="00DE35FA"/>
    <w:pPr>
      <w:ind w:left="1200"/>
    </w:pPr>
  </w:style>
  <w:style w:type="paragraph" w:styleId="TDC8">
    <w:name w:val="toc 8"/>
    <w:basedOn w:val="Normal"/>
    <w:next w:val="Normal"/>
    <w:semiHidden/>
    <w:rsid w:val="00DE35FA"/>
    <w:pPr>
      <w:ind w:left="1400"/>
    </w:pPr>
  </w:style>
  <w:style w:type="paragraph" w:styleId="TDC9">
    <w:name w:val="toc 9"/>
    <w:basedOn w:val="Normal"/>
    <w:next w:val="Normal"/>
    <w:semiHidden/>
    <w:rsid w:val="00DE35FA"/>
    <w:pPr>
      <w:ind w:left="1600"/>
    </w:pPr>
  </w:style>
  <w:style w:type="paragraph" w:customStyle="1" w:styleId="Bullet1">
    <w:name w:val="Bullet1"/>
    <w:basedOn w:val="Normal"/>
    <w:rsid w:val="00DE35FA"/>
    <w:pPr>
      <w:ind w:left="720" w:hanging="432"/>
    </w:pPr>
  </w:style>
  <w:style w:type="paragraph" w:customStyle="1" w:styleId="Bullet2">
    <w:name w:val="Bullet2"/>
    <w:basedOn w:val="Normal"/>
    <w:rsid w:val="00DE35FA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rsid w:val="00DE35FA"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sid w:val="00DE35FA"/>
    <w:rPr>
      <w:sz w:val="20"/>
      <w:vertAlign w:val="superscript"/>
    </w:rPr>
  </w:style>
  <w:style w:type="paragraph" w:styleId="Textonotapie">
    <w:name w:val="footnote text"/>
    <w:basedOn w:val="Normal"/>
    <w:semiHidden/>
    <w:rsid w:val="00DE35FA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DE35F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Normal"/>
    <w:rsid w:val="00DE35FA"/>
    <w:pPr>
      <w:spacing w:before="80" w:line="240" w:lineRule="auto"/>
    </w:pPr>
  </w:style>
  <w:style w:type="paragraph" w:customStyle="1" w:styleId="Paragraph3">
    <w:name w:val="Paragraph3"/>
    <w:basedOn w:val="Normal"/>
    <w:rsid w:val="00DE35FA"/>
    <w:pPr>
      <w:spacing w:before="80" w:line="240" w:lineRule="auto"/>
      <w:ind w:left="1530"/>
    </w:pPr>
  </w:style>
  <w:style w:type="paragraph" w:customStyle="1" w:styleId="Paragraph4">
    <w:name w:val="Paragraph4"/>
    <w:basedOn w:val="Normal"/>
    <w:rsid w:val="00DE35FA"/>
    <w:pPr>
      <w:spacing w:before="80" w:line="240" w:lineRule="auto"/>
      <w:ind w:left="2250"/>
    </w:pPr>
  </w:style>
  <w:style w:type="paragraph" w:styleId="ndice1">
    <w:name w:val="index 1"/>
    <w:basedOn w:val="Normal"/>
    <w:next w:val="Normal"/>
    <w:semiHidden/>
    <w:rsid w:val="00DE35FA"/>
    <w:pPr>
      <w:tabs>
        <w:tab w:val="right" w:leader="dot" w:pos="4320"/>
      </w:tabs>
      <w:ind w:left="200" w:hanging="200"/>
    </w:pPr>
  </w:style>
  <w:style w:type="paragraph" w:styleId="ndice2">
    <w:name w:val="index 2"/>
    <w:basedOn w:val="Normal"/>
    <w:next w:val="Normal"/>
    <w:semiHidden/>
    <w:rsid w:val="00DE35FA"/>
    <w:pPr>
      <w:tabs>
        <w:tab w:val="right" w:leader="dot" w:pos="4320"/>
      </w:tabs>
      <w:ind w:left="400" w:hanging="200"/>
    </w:pPr>
  </w:style>
  <w:style w:type="paragraph" w:styleId="ndice3">
    <w:name w:val="index 3"/>
    <w:basedOn w:val="Normal"/>
    <w:next w:val="Normal"/>
    <w:semiHidden/>
    <w:rsid w:val="00DE35FA"/>
    <w:pPr>
      <w:tabs>
        <w:tab w:val="right" w:leader="dot" w:pos="4320"/>
      </w:tabs>
      <w:ind w:left="600" w:hanging="200"/>
    </w:pPr>
  </w:style>
  <w:style w:type="paragraph" w:styleId="ndice4">
    <w:name w:val="index 4"/>
    <w:basedOn w:val="Normal"/>
    <w:next w:val="Normal"/>
    <w:semiHidden/>
    <w:rsid w:val="00DE35FA"/>
    <w:pPr>
      <w:tabs>
        <w:tab w:val="right" w:leader="dot" w:pos="4320"/>
      </w:tabs>
      <w:ind w:left="800" w:hanging="200"/>
    </w:pPr>
  </w:style>
  <w:style w:type="paragraph" w:styleId="ndice5">
    <w:name w:val="index 5"/>
    <w:basedOn w:val="Normal"/>
    <w:next w:val="Normal"/>
    <w:semiHidden/>
    <w:rsid w:val="00DE35FA"/>
    <w:pPr>
      <w:tabs>
        <w:tab w:val="right" w:leader="dot" w:pos="4320"/>
      </w:tabs>
      <w:ind w:left="1000" w:hanging="200"/>
    </w:pPr>
  </w:style>
  <w:style w:type="paragraph" w:styleId="ndice6">
    <w:name w:val="index 6"/>
    <w:basedOn w:val="Normal"/>
    <w:next w:val="Normal"/>
    <w:semiHidden/>
    <w:rsid w:val="00DE35FA"/>
    <w:pPr>
      <w:tabs>
        <w:tab w:val="right" w:leader="dot" w:pos="4320"/>
      </w:tabs>
      <w:ind w:left="1200" w:hanging="200"/>
    </w:pPr>
  </w:style>
  <w:style w:type="paragraph" w:styleId="ndice7">
    <w:name w:val="index 7"/>
    <w:basedOn w:val="Normal"/>
    <w:next w:val="Normal"/>
    <w:semiHidden/>
    <w:rsid w:val="00DE35FA"/>
    <w:pPr>
      <w:tabs>
        <w:tab w:val="right" w:leader="dot" w:pos="4320"/>
      </w:tabs>
      <w:ind w:left="1400" w:hanging="200"/>
    </w:pPr>
  </w:style>
  <w:style w:type="paragraph" w:styleId="ndice8">
    <w:name w:val="index 8"/>
    <w:basedOn w:val="Normal"/>
    <w:next w:val="Normal"/>
    <w:semiHidden/>
    <w:rsid w:val="00DE35FA"/>
    <w:pPr>
      <w:tabs>
        <w:tab w:val="right" w:leader="dot" w:pos="4320"/>
      </w:tabs>
      <w:ind w:left="1600" w:hanging="200"/>
    </w:pPr>
  </w:style>
  <w:style w:type="paragraph" w:styleId="ndice9">
    <w:name w:val="index 9"/>
    <w:basedOn w:val="Normal"/>
    <w:next w:val="Normal"/>
    <w:semiHidden/>
    <w:rsid w:val="00DE35FA"/>
    <w:pPr>
      <w:tabs>
        <w:tab w:val="right" w:leader="dot" w:pos="4320"/>
      </w:tabs>
      <w:ind w:left="1800" w:hanging="200"/>
    </w:pPr>
  </w:style>
  <w:style w:type="paragraph" w:styleId="Ttulodendice">
    <w:name w:val="index heading"/>
    <w:basedOn w:val="Normal"/>
    <w:next w:val="ndice1"/>
    <w:semiHidden/>
    <w:rsid w:val="00DE35FA"/>
  </w:style>
  <w:style w:type="paragraph" w:styleId="Textoindependiente2">
    <w:name w:val="Body Text 2"/>
    <w:basedOn w:val="Normal"/>
    <w:rsid w:val="00DE35FA"/>
    <w:rPr>
      <w:i/>
      <w:color w:val="0000FF"/>
    </w:rPr>
  </w:style>
  <w:style w:type="paragraph" w:styleId="Sangradetextonormal">
    <w:name w:val="Body Text Indent"/>
    <w:basedOn w:val="Normal"/>
    <w:link w:val="SangradetextonormalCar"/>
    <w:rsid w:val="00DE35F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DE35FA"/>
    <w:pPr>
      <w:widowControl/>
      <w:spacing w:before="120" w:line="240" w:lineRule="auto"/>
    </w:pPr>
    <w:rPr>
      <w:rFonts w:ascii="Book Antiqua" w:hAnsi="Book Antiqua"/>
      <w:lang w:eastAsia="en-US"/>
    </w:rPr>
  </w:style>
  <w:style w:type="paragraph" w:customStyle="1" w:styleId="Bullet">
    <w:name w:val="Bullet"/>
    <w:basedOn w:val="Normal"/>
    <w:rsid w:val="00DE35FA"/>
    <w:pPr>
      <w:widowControl/>
      <w:numPr>
        <w:numId w:val="2"/>
      </w:numPr>
      <w:tabs>
        <w:tab w:val="left" w:pos="720"/>
      </w:tabs>
      <w:spacing w:before="120" w:line="240" w:lineRule="auto"/>
      <w:ind w:right="360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E009C3"/>
    <w:pPr>
      <w:spacing w:after="120"/>
      <w:ind w:left="720"/>
    </w:pPr>
    <w:rPr>
      <w:i/>
      <w:color w:val="3366FF"/>
    </w:rPr>
  </w:style>
  <w:style w:type="character" w:styleId="Hipervnculo">
    <w:name w:val="Hyperlink"/>
    <w:basedOn w:val="Fuentedeprrafopredeter"/>
    <w:rsid w:val="00DE35FA"/>
    <w:rPr>
      <w:color w:val="0000FF"/>
      <w:u w:val="single"/>
    </w:rPr>
  </w:style>
  <w:style w:type="character" w:styleId="Hipervnculovisitado">
    <w:name w:val="FollowedHyperlink"/>
    <w:basedOn w:val="Fuentedeprrafopredeter"/>
    <w:rsid w:val="00DE35FA"/>
    <w:rPr>
      <w:color w:val="800080"/>
      <w:u w:val="single"/>
    </w:rPr>
  </w:style>
  <w:style w:type="table" w:styleId="Tablaconcuadrcula">
    <w:name w:val="Table Grid"/>
    <w:basedOn w:val="Tablanormal"/>
    <w:rsid w:val="00495CF1"/>
    <w:pPr>
      <w:widowControl w:val="0"/>
      <w:spacing w:line="240" w:lineRule="atLeast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extoindependienteCar">
    <w:name w:val="Texto independiente Car"/>
    <w:basedOn w:val="Fuentedeprrafopredeter"/>
    <w:link w:val="Textoindependiente"/>
    <w:rsid w:val="000E6093"/>
    <w:rPr>
      <w:rFonts w:ascii="Folio Lt BT" w:hAnsi="Folio Lt BT"/>
      <w:lang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0E6093"/>
    <w:rPr>
      <w:rFonts w:ascii="Folio Lt BT" w:hAnsi="Folio Lt BT"/>
      <w:i/>
      <w:color w:val="0000FF"/>
      <w:u w:val="single"/>
      <w:lang w:eastAsia="es-ES"/>
    </w:rPr>
  </w:style>
  <w:style w:type="paragraph" w:styleId="Prrafodelista">
    <w:name w:val="List Paragraph"/>
    <w:basedOn w:val="Normal"/>
    <w:uiPriority w:val="34"/>
    <w:qFormat/>
    <w:rsid w:val="007769D7"/>
    <w:pPr>
      <w:ind w:left="720"/>
      <w:contextualSpacing/>
    </w:pPr>
  </w:style>
  <w:style w:type="table" w:styleId="Tablaprofesional">
    <w:name w:val="Table Professional"/>
    <w:basedOn w:val="Tablanormal"/>
    <w:rsid w:val="003E48F8"/>
    <w:pPr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3E48F8"/>
    <w:rPr>
      <w:color w:val="808080"/>
    </w:rPr>
  </w:style>
  <w:style w:type="paragraph" w:styleId="Textodeglobo">
    <w:name w:val="Balloon Text"/>
    <w:basedOn w:val="Normal"/>
    <w:link w:val="TextodegloboCar"/>
    <w:rsid w:val="003E48F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3E48F8"/>
    <w:rPr>
      <w:rFonts w:ascii="Tahoma" w:hAnsi="Tahoma" w:cs="Tahoma"/>
      <w:sz w:val="16"/>
      <w:szCs w:val="16"/>
      <w:lang w:eastAsia="es-ES"/>
    </w:rPr>
  </w:style>
  <w:style w:type="paragraph" w:customStyle="1" w:styleId="tableheading">
    <w:name w:val="table heading"/>
    <w:basedOn w:val="Normal"/>
    <w:rsid w:val="003E3CF0"/>
    <w:pPr>
      <w:widowControl/>
      <w:spacing w:before="60" w:line="240" w:lineRule="auto"/>
      <w:jc w:val="left"/>
    </w:pPr>
    <w:rPr>
      <w:rFonts w:ascii="Times New Roman" w:hAnsi="Times New Roman"/>
      <w:i/>
      <w:sz w:val="18"/>
      <w:lang w:val="en-US" w:eastAsia="en-US"/>
    </w:rPr>
  </w:style>
  <w:style w:type="paragraph" w:customStyle="1" w:styleId="infoblue0">
    <w:name w:val="infoblue"/>
    <w:basedOn w:val="InfoBlue"/>
    <w:next w:val="Normal"/>
    <w:autoRedefine/>
    <w:rsid w:val="007A4279"/>
    <w:pPr>
      <w:widowControl/>
      <w:ind w:left="0"/>
    </w:pPr>
    <w:rPr>
      <w:rFonts w:cs="Arial"/>
      <w:iCs/>
      <w:color w:val="0000FF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079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z%20Virginia\Desktop\Minut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10057F0329E485082E36DA3D0CFBD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FEF9CC-7D69-44BC-873C-D16C4AA662CE}"/>
      </w:docPartPr>
      <w:docPartBody>
        <w:p w:rsidR="00C56399" w:rsidRDefault="00566427">
          <w:r w:rsidRPr="0028545E">
            <w:rPr>
              <w:rStyle w:val="Textodelmarcadordeposicin"/>
            </w:rPr>
            <w:t>[Compañía]</w:t>
          </w:r>
        </w:p>
      </w:docPartBody>
    </w:docPart>
    <w:docPart>
      <w:docPartPr>
        <w:name w:val="2E7AA0DB2E3C4E2F87C1465B547763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3F98D-3EC6-449A-91AA-2DEEE0E2AECB}"/>
      </w:docPartPr>
      <w:docPartBody>
        <w:p w:rsidR="00C56399" w:rsidRDefault="00566427">
          <w:r w:rsidRPr="0028545E">
            <w:rPr>
              <w:rStyle w:val="Textodelmarcadordeposicin"/>
            </w:rPr>
            <w:t>[Administrador]</w:t>
          </w:r>
        </w:p>
      </w:docPartBody>
    </w:docPart>
    <w:docPart>
      <w:docPartPr>
        <w:name w:val="EC7F6EA0655F440596FF0F3C5DB7BE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2047EF-5C55-410F-B9E7-C8F14634767D}"/>
      </w:docPartPr>
      <w:docPartBody>
        <w:p w:rsidR="00C56399" w:rsidRDefault="00566427">
          <w:r w:rsidRPr="0028545E">
            <w:rPr>
              <w:rStyle w:val="Textodelmarcadordeposicin"/>
            </w:rPr>
            <w:t>[Autor]</w:t>
          </w:r>
        </w:p>
      </w:docPartBody>
    </w:docPart>
    <w:docPart>
      <w:docPartPr>
        <w:name w:val="89F2420EA4904F62AA19D489BEB6F6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E0387C-DA58-44A2-BBEB-97DA7B97C174}"/>
      </w:docPartPr>
      <w:docPartBody>
        <w:p w:rsidR="00C56399" w:rsidRDefault="00566427">
          <w:r w:rsidRPr="0028545E">
            <w:rPr>
              <w:rStyle w:val="Textodelmarcadordeposicin"/>
            </w:rPr>
            <w:t>[Título]</w:t>
          </w:r>
        </w:p>
      </w:docPartBody>
    </w:docPart>
    <w:docPart>
      <w:docPartPr>
        <w:name w:val="ED7CB770907343CDAA68C7AB5E75D4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77FCF7-9DC5-4A56-8C6D-974892932404}"/>
      </w:docPartPr>
      <w:docPartBody>
        <w:p w:rsidR="00C56399" w:rsidRDefault="00566427" w:rsidP="00566427">
          <w:pPr>
            <w:pStyle w:val="ED7CB770907343CDAA68C7AB5E75D49E"/>
          </w:pPr>
          <w:r w:rsidRPr="0028545E">
            <w:rPr>
              <w:rStyle w:val="Textodelmarcadordeposicin"/>
            </w:rPr>
            <w:t>[Título]</w:t>
          </w:r>
        </w:p>
      </w:docPartBody>
    </w:docPart>
    <w:docPart>
      <w:docPartPr>
        <w:name w:val="81AD52AECB0846E4831BBF19C71343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C9DF3C-2350-446B-BF6D-6078E1E3D933}"/>
      </w:docPartPr>
      <w:docPartBody>
        <w:p w:rsidR="00C56399" w:rsidRDefault="00566427">
          <w:r w:rsidRPr="0028545E">
            <w:rPr>
              <w:rStyle w:val="Textodelmarcadordeposicin"/>
            </w:rPr>
            <w:t>[Comentarios]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Folio Lt BT">
    <w:altName w:val="Trebuchet MS"/>
    <w:charset w:val="00"/>
    <w:family w:val="swiss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364"/>
    <w:rsid w:val="002B6334"/>
    <w:rsid w:val="002D3A84"/>
    <w:rsid w:val="00566427"/>
    <w:rsid w:val="009A5364"/>
    <w:rsid w:val="00C56399"/>
    <w:rsid w:val="00C6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566427"/>
    <w:rPr>
      <w:color w:val="808080"/>
    </w:rPr>
  </w:style>
  <w:style w:type="paragraph" w:customStyle="1" w:styleId="FB37078460084C84970D7A1145DF297D">
    <w:name w:val="FB37078460084C84970D7A1145DF297D"/>
    <w:rsid w:val="009A5364"/>
  </w:style>
  <w:style w:type="paragraph" w:customStyle="1" w:styleId="BC474D1842914F1D8DBB40392CDA3020">
    <w:name w:val="BC474D1842914F1D8DBB40392CDA3020"/>
    <w:rsid w:val="009A5364"/>
  </w:style>
  <w:style w:type="paragraph" w:customStyle="1" w:styleId="B9FD22FFF6364F9C8AD1ECA7CAEC9D0E">
    <w:name w:val="B9FD22FFF6364F9C8AD1ECA7CAEC9D0E"/>
    <w:rsid w:val="009A5364"/>
  </w:style>
  <w:style w:type="paragraph" w:customStyle="1" w:styleId="AE341086BF794DC19D89F84AC144DCF3">
    <w:name w:val="AE341086BF794DC19D89F84AC144DCF3"/>
    <w:rsid w:val="00566427"/>
  </w:style>
  <w:style w:type="paragraph" w:customStyle="1" w:styleId="99742ECA8DFE411BA5EC3B3E40328D1E">
    <w:name w:val="99742ECA8DFE411BA5EC3B3E40328D1E"/>
    <w:rsid w:val="00566427"/>
  </w:style>
  <w:style w:type="paragraph" w:customStyle="1" w:styleId="4DB1987C6F1042DFB342F98703A84BD8">
    <w:name w:val="4DB1987C6F1042DFB342F98703A84BD8"/>
    <w:rsid w:val="00566427"/>
  </w:style>
  <w:style w:type="paragraph" w:customStyle="1" w:styleId="888FA635444748CAB30AE60A1D903DBC">
    <w:name w:val="888FA635444748CAB30AE60A1D903DBC"/>
    <w:rsid w:val="00566427"/>
  </w:style>
  <w:style w:type="paragraph" w:customStyle="1" w:styleId="4478C882050D4A389EC9410800B852EC">
    <w:name w:val="4478C882050D4A389EC9410800B852EC"/>
    <w:rsid w:val="00566427"/>
  </w:style>
  <w:style w:type="paragraph" w:customStyle="1" w:styleId="ED7CB770907343CDAA68C7AB5E75D49E">
    <w:name w:val="ED7CB770907343CDAA68C7AB5E75D49E"/>
    <w:rsid w:val="0056642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566427"/>
    <w:rPr>
      <w:color w:val="808080"/>
    </w:rPr>
  </w:style>
  <w:style w:type="paragraph" w:customStyle="1" w:styleId="FB37078460084C84970D7A1145DF297D">
    <w:name w:val="FB37078460084C84970D7A1145DF297D"/>
    <w:rsid w:val="009A5364"/>
  </w:style>
  <w:style w:type="paragraph" w:customStyle="1" w:styleId="BC474D1842914F1D8DBB40392CDA3020">
    <w:name w:val="BC474D1842914F1D8DBB40392CDA3020"/>
    <w:rsid w:val="009A5364"/>
  </w:style>
  <w:style w:type="paragraph" w:customStyle="1" w:styleId="B9FD22FFF6364F9C8AD1ECA7CAEC9D0E">
    <w:name w:val="B9FD22FFF6364F9C8AD1ECA7CAEC9D0E"/>
    <w:rsid w:val="009A5364"/>
  </w:style>
  <w:style w:type="paragraph" w:customStyle="1" w:styleId="AE341086BF794DC19D89F84AC144DCF3">
    <w:name w:val="AE341086BF794DC19D89F84AC144DCF3"/>
    <w:rsid w:val="00566427"/>
  </w:style>
  <w:style w:type="paragraph" w:customStyle="1" w:styleId="99742ECA8DFE411BA5EC3B3E40328D1E">
    <w:name w:val="99742ECA8DFE411BA5EC3B3E40328D1E"/>
    <w:rsid w:val="00566427"/>
  </w:style>
  <w:style w:type="paragraph" w:customStyle="1" w:styleId="4DB1987C6F1042DFB342F98703A84BD8">
    <w:name w:val="4DB1987C6F1042DFB342F98703A84BD8"/>
    <w:rsid w:val="00566427"/>
  </w:style>
  <w:style w:type="paragraph" w:customStyle="1" w:styleId="888FA635444748CAB30AE60A1D903DBC">
    <w:name w:val="888FA635444748CAB30AE60A1D903DBC"/>
    <w:rsid w:val="00566427"/>
  </w:style>
  <w:style w:type="paragraph" w:customStyle="1" w:styleId="4478C882050D4A389EC9410800B852EC">
    <w:name w:val="4478C882050D4A389EC9410800B852EC"/>
    <w:rsid w:val="00566427"/>
  </w:style>
  <w:style w:type="paragraph" w:customStyle="1" w:styleId="ED7CB770907343CDAA68C7AB5E75D49E">
    <w:name w:val="ED7CB770907343CDAA68C7AB5E75D49E"/>
    <w:rsid w:val="005664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DD8C74-B06C-4057-976D-5DB6E099A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Minuta</Template>
  <TotalTime>68</TotalTime>
  <Pages>2</Pages>
  <Words>488</Words>
  <Characters>2686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Reporte de Entrevista de Trabajo</vt:lpstr>
      <vt:lpstr>Entrevista</vt:lpstr>
    </vt:vector>
  </TitlesOfParts>
  <Manager>Oficialía Mayor</Manager>
  <Company>Secretaría de Comunicaciones y Transportes</Company>
  <LinksUpToDate>false</LinksUpToDate>
  <CharactersWithSpaces>3168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de Entrevista de Trabajo</dc:title>
  <dc:creator>Unidad de Tecnologías de Información y Comunicaciones</dc:creator>
  <cp:keywords>SCT</cp:keywords>
  <dc:description>&lt;Nomenclatura del Proyecto&gt;</dc:description>
  <cp:lastModifiedBy>admin</cp:lastModifiedBy>
  <cp:revision>19</cp:revision>
  <cp:lastPrinted>2010-11-18T01:29:00Z</cp:lastPrinted>
  <dcterms:created xsi:type="dcterms:W3CDTF">2011-02-11T17:31:00Z</dcterms:created>
  <dcterms:modified xsi:type="dcterms:W3CDTF">2011-02-16T19:38:00Z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</vt:lpwstr>
  </property>
</Properties>
</file>